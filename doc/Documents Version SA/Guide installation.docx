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E54C" w14:textId="77777777" w:rsidR="00B40661" w:rsidRDefault="00B40661" w:rsidP="00B40661">
      <w:bookmarkStart w:id="0" w:name="_Toc92114563"/>
    </w:p>
    <w:bookmarkStart w:id="1" w:name="_Ref125714091" w:displacedByCustomXml="next"/>
    <w:bookmarkEnd w:id="1" w:displacedByCustomXml="next"/>
    <w:sdt>
      <w:sdtPr>
        <w:id w:val="43980249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4AB96216" w14:textId="558E1D58" w:rsidR="00B40661" w:rsidRDefault="00B40661" w:rsidP="00B40661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40661" w14:paraId="7B61EC34" w14:textId="77777777" w:rsidTr="0056096C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4F4B8CA" w14:textId="0EF2B87C" w:rsidR="00B40661" w:rsidRDefault="00B00BE1" w:rsidP="0056096C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30</w:t>
                </w:r>
                <w:r w:rsidR="00B40661" w:rsidRPr="0026446C">
                  <w:rPr>
                    <w:color w:val="4472C4" w:themeColor="accent1"/>
                    <w:sz w:val="28"/>
                    <w:szCs w:val="28"/>
                  </w:rPr>
                  <w:t>.</w:t>
                </w:r>
                <w:r w:rsidR="002707BE">
                  <w:rPr>
                    <w:color w:val="4472C4" w:themeColor="accent1"/>
                    <w:sz w:val="28"/>
                    <w:szCs w:val="28"/>
                  </w:rPr>
                  <w:t>01</w:t>
                </w:r>
                <w:r w:rsidR="00B40661" w:rsidRPr="00926FCD">
                  <w:rPr>
                    <w:color w:val="4472C4" w:themeColor="accent1"/>
                    <w:sz w:val="28"/>
                    <w:szCs w:val="28"/>
                  </w:rPr>
                  <w:t>.</w:t>
                </w:r>
                <w:r w:rsidR="00B40661"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2707BE">
                  <w:rPr>
                    <w:color w:val="4472C4" w:themeColor="accent1"/>
                    <w:sz w:val="28"/>
                    <w:szCs w:val="28"/>
                  </w:rPr>
                  <w:t>3</w:t>
                </w:r>
              </w:p>
            </w:tc>
          </w:tr>
        </w:tbl>
        <w:tbl>
          <w:tblPr>
            <w:tblpPr w:leftFromText="187" w:rightFromText="187" w:vertAnchor="page" w:horzAnchor="page" w:tblpX="2326" w:tblpY="1996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40661" w14:paraId="536769DA" w14:textId="77777777" w:rsidTr="008C42D0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15B7E4BD" w14:textId="4322249F" w:rsidR="00F91569" w:rsidRDefault="00000000" w:rsidP="002A5A2E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Société"/>
                    <w:id w:val="13406915"/>
                    <w:placeholder>
                      <w:docPart w:val="1FE5741250F9409589E91386CF7B33D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B40661">
                      <w:rPr>
                        <w:color w:val="2F5496" w:themeColor="accent1" w:themeShade="BF"/>
                        <w:sz w:val="24"/>
                        <w:szCs w:val="24"/>
                      </w:rPr>
                      <w:t>HE-Arc</w:t>
                    </w:r>
                  </w:sdtContent>
                </w:sdt>
                <w:r w:rsidR="00B40661"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F91569">
                  <w:rPr>
                    <w:color w:val="2F5496" w:themeColor="accent1" w:themeShade="BF"/>
                    <w:sz w:val="24"/>
                    <w:szCs w:val="24"/>
                  </w:rPr>
                  <w:t xml:space="preserve">– Ingénierie – </w:t>
                </w:r>
                <w:commentRangeStart w:id="2"/>
                <w:r w:rsidR="00F91569">
                  <w:rPr>
                    <w:color w:val="2F5496" w:themeColor="accent1" w:themeShade="BF"/>
                    <w:sz w:val="24"/>
                    <w:szCs w:val="24"/>
                  </w:rPr>
                  <w:t>ISC3il</w:t>
                </w:r>
                <w:commentRangeEnd w:id="2"/>
                <w:r w:rsidR="00F91569">
                  <w:rPr>
                    <w:rStyle w:val="Marquedecommentaire"/>
                    <w:rFonts w:eastAsiaTheme="minorHAnsi"/>
                    <w:lang w:val="fr-FR" w:eastAsia="en-US"/>
                  </w:rPr>
                  <w:commentReference w:id="2"/>
                </w:r>
                <w:r w:rsidR="00F91569">
                  <w:rPr>
                    <w:color w:val="2F5496" w:themeColor="accent1" w:themeShade="BF"/>
                    <w:sz w:val="24"/>
                    <w:szCs w:val="24"/>
                  </w:rPr>
                  <w:t xml:space="preserve"> (2022-2023)</w:t>
                </w:r>
              </w:p>
              <w:p w14:paraId="475CEFC6" w14:textId="4ACEE7C6" w:rsidR="00B40661" w:rsidRDefault="00F91569" w:rsidP="002A5A2E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JEE/Spring I – cours 3291.2</w:t>
                </w:r>
              </w:p>
            </w:tc>
          </w:tr>
          <w:tr w:rsidR="00B40661" w14:paraId="6933FF9E" w14:textId="77777777" w:rsidTr="0056096C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D17D50FDFDB4849B7758C0E2CF5F8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54B1C1" w14:textId="7B9FD602" w:rsidR="00B40661" w:rsidRDefault="004E584C" w:rsidP="0056096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Saphir Lion</w:t>
                    </w:r>
                  </w:p>
                </w:sdtContent>
              </w:sdt>
            </w:tc>
          </w:tr>
          <w:tr w:rsidR="00B40661" w14:paraId="26CADAAA" w14:textId="77777777" w:rsidTr="008B3D75">
            <w:trPr>
              <w:trHeight w:val="500"/>
            </w:trPr>
            <w:sdt>
              <w:sdtPr>
                <w:rPr>
                  <w:color w:val="2F5496" w:themeColor="accent1" w:themeShade="BF"/>
                  <w:sz w:val="24"/>
                </w:rPr>
                <w:alias w:val="Sous-titre"/>
                <w:id w:val="13406923"/>
                <w:placeholder>
                  <w:docPart w:val="BD95E9DEB62B43DD8A75B0D116EB86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E24DAF" w14:textId="293FE121" w:rsidR="00B40661" w:rsidRDefault="00A96B12" w:rsidP="0056096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</w:rPr>
                      <w:t>Guide d’installation</w:t>
                    </w:r>
                  </w:p>
                </w:tc>
              </w:sdtContent>
            </w:sdt>
          </w:tr>
        </w:tbl>
        <w:tbl>
          <w:tblPr>
            <w:tblpPr w:leftFromText="141" w:rightFromText="141" w:vertAnchor="text" w:horzAnchor="margin" w:tblpXSpec="center" w:tblpY="7105"/>
            <w:tblW w:w="0" w:type="auto"/>
            <w:tbl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  <w:insideH w:val="single" w:sz="12" w:space="0" w:color="4472C4" w:themeColor="accent1"/>
            </w:tblBorders>
            <w:tblCellMar>
              <w:top w:w="113" w:type="dxa"/>
              <w:bottom w:w="113" w:type="dxa"/>
            </w:tblCellMar>
            <w:tblLook w:val="04A0" w:firstRow="1" w:lastRow="0" w:firstColumn="1" w:lastColumn="0" w:noHBand="0" w:noVBand="1"/>
          </w:tblPr>
          <w:tblGrid>
            <w:gridCol w:w="2546"/>
            <w:gridCol w:w="3258"/>
            <w:gridCol w:w="3258"/>
          </w:tblGrid>
          <w:tr w:rsidR="00754C87" w:rsidRPr="00875C9E" w14:paraId="0DFC8E51" w14:textId="77777777" w:rsidTr="00754C87">
            <w:trPr>
              <w:trHeight w:val="567"/>
            </w:trPr>
            <w:tc>
              <w:tcPr>
                <w:tcW w:w="2546" w:type="dxa"/>
                <w:vAlign w:val="center"/>
                <w:hideMark/>
              </w:tcPr>
              <w:p w14:paraId="0CDECD24" w14:textId="77777777" w:rsidR="00754C87" w:rsidRPr="00286C50" w:rsidRDefault="00754C87" w:rsidP="0078127B">
                <w:pPr>
                  <w:spacing w:after="0" w:line="240" w:lineRule="auto"/>
                  <w:rPr>
                    <w:highlight w:val="red"/>
                  </w:rPr>
                </w:pPr>
                <w:r w:rsidRPr="006A65FE">
                  <w:t>Lieu de formation</w:t>
                </w:r>
              </w:p>
            </w:tc>
            <w:tc>
              <w:tcPr>
                <w:tcW w:w="6516" w:type="dxa"/>
                <w:gridSpan w:val="2"/>
                <w:vAlign w:val="center"/>
                <w:hideMark/>
              </w:tcPr>
              <w:p w14:paraId="5A7085F0" w14:textId="4F2FFA3C" w:rsidR="00754C87" w:rsidRPr="002A7569" w:rsidRDefault="00754C87" w:rsidP="0078127B">
                <w:pPr>
                  <w:spacing w:after="0" w:line="240" w:lineRule="auto"/>
                  <w:rPr>
                    <w:b/>
                    <w:bCs/>
                  </w:rPr>
                </w:pPr>
                <w:r>
                  <w:t xml:space="preserve">Haute </w:t>
                </w:r>
                <w:r w:rsidR="000E2E7A">
                  <w:t>É</w:t>
                </w:r>
                <w:r>
                  <w:t>cole Arc (Neuchâtel Berne Jura) – HE-Arc ingénierie</w:t>
                </w:r>
              </w:p>
              <w:p w14:paraId="29CF3A4E" w14:textId="77777777" w:rsidR="00754C87" w:rsidRPr="00B27688" w:rsidRDefault="00754C87" w:rsidP="0078127B">
                <w:pPr>
                  <w:spacing w:after="0" w:line="240" w:lineRule="auto"/>
                </w:pPr>
                <w:r w:rsidRPr="005F2379">
                  <w:t>Espa</w:t>
                </w:r>
                <w:r>
                  <w:t>ce</w:t>
                </w:r>
                <w:r w:rsidRPr="005F2379">
                  <w:t xml:space="preserve"> de l'Europe 11, 2000 Neuchâtel</w:t>
                </w:r>
              </w:p>
            </w:tc>
          </w:tr>
          <w:tr w:rsidR="006671E3" w:rsidRPr="005C0A40" w14:paraId="14993CFA" w14:textId="77777777" w:rsidTr="00754C87">
            <w:trPr>
              <w:trHeight w:val="567"/>
            </w:trPr>
            <w:tc>
              <w:tcPr>
                <w:tcW w:w="2546" w:type="dxa"/>
                <w:vAlign w:val="center"/>
              </w:tcPr>
              <w:p w14:paraId="2CEC73F2" w14:textId="3A257FDB" w:rsidR="006671E3" w:rsidRPr="00286C50" w:rsidRDefault="006671E3" w:rsidP="006671E3">
                <w:pPr>
                  <w:spacing w:after="0" w:line="240" w:lineRule="auto"/>
                  <w:rPr>
                    <w:highlight w:val="red"/>
                  </w:rPr>
                </w:pPr>
                <w:r>
                  <w:t>Étudiant</w:t>
                </w:r>
              </w:p>
            </w:tc>
            <w:tc>
              <w:tcPr>
                <w:tcW w:w="3258" w:type="dxa"/>
                <w:vAlign w:val="center"/>
              </w:tcPr>
              <w:p w14:paraId="0628DF70" w14:textId="5A40259A" w:rsidR="006671E3" w:rsidRPr="00F34913" w:rsidRDefault="006671E3" w:rsidP="006671E3">
                <w:pPr>
                  <w:spacing w:after="0" w:line="240" w:lineRule="auto"/>
                  <w:rPr>
                    <w:lang w:val="de-CH"/>
                  </w:rPr>
                </w:pPr>
                <w:r w:rsidRPr="00E94C7E">
                  <w:rPr>
                    <w:lang w:val="de-CH"/>
                  </w:rPr>
                  <w:t>Allemann Jonas — ISC</w:t>
                </w:r>
                <w:r>
                  <w:rPr>
                    <w:lang w:val="de-CH"/>
                  </w:rPr>
                  <w:t>3il-a</w:t>
                </w:r>
              </w:p>
            </w:tc>
            <w:tc>
              <w:tcPr>
                <w:tcW w:w="3258" w:type="dxa"/>
                <w:vAlign w:val="center"/>
              </w:tcPr>
              <w:p w14:paraId="384A472C" w14:textId="18EC1931" w:rsidR="006671E3" w:rsidRPr="005C0A40" w:rsidRDefault="00000000" w:rsidP="006671E3">
                <w:pPr>
                  <w:spacing w:after="0" w:line="240" w:lineRule="auto"/>
                  <w:rPr>
                    <w:rStyle w:val="Lienhypertexte"/>
                    <w:lang w:val="de-CH"/>
                  </w:rPr>
                </w:pPr>
                <w:hyperlink r:id="rId11" w:history="1">
                  <w:r w:rsidR="006671E3" w:rsidRPr="00E94C7E">
                    <w:rPr>
                      <w:rStyle w:val="Lienhypertexte"/>
                      <w:lang w:val="de-CH"/>
                    </w:rPr>
                    <w:t>jonas.allemann@he-arc.ch</w:t>
                  </w:r>
                </w:hyperlink>
                <w:r w:rsidR="006671E3">
                  <w:rPr>
                    <w:rStyle w:val="Lienhypertexte"/>
                    <w:lang w:val="de-CH"/>
                  </w:rPr>
                  <w:br/>
                </w:r>
                <w:r w:rsidR="006671E3">
                  <w:rPr>
                    <w:lang w:val="de-CH"/>
                  </w:rPr>
                  <w:t xml:space="preserve">GitHub : </w:t>
                </w:r>
                <w:r w:rsidR="006671E3" w:rsidRPr="005C0A40">
                  <w:rPr>
                    <w:lang w:val="de-CH"/>
                  </w:rPr>
                  <w:t xml:space="preserve"> </w:t>
                </w:r>
                <w:hyperlink r:id="rId12" w:history="1">
                  <w:r w:rsidR="006671E3" w:rsidRPr="00154DE5">
                    <w:rPr>
                      <w:rStyle w:val="Lienhypertexte"/>
                      <w:lang w:val="de-CH"/>
                    </w:rPr>
                    <w:t>https://github.com/Ozurah</w:t>
                  </w:r>
                </w:hyperlink>
              </w:p>
            </w:tc>
          </w:tr>
          <w:tr w:rsidR="006671E3" w:rsidRPr="005C0A40" w14:paraId="72098AB2" w14:textId="77777777" w:rsidTr="00754C87">
            <w:trPr>
              <w:trHeight w:val="567"/>
            </w:trPr>
            <w:tc>
              <w:tcPr>
                <w:tcW w:w="2546" w:type="dxa"/>
                <w:vAlign w:val="center"/>
                <w:hideMark/>
              </w:tcPr>
              <w:p w14:paraId="55C4FC11" w14:textId="680A6B63" w:rsidR="006671E3" w:rsidRPr="002749C3" w:rsidRDefault="006671E3" w:rsidP="006671E3">
                <w:pPr>
                  <w:spacing w:after="0" w:line="240" w:lineRule="auto"/>
                </w:pPr>
                <w:r>
                  <w:t>Enseignant</w:t>
                </w:r>
              </w:p>
            </w:tc>
            <w:tc>
              <w:tcPr>
                <w:tcW w:w="3258" w:type="dxa"/>
                <w:vAlign w:val="center"/>
                <w:hideMark/>
              </w:tcPr>
              <w:p w14:paraId="0106E954" w14:textId="4894AD29" w:rsidR="006671E3" w:rsidRPr="004702C2" w:rsidRDefault="006671E3" w:rsidP="006671E3">
                <w:pPr>
                  <w:spacing w:after="0" w:line="240" w:lineRule="auto"/>
                  <w:rPr>
                    <w:lang w:val="en-GB"/>
                  </w:rPr>
                </w:pPr>
                <w:r w:rsidRPr="00503DD0">
                  <w:rPr>
                    <w:lang w:val="en-GB"/>
                  </w:rPr>
                  <w:t>Chèvre Sébastien Gérard Henri</w:t>
                </w:r>
              </w:p>
            </w:tc>
            <w:tc>
              <w:tcPr>
                <w:tcW w:w="3258" w:type="dxa"/>
                <w:vAlign w:val="center"/>
              </w:tcPr>
              <w:p w14:paraId="0131E422" w14:textId="728B2D51" w:rsidR="006671E3" w:rsidRPr="004702C2" w:rsidRDefault="00000000" w:rsidP="006671E3">
                <w:pPr>
                  <w:spacing w:after="0" w:line="240" w:lineRule="auto"/>
                  <w:rPr>
                    <w:highlight w:val="magenta"/>
                    <w:lang w:val="en-GB"/>
                  </w:rPr>
                </w:pPr>
                <w:hyperlink r:id="rId13" w:history="1">
                  <w:r w:rsidR="006671E3" w:rsidRPr="005C0A40">
                    <w:rPr>
                      <w:rStyle w:val="Lienhypertexte"/>
                      <w:lang w:val="en-GB"/>
                    </w:rPr>
                    <w:t>sebastien.chevre@he-arc.ch</w:t>
                  </w:r>
                </w:hyperlink>
              </w:p>
            </w:tc>
          </w:tr>
          <w:tr w:rsidR="008173CC" w:rsidRPr="00875C9E" w14:paraId="5460E8EC" w14:textId="77777777" w:rsidTr="00754C87">
            <w:trPr>
              <w:trHeight w:val="567"/>
            </w:trPr>
            <w:tc>
              <w:tcPr>
                <w:tcW w:w="2546" w:type="dxa"/>
                <w:vAlign w:val="center"/>
              </w:tcPr>
              <w:p w14:paraId="0894A382" w14:textId="448E735B" w:rsidR="008173CC" w:rsidRDefault="008173CC" w:rsidP="008173CC">
                <w:pPr>
                  <w:spacing w:after="0" w:line="240" w:lineRule="auto"/>
                </w:pPr>
                <w:r>
                  <w:t>Source du projet</w:t>
                </w:r>
              </w:p>
            </w:tc>
            <w:tc>
              <w:tcPr>
                <w:tcW w:w="6516" w:type="dxa"/>
                <w:gridSpan w:val="2"/>
                <w:vAlign w:val="center"/>
              </w:tcPr>
              <w:p w14:paraId="495170CB" w14:textId="6C7D11C2" w:rsidR="008173CC" w:rsidRDefault="00000000" w:rsidP="008173CC">
                <w:pPr>
                  <w:spacing w:after="0" w:line="240" w:lineRule="auto"/>
                </w:pPr>
                <w:hyperlink r:id="rId14" w:history="1">
                  <w:r w:rsidR="008173CC" w:rsidRPr="00F42EE7">
                    <w:rPr>
                      <w:rStyle w:val="Lienhypertexte"/>
                      <w:sz w:val="28"/>
                      <w:szCs w:val="32"/>
                    </w:rPr>
                    <w:t>https://github.com/Ozurah-HES/SaphirLion</w:t>
                  </w:r>
                </w:hyperlink>
                <w:r w:rsidR="008173CC" w:rsidRPr="00F42EE7">
                  <w:rPr>
                    <w:rStyle w:val="Lienhypertexte"/>
                    <w:sz w:val="28"/>
                    <w:szCs w:val="32"/>
                  </w:rPr>
                  <w:t xml:space="preserve"> </w:t>
                </w:r>
              </w:p>
            </w:tc>
          </w:tr>
        </w:tbl>
        <w:p w14:paraId="0F7E788F" w14:textId="71001B3C" w:rsidR="00B40661" w:rsidRDefault="009334A5" w:rsidP="00B4066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2F5496" w:themeColor="accent1" w:themeShade="BF"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0768A70F" wp14:editId="269335CA">
                <wp:simplePos x="0" y="0"/>
                <wp:positionH relativeFrom="margin">
                  <wp:align>center</wp:align>
                </wp:positionH>
                <wp:positionV relativeFrom="paragraph">
                  <wp:posOffset>1735860</wp:posOffset>
                </wp:positionV>
                <wp:extent cx="2611582" cy="2611582"/>
                <wp:effectExtent l="0" t="0" r="0" b="0"/>
                <wp:wrapNone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mage 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1582" cy="2611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40661" w:rsidRPr="00370429">
            <w:rPr>
              <w:color w:val="2F5496" w:themeColor="accent1" w:themeShade="BF"/>
              <w:sz w:val="32"/>
              <w:szCs w:val="32"/>
              <w:lang w:val="fr-CH"/>
            </w:rPr>
            <w:br w:type="page"/>
          </w:r>
        </w:p>
      </w:sdtContent>
    </w:sdt>
    <w:bookmarkEnd w:id="0"/>
    <w:p w14:paraId="53D57953" w14:textId="16B3C76C" w:rsidR="00482844" w:rsidRDefault="00482844" w:rsidP="00482844">
      <w:pPr>
        <w:pStyle w:val="Titre1noTDM"/>
      </w:pPr>
      <w:r>
        <w:lastRenderedPageBreak/>
        <w:t>Abstract</w:t>
      </w:r>
    </w:p>
    <w:p w14:paraId="1004EAD4" w14:textId="3BE4C8B6" w:rsidR="00482844" w:rsidRDefault="00482844" w:rsidP="00482844">
      <w:pPr>
        <w:rPr>
          <w:lang w:val="fr-CH"/>
        </w:rPr>
      </w:pPr>
      <w:r>
        <w:rPr>
          <w:lang w:val="fr-CH"/>
        </w:rPr>
        <w:t xml:space="preserve">Ce document </w:t>
      </w:r>
      <w:r w:rsidR="009C37A1">
        <w:rPr>
          <w:lang w:val="fr-CH"/>
        </w:rPr>
        <w:t>a</w:t>
      </w:r>
      <w:r>
        <w:rPr>
          <w:lang w:val="fr-CH"/>
        </w:rPr>
        <w:t xml:space="preserve"> pour objectif de guider l’utilisateur souhaitant utiliser l’application « </w:t>
      </w:r>
      <w:r w:rsidRPr="00515CE4">
        <w:rPr>
          <w:rStyle w:val="Contrast"/>
          <w:b/>
          <w:bCs/>
        </w:rPr>
        <w:t>Saphir Lion</w:t>
      </w:r>
      <w:r>
        <w:rPr>
          <w:lang w:val="fr-CH"/>
        </w:rPr>
        <w:t> ». Allant de l’obtention du projet à son ex</w:t>
      </w:r>
      <w:r w:rsidR="00DA7935">
        <w:rPr>
          <w:lang w:val="fr-CH"/>
        </w:rPr>
        <w:t>é</w:t>
      </w:r>
      <w:r>
        <w:rPr>
          <w:lang w:val="fr-CH"/>
        </w:rPr>
        <w:t>cution sur le poste de travail.</w:t>
      </w:r>
      <w:r w:rsidR="00D11182">
        <w:rPr>
          <w:lang w:val="fr-CH"/>
        </w:rPr>
        <w:t xml:space="preserve"> Une explication d’utilisation du site est également présente.</w:t>
      </w:r>
    </w:p>
    <w:p w14:paraId="4095465A" w14:textId="77777777" w:rsidR="004F1725" w:rsidRDefault="00112F7D" w:rsidP="00482844">
      <w:pPr>
        <w:rPr>
          <w:lang w:val="fr-CH"/>
        </w:rPr>
      </w:pPr>
      <w:r>
        <w:rPr>
          <w:lang w:val="fr-CH"/>
        </w:rPr>
        <w:t xml:space="preserve">Pour plus d’informations sur la structure du projet </w:t>
      </w:r>
      <w:r w:rsidR="00143162">
        <w:rPr>
          <w:lang w:val="fr-CH"/>
        </w:rPr>
        <w:t xml:space="preserve">et la réalisation de celui-ci, </w:t>
      </w:r>
      <w:r w:rsidR="009C37A1">
        <w:rPr>
          <w:lang w:val="fr-CH"/>
        </w:rPr>
        <w:t>veuillez</w:t>
      </w:r>
      <w:r w:rsidR="00DA7935">
        <w:rPr>
          <w:lang w:val="fr-CH"/>
        </w:rPr>
        <w:t xml:space="preserve"> </w:t>
      </w:r>
      <w:r w:rsidR="009C37A1">
        <w:rPr>
          <w:lang w:val="fr-CH"/>
        </w:rPr>
        <w:t>vous</w:t>
      </w:r>
      <w:r w:rsidR="00143162">
        <w:rPr>
          <w:lang w:val="fr-CH"/>
        </w:rPr>
        <w:t xml:space="preserve"> référer au rapport de projet. Celui-ci est disponible sur le wiki</w:t>
      </w:r>
      <w:r w:rsidR="00C8302D">
        <w:rPr>
          <w:lang w:val="fr-CH"/>
        </w:rPr>
        <w:t xml:space="preserve"> du projet, à cette adresse :</w:t>
      </w:r>
    </w:p>
    <w:p w14:paraId="7773C48C" w14:textId="3737EF4A" w:rsidR="00482844" w:rsidRDefault="004F1725" w:rsidP="004F1725">
      <w:pPr>
        <w:jc w:val="center"/>
        <w:rPr>
          <w:lang w:val="fr-CH"/>
        </w:rPr>
      </w:pPr>
      <w:hyperlink r:id="rId16" w:history="1">
        <w:r w:rsidRPr="00545B04">
          <w:rPr>
            <w:rStyle w:val="Lienhypertexte"/>
            <w:sz w:val="21"/>
            <w:lang w:val="fr-CH"/>
          </w:rPr>
          <w:t>https://github.com/Ozurah-HES/SaphirLion/wiki</w:t>
        </w:r>
      </w:hyperlink>
    </w:p>
    <w:p w14:paraId="67166281" w14:textId="60CDD79D" w:rsidR="00482844" w:rsidRDefault="00482844">
      <w:pPr>
        <w:jc w:val="left"/>
        <w:rPr>
          <w:sz w:val="22"/>
        </w:rPr>
      </w:pPr>
      <w:r>
        <w:rPr>
          <w:sz w:val="2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716324086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14:paraId="754354E8" w14:textId="09FA6C38" w:rsidR="00774420" w:rsidRDefault="00774420" w:rsidP="00774420">
          <w:pPr>
            <w:pStyle w:val="En-ttedetabledesmatires"/>
          </w:pPr>
          <w:r>
            <w:rPr>
              <w:lang w:val="fr-FR"/>
            </w:rPr>
            <w:t xml:space="preserve">Table des </w:t>
          </w:r>
          <w:commentRangeStart w:id="3"/>
          <w:r>
            <w:rPr>
              <w:lang w:val="fr-FR"/>
            </w:rPr>
            <w:t>matières</w:t>
          </w:r>
          <w:commentRangeEnd w:id="3"/>
          <w:r>
            <w:rPr>
              <w:rStyle w:val="Marquedecommentaire"/>
              <w:rFonts w:asciiTheme="minorHAnsi" w:eastAsiaTheme="minorHAnsi" w:hAnsiTheme="minorHAnsi" w:cstheme="minorBidi"/>
              <w:color w:val="auto"/>
              <w:lang w:val="fr-FR" w:eastAsia="en-US"/>
            </w:rPr>
            <w:commentReference w:id="3"/>
          </w:r>
        </w:p>
        <w:p w14:paraId="441F055E" w14:textId="13062909" w:rsidR="00F75D53" w:rsidRDefault="00774420">
          <w:pPr>
            <w:pStyle w:val="TM1"/>
            <w:rPr>
              <w:rFonts w:eastAsiaTheme="minorEastAsia"/>
              <w:noProof/>
              <w:sz w:val="22"/>
              <w:lang w:val="fr-CH" w:eastAsia="fr-CH"/>
            </w:rPr>
          </w:pPr>
          <w:r>
            <w:fldChar w:fldCharType="begin"/>
          </w:r>
          <w:r>
            <w:instrText xml:space="preserve"> TOC \o "3-3" \h \z \t "Titre 1;1;Titre 2;2;Titre 1 sans #;1;Titre 2 sans #;2" </w:instrText>
          </w:r>
          <w:r>
            <w:fldChar w:fldCharType="separate"/>
          </w:r>
          <w:hyperlink w:anchor="_Toc125997226" w:history="1">
            <w:r w:rsidR="00F75D53" w:rsidRPr="007D25CD">
              <w:rPr>
                <w:rStyle w:val="Lienhypertexte"/>
                <w:noProof/>
              </w:rPr>
              <w:t>1</w:t>
            </w:r>
            <w:r w:rsidR="00F75D53"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="00F75D53" w:rsidRPr="007D25CD">
              <w:rPr>
                <w:rStyle w:val="Lienhypertexte"/>
                <w:noProof/>
              </w:rPr>
              <w:t>Installation</w:t>
            </w:r>
            <w:r w:rsidR="00F75D53">
              <w:rPr>
                <w:noProof/>
                <w:webHidden/>
              </w:rPr>
              <w:tab/>
            </w:r>
            <w:r w:rsidR="00F75D53">
              <w:rPr>
                <w:noProof/>
                <w:webHidden/>
              </w:rPr>
              <w:fldChar w:fldCharType="begin"/>
            </w:r>
            <w:r w:rsidR="00F75D53">
              <w:rPr>
                <w:noProof/>
                <w:webHidden/>
              </w:rPr>
              <w:instrText xml:space="preserve"> PAGEREF _Toc125997226 \h </w:instrText>
            </w:r>
            <w:r w:rsidR="00F75D53">
              <w:rPr>
                <w:noProof/>
                <w:webHidden/>
              </w:rPr>
            </w:r>
            <w:r w:rsidR="00F75D53"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3</w:t>
            </w:r>
            <w:r w:rsidR="00F75D53">
              <w:rPr>
                <w:noProof/>
                <w:webHidden/>
              </w:rPr>
              <w:fldChar w:fldCharType="end"/>
            </w:r>
          </w:hyperlink>
        </w:p>
        <w:p w14:paraId="751DBD17" w14:textId="171BAA17" w:rsidR="00F75D53" w:rsidRDefault="00F75D53">
          <w:pPr>
            <w:pStyle w:val="TM2"/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27" w:history="1">
            <w:r w:rsidRPr="007D25CD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Dépôt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024F" w14:textId="3CA5E958" w:rsidR="00F75D53" w:rsidRDefault="00F75D53">
          <w:pPr>
            <w:pStyle w:val="TM2"/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28" w:history="1">
            <w:r w:rsidRPr="007D25CD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Configurations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5A5A" w14:textId="439C08BC" w:rsidR="00F75D53" w:rsidRDefault="00F75D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29" w:history="1">
            <w:r w:rsidRPr="007D25CD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Configuration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1DBE" w14:textId="4CB26422" w:rsidR="00F75D53" w:rsidRDefault="00F75D53">
          <w:pPr>
            <w:pStyle w:val="TM2"/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30" w:history="1">
            <w:r w:rsidRPr="007D25CD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Démarrage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BCD8" w14:textId="20A92BA6" w:rsidR="00F75D53" w:rsidRDefault="00F75D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31" w:history="1">
            <w:r w:rsidRPr="007D25CD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Avec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747F" w14:textId="2E84C2AB" w:rsidR="00F75D53" w:rsidRDefault="00F75D5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32" w:history="1">
            <w:r w:rsidRPr="007D25CD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Avec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17A9" w14:textId="7416C75E" w:rsidR="00F75D53" w:rsidRDefault="00F75D53">
          <w:pPr>
            <w:pStyle w:val="TM1"/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33" w:history="1">
            <w:r w:rsidRPr="007D25C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Utilisation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7AF8" w14:textId="6576344F" w:rsidR="00F75D53" w:rsidRDefault="00F75D53">
          <w:pPr>
            <w:pStyle w:val="TM2"/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34" w:history="1">
            <w:r w:rsidRPr="007D25CD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Accueil et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6E5B" w14:textId="5815DC2C" w:rsidR="00F75D53" w:rsidRDefault="00F75D53">
          <w:pPr>
            <w:pStyle w:val="TM2"/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35" w:history="1">
            <w:r w:rsidRPr="007D25CD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Ma bibliothèque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9969" w14:textId="48558543" w:rsidR="00F75D53" w:rsidRDefault="00F75D53">
          <w:pPr>
            <w:pStyle w:val="TM2"/>
            <w:rPr>
              <w:rFonts w:eastAsiaTheme="minorEastAsia"/>
              <w:noProof/>
              <w:sz w:val="22"/>
              <w:lang w:val="fr-CH" w:eastAsia="fr-CH"/>
            </w:rPr>
          </w:pPr>
          <w:hyperlink w:anchor="_Toc125997236" w:history="1">
            <w:r w:rsidRPr="007D25CD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Pr="007D25CD">
              <w:rPr>
                <w:rStyle w:val="Lienhypertexte"/>
                <w:noProof/>
              </w:rPr>
              <w:t>Ajout, édition, suppression d’un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4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AC39" w14:textId="4F8E30D4" w:rsidR="00774420" w:rsidRDefault="00774420" w:rsidP="0077442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F9BBBC" w14:textId="77777777" w:rsidR="004E584C" w:rsidRPr="003B62ED" w:rsidRDefault="0009241F" w:rsidP="004E584C">
      <w:pPr>
        <w:rPr>
          <w:sz w:val="2"/>
          <w:szCs w:val="2"/>
        </w:rPr>
      </w:pPr>
      <w:bookmarkStart w:id="4" w:name="_Toc19804711"/>
      <w:r w:rsidRPr="003B62ED">
        <w:rPr>
          <w:sz w:val="2"/>
          <w:szCs w:val="2"/>
        </w:rPr>
        <w:br w:type="page"/>
      </w:r>
      <w:bookmarkStart w:id="5" w:name="_Toc93768998"/>
      <w:bookmarkStart w:id="6" w:name="_Ref93782272"/>
      <w:bookmarkStart w:id="7" w:name="_Ref93782276"/>
      <w:bookmarkStart w:id="8" w:name="_Ref125715137"/>
      <w:bookmarkStart w:id="9" w:name="_Toc125893423"/>
    </w:p>
    <w:p w14:paraId="7B535013" w14:textId="060BC981" w:rsidR="00A96B12" w:rsidRDefault="0027725C" w:rsidP="004E584C">
      <w:pPr>
        <w:pStyle w:val="Titre1"/>
      </w:pPr>
      <w:bookmarkStart w:id="10" w:name="_Toc125893438"/>
      <w:bookmarkStart w:id="11" w:name="_Toc125997226"/>
      <w:bookmarkEnd w:id="5"/>
      <w:bookmarkEnd w:id="6"/>
      <w:bookmarkEnd w:id="7"/>
      <w:bookmarkEnd w:id="8"/>
      <w:bookmarkEnd w:id="9"/>
      <w:r>
        <w:lastRenderedPageBreak/>
        <w:t>Installation</w:t>
      </w:r>
      <w:bookmarkEnd w:id="11"/>
    </w:p>
    <w:p w14:paraId="0D3E1BF4" w14:textId="596BBC89" w:rsidR="0027725C" w:rsidRDefault="0027725C" w:rsidP="0027725C">
      <w:pPr>
        <w:pStyle w:val="Titre2"/>
      </w:pPr>
      <w:bookmarkStart w:id="12" w:name="_Toc125997227"/>
      <w:r>
        <w:t>Dépôt GIT</w:t>
      </w:r>
      <w:bookmarkEnd w:id="12"/>
    </w:p>
    <w:p w14:paraId="31A53229" w14:textId="77777777" w:rsidR="005152F2" w:rsidRDefault="005152F2" w:rsidP="005152F2">
      <w:r>
        <w:t>Le projet se trouve sur GitHub à l’adresse suivante :</w:t>
      </w:r>
    </w:p>
    <w:p w14:paraId="13A563FC" w14:textId="445229F3" w:rsidR="005152F2" w:rsidRPr="005152F2" w:rsidRDefault="00000000" w:rsidP="005152F2">
      <w:pPr>
        <w:pStyle w:val="Paragraphedeliste"/>
        <w:numPr>
          <w:ilvl w:val="0"/>
          <w:numId w:val="13"/>
        </w:numPr>
        <w:rPr>
          <w:rStyle w:val="Contrast"/>
          <w:b/>
          <w:bCs/>
          <w:sz w:val="24"/>
          <w:szCs w:val="28"/>
          <w:u w:val="single"/>
        </w:rPr>
      </w:pPr>
      <w:hyperlink r:id="rId18" w:history="1">
        <w:r w:rsidR="005152F2" w:rsidRPr="005152F2">
          <w:rPr>
            <w:rStyle w:val="Contrast"/>
            <w:b/>
            <w:bCs/>
            <w:sz w:val="24"/>
            <w:szCs w:val="28"/>
            <w:u w:val="single"/>
          </w:rPr>
          <w:t>https://github.com/Ozurah-HES/SaphirLion</w:t>
        </w:r>
      </w:hyperlink>
    </w:p>
    <w:p w14:paraId="3EFDD24D" w14:textId="7EC982A1" w:rsidR="005B4790" w:rsidRDefault="005B4790" w:rsidP="005B4790">
      <w:r>
        <w:t xml:space="preserve">La commande Git pour cloner </w:t>
      </w:r>
      <w:r w:rsidR="0078384F">
        <w:t>par HTTPS est la suivante :</w:t>
      </w:r>
    </w:p>
    <w:p w14:paraId="3473D9DD" w14:textId="0E4A42B3" w:rsidR="0078384F" w:rsidRPr="006263DA" w:rsidRDefault="0078384F" w:rsidP="00BE7EA8">
      <w:pPr>
        <w:shd w:val="clear" w:color="auto" w:fill="BFBFBF" w:themeFill="background1" w:themeFillShade="BF"/>
        <w:rPr>
          <w:sz w:val="24"/>
          <w:szCs w:val="28"/>
        </w:rPr>
      </w:pPr>
      <w:r w:rsidRPr="006263DA">
        <w:rPr>
          <w:sz w:val="24"/>
          <w:szCs w:val="28"/>
        </w:rPr>
        <w:t xml:space="preserve">git clone </w:t>
      </w:r>
      <w:r w:rsidR="006263DA" w:rsidRPr="006263DA">
        <w:rPr>
          <w:sz w:val="24"/>
          <w:szCs w:val="28"/>
        </w:rPr>
        <w:t>https://github.com/Ozurah-HES/SaphirLion.git</w:t>
      </w:r>
    </w:p>
    <w:p w14:paraId="5E7F7A40" w14:textId="30F88882" w:rsidR="004B740C" w:rsidRDefault="008805E7" w:rsidP="008805E7">
      <w:r>
        <w:t xml:space="preserve">Vous pouvez également récupérer le projet </w:t>
      </w:r>
      <w:r w:rsidR="004B740C">
        <w:t>au format zip avec cette URL (téléchargement direct) :</w:t>
      </w:r>
      <w:r w:rsidR="004B740C">
        <w:br/>
      </w:r>
      <w:hyperlink r:id="rId19" w:history="1">
        <w:r w:rsidR="00412129" w:rsidRPr="00D5735C">
          <w:rPr>
            <w:rStyle w:val="Lienhypertexte"/>
            <w:sz w:val="21"/>
          </w:rPr>
          <w:t>https://github.com/Ozurah-HES/SaphirLion/archive/refs/heads/main.zip</w:t>
        </w:r>
      </w:hyperlink>
    </w:p>
    <w:p w14:paraId="19AC0F27" w14:textId="77777777" w:rsidR="00DA7935" w:rsidRDefault="00644A40" w:rsidP="00412129">
      <w:pPr>
        <w:rPr>
          <w:rFonts w:asciiTheme="majorHAnsi" w:eastAsiaTheme="majorEastAsia" w:hAnsiTheme="majorHAnsi" w:cstheme="majorBidi"/>
          <w:color w:val="FFFFFF" w:themeColor="background1"/>
          <w:sz w:val="26"/>
          <w:szCs w:val="26"/>
        </w:rPr>
      </w:pPr>
      <w:r>
        <w:t>Versions Java nécessaire</w:t>
      </w:r>
      <w:r w:rsidR="00DA7935">
        <w:rPr>
          <w:rFonts w:asciiTheme="majorHAnsi" w:eastAsiaTheme="majorEastAsia" w:hAnsiTheme="majorHAnsi" w:cstheme="majorBidi"/>
          <w:color w:val="FFFFFF" w:themeColor="background1"/>
          <w:sz w:val="26"/>
          <w:szCs w:val="26"/>
        </w:rPr>
        <w:t>s</w:t>
      </w:r>
    </w:p>
    <w:p w14:paraId="75F7C929" w14:textId="7D82B022" w:rsidR="00412129" w:rsidRDefault="00DA411B" w:rsidP="00412129">
      <w:r>
        <w:t>Le projet est configuré pour fonctionner avec Java 11 au minimum. Cependant, il n’a été testé qu’avec une machine ayant Java 17 d’installé.</w:t>
      </w:r>
    </w:p>
    <w:p w14:paraId="1819449A" w14:textId="121C0CB4" w:rsidR="001112DE" w:rsidRDefault="0001460F" w:rsidP="00412129">
      <w:r>
        <w:t xml:space="preserve">Si vous avez des problèmes pour exécuter les commandes Maven pour le démarrage du projet, </w:t>
      </w:r>
      <w:r w:rsidR="00C319EC">
        <w:t>assurez-vous</w:t>
      </w:r>
      <w:r>
        <w:t xml:space="preserve"> d’avoir con</w:t>
      </w:r>
      <w:r w:rsidR="00C319EC">
        <w:t>figur</w:t>
      </w:r>
      <w:r w:rsidR="00DA7935">
        <w:t>é</w:t>
      </w:r>
      <w:r w:rsidR="00C319EC">
        <w:t xml:space="preserve"> correctement la variable d’environnement « JAVA_HOME »</w:t>
      </w:r>
      <w:r w:rsidR="0016785D">
        <w:t xml:space="preserve"> pour qu’elle pointe vers le bon </w:t>
      </w:r>
      <w:r w:rsidR="001F70DB">
        <w:t>JDK.</w:t>
      </w:r>
    </w:p>
    <w:p w14:paraId="72F29284" w14:textId="4DA3B8E0" w:rsidR="001112DE" w:rsidRDefault="00512583" w:rsidP="001112DE">
      <w:pPr>
        <w:keepNext/>
        <w:jc w:val="center"/>
      </w:pPr>
      <w:r w:rsidRPr="00512583">
        <w:rPr>
          <w:noProof/>
        </w:rPr>
        <w:drawing>
          <wp:inline distT="0" distB="0" distL="0" distR="0" wp14:anchorId="1CF83F05" wp14:editId="7A966DE4">
            <wp:extent cx="3258005" cy="6668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7502" w14:textId="3168A674" w:rsidR="00DA411B" w:rsidRPr="00412129" w:rsidRDefault="001112DE" w:rsidP="001112DE">
      <w:pPr>
        <w:pStyle w:val="Lgende"/>
        <w:jc w:val="center"/>
      </w:pPr>
      <w:r>
        <w:t xml:space="preserve">Capture d'écran </w:t>
      </w:r>
      <w:fldSimple w:instr=" SEQ Capture_d'écran \* ARABIC ">
        <w:r w:rsidR="00C90493">
          <w:rPr>
            <w:noProof/>
          </w:rPr>
          <w:t>1</w:t>
        </w:r>
      </w:fldSimple>
      <w:r>
        <w:t xml:space="preserve"> – Variable d’environnement</w:t>
      </w:r>
      <w:r w:rsidR="00512583">
        <w:t xml:space="preserve"> « JAVA_HOME » (exemple de chemin)</w:t>
      </w:r>
    </w:p>
    <w:p w14:paraId="772BDF42" w14:textId="36C966A7" w:rsidR="004510B8" w:rsidRDefault="005C5922" w:rsidP="004510B8">
      <w:pPr>
        <w:pStyle w:val="Titre2"/>
      </w:pPr>
      <w:bookmarkStart w:id="13" w:name="_Toc125997228"/>
      <w:r>
        <w:t>Configurations possibles</w:t>
      </w:r>
      <w:bookmarkEnd w:id="13"/>
    </w:p>
    <w:p w14:paraId="6773E836" w14:textId="0723BE9C" w:rsidR="005072E9" w:rsidRDefault="005072E9" w:rsidP="005072E9">
      <w:r>
        <w:t xml:space="preserve">Avant de démarrer le projet, vous pouvez modifier la configuration du programme </w:t>
      </w:r>
      <w:r w:rsidR="00D9059C">
        <w:t>dans le fichier « </w:t>
      </w:r>
      <w:r w:rsidR="00D9059C" w:rsidRPr="00B133C0">
        <w:rPr>
          <w:rStyle w:val="Contrast"/>
        </w:rPr>
        <w:t>application.properties</w:t>
      </w:r>
      <w:r w:rsidR="00D9059C">
        <w:t> ».</w:t>
      </w:r>
    </w:p>
    <w:p w14:paraId="05A2CFB0" w14:textId="77777777" w:rsidR="0039292C" w:rsidRDefault="00441C54" w:rsidP="00B564A7">
      <w:pPr>
        <w:keepNext/>
        <w:jc w:val="center"/>
      </w:pPr>
      <w:r w:rsidRPr="00441C54">
        <w:rPr>
          <w:noProof/>
        </w:rPr>
        <w:drawing>
          <wp:inline distT="0" distB="0" distL="0" distR="0" wp14:anchorId="4764339C" wp14:editId="5B807D0E">
            <wp:extent cx="2190750" cy="3331766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9955" cy="33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D771" w14:textId="46181411" w:rsidR="00033C75" w:rsidRDefault="0039292C" w:rsidP="00DE41D1">
      <w:pPr>
        <w:pStyle w:val="Lgende"/>
        <w:jc w:val="center"/>
      </w:pPr>
      <w:r>
        <w:t xml:space="preserve">Arborescence </w:t>
      </w:r>
      <w:fldSimple w:instr=" SEQ Arborescence \* ARABIC ">
        <w:r w:rsidR="00C90493">
          <w:rPr>
            <w:noProof/>
          </w:rPr>
          <w:t>1</w:t>
        </w:r>
      </w:fldSimple>
      <w:r>
        <w:t xml:space="preserve"> – Où trouver le fichier </w:t>
      </w:r>
      <w:r w:rsidR="00D37C1F">
        <w:t>« application.properties » dans le projet</w:t>
      </w:r>
      <w:r w:rsidR="00033C75">
        <w:br w:type="page"/>
      </w:r>
    </w:p>
    <w:p w14:paraId="5FDE220C" w14:textId="16DFA74C" w:rsidR="0039292C" w:rsidRDefault="00883270" w:rsidP="005072E9">
      <w:r>
        <w:lastRenderedPageBreak/>
        <w:t>Dans ce fichier, vous pouvez changer les valeurs de :</w:t>
      </w:r>
    </w:p>
    <w:tbl>
      <w:tblPr>
        <w:tblStyle w:val="Tableauenumeration"/>
        <w:tblW w:w="0" w:type="auto"/>
        <w:tblLook w:val="04A0" w:firstRow="1" w:lastRow="0" w:firstColumn="1" w:lastColumn="0" w:noHBand="0" w:noVBand="1"/>
      </w:tblPr>
      <w:tblGrid>
        <w:gridCol w:w="2108"/>
        <w:gridCol w:w="1225"/>
        <w:gridCol w:w="5729"/>
      </w:tblGrid>
      <w:tr w:rsidR="003E3FB1" w14:paraId="7CBA5088" w14:textId="0A6BE1F0" w:rsidTr="00B11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E6A71" w14:textId="04F605DD" w:rsidR="003E3FB1" w:rsidRDefault="003E3FB1" w:rsidP="005072E9">
            <w:r>
              <w:t>Propriété</w:t>
            </w:r>
          </w:p>
        </w:tc>
        <w:tc>
          <w:tcPr>
            <w:tcW w:w="0" w:type="auto"/>
          </w:tcPr>
          <w:p w14:paraId="1A5652FC" w14:textId="280C7B07" w:rsidR="003E3FB1" w:rsidRDefault="003E3FB1" w:rsidP="0050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0" w:type="auto"/>
          </w:tcPr>
          <w:p w14:paraId="67C77D2A" w14:textId="59200545" w:rsidR="003E3FB1" w:rsidRDefault="003E3FB1" w:rsidP="0050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  <w:r w:rsidR="00DA7935">
              <w:t>s</w:t>
            </w:r>
            <w:r>
              <w:t xml:space="preserve"> possibles, utilité, remarque</w:t>
            </w:r>
          </w:p>
        </w:tc>
      </w:tr>
      <w:tr w:rsidR="003E3FB1" w14:paraId="5346EA8F" w14:textId="41BAFC1D" w:rsidTr="00B11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05A16" w14:textId="5EB4BB6C" w:rsidR="003E3FB1" w:rsidRDefault="003E3FB1" w:rsidP="005072E9">
            <w:r w:rsidRPr="005D3C27">
              <w:t>server.port</w:t>
            </w:r>
          </w:p>
        </w:tc>
        <w:tc>
          <w:tcPr>
            <w:tcW w:w="0" w:type="auto"/>
          </w:tcPr>
          <w:p w14:paraId="127CA808" w14:textId="2B744685" w:rsidR="003E3FB1" w:rsidRDefault="003E3FB1" w:rsidP="0050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8080</w:t>
            </w:r>
          </w:p>
        </w:tc>
        <w:tc>
          <w:tcPr>
            <w:tcW w:w="0" w:type="auto"/>
          </w:tcPr>
          <w:p w14:paraId="3D66C964" w14:textId="18C8E0F4" w:rsidR="003E3FB1" w:rsidRDefault="003E3FB1" w:rsidP="0050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numéro de port libre.</w:t>
            </w:r>
            <w:r>
              <w:br/>
              <w:t>Utilisé pour accéder au site en local.</w:t>
            </w:r>
          </w:p>
        </w:tc>
      </w:tr>
      <w:tr w:rsidR="003E3FB1" w14:paraId="4B5E792C" w14:textId="1BDC0149" w:rsidTr="00B114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15DDE" w14:textId="1FA6D956" w:rsidR="003E3FB1" w:rsidRDefault="003E3FB1" w:rsidP="005072E9">
            <w:r w:rsidRPr="005D3C27">
              <w:t>spring.profiles.include</w:t>
            </w:r>
          </w:p>
        </w:tc>
        <w:tc>
          <w:tcPr>
            <w:tcW w:w="0" w:type="auto"/>
          </w:tcPr>
          <w:p w14:paraId="639AF965" w14:textId="6274777A" w:rsidR="003E3FB1" w:rsidRDefault="003E3FB1" w:rsidP="00507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0" w:type="auto"/>
          </w:tcPr>
          <w:p w14:paraId="273F3398" w14:textId="1905F426" w:rsidR="003E3FB1" w:rsidRDefault="003E3FB1" w:rsidP="00507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Choix du type de base de données</w:t>
            </w:r>
            <w:r w:rsidR="00F0720B">
              <w:t> :</w:t>
            </w:r>
          </w:p>
          <w:p w14:paraId="5D2D91B5" w14:textId="77777777" w:rsidR="003E3FB1" w:rsidRDefault="003E3FB1" w:rsidP="003E3FB1">
            <w:pPr>
              <w:pStyle w:val="Paragraphedeliste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</w:t>
            </w:r>
            <w:r w:rsidRPr="00073EFD">
              <w:rPr>
                <w:rStyle w:val="Contrast"/>
                <w:b/>
                <w:bCs/>
              </w:rPr>
              <w:t>mysql</w:t>
            </w:r>
            <w:r>
              <w:t> » nécessite qu’un serveur MySql fonctionne</w:t>
            </w:r>
          </w:p>
          <w:p w14:paraId="622A0650" w14:textId="6E6221F1" w:rsidR="004204C4" w:rsidRDefault="004204C4" w:rsidP="003E3FB1">
            <w:pPr>
              <w:pStyle w:val="Paragraphedeliste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</w:t>
            </w:r>
            <w:r w:rsidRPr="00073EFD">
              <w:rPr>
                <w:rStyle w:val="Contrast"/>
                <w:b/>
                <w:bCs/>
              </w:rPr>
              <w:t>h2file</w:t>
            </w:r>
            <w:r>
              <w:t> » va créer une base de donnée</w:t>
            </w:r>
            <w:r w:rsidR="000C18F2">
              <w:t xml:space="preserve">s </w:t>
            </w:r>
            <w:r>
              <w:t>dans un fichier H2, dans le dossier « /</w:t>
            </w:r>
            <w:r w:rsidR="009E19FD">
              <w:t>db/ » à la racine du projet</w:t>
            </w:r>
          </w:p>
        </w:tc>
      </w:tr>
      <w:tr w:rsidR="003E3FB1" w14:paraId="24605D33" w14:textId="77777777" w:rsidTr="00B11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F5B15" w14:textId="3DB2EBBA" w:rsidR="003E3FB1" w:rsidRPr="005D3C27" w:rsidRDefault="003E3FB1" w:rsidP="005072E9">
            <w:r w:rsidRPr="005D3C27">
              <w:t>spring.profiles.active</w:t>
            </w:r>
          </w:p>
        </w:tc>
        <w:tc>
          <w:tcPr>
            <w:tcW w:w="0" w:type="auto"/>
          </w:tcPr>
          <w:p w14:paraId="7C65EEEB" w14:textId="103E6C72" w:rsidR="003E3FB1" w:rsidRDefault="003E3FB1" w:rsidP="0050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seed-prod</w:t>
            </w:r>
          </w:p>
        </w:tc>
        <w:tc>
          <w:tcPr>
            <w:tcW w:w="0" w:type="auto"/>
          </w:tcPr>
          <w:p w14:paraId="43D6D258" w14:textId="2F144A9D" w:rsidR="003E3FB1" w:rsidRDefault="009E19FD" w:rsidP="0050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Choix des seeders</w:t>
            </w:r>
            <w:r w:rsidR="00F0720B">
              <w:t xml:space="preserve"> pour la base de </w:t>
            </w:r>
            <w:r w:rsidR="000E5534">
              <w:t>données</w:t>
            </w:r>
            <w:r w:rsidR="00F0720B">
              <w:t> :</w:t>
            </w:r>
          </w:p>
          <w:p w14:paraId="31DE102F" w14:textId="7F569008" w:rsidR="00F0720B" w:rsidRDefault="00365BC0" w:rsidP="00F0720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</w:t>
            </w:r>
            <w:r w:rsidR="00103766" w:rsidRPr="00103766">
              <w:rPr>
                <w:rStyle w:val="Contrast"/>
                <w:b/>
                <w:bCs/>
              </w:rPr>
              <w:t>clean-db</w:t>
            </w:r>
            <w:r w:rsidR="00103766">
              <w:t> »</w:t>
            </w:r>
            <w:r>
              <w:t> : vide les tables à chaque démarrage de l’application</w:t>
            </w:r>
          </w:p>
          <w:p w14:paraId="0F49CBBF" w14:textId="2F71574C" w:rsidR="00365BC0" w:rsidRDefault="00365BC0" w:rsidP="00F0720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</w:t>
            </w:r>
            <w:r w:rsidR="002A3285" w:rsidRPr="002A3285">
              <w:rPr>
                <w:rStyle w:val="Contrast"/>
                <w:b/>
                <w:bCs/>
              </w:rPr>
              <w:t>seed-prod</w:t>
            </w:r>
            <w:r>
              <w:t xml:space="preserve"> » : ajoute les </w:t>
            </w:r>
            <w:r w:rsidR="00FA07EE">
              <w:t>entrées</w:t>
            </w:r>
            <w:r>
              <w:t xml:space="preserve"> de bases</w:t>
            </w:r>
            <w:r w:rsidR="00FA07EE">
              <w:t xml:space="preserve"> pour utiliser le site en production.</w:t>
            </w:r>
            <w:r w:rsidR="000E5534">
              <w:t xml:space="preserve"> Uniquement si la BDD est vide.</w:t>
            </w:r>
          </w:p>
          <w:p w14:paraId="6D8BB9B6" w14:textId="0305CC72" w:rsidR="00FA07EE" w:rsidRDefault="00FA07EE" w:rsidP="00F0720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</w:t>
            </w:r>
            <w:r w:rsidR="009F486A" w:rsidRPr="009F486A">
              <w:rPr>
                <w:rStyle w:val="Contrast"/>
                <w:b/>
                <w:bCs/>
              </w:rPr>
              <w:t>seed-test</w:t>
            </w:r>
            <w:r>
              <w:t> » : vide les tables</w:t>
            </w:r>
            <w:r w:rsidR="000E5534">
              <w:t xml:space="preserve"> et ajoute des données destiné</w:t>
            </w:r>
            <w:r w:rsidR="000C18F2">
              <w:t>es</w:t>
            </w:r>
            <w:r w:rsidR="000E5534">
              <w:t xml:space="preserve"> aux tests.</w:t>
            </w:r>
          </w:p>
        </w:tc>
      </w:tr>
    </w:tbl>
    <w:p w14:paraId="654E1E29" w14:textId="7722A2E4" w:rsidR="00A516E5" w:rsidRDefault="00A516E5" w:rsidP="009F486A">
      <w:pPr>
        <w:pStyle w:val="Information"/>
      </w:pPr>
      <w:r>
        <w:t>Le seeder « seed-prod » cré</w:t>
      </w:r>
      <w:r w:rsidR="00291FCB">
        <w:t>e</w:t>
      </w:r>
      <w:r>
        <w:t xml:space="preserve"> deux utilisateurs : « </w:t>
      </w:r>
      <w:r w:rsidRPr="008B764A">
        <w:rPr>
          <w:rStyle w:val="Contrast"/>
        </w:rPr>
        <w:t>User 1</w:t>
      </w:r>
      <w:r>
        <w:t> » et « </w:t>
      </w:r>
      <w:r w:rsidRPr="008B764A">
        <w:rPr>
          <w:rStyle w:val="Contrast"/>
        </w:rPr>
        <w:t>User 2</w:t>
      </w:r>
      <w:r>
        <w:t> » avec comme mot de passe « </w:t>
      </w:r>
      <w:r w:rsidRPr="008B764A">
        <w:rPr>
          <w:rStyle w:val="Contrast"/>
        </w:rPr>
        <w:t>password</w:t>
      </w:r>
      <w:r>
        <w:t> ».</w:t>
      </w:r>
    </w:p>
    <w:p w14:paraId="6CC9E991" w14:textId="46121629" w:rsidR="00883270" w:rsidRDefault="009F486A" w:rsidP="009F486A">
      <w:pPr>
        <w:pStyle w:val="Information"/>
      </w:pPr>
      <w:r>
        <w:t>Pour les seeders, il est fortement conseillé de laisser uniquement « seed-prod », de cette manière les données sont persistantes entre chaque démarrage de l’application.</w:t>
      </w:r>
      <w:r w:rsidR="0053536C">
        <w:t xml:space="preserve"> De plus, le site ne permet pas la création d’utilisateur</w:t>
      </w:r>
      <w:r w:rsidR="000C18F2">
        <w:t>s.</w:t>
      </w:r>
      <w:r w:rsidR="00801EC4">
        <w:t xml:space="preserve"> </w:t>
      </w:r>
      <w:r w:rsidR="00016206">
        <w:t xml:space="preserve">Donc, pour utiliser pleinement le site, </w:t>
      </w:r>
      <w:r w:rsidR="002D727E">
        <w:t>nous utiliserons les utilisateurs précréés par le seeder « seed-prod ».</w:t>
      </w:r>
    </w:p>
    <w:p w14:paraId="3F71EA24" w14:textId="30059D5B" w:rsidR="00D939F7" w:rsidRDefault="009F486A" w:rsidP="00A516E5">
      <w:pPr>
        <w:pStyle w:val="Information"/>
      </w:pPr>
      <w:r>
        <w:t>Il est possible d’activer</w:t>
      </w:r>
      <w:r w:rsidR="003F7120">
        <w:t xml:space="preserve"> le seeder « clean-db » et « seed-prod » en même temps. Pour ce faire, modifier la propriété comme suit :</w:t>
      </w:r>
      <w:r w:rsidR="003F7120">
        <w:br/>
      </w:r>
      <w:r w:rsidR="00A50771">
        <w:t>« </w:t>
      </w:r>
      <w:r w:rsidR="00A50771" w:rsidRPr="00A50771">
        <w:rPr>
          <w:shd w:val="clear" w:color="auto" w:fill="BFBFBF" w:themeFill="background1" w:themeFillShade="BF"/>
        </w:rPr>
        <w:t>spring.profiles.active=seed-prod, clean-db</w:t>
      </w:r>
      <w:r w:rsidR="00A50771">
        <w:t> »</w:t>
      </w:r>
    </w:p>
    <w:p w14:paraId="2BADE7D9" w14:textId="1C8549B7" w:rsidR="00532171" w:rsidRDefault="00532171" w:rsidP="00532171">
      <w:pPr>
        <w:pStyle w:val="Attention"/>
        <w:rPr>
          <w:color w:val="FF0000"/>
        </w:rPr>
      </w:pPr>
      <w:r w:rsidRPr="003037CE">
        <w:rPr>
          <w:color w:val="FF0000"/>
        </w:rPr>
        <w:t>Pour la suite d</w:t>
      </w:r>
      <w:r w:rsidR="003037CE">
        <w:rPr>
          <w:color w:val="FF0000"/>
        </w:rPr>
        <w:t>u document</w:t>
      </w:r>
      <w:r w:rsidRPr="003037CE">
        <w:rPr>
          <w:color w:val="FF0000"/>
        </w:rPr>
        <w:t xml:space="preserve">, nous </w:t>
      </w:r>
      <w:r w:rsidR="003037CE" w:rsidRPr="003037CE">
        <w:rPr>
          <w:color w:val="FF0000"/>
        </w:rPr>
        <w:t>partons du principe que la configuration n’a pas été changée !</w:t>
      </w:r>
    </w:p>
    <w:p w14:paraId="4069AE8C" w14:textId="5A3FDC76" w:rsidR="006B2C4F" w:rsidRDefault="006B2C4F" w:rsidP="006B2C4F">
      <w:pPr>
        <w:pStyle w:val="Titre3"/>
      </w:pPr>
      <w:bookmarkStart w:id="14" w:name="_Toc125997229"/>
      <w:r>
        <w:t xml:space="preserve">Configuration </w:t>
      </w:r>
      <w:r w:rsidR="004D1315">
        <w:t>de la base de données</w:t>
      </w:r>
      <w:bookmarkEnd w:id="14"/>
    </w:p>
    <w:p w14:paraId="5EF97215" w14:textId="44745E66" w:rsidR="004D1315" w:rsidRDefault="00C939EC" w:rsidP="004D1315">
      <w:r>
        <w:t xml:space="preserve">Il est </w:t>
      </w:r>
      <w:r w:rsidR="00E3491D">
        <w:t>peut-être</w:t>
      </w:r>
      <w:r>
        <w:t xml:space="preserve"> nécessaire de modifier les fichiers de configuration de base de données, notamment le </w:t>
      </w:r>
      <w:r w:rsidR="000D6CAE">
        <w:t>compte utilisé ou le mot de passe.</w:t>
      </w:r>
    </w:p>
    <w:p w14:paraId="172DDAB2" w14:textId="34A75D68" w:rsidR="000D6CAE" w:rsidRDefault="000D6CAE" w:rsidP="004D1315">
      <w:r>
        <w:t>Pour se faire, il faut accéder au fichier « </w:t>
      </w:r>
      <w:r w:rsidRPr="00B133C0">
        <w:rPr>
          <w:rStyle w:val="Contrast"/>
        </w:rPr>
        <w:t>application-mysql.properties</w:t>
      </w:r>
      <w:r>
        <w:t xml:space="preserve"> » (ou </w:t>
      </w:r>
      <w:r w:rsidRPr="00B133C0">
        <w:rPr>
          <w:rStyle w:val="Contrast"/>
        </w:rPr>
        <w:t>h2file</w:t>
      </w:r>
      <w:r w:rsidR="006675B8">
        <w:t>, en fonction du type de BDD spécifié précédemment</w:t>
      </w:r>
      <w:r>
        <w:t>)</w:t>
      </w:r>
      <w:r w:rsidR="00AD3D9D">
        <w:t xml:space="preserve"> et d’adapter les propriétés. </w:t>
      </w:r>
      <w:r w:rsidR="00CE1C5B">
        <w:t xml:space="preserve">Les </w:t>
      </w:r>
      <w:r w:rsidR="00840614">
        <w:t>trois propriétés principales à vérifier sont :</w:t>
      </w:r>
    </w:p>
    <w:p w14:paraId="01BFF948" w14:textId="3F564E84" w:rsidR="006B2C4F" w:rsidRDefault="00840614" w:rsidP="00E3491D">
      <w:pPr>
        <w:shd w:val="clear" w:color="auto" w:fill="BFBFBF" w:themeFill="background1" w:themeFillShade="BF"/>
      </w:pPr>
      <w:r w:rsidRPr="00840614">
        <w:t>spring.datasource.url=jdbc:mysql://localhost:3306/SaphirLion?createDatabaseIfNotExist=true</w:t>
      </w:r>
      <w:r>
        <w:br/>
      </w:r>
      <w:r w:rsidR="00CE1C5B">
        <w:t>spring.datasource.username=root</w:t>
      </w:r>
      <w:r w:rsidR="00CE1C5B">
        <w:br/>
        <w:t>spring.datasource.password=</w:t>
      </w:r>
    </w:p>
    <w:p w14:paraId="6D0EE129" w14:textId="77777777" w:rsidR="00E3491D" w:rsidRPr="00E3491D" w:rsidRDefault="00E3491D" w:rsidP="00E3491D">
      <w:pPr>
        <w:spacing w:after="0"/>
        <w:rPr>
          <w:sz w:val="2"/>
          <w:szCs w:val="2"/>
        </w:rPr>
      </w:pPr>
    </w:p>
    <w:p w14:paraId="5F15F04C" w14:textId="77777777" w:rsidR="00775771" w:rsidRDefault="00775771">
      <w:pPr>
        <w:jc w:val="left"/>
        <w:rPr>
          <w:rFonts w:asciiTheme="majorHAnsi" w:eastAsiaTheme="majorEastAsia" w:hAnsiTheme="majorHAnsi" w:cstheme="majorBidi"/>
          <w:color w:val="FFFFFF" w:themeColor="background1"/>
          <w:sz w:val="26"/>
          <w:szCs w:val="26"/>
        </w:rPr>
      </w:pPr>
      <w:r>
        <w:br w:type="page"/>
      </w:r>
    </w:p>
    <w:p w14:paraId="0879C631" w14:textId="77B1123F" w:rsidR="00644A40" w:rsidRDefault="00644A40" w:rsidP="00644A40">
      <w:pPr>
        <w:pStyle w:val="Titre2"/>
      </w:pPr>
      <w:bookmarkStart w:id="15" w:name="_Toc125997230"/>
      <w:r>
        <w:lastRenderedPageBreak/>
        <w:t>Démarrage du projet</w:t>
      </w:r>
      <w:bookmarkEnd w:id="15"/>
    </w:p>
    <w:p w14:paraId="329183DC" w14:textId="77FE3F13" w:rsidR="002777FC" w:rsidRDefault="002777FC" w:rsidP="006B2C4F">
      <w:r>
        <w:t>Pour démarrer le projet, deux manières sont expliquées dans ce document : en ligne de commande et avec VSCode.</w:t>
      </w:r>
    </w:p>
    <w:p w14:paraId="380642D5" w14:textId="24FF975C" w:rsidR="006B2C4F" w:rsidRPr="006B2C4F" w:rsidRDefault="006B2C4F" w:rsidP="00C854DE">
      <w:pPr>
        <w:pStyle w:val="Attention"/>
      </w:pPr>
      <w:r>
        <w:t xml:space="preserve">Si vous utilisez la base de </w:t>
      </w:r>
      <w:r w:rsidR="002777FC">
        <w:t>données</w:t>
      </w:r>
      <w:r>
        <w:t xml:space="preserve"> MySql</w:t>
      </w:r>
      <w:r w:rsidR="0000647B">
        <w:t xml:space="preserve"> (par défaut dans la configuration), il est nécessaire de démarrer le serveur MySql au préalable</w:t>
      </w:r>
      <w:r w:rsidR="005E7DE2">
        <w:t xml:space="preserve"> avant d</w:t>
      </w:r>
      <w:r w:rsidR="00C854DE">
        <w:t>e démarrer le projet. Vous pouvez par exemple utiliser XAMPP.</w:t>
      </w:r>
      <w:r w:rsidR="00AB7BB3">
        <w:t xml:space="preserve"> </w:t>
      </w:r>
      <w:r w:rsidR="00AB7BB3" w:rsidRPr="006206DF">
        <w:rPr>
          <w:color w:val="FF0000"/>
        </w:rPr>
        <w:t>Si le serveur MySql ne fonctionne pas, les étapes qui suivent échoueron</w:t>
      </w:r>
      <w:r w:rsidR="009037D2">
        <w:rPr>
          <w:color w:val="FF0000"/>
        </w:rPr>
        <w:t>t</w:t>
      </w:r>
      <w:r w:rsidR="006206DF">
        <w:rPr>
          <w:color w:val="FF0000"/>
        </w:rPr>
        <w:t> !</w:t>
      </w:r>
    </w:p>
    <w:p w14:paraId="1CEE4DA1" w14:textId="3212CD78" w:rsidR="00B04D70" w:rsidRDefault="00B04D70" w:rsidP="00B04D70">
      <w:pPr>
        <w:pStyle w:val="Titre3"/>
      </w:pPr>
      <w:bookmarkStart w:id="16" w:name="_Toc125997231"/>
      <w:r>
        <w:t>Avec Maven</w:t>
      </w:r>
      <w:bookmarkEnd w:id="16"/>
    </w:p>
    <w:p w14:paraId="166151E2" w14:textId="092809B5" w:rsidR="00344BDD" w:rsidRPr="00344BDD" w:rsidRDefault="00344BDD" w:rsidP="00344BDD">
      <w:r>
        <w:t>L’ex</w:t>
      </w:r>
      <w:r w:rsidR="00E91A07">
        <w:t>é</w:t>
      </w:r>
      <w:r>
        <w:t xml:space="preserve">cution </w:t>
      </w:r>
      <w:r w:rsidR="00E91A07">
        <w:t>se</w:t>
      </w:r>
      <w:r>
        <w:t xml:space="preserve"> fait en ligne de commande</w:t>
      </w:r>
      <w:r w:rsidR="00950480">
        <w:t> :</w:t>
      </w:r>
    </w:p>
    <w:p w14:paraId="12282CE3" w14:textId="5FAACDEF" w:rsidR="00CD6B89" w:rsidRPr="006263DA" w:rsidRDefault="00F93B92" w:rsidP="00E409EA">
      <w:pPr>
        <w:pStyle w:val="Paragraphedeliste"/>
        <w:numPr>
          <w:ilvl w:val="0"/>
          <w:numId w:val="11"/>
        </w:numPr>
        <w:rPr>
          <w:sz w:val="24"/>
          <w:szCs w:val="28"/>
        </w:rPr>
      </w:pPr>
      <w:r>
        <w:t>Accéde</w:t>
      </w:r>
      <w:r w:rsidR="00EE3BAC">
        <w:t>z</w:t>
      </w:r>
      <w:r w:rsidR="00075719">
        <w:t xml:space="preserve"> au </w:t>
      </w:r>
      <w:r w:rsidR="00EE3BAC">
        <w:t>sous-d</w:t>
      </w:r>
      <w:r w:rsidR="00CD6B89">
        <w:t xml:space="preserve">ossier </w:t>
      </w:r>
      <w:r w:rsidR="00EE3BAC">
        <w:t>« app » du projet</w:t>
      </w:r>
      <w:r w:rsidR="00E409EA">
        <w:br/>
      </w:r>
      <w:r w:rsidR="00E409EA" w:rsidRPr="006263DA">
        <w:rPr>
          <w:sz w:val="24"/>
          <w:szCs w:val="28"/>
          <w:shd w:val="clear" w:color="auto" w:fill="BFBFBF" w:themeFill="background1" w:themeFillShade="BF"/>
        </w:rPr>
        <w:t>cd [chemin du projet]/app</w:t>
      </w:r>
    </w:p>
    <w:p w14:paraId="50ED2ECA" w14:textId="336D8BFC" w:rsidR="00F67217" w:rsidRPr="006263DA" w:rsidRDefault="00822904" w:rsidP="00E409EA">
      <w:pPr>
        <w:pStyle w:val="Paragraphedeliste"/>
        <w:numPr>
          <w:ilvl w:val="0"/>
          <w:numId w:val="11"/>
        </w:numPr>
        <w:rPr>
          <w:sz w:val="24"/>
          <w:szCs w:val="28"/>
          <w:lang w:val="en-GB"/>
        </w:rPr>
      </w:pPr>
      <w:r w:rsidRPr="005C0A40">
        <w:rPr>
          <w:lang w:val="en-GB"/>
        </w:rPr>
        <w:t xml:space="preserve">Executez </w:t>
      </w:r>
      <w:r w:rsidR="00BB3196" w:rsidRPr="005C0A40">
        <w:rPr>
          <w:lang w:val="en-GB"/>
        </w:rPr>
        <w:t>« maven clean » :</w:t>
      </w:r>
      <w:r w:rsidR="00F67217" w:rsidRPr="005C0A40">
        <w:rPr>
          <w:lang w:val="en-GB"/>
        </w:rPr>
        <w:br/>
      </w:r>
      <w:r w:rsidR="005C0A40" w:rsidRPr="006263DA">
        <w:rPr>
          <w:sz w:val="24"/>
          <w:szCs w:val="28"/>
          <w:shd w:val="clear" w:color="auto" w:fill="BFBFBF" w:themeFill="background1" w:themeFillShade="BF"/>
          <w:lang w:val="en-GB"/>
        </w:rPr>
        <w:t>./</w:t>
      </w:r>
      <w:r w:rsidR="00F67217" w:rsidRPr="006263DA">
        <w:rPr>
          <w:sz w:val="24"/>
          <w:szCs w:val="28"/>
          <w:shd w:val="clear" w:color="auto" w:fill="BFBFBF" w:themeFill="background1" w:themeFillShade="BF"/>
          <w:lang w:val="en-GB"/>
        </w:rPr>
        <w:t>mvnw.cmd clean</w:t>
      </w:r>
    </w:p>
    <w:p w14:paraId="39B20AE0" w14:textId="4DC01D4D" w:rsidR="00FB2582" w:rsidRPr="006263DA" w:rsidRDefault="00F67217" w:rsidP="00E409EA">
      <w:pPr>
        <w:pStyle w:val="Paragraphedeliste"/>
        <w:numPr>
          <w:ilvl w:val="0"/>
          <w:numId w:val="11"/>
        </w:numPr>
        <w:rPr>
          <w:sz w:val="24"/>
          <w:szCs w:val="28"/>
          <w:lang w:val="en-GB"/>
        </w:rPr>
      </w:pPr>
      <w:r w:rsidRPr="005C0A40">
        <w:rPr>
          <w:lang w:val="en-GB"/>
        </w:rPr>
        <w:t>Ex</w:t>
      </w:r>
      <w:r w:rsidR="009037D2">
        <w:rPr>
          <w:lang w:val="en-GB"/>
        </w:rPr>
        <w:t>é</w:t>
      </w:r>
      <w:r w:rsidRPr="005C0A40">
        <w:rPr>
          <w:lang w:val="en-GB"/>
        </w:rPr>
        <w:t>cutez « maven install » :</w:t>
      </w:r>
      <w:r w:rsidRPr="005C0A40">
        <w:rPr>
          <w:lang w:val="en-GB"/>
        </w:rPr>
        <w:br/>
      </w:r>
      <w:r w:rsidR="005C0A40" w:rsidRPr="006263DA">
        <w:rPr>
          <w:sz w:val="24"/>
          <w:szCs w:val="28"/>
          <w:shd w:val="clear" w:color="auto" w:fill="BFBFBF" w:themeFill="background1" w:themeFillShade="BF"/>
          <w:lang w:val="en-GB"/>
        </w:rPr>
        <w:t>./</w:t>
      </w:r>
      <w:r w:rsidR="00FB2582" w:rsidRPr="006263DA">
        <w:rPr>
          <w:sz w:val="24"/>
          <w:szCs w:val="28"/>
          <w:shd w:val="clear" w:color="auto" w:fill="BFBFBF" w:themeFill="background1" w:themeFillShade="BF"/>
          <w:lang w:val="en-GB"/>
        </w:rPr>
        <w:t>mvnw.cmd install</w:t>
      </w:r>
    </w:p>
    <w:p w14:paraId="02452ACA" w14:textId="202D8FE1" w:rsidR="00822904" w:rsidRPr="006263DA" w:rsidRDefault="00FB2582" w:rsidP="00D04C18">
      <w:pPr>
        <w:pStyle w:val="Paragraphedeliste"/>
        <w:numPr>
          <w:ilvl w:val="0"/>
          <w:numId w:val="11"/>
        </w:numPr>
        <w:rPr>
          <w:sz w:val="24"/>
          <w:szCs w:val="28"/>
          <w:lang w:val="en-GB"/>
        </w:rPr>
      </w:pPr>
      <w:r w:rsidRPr="005C0A40">
        <w:rPr>
          <w:lang w:val="en-GB"/>
        </w:rPr>
        <w:t>Démarrer le projet :</w:t>
      </w:r>
      <w:r w:rsidR="00D04C18" w:rsidRPr="005C0A40">
        <w:rPr>
          <w:lang w:val="en-GB"/>
        </w:rPr>
        <w:br/>
      </w:r>
      <w:r w:rsidR="005C0A40" w:rsidRPr="006263DA">
        <w:rPr>
          <w:sz w:val="24"/>
          <w:szCs w:val="28"/>
          <w:shd w:val="clear" w:color="auto" w:fill="BFBFBF" w:themeFill="background1" w:themeFillShade="BF"/>
          <w:lang w:val="en-GB"/>
        </w:rPr>
        <w:t>./</w:t>
      </w:r>
      <w:r w:rsidR="00E91A07" w:rsidRPr="006263DA">
        <w:rPr>
          <w:sz w:val="24"/>
          <w:szCs w:val="28"/>
          <w:shd w:val="clear" w:color="auto" w:fill="BFBFBF" w:themeFill="background1" w:themeFillShade="BF"/>
          <w:lang w:val="en-GB"/>
        </w:rPr>
        <w:t>mvnw.cmd spring-boot:run</w:t>
      </w:r>
    </w:p>
    <w:p w14:paraId="20D9616C" w14:textId="448368D3" w:rsidR="00B04D70" w:rsidRDefault="00B04D70" w:rsidP="00B04D70">
      <w:pPr>
        <w:pStyle w:val="Titre3"/>
      </w:pPr>
      <w:bookmarkStart w:id="17" w:name="_Toc125997232"/>
      <w:r>
        <w:t>Avec VSCode</w:t>
      </w:r>
      <w:bookmarkEnd w:id="17"/>
    </w:p>
    <w:p w14:paraId="00595015" w14:textId="5A7B4095" w:rsidR="008B764A" w:rsidRDefault="00720E7F" w:rsidP="00720E7F">
      <w:pPr>
        <w:pStyle w:val="Information"/>
      </w:pPr>
      <w:r>
        <w:t xml:space="preserve">Certaines extensions VSCode sont requises pour pouvoir </w:t>
      </w:r>
      <w:r w:rsidR="00EE0BA9">
        <w:t xml:space="preserve">utiliser le projet. Nous n’allons pas les </w:t>
      </w:r>
      <w:r w:rsidR="00E615B0">
        <w:t>aborder</w:t>
      </w:r>
      <w:r w:rsidR="00EE0BA9">
        <w:t xml:space="preserve"> dans </w:t>
      </w:r>
      <w:r w:rsidR="00E615B0">
        <w:t>ce</w:t>
      </w:r>
      <w:r w:rsidR="00EE0BA9">
        <w:t xml:space="preserve"> document. Cependant, celles qui </w:t>
      </w:r>
      <w:r w:rsidR="00E615B0">
        <w:t>peuvent être utiles sont « Spring Boot Extension Pack »</w:t>
      </w:r>
      <w:r w:rsidR="002400B9">
        <w:t xml:space="preserve"> et « Extension Pack for Java ».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1D23BE" w14:paraId="6B8D69D0" w14:textId="77777777" w:rsidTr="00354B98">
        <w:tc>
          <w:tcPr>
            <w:tcW w:w="4531" w:type="dxa"/>
          </w:tcPr>
          <w:p w14:paraId="09AB70DD" w14:textId="77777777" w:rsidR="001D23BE" w:rsidRDefault="001D23BE" w:rsidP="001D23BE">
            <w:pPr>
              <w:pStyle w:val="Paragraphedeliste"/>
              <w:numPr>
                <w:ilvl w:val="0"/>
                <w:numId w:val="12"/>
              </w:numPr>
            </w:pPr>
            <w:r>
              <w:t>Ouvrez le dossier « app » du projet avec Visual Studio Code.</w:t>
            </w:r>
          </w:p>
          <w:p w14:paraId="11157361" w14:textId="77777777" w:rsidR="001D23BE" w:rsidRDefault="001D23BE" w:rsidP="001D23BE">
            <w:pPr>
              <w:pStyle w:val="Paragraphedeliste"/>
              <w:keepNext/>
              <w:numPr>
                <w:ilvl w:val="0"/>
                <w:numId w:val="12"/>
              </w:numPr>
            </w:pPr>
            <w:r>
              <w:t>Clic droit sur « SaphirLion » dans la partie « Maven » de l’exploreur :</w:t>
            </w:r>
          </w:p>
          <w:p w14:paraId="7EF80057" w14:textId="77777777" w:rsidR="001D23BE" w:rsidRDefault="001D23BE" w:rsidP="001D23BE">
            <w:pPr>
              <w:pStyle w:val="Paragraphedeliste"/>
              <w:numPr>
                <w:ilvl w:val="0"/>
                <w:numId w:val="12"/>
              </w:numPr>
            </w:pPr>
            <w:r>
              <w:t>Dans le menu contextuel, exécutez dans l’ordre :</w:t>
            </w:r>
          </w:p>
          <w:p w14:paraId="0B31FAFA" w14:textId="5B26532B" w:rsidR="001D23BE" w:rsidRPr="000D2240" w:rsidRDefault="001D23BE" w:rsidP="001D23BE">
            <w:pPr>
              <w:pStyle w:val="Paragraphedeliste"/>
              <w:numPr>
                <w:ilvl w:val="1"/>
                <w:numId w:val="12"/>
              </w:numPr>
              <w:rPr>
                <w:sz w:val="24"/>
                <w:szCs w:val="28"/>
              </w:rPr>
            </w:pPr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clean</w:t>
            </w:r>
            <w:r w:rsidR="00492C44">
              <w:rPr>
                <w:sz w:val="24"/>
                <w:szCs w:val="28"/>
                <w:shd w:val="clear" w:color="auto" w:fill="BFBFBF" w:themeFill="background1" w:themeFillShade="BF"/>
              </w:rPr>
              <w:t xml:space="preserve"> </w:t>
            </w:r>
          </w:p>
          <w:p w14:paraId="1775F58E" w14:textId="77777777" w:rsidR="001D23BE" w:rsidRDefault="001D23BE" w:rsidP="001D23BE">
            <w:pPr>
              <w:pStyle w:val="Paragraphedeliste"/>
              <w:numPr>
                <w:ilvl w:val="1"/>
                <w:numId w:val="12"/>
              </w:numPr>
            </w:pPr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install</w:t>
            </w:r>
          </w:p>
          <w:p w14:paraId="235A0CEC" w14:textId="77777777" w:rsidR="001D23BE" w:rsidRPr="002400B9" w:rsidRDefault="001D23BE" w:rsidP="001D23BE">
            <w:pPr>
              <w:pStyle w:val="Paragraphedeliste"/>
              <w:numPr>
                <w:ilvl w:val="1"/>
                <w:numId w:val="12"/>
              </w:numPr>
            </w:pPr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Custom…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spring-boot:run</w:t>
            </w:r>
          </w:p>
          <w:p w14:paraId="4B25B0AF" w14:textId="77777777" w:rsidR="001D23BE" w:rsidRDefault="001D23BE" w:rsidP="001D23BE"/>
        </w:tc>
        <w:tc>
          <w:tcPr>
            <w:tcW w:w="4531" w:type="dxa"/>
            <w:vAlign w:val="center"/>
          </w:tcPr>
          <w:p w14:paraId="0486094C" w14:textId="77777777" w:rsidR="001D23BE" w:rsidRDefault="001D23BE" w:rsidP="00354B98">
            <w:pPr>
              <w:jc w:val="center"/>
            </w:pPr>
            <w:r w:rsidRPr="00400EBB">
              <w:rPr>
                <w:noProof/>
              </w:rPr>
              <w:drawing>
                <wp:inline distT="0" distB="0" distL="0" distR="0" wp14:anchorId="34CAF417" wp14:editId="2FC2CD2C">
                  <wp:extent cx="2103890" cy="423862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779" cy="426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816BE" w14:textId="7609DCAE" w:rsidR="001D23BE" w:rsidRDefault="001D23BE" w:rsidP="00354B98">
            <w:pPr>
              <w:pStyle w:val="Lgende"/>
              <w:spacing w:after="0"/>
              <w:jc w:val="center"/>
            </w:pPr>
            <w:r>
              <w:t xml:space="preserve">Capture d'écran </w:t>
            </w:r>
            <w:fldSimple w:instr=" SEQ Capture_d'écran \* ARABIC ">
              <w:r w:rsidR="00C90493">
                <w:rPr>
                  <w:noProof/>
                </w:rPr>
                <w:t>2</w:t>
              </w:r>
            </w:fldSimple>
            <w:r>
              <w:t xml:space="preserve"> – Menu VSCode « Explorer » </w:t>
            </w:r>
            <w:r>
              <w:sym w:font="Wingdings" w:char="F0E0"/>
            </w:r>
            <w:r>
              <w:t xml:space="preserve"> Maven</w:t>
            </w:r>
          </w:p>
        </w:tc>
      </w:tr>
    </w:tbl>
    <w:p w14:paraId="0C2A685E" w14:textId="3F0509D2" w:rsidR="00644A40" w:rsidRDefault="00644A40" w:rsidP="00644A40">
      <w:pPr>
        <w:pStyle w:val="Titre1"/>
      </w:pPr>
      <w:bookmarkStart w:id="18" w:name="_Toc125997233"/>
      <w:r>
        <w:lastRenderedPageBreak/>
        <w:t>Utilisation du site</w:t>
      </w:r>
      <w:bookmarkEnd w:id="18"/>
    </w:p>
    <w:p w14:paraId="3F5690AF" w14:textId="7B100E7F" w:rsidR="001757CB" w:rsidRPr="001757CB" w:rsidRDefault="001757CB" w:rsidP="001757CB">
      <w:pPr>
        <w:pStyle w:val="Titre2"/>
      </w:pPr>
      <w:bookmarkStart w:id="19" w:name="_Toc125997234"/>
      <w:r>
        <w:t>Accueil et login</w:t>
      </w:r>
      <w:bookmarkEnd w:id="19"/>
    </w:p>
    <w:p w14:paraId="48A06A29" w14:textId="13ED3DE9" w:rsidR="002E7928" w:rsidRDefault="00905BB0" w:rsidP="00357D0C">
      <w:r>
        <w:t xml:space="preserve">Si votre application a correctement démarré, vous pouvez accéder à la page d’accueil du site à cette adresse : </w:t>
      </w:r>
      <w:hyperlink r:id="rId23" w:history="1">
        <w:r w:rsidR="001212C6" w:rsidRPr="00205D5F">
          <w:rPr>
            <w:rStyle w:val="Lienhypertexte"/>
            <w:sz w:val="21"/>
          </w:rPr>
          <w:t>http://localhost:8080/</w:t>
        </w:r>
      </w:hyperlink>
      <w:r w:rsidR="002E7928">
        <w:t>.</w:t>
      </w:r>
      <w:r w:rsidR="002E7928">
        <w:br/>
        <w:t>Vous devriez avoir cette page :</w:t>
      </w:r>
    </w:p>
    <w:p w14:paraId="2BB234AF" w14:textId="77777777" w:rsidR="009A252E" w:rsidRDefault="009A252E" w:rsidP="009A252E">
      <w:pPr>
        <w:keepNext/>
        <w:jc w:val="center"/>
      </w:pPr>
      <w:r w:rsidRPr="009A252E">
        <w:rPr>
          <w:noProof/>
        </w:rPr>
        <w:drawing>
          <wp:inline distT="0" distB="0" distL="0" distR="0" wp14:anchorId="2E1826F8" wp14:editId="71E882BB">
            <wp:extent cx="5760720" cy="3299460"/>
            <wp:effectExtent l="19050" t="19050" r="11430" b="152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A2F85" w14:textId="41126F5D" w:rsidR="00357D0C" w:rsidRDefault="009A252E" w:rsidP="009A252E">
      <w:pPr>
        <w:pStyle w:val="Lgende"/>
        <w:jc w:val="center"/>
      </w:pPr>
      <w:r>
        <w:t xml:space="preserve">Page du site </w:t>
      </w:r>
      <w:fldSimple w:instr=" SEQ Page_du_site \* ARABIC ">
        <w:r w:rsidR="00C90493">
          <w:rPr>
            <w:noProof/>
          </w:rPr>
          <w:t>1</w:t>
        </w:r>
      </w:fldSimple>
      <w:r>
        <w:t xml:space="preserve"> </w:t>
      </w:r>
      <w:r w:rsidR="00143A49">
        <w:t>–</w:t>
      </w:r>
      <w:r>
        <w:t xml:space="preserve"> </w:t>
      </w:r>
      <w:r w:rsidR="00143A49">
        <w:t xml:space="preserve">L’accueil </w:t>
      </w:r>
      <w:r w:rsidR="00143A49" w:rsidRPr="00325B4E">
        <w:t>« </w:t>
      </w:r>
      <w:hyperlink r:id="rId25" w:history="1">
        <w:r w:rsidR="00143A49" w:rsidRPr="00325B4E">
          <w:rPr>
            <w:rStyle w:val="Lienhypertexte"/>
            <w:sz w:val="18"/>
          </w:rPr>
          <w:t>http://localhost:8080/</w:t>
        </w:r>
      </w:hyperlink>
      <w:r w:rsidR="00143A49" w:rsidRPr="00325B4E">
        <w:t> »</w:t>
      </w:r>
      <w:r w:rsidR="00143A49">
        <w:t xml:space="preserve"> sans être connecté</w:t>
      </w:r>
    </w:p>
    <w:p w14:paraId="7A3DD942" w14:textId="7FF994DA" w:rsidR="00A96B12" w:rsidRDefault="00143A49" w:rsidP="00143A49">
      <w:r>
        <w:t>Vous pouvez ensuite vous connecter en appuyant sur « Connexion » dans le menu</w:t>
      </w:r>
      <w:r w:rsidR="001A7FEC">
        <w:t xml:space="preserve">. </w:t>
      </w:r>
      <w:r w:rsidR="008432E2">
        <w:t>Saisissez</w:t>
      </w:r>
      <w:r w:rsidR="002D2D21">
        <w:t>-</w:t>
      </w:r>
      <w:r w:rsidR="001A7FEC">
        <w:t>y les identifiants</w:t>
      </w:r>
      <w:r w:rsidR="008432E2">
        <w:t xml:space="preserve"> disponible</w:t>
      </w:r>
      <w:r w:rsidR="00F75AF5">
        <w:t xml:space="preserve">s </w:t>
      </w:r>
      <w:r w:rsidR="008432E2">
        <w:t xml:space="preserve">(ceux </w:t>
      </w:r>
      <w:r w:rsidR="006464FA">
        <w:t>généré</w:t>
      </w:r>
      <w:r w:rsidR="007E5DAC">
        <w:t xml:space="preserve">s </w:t>
      </w:r>
      <w:r w:rsidR="006464FA">
        <w:t>par l</w:t>
      </w:r>
      <w:r w:rsidR="008432E2">
        <w:t>e seeder « seed-prod »)</w:t>
      </w:r>
      <w:r w:rsidR="001257DB">
        <w:t xml:space="preserve">. Pour rappel les comptes </w:t>
      </w:r>
      <w:r w:rsidR="000F4B0A">
        <w:t xml:space="preserve">par défaut </w:t>
      </w:r>
      <w:r w:rsidR="001257DB">
        <w:t>sont :</w:t>
      </w:r>
    </w:p>
    <w:p w14:paraId="5665F722" w14:textId="30C07392" w:rsidR="001257DB" w:rsidRDefault="001257DB" w:rsidP="001257DB">
      <w:pPr>
        <w:pStyle w:val="Paragraphedeliste"/>
        <w:numPr>
          <w:ilvl w:val="0"/>
          <w:numId w:val="10"/>
        </w:numPr>
      </w:pPr>
      <w:r>
        <w:t>« </w:t>
      </w:r>
      <w:r w:rsidRPr="00B408F7">
        <w:rPr>
          <w:rStyle w:val="Contrast"/>
          <w:b/>
          <w:bCs/>
          <w:sz w:val="24"/>
          <w:szCs w:val="28"/>
        </w:rPr>
        <w:t>User 1</w:t>
      </w:r>
      <w:r>
        <w:t> »</w:t>
      </w:r>
      <w:r w:rsidR="000F4B0A">
        <w:t xml:space="preserve"> avec comme mot de passe « </w:t>
      </w:r>
      <w:r w:rsidR="000F4B0A" w:rsidRPr="00B408F7">
        <w:rPr>
          <w:rStyle w:val="Contrast"/>
          <w:b/>
          <w:bCs/>
          <w:sz w:val="24"/>
          <w:szCs w:val="28"/>
        </w:rPr>
        <w:t>password</w:t>
      </w:r>
      <w:r w:rsidR="000F4B0A" w:rsidRPr="00B408F7">
        <w:rPr>
          <w:sz w:val="24"/>
          <w:szCs w:val="28"/>
        </w:rPr>
        <w:t> </w:t>
      </w:r>
      <w:r w:rsidR="000F4B0A">
        <w:t>»</w:t>
      </w:r>
    </w:p>
    <w:p w14:paraId="621E83E6" w14:textId="0921F18F" w:rsidR="000F4B0A" w:rsidRDefault="000F4B0A" w:rsidP="000F4B0A">
      <w:pPr>
        <w:pStyle w:val="Paragraphedeliste"/>
        <w:numPr>
          <w:ilvl w:val="0"/>
          <w:numId w:val="10"/>
        </w:numPr>
      </w:pPr>
      <w:r>
        <w:t>« </w:t>
      </w:r>
      <w:r w:rsidRPr="00B408F7">
        <w:rPr>
          <w:rStyle w:val="Contrast"/>
          <w:b/>
          <w:bCs/>
          <w:sz w:val="24"/>
          <w:szCs w:val="28"/>
        </w:rPr>
        <w:t>User 2</w:t>
      </w:r>
      <w:r>
        <w:t> » avec comme mot de passe « </w:t>
      </w:r>
      <w:r w:rsidRPr="00B408F7">
        <w:rPr>
          <w:rStyle w:val="Contrast"/>
          <w:b/>
          <w:bCs/>
          <w:sz w:val="24"/>
          <w:szCs w:val="28"/>
        </w:rPr>
        <w:t>password</w:t>
      </w:r>
      <w:r w:rsidRPr="00B408F7">
        <w:rPr>
          <w:sz w:val="24"/>
          <w:szCs w:val="28"/>
        </w:rPr>
        <w:t> </w:t>
      </w:r>
      <w:r>
        <w:t>»</w:t>
      </w:r>
    </w:p>
    <w:p w14:paraId="763CB0D2" w14:textId="5973CA49" w:rsidR="00C81A99" w:rsidRDefault="00C81A99" w:rsidP="00C81A99">
      <w:pPr>
        <w:pStyle w:val="Attention"/>
      </w:pPr>
      <w:r>
        <w:t xml:space="preserve">Avec </w:t>
      </w:r>
      <w:r w:rsidRPr="00E9329B">
        <w:rPr>
          <w:rStyle w:val="Contrast"/>
        </w:rPr>
        <w:t>MySql</w:t>
      </w:r>
      <w:r>
        <w:t xml:space="preserve">, le nom d’utilisateur n’est pas sensible à la casse. Avec </w:t>
      </w:r>
      <w:r w:rsidRPr="00E9329B">
        <w:rPr>
          <w:rStyle w:val="Contrast"/>
        </w:rPr>
        <w:t>H2</w:t>
      </w:r>
      <w:r>
        <w:t>, il l’est.</w:t>
      </w:r>
    </w:p>
    <w:p w14:paraId="52A0505A" w14:textId="77777777" w:rsidR="001A7FEC" w:rsidRPr="00325B4E" w:rsidRDefault="001A7FEC" w:rsidP="001A7FEC">
      <w:pPr>
        <w:keepNext/>
        <w:spacing w:after="0"/>
        <w:jc w:val="center"/>
      </w:pPr>
      <w:r w:rsidRPr="00325B4E">
        <w:rPr>
          <w:noProof/>
        </w:rPr>
        <w:drawing>
          <wp:inline distT="0" distB="0" distL="0" distR="0" wp14:anchorId="47E6C19F" wp14:editId="7A9ED097">
            <wp:extent cx="2981741" cy="2143424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434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3E31F" w14:textId="0070BC3E" w:rsidR="001130CE" w:rsidRDefault="001A7FEC" w:rsidP="00B408F7">
      <w:pPr>
        <w:pStyle w:val="Lgende"/>
        <w:jc w:val="center"/>
        <w:rPr>
          <w:i w:val="0"/>
          <w:iCs w:val="0"/>
        </w:rPr>
      </w:pPr>
      <w:r w:rsidRPr="00325B4E">
        <w:t xml:space="preserve">Page du site </w:t>
      </w:r>
      <w:fldSimple w:instr=" SEQ Page_du_site \* ARABIC ">
        <w:r w:rsidR="00C90493">
          <w:rPr>
            <w:noProof/>
          </w:rPr>
          <w:t>2</w:t>
        </w:r>
      </w:fldSimple>
      <w:r w:rsidRPr="00325B4E">
        <w:t xml:space="preserve"> – Connexion « </w:t>
      </w:r>
      <w:hyperlink r:id="rId27" w:history="1">
        <w:r w:rsidRPr="00325B4E">
          <w:rPr>
            <w:rStyle w:val="Lienhypertexte"/>
            <w:sz w:val="18"/>
          </w:rPr>
          <w:t>http://localhost:8080/login </w:t>
        </w:r>
      </w:hyperlink>
      <w:r w:rsidRPr="00325B4E">
        <w:t>»</w:t>
      </w:r>
      <w:r w:rsidR="001130CE">
        <w:br w:type="page"/>
      </w:r>
    </w:p>
    <w:p w14:paraId="3E29F717" w14:textId="02D505AB" w:rsidR="001A7FEC" w:rsidRDefault="000E5588" w:rsidP="00143A49">
      <w:r>
        <w:lastRenderedPageBreak/>
        <w:t xml:space="preserve">Vous serez redirigé à l’accueil. Vous pourrez </w:t>
      </w:r>
      <w:r w:rsidR="0081076B">
        <w:t xml:space="preserve">y </w:t>
      </w:r>
      <w:r>
        <w:t xml:space="preserve">voir </w:t>
      </w:r>
      <w:r w:rsidR="000845DB">
        <w:t>de</w:t>
      </w:r>
      <w:r>
        <w:t xml:space="preserve"> légère</w:t>
      </w:r>
      <w:r w:rsidR="00957C2A">
        <w:t>s</w:t>
      </w:r>
      <w:r>
        <w:t xml:space="preserve"> différence</w:t>
      </w:r>
      <w:r w:rsidR="00957C2A">
        <w:t>s</w:t>
      </w:r>
      <w:r>
        <w:t> :</w:t>
      </w:r>
    </w:p>
    <w:bookmarkEnd w:id="10"/>
    <w:p w14:paraId="66658C10" w14:textId="77777777" w:rsidR="002D3F32" w:rsidRPr="00325B4E" w:rsidRDefault="00D011A7" w:rsidP="0028789A">
      <w:pPr>
        <w:keepNext/>
        <w:spacing w:after="0"/>
      </w:pPr>
      <w:r w:rsidRPr="00325B4E">
        <w:rPr>
          <w:noProof/>
        </w:rPr>
        <w:drawing>
          <wp:inline distT="0" distB="0" distL="0" distR="0" wp14:anchorId="300F6661" wp14:editId="65AC82FD">
            <wp:extent cx="5760720" cy="1362075"/>
            <wp:effectExtent l="19050" t="19050" r="11430" b="28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5507"/>
                    <a:stretch/>
                  </pic:blipFill>
                  <pic:spPr bwMode="auto"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B8DF5" w14:textId="183D613E" w:rsidR="006B3466" w:rsidRDefault="002D3F32" w:rsidP="002D3F32">
      <w:pPr>
        <w:pStyle w:val="Lgende"/>
        <w:jc w:val="center"/>
      </w:pPr>
      <w:r w:rsidRPr="00325B4E">
        <w:t xml:space="preserve">Page du site </w:t>
      </w:r>
      <w:fldSimple w:instr=" SEQ Page_du_site \* ARABIC ">
        <w:r w:rsidR="00C90493">
          <w:rPr>
            <w:noProof/>
          </w:rPr>
          <w:t>3</w:t>
        </w:r>
      </w:fldSimple>
      <w:r w:rsidRPr="00325B4E">
        <w:t xml:space="preserve"> </w:t>
      </w:r>
      <w:r w:rsidR="002A517F">
        <w:t xml:space="preserve">– </w:t>
      </w:r>
      <w:r w:rsidRPr="00325B4E">
        <w:t>L'accueil</w:t>
      </w:r>
      <w:r w:rsidR="00982EA1" w:rsidRPr="00325B4E">
        <w:t xml:space="preserve"> « </w:t>
      </w:r>
      <w:hyperlink r:id="rId29" w:history="1">
        <w:r w:rsidR="00982EA1" w:rsidRPr="00325B4E">
          <w:rPr>
            <w:rStyle w:val="Lienhypertexte"/>
            <w:sz w:val="18"/>
          </w:rPr>
          <w:t>http://localhost:8080/</w:t>
        </w:r>
      </w:hyperlink>
      <w:r w:rsidR="00982EA1" w:rsidRPr="00325B4E">
        <w:t> »</w:t>
      </w:r>
      <w:r w:rsidR="0028789A">
        <w:t xml:space="preserve"> en étant connecté. </w:t>
      </w:r>
      <w:r w:rsidR="000845DB">
        <w:t>Le menu a changé et o</w:t>
      </w:r>
      <w:r w:rsidR="0028789A">
        <w:t xml:space="preserve">n y </w:t>
      </w:r>
      <w:r w:rsidR="009A252E">
        <w:t>voit le nom d’utilisateur.</w:t>
      </w:r>
    </w:p>
    <w:p w14:paraId="2E72F2AF" w14:textId="36B9CC6F" w:rsidR="000845DB" w:rsidRDefault="000845DB" w:rsidP="000845DB">
      <w:r>
        <w:t>Le menu vous propose dé</w:t>
      </w:r>
      <w:r w:rsidR="00482694">
        <w:t xml:space="preserve">sormais l’accès à </w:t>
      </w:r>
      <w:r w:rsidR="00482694" w:rsidRPr="00482694">
        <w:rPr>
          <w:rStyle w:val="Contrast"/>
        </w:rPr>
        <w:t>votre bibliothèque</w:t>
      </w:r>
      <w:r w:rsidR="00482694">
        <w:t xml:space="preserve"> et la possibilité de vous </w:t>
      </w:r>
      <w:r w:rsidR="00482694" w:rsidRPr="00482694">
        <w:rPr>
          <w:rStyle w:val="Contrast"/>
        </w:rPr>
        <w:t>déconnecter</w:t>
      </w:r>
      <w:r w:rsidR="00482694">
        <w:t>.</w:t>
      </w:r>
    </w:p>
    <w:p w14:paraId="6A4C33BA" w14:textId="7B7CA94A" w:rsidR="00D330AC" w:rsidRPr="00325B4E" w:rsidRDefault="00D330AC" w:rsidP="00D330AC">
      <w:pPr>
        <w:pStyle w:val="Titre2"/>
      </w:pPr>
      <w:bookmarkStart w:id="20" w:name="_Toc125997235"/>
      <w:r w:rsidRPr="00325B4E">
        <w:t>Ma bibliothèque</w:t>
      </w:r>
      <w:bookmarkEnd w:id="20"/>
    </w:p>
    <w:p w14:paraId="14B5A0D4" w14:textId="2BFA9166" w:rsidR="007E5633" w:rsidRDefault="001757CB" w:rsidP="000F567A">
      <w:r>
        <w:t>En accédant à « ma bibliothèque »,</w:t>
      </w:r>
      <w:r w:rsidR="003B64B6">
        <w:t xml:space="preserve"> vous devriez atteindre </w:t>
      </w:r>
      <w:r w:rsidR="00483AA2">
        <w:t>une page listant</w:t>
      </w:r>
      <w:r w:rsidR="007E5633" w:rsidRPr="007E5633">
        <w:t xml:space="preserve"> </w:t>
      </w:r>
      <w:r w:rsidR="007E5633" w:rsidRPr="00325B4E">
        <w:t xml:space="preserve">quelques statistiques et tous les médias enregistrés sur </w:t>
      </w:r>
      <w:r w:rsidR="00EB0D84">
        <w:t>votre</w:t>
      </w:r>
      <w:r w:rsidR="007E5633" w:rsidRPr="00325B4E">
        <w:t xml:space="preserve"> compte</w:t>
      </w:r>
      <w:r w:rsidR="007E5633">
        <w:t>.</w:t>
      </w:r>
    </w:p>
    <w:p w14:paraId="3C14393A" w14:textId="77777777" w:rsidR="005D1EBA" w:rsidRPr="00325B4E" w:rsidRDefault="00EC666D" w:rsidP="008C42D0">
      <w:pPr>
        <w:keepNext/>
        <w:spacing w:after="0"/>
        <w:jc w:val="center"/>
      </w:pPr>
      <w:r w:rsidRPr="00325B4E">
        <w:rPr>
          <w:noProof/>
        </w:rPr>
        <w:drawing>
          <wp:inline distT="0" distB="0" distL="0" distR="0" wp14:anchorId="5CD8ABB7" wp14:editId="0F309E2B">
            <wp:extent cx="5760720" cy="4141470"/>
            <wp:effectExtent l="19050" t="19050" r="1143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C9404" w14:textId="6E0E1021" w:rsidR="00EC666D" w:rsidRPr="00325B4E" w:rsidRDefault="005D1EBA" w:rsidP="005D1EBA">
      <w:pPr>
        <w:pStyle w:val="Lgende"/>
        <w:jc w:val="center"/>
      </w:pPr>
      <w:r w:rsidRPr="00325B4E">
        <w:t xml:space="preserve">Page du site </w:t>
      </w:r>
      <w:fldSimple w:instr=" SEQ Page_du_site \* ARABIC ">
        <w:r w:rsidR="00C90493">
          <w:rPr>
            <w:noProof/>
          </w:rPr>
          <w:t>4</w:t>
        </w:r>
      </w:fldSimple>
      <w:r w:rsidRPr="00325B4E">
        <w:t xml:space="preserve"> </w:t>
      </w:r>
      <w:r w:rsidR="002A517F">
        <w:t>–</w:t>
      </w:r>
      <w:r w:rsidRPr="00325B4E">
        <w:t xml:space="preserve"> Ma bibliothèque « </w:t>
      </w:r>
      <w:hyperlink r:id="rId31" w:history="1">
        <w:r w:rsidRPr="00325B4E">
          <w:rPr>
            <w:rStyle w:val="Lienhypertexte"/>
            <w:sz w:val="18"/>
          </w:rPr>
          <w:t>http://localhost:8080/media</w:t>
        </w:r>
      </w:hyperlink>
      <w:r w:rsidRPr="00325B4E">
        <w:t> »</w:t>
      </w:r>
      <w:r w:rsidR="00BA60DC">
        <w:t xml:space="preserve">, avec </w:t>
      </w:r>
      <w:r w:rsidR="00575983">
        <w:t>quelques médias enregistrés</w:t>
      </w:r>
    </w:p>
    <w:p w14:paraId="5550DD98" w14:textId="77777777" w:rsidR="007E5633" w:rsidRPr="00325B4E" w:rsidRDefault="007E5633" w:rsidP="007E5633">
      <w:r>
        <w:t>A vous d’ajouter des séries pour avoir du contenu !</w:t>
      </w:r>
    </w:p>
    <w:p w14:paraId="3CBEC4E9" w14:textId="7597FCAA" w:rsidR="00601563" w:rsidRPr="00325B4E" w:rsidRDefault="00601563" w:rsidP="007E5633">
      <w:pPr>
        <w:pStyle w:val="Information"/>
      </w:pPr>
      <w:r w:rsidRPr="00325B4E">
        <w:t>Le label</w:t>
      </w:r>
      <w:r w:rsidR="00C455CA" w:rsidRPr="00325B4E">
        <w:t xml:space="preserve"> « dernier vu » devient vert s’il est supérieur à « en ma possession », et orange s’il est inférieur.</w:t>
      </w:r>
      <w:r w:rsidR="00C455CA" w:rsidRPr="00325B4E">
        <w:br/>
        <w:t>Le label « en ma possession</w:t>
      </w:r>
      <w:r w:rsidR="00EB434D" w:rsidRPr="00325B4E">
        <w:t> » est vert s’il est égal à « déjà paru », sinon orange.</w:t>
      </w:r>
    </w:p>
    <w:p w14:paraId="62C50484" w14:textId="61DE2B4E" w:rsidR="00EB434D" w:rsidRDefault="00325B4E" w:rsidP="007E5633">
      <w:pPr>
        <w:pStyle w:val="Information"/>
      </w:pPr>
      <w:r w:rsidRPr="00325B4E">
        <w:t>Seul</w:t>
      </w:r>
      <w:r w:rsidR="00E87399">
        <w:t xml:space="preserve">e </w:t>
      </w:r>
      <w:r w:rsidRPr="00325B4E">
        <w:t>une dizaine de médias sont affiché</w:t>
      </w:r>
      <w:r w:rsidR="009E1128">
        <w:t>s</w:t>
      </w:r>
      <w:r w:rsidRPr="00325B4E">
        <w:t xml:space="preserve"> par page.</w:t>
      </w:r>
    </w:p>
    <w:p w14:paraId="1AAF2F59" w14:textId="77777777" w:rsidR="008C42D0" w:rsidRDefault="008C42D0">
      <w:pPr>
        <w:jc w:val="left"/>
        <w:rPr>
          <w:rFonts w:asciiTheme="majorHAnsi" w:eastAsiaTheme="majorEastAsia" w:hAnsiTheme="majorHAnsi" w:cstheme="majorBidi"/>
          <w:color w:val="FFFFFF" w:themeColor="background1"/>
          <w:sz w:val="26"/>
          <w:szCs w:val="26"/>
        </w:rPr>
      </w:pPr>
      <w:r>
        <w:br w:type="page"/>
      </w:r>
    </w:p>
    <w:p w14:paraId="2ED830B0" w14:textId="6F19ADC0" w:rsidR="00D330AC" w:rsidRPr="00325B4E" w:rsidRDefault="00D330AC" w:rsidP="00D330AC">
      <w:pPr>
        <w:pStyle w:val="Titre2"/>
      </w:pPr>
      <w:bookmarkStart w:id="21" w:name="_Toc125997236"/>
      <w:r w:rsidRPr="00325B4E">
        <w:lastRenderedPageBreak/>
        <w:t>Ajout, édition</w:t>
      </w:r>
      <w:r w:rsidR="008304FF">
        <w:t>, suppression</w:t>
      </w:r>
      <w:r w:rsidRPr="00325B4E">
        <w:t xml:space="preserve"> d’un</w:t>
      </w:r>
      <w:r w:rsidR="00F90585" w:rsidRPr="00325B4E">
        <w:t xml:space="preserve"> média</w:t>
      </w:r>
      <w:bookmarkEnd w:id="21"/>
    </w:p>
    <w:p w14:paraId="68EC9658" w14:textId="301225E0" w:rsidR="003A03D3" w:rsidRDefault="00596FDC" w:rsidP="00D1107A">
      <w:r>
        <w:t>Quand vous éditez ou ajoutez</w:t>
      </w:r>
      <w:r w:rsidR="001C224A">
        <w:t xml:space="preserve"> </w:t>
      </w:r>
      <w:r w:rsidR="00E32331" w:rsidRPr="00325B4E">
        <w:t xml:space="preserve">une série, le formulaire suivant s’affiche. </w:t>
      </w:r>
      <w:r w:rsidR="003A03D3" w:rsidRPr="00325B4E">
        <w:t>Il s’agit du même pour les deux actions</w:t>
      </w:r>
      <w:r w:rsidR="00626F49">
        <w:t> :</w:t>
      </w:r>
    </w:p>
    <w:bookmarkEnd w:id="4"/>
    <w:p w14:paraId="67A12247" w14:textId="3BBD4045" w:rsidR="0009241F" w:rsidRDefault="00BA60DC" w:rsidP="008304FF">
      <w:pPr>
        <w:spacing w:after="0"/>
        <w:jc w:val="center"/>
      </w:pPr>
      <w:r w:rsidRPr="003A03D3">
        <w:rPr>
          <w:noProof/>
        </w:rPr>
        <w:drawing>
          <wp:inline distT="0" distB="0" distL="0" distR="0" wp14:anchorId="5A2AC794" wp14:editId="053BA9CE">
            <wp:extent cx="3038475" cy="3298009"/>
            <wp:effectExtent l="19050" t="19050" r="9525" b="1714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9551" cy="33643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77207" w14:textId="13FA2F1F" w:rsidR="00BA60DC" w:rsidRDefault="00BA60DC" w:rsidP="00BA60DC">
      <w:pPr>
        <w:jc w:val="center"/>
      </w:pPr>
      <w:r w:rsidRPr="00BC0A4E">
        <w:rPr>
          <w:i/>
          <w:iCs/>
          <w:color w:val="44546A" w:themeColor="text2"/>
          <w:sz w:val="18"/>
          <w:szCs w:val="18"/>
        </w:rPr>
        <w:t xml:space="preserve">Page du site </w:t>
      </w:r>
      <w:r w:rsidRPr="00BC0A4E">
        <w:rPr>
          <w:i/>
          <w:iCs/>
          <w:color w:val="44546A" w:themeColor="text2"/>
          <w:sz w:val="18"/>
          <w:szCs w:val="18"/>
        </w:rPr>
        <w:fldChar w:fldCharType="begin"/>
      </w:r>
      <w:r w:rsidRPr="00BC0A4E">
        <w:rPr>
          <w:i/>
          <w:iCs/>
          <w:color w:val="44546A" w:themeColor="text2"/>
          <w:sz w:val="18"/>
          <w:szCs w:val="18"/>
        </w:rPr>
        <w:instrText xml:space="preserve"> SEQ Page_du_site \* ARABIC </w:instrText>
      </w:r>
      <w:r w:rsidRPr="00BC0A4E">
        <w:rPr>
          <w:i/>
          <w:iCs/>
          <w:color w:val="44546A" w:themeColor="text2"/>
          <w:sz w:val="18"/>
          <w:szCs w:val="18"/>
        </w:rPr>
        <w:fldChar w:fldCharType="separate"/>
      </w:r>
      <w:r w:rsidR="00C90493">
        <w:rPr>
          <w:i/>
          <w:iCs/>
          <w:noProof/>
          <w:color w:val="44546A" w:themeColor="text2"/>
          <w:sz w:val="18"/>
          <w:szCs w:val="18"/>
        </w:rPr>
        <w:t>5</w:t>
      </w:r>
      <w:r w:rsidRPr="00BC0A4E">
        <w:rPr>
          <w:i/>
          <w:iCs/>
          <w:color w:val="44546A" w:themeColor="text2"/>
          <w:sz w:val="18"/>
          <w:szCs w:val="18"/>
        </w:rPr>
        <w:fldChar w:fldCharType="end"/>
      </w:r>
      <w:r w:rsidRPr="00BC0A4E">
        <w:rPr>
          <w:i/>
          <w:iCs/>
          <w:color w:val="44546A" w:themeColor="text2"/>
          <w:sz w:val="18"/>
          <w:szCs w:val="18"/>
        </w:rPr>
        <w:t xml:space="preserve"> – Edition/ajout d'un média à sa collection</w:t>
      </w:r>
      <w:r>
        <w:br/>
        <w:t>« </w:t>
      </w:r>
      <w:hyperlink r:id="rId33" w:history="1">
        <w:r w:rsidRPr="008A1A27">
          <w:rPr>
            <w:rStyle w:val="Lienhypertexte"/>
            <w:sz w:val="18"/>
          </w:rPr>
          <w:t>http://localhost:8080/media/add</w:t>
        </w:r>
      </w:hyperlink>
      <w:r>
        <w:t> » « </w:t>
      </w:r>
      <w:hyperlink r:id="rId34" w:history="1">
        <w:r w:rsidRPr="008A1A27">
          <w:rPr>
            <w:rStyle w:val="Lienhypertexte"/>
            <w:sz w:val="18"/>
          </w:rPr>
          <w:t>http://localhost:8080/media/edit/99</w:t>
        </w:r>
      </w:hyperlink>
      <w:r>
        <w:t> »</w:t>
      </w:r>
    </w:p>
    <w:p w14:paraId="73DB126E" w14:textId="228AFF71" w:rsidR="00C9244B" w:rsidRPr="005861C9" w:rsidRDefault="00C9244B" w:rsidP="00C9244B">
      <w:r w:rsidRPr="005861C9">
        <w:t>Le champ « média » permet de saisir le nom d’un média (manga, bd, etc.). Une liste des médias non présent</w:t>
      </w:r>
      <w:r w:rsidR="00E87399">
        <w:t xml:space="preserve">s </w:t>
      </w:r>
      <w:r w:rsidRPr="005861C9">
        <w:t>dans sa collection est disponible. Il est également possible d’en créer un nouveau en saisissant un titre n’existant pas.</w:t>
      </w:r>
    </w:p>
    <w:p w14:paraId="365F0677" w14:textId="77777777" w:rsidR="00C9244B" w:rsidRDefault="00C9244B" w:rsidP="00C9244B">
      <w:pPr>
        <w:pStyle w:val="Information"/>
        <w:spacing w:after="0"/>
      </w:pPr>
      <w:r w:rsidRPr="005861C9">
        <w:t>Une fois qu’un média est enregistré, les autres utilisateurs auront la possibilité de le choisir dans la liste.</w:t>
      </w:r>
    </w:p>
    <w:p w14:paraId="7687CA7C" w14:textId="2041EA50" w:rsidR="00C9244B" w:rsidRDefault="00C9244B" w:rsidP="00C9244B">
      <w:r>
        <w:t>Les champs « dernier vu » et « en ma possession » doivent être inférieur</w:t>
      </w:r>
      <w:r w:rsidR="00E87399">
        <w:t xml:space="preserve">s </w:t>
      </w:r>
      <w:r>
        <w:t>ou éga</w:t>
      </w:r>
      <w:r w:rsidR="00E87399">
        <w:t>ux</w:t>
      </w:r>
      <w:r>
        <w:t xml:space="preserve"> au champ « déjà paru ». Ces 3 champs sont de type numérique et doivent être positif</w:t>
      </w:r>
      <w:r w:rsidR="00E87399">
        <w:t>s.</w:t>
      </w:r>
    </w:p>
    <w:p w14:paraId="53A563C3" w14:textId="36DF9600" w:rsidR="00C9244B" w:rsidRDefault="00C9244B" w:rsidP="00C9244B">
      <w:r>
        <w:t>Les champs « texte » sont soumis à une limite de caractère (relativement grande).</w:t>
      </w:r>
    </w:p>
    <w:p w14:paraId="3A8A3EAA" w14:textId="329F1414" w:rsidR="007D09F5" w:rsidRDefault="007D09F5" w:rsidP="00C9244B">
      <w:r>
        <w:t xml:space="preserve">Si vous supprimez le média, il sera </w:t>
      </w:r>
      <w:r w:rsidR="007F392D" w:rsidRPr="00671927">
        <w:rPr>
          <w:b/>
          <w:bCs/>
        </w:rPr>
        <w:t>retiré</w:t>
      </w:r>
      <w:r w:rsidRPr="00671927">
        <w:rPr>
          <w:b/>
          <w:bCs/>
        </w:rPr>
        <w:t xml:space="preserve"> de votre collection</w:t>
      </w:r>
      <w:r w:rsidR="0082193C">
        <w:rPr>
          <w:b/>
          <w:bCs/>
        </w:rPr>
        <w:t xml:space="preserve"> (cela comprend également </w:t>
      </w:r>
      <w:r w:rsidR="00AB1881">
        <w:rPr>
          <w:b/>
          <w:bCs/>
        </w:rPr>
        <w:t>la perte</w:t>
      </w:r>
      <w:r w:rsidR="0082193C">
        <w:rPr>
          <w:b/>
          <w:bCs/>
        </w:rPr>
        <w:t xml:space="preserve"> des données que vous y avez saisi</w:t>
      </w:r>
      <w:r w:rsidR="00E87399">
        <w:rPr>
          <w:b/>
          <w:bCs/>
        </w:rPr>
        <w:t>es)</w:t>
      </w:r>
      <w:r w:rsidR="00AB1881">
        <w:rPr>
          <w:b/>
          <w:bCs/>
        </w:rPr>
        <w:t>.</w:t>
      </w:r>
      <w:r w:rsidR="007F392D">
        <w:t xml:space="preserve"> Vous devrez valider l’action</w:t>
      </w:r>
      <w:r w:rsidR="00AB1881">
        <w:t> :</w:t>
      </w:r>
    </w:p>
    <w:p w14:paraId="7F73A908" w14:textId="77777777" w:rsidR="009C4AB2" w:rsidRDefault="009C4AB2" w:rsidP="008304FF">
      <w:pPr>
        <w:keepNext/>
        <w:spacing w:after="0"/>
        <w:jc w:val="center"/>
      </w:pPr>
      <w:r w:rsidRPr="009C4AB2">
        <w:rPr>
          <w:noProof/>
        </w:rPr>
        <w:drawing>
          <wp:inline distT="0" distB="0" distL="0" distR="0" wp14:anchorId="043972B6" wp14:editId="5F6981C9">
            <wp:extent cx="3162300" cy="190612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9822" cy="19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5D5C" w14:textId="1B090346" w:rsidR="007F392D" w:rsidRDefault="009C4AB2" w:rsidP="009C4AB2">
      <w:pPr>
        <w:pStyle w:val="Lgende"/>
        <w:jc w:val="center"/>
      </w:pPr>
      <w:r>
        <w:t xml:space="preserve">Page du site </w:t>
      </w:r>
      <w:fldSimple w:instr=" SEQ Page_du_site \* ARABIC ">
        <w:r w:rsidR="00C90493">
          <w:rPr>
            <w:noProof/>
          </w:rPr>
          <w:t>6</w:t>
        </w:r>
      </w:fldSimple>
      <w:r>
        <w:t xml:space="preserve"> – Popup de confirmation de suppression</w:t>
      </w:r>
    </w:p>
    <w:sectPr w:rsidR="007F392D" w:rsidSect="0009241F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eur" w:initials="A">
    <w:p w14:paraId="7E9E6AD9" w14:textId="77777777" w:rsidR="00F91569" w:rsidRDefault="00F91569" w:rsidP="00F91569">
      <w:pPr>
        <w:pStyle w:val="Commentaire"/>
        <w:jc w:val="left"/>
      </w:pPr>
      <w:r>
        <w:rPr>
          <w:rStyle w:val="Marquedecommentaire"/>
        </w:rPr>
        <w:annotationRef/>
      </w:r>
      <w:r>
        <w:t>Remarque générale :</w:t>
      </w:r>
    </w:p>
    <w:p w14:paraId="1E75F175" w14:textId="77777777" w:rsidR="00F91569" w:rsidRDefault="00F91569" w:rsidP="00F91569">
      <w:pPr>
        <w:pStyle w:val="Commentaire"/>
        <w:jc w:val="left"/>
      </w:pPr>
      <w:r>
        <w:t>Quand "</w:t>
      </w:r>
      <w:r>
        <w:rPr>
          <w:highlight w:val="yellow"/>
        </w:rPr>
        <w:t>Un C/C mis en forme "</w:t>
      </w:r>
    </w:p>
    <w:p w14:paraId="2DBCDB43" w14:textId="77777777" w:rsidR="00F91569" w:rsidRDefault="00F91569" w:rsidP="00F91569">
      <w:pPr>
        <w:pStyle w:val="Commentaire"/>
        <w:jc w:val="left"/>
      </w:pPr>
      <w:r>
        <w:t>Mettre peut-être un lien vers le wiki lié dans le chapitre en question</w:t>
      </w:r>
    </w:p>
  </w:comment>
  <w:comment w:id="3" w:author="Jonas Allemann" w:date="2022-01-04T13:22:00Z" w:initials="AJ">
    <w:p w14:paraId="0E89E823" w14:textId="77777777" w:rsidR="00774420" w:rsidRDefault="00774420" w:rsidP="00774420">
      <w:pPr>
        <w:pStyle w:val="Commentaire"/>
        <w:jc w:val="left"/>
      </w:pPr>
      <w:r>
        <w:rPr>
          <w:rStyle w:val="Marquedecommentaire"/>
        </w:rPr>
        <w:annotationRef/>
      </w:r>
      <w:r>
        <w:t>Mettre à jour la TDM !</w:t>
      </w:r>
    </w:p>
    <w:p w14:paraId="5B9B4714" w14:textId="77777777" w:rsidR="00774420" w:rsidRDefault="00774420" w:rsidP="00774420">
      <w:pPr>
        <w:pStyle w:val="Commentaire"/>
        <w:jc w:val="left"/>
      </w:pPr>
      <w:r>
        <w:t>Mettre à jour les champs (Ctrl A puis F9)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BCDB43" w15:done="0"/>
  <w15:commentEx w15:paraId="5B9B47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EC88B" w16cex:dateUtc="2022-01-04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BCDB43" w16cid:durableId="257DA58B"/>
  <w16cid:commentId w16cid:paraId="5B9B4714" w16cid:durableId="257EC8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858F" w14:textId="77777777" w:rsidR="00AE176E" w:rsidRDefault="00AE176E" w:rsidP="00766043">
      <w:pPr>
        <w:spacing w:after="0" w:line="240" w:lineRule="auto"/>
      </w:pPr>
      <w:r>
        <w:separator/>
      </w:r>
    </w:p>
  </w:endnote>
  <w:endnote w:type="continuationSeparator" w:id="0">
    <w:p w14:paraId="2DFB1E62" w14:textId="77777777" w:rsidR="00AE176E" w:rsidRDefault="00AE176E" w:rsidP="00766043">
      <w:pPr>
        <w:spacing w:after="0" w:line="240" w:lineRule="auto"/>
      </w:pPr>
      <w:r>
        <w:continuationSeparator/>
      </w:r>
    </w:p>
  </w:endnote>
  <w:endnote w:type="continuationNotice" w:id="1">
    <w:p w14:paraId="68D3F59B" w14:textId="77777777" w:rsidR="00AE176E" w:rsidRDefault="00AE17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97E6" w14:textId="51484EDF" w:rsidR="005F2379" w:rsidRPr="005C0A40" w:rsidRDefault="00000000" w:rsidP="005F2379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right"/>
      <w:rPr>
        <w:lang w:val="en-GB"/>
      </w:rPr>
    </w:pPr>
    <w:sdt>
      <w:sdtPr>
        <w:rPr>
          <w:lang w:val="en-GB"/>
        </w:rPr>
        <w:alias w:val="Société"/>
        <w:id w:val="163521401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F2379" w:rsidRPr="005C0A40">
          <w:rPr>
            <w:lang w:val="en-GB"/>
          </w:rPr>
          <w:t>HE-Arc</w:t>
        </w:r>
      </w:sdtContent>
    </w:sdt>
    <w:r w:rsidR="005F2379">
      <w:ptab w:relativeTo="margin" w:alignment="center" w:leader="none"/>
    </w:r>
    <w:r w:rsidR="00B00BE1" w:rsidRPr="005C0A40">
      <w:rPr>
        <w:lang w:val="en-GB"/>
      </w:rPr>
      <w:t>JEE / Spring I – cours 3291.2</w:t>
    </w:r>
    <w:r w:rsidR="005F2379" w:rsidRPr="00282508">
      <w:ptab w:relativeTo="margin" w:alignment="right" w:leader="none"/>
    </w:r>
    <w:sdt>
      <w:sdtPr>
        <w:id w:val="-683979914"/>
        <w:docPartObj>
          <w:docPartGallery w:val="Page Numbers (Bottom of Page)"/>
          <w:docPartUnique/>
        </w:docPartObj>
      </w:sdtPr>
      <w:sdtContent>
        <w:r w:rsidR="005F2379" w:rsidRPr="00282508">
          <w:fldChar w:fldCharType="begin"/>
        </w:r>
        <w:r w:rsidR="005F2379" w:rsidRPr="005C0A40">
          <w:rPr>
            <w:lang w:val="en-GB"/>
          </w:rPr>
          <w:instrText>PAGE   \* MERGEFORMAT</w:instrText>
        </w:r>
        <w:r w:rsidR="005F2379" w:rsidRPr="00282508">
          <w:fldChar w:fldCharType="separate"/>
        </w:r>
        <w:r w:rsidR="005F2379" w:rsidRPr="005C0A40">
          <w:rPr>
            <w:lang w:val="en-GB"/>
          </w:rPr>
          <w:t>1</w:t>
        </w:r>
        <w:r w:rsidR="005F2379" w:rsidRPr="00282508">
          <w:fldChar w:fldCharType="end"/>
        </w:r>
        <w:r w:rsidR="005F2379" w:rsidRPr="005C0A40">
          <w:rPr>
            <w:lang w:val="en-GB"/>
          </w:rPr>
          <w:t xml:space="preserve"> / </w:t>
        </w:r>
        <w:r w:rsidR="005F2379" w:rsidRPr="00282508">
          <w:rPr>
            <w:noProof/>
          </w:rPr>
          <w:fldChar w:fldCharType="begin"/>
        </w:r>
        <w:r w:rsidR="005F2379" w:rsidRPr="005C0A40">
          <w:rPr>
            <w:noProof/>
            <w:lang w:val="en-GB"/>
          </w:rPr>
          <w:instrText xml:space="preserve"> NUMPAGES   \* MERGEFORMAT </w:instrText>
        </w:r>
        <w:r w:rsidR="005F2379" w:rsidRPr="00282508">
          <w:rPr>
            <w:noProof/>
          </w:rPr>
          <w:fldChar w:fldCharType="separate"/>
        </w:r>
        <w:r w:rsidR="005F2379" w:rsidRPr="005C0A40">
          <w:rPr>
            <w:noProof/>
            <w:lang w:val="en-GB"/>
          </w:rPr>
          <w:t>5</w:t>
        </w:r>
        <w:r w:rsidR="005F2379" w:rsidRPr="00282508">
          <w:rPr>
            <w:noProof/>
          </w:rPr>
          <w:fldChar w:fldCharType="end"/>
        </w:r>
      </w:sdtContent>
    </w:sdt>
  </w:p>
  <w:p w14:paraId="0C6A0AAE" w14:textId="7DA8C1D2" w:rsidR="00286C50" w:rsidRPr="005F2379" w:rsidRDefault="005F2379" w:rsidP="005F2379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right"/>
    </w:pPr>
    <w:r>
      <w:t>Ingénierie</w:t>
    </w:r>
    <w:r w:rsidRPr="00282508">
      <w:ptab w:relativeTo="margin" w:alignment="center" w:leader="none"/>
    </w:r>
    <w:r w:rsidRPr="00282508">
      <w:t>Filière informatique</w:t>
    </w:r>
    <w:r>
      <w:t xml:space="preserve"> (ISC</w:t>
    </w:r>
    <w:r w:rsidR="006A10CF">
      <w:t>3</w:t>
    </w:r>
    <w:r w:rsidR="00655120">
      <w:t>-</w:t>
    </w:r>
    <w:r w:rsidR="00BE3B5A">
      <w:t>il</w:t>
    </w:r>
    <w:r>
      <w:t>)</w:t>
    </w:r>
    <w:r w:rsidRPr="0026446C">
      <w:ptab w:relativeTo="margin" w:alignment="right" w:leader="none"/>
    </w:r>
    <w:r w:rsidR="00B00BE1">
      <w:t>30</w:t>
    </w:r>
    <w:r w:rsidRPr="0026446C">
      <w:t>.0</w:t>
    </w:r>
    <w:r w:rsidR="0010110F">
      <w:t>1</w:t>
    </w:r>
    <w:r w:rsidRPr="000469E9">
      <w:t>.202</w:t>
    </w:r>
    <w:r w:rsidR="0010110F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132BC" w14:textId="77777777" w:rsidR="00AE176E" w:rsidRDefault="00AE176E" w:rsidP="00766043">
      <w:pPr>
        <w:spacing w:after="0" w:line="240" w:lineRule="auto"/>
      </w:pPr>
      <w:r>
        <w:separator/>
      </w:r>
    </w:p>
  </w:footnote>
  <w:footnote w:type="continuationSeparator" w:id="0">
    <w:p w14:paraId="6A09D979" w14:textId="77777777" w:rsidR="00AE176E" w:rsidRDefault="00AE176E" w:rsidP="00766043">
      <w:pPr>
        <w:spacing w:after="0" w:line="240" w:lineRule="auto"/>
      </w:pPr>
      <w:r>
        <w:continuationSeparator/>
      </w:r>
    </w:p>
  </w:footnote>
  <w:footnote w:type="continuationNotice" w:id="1">
    <w:p w14:paraId="0161BCF4" w14:textId="77777777" w:rsidR="00AE176E" w:rsidRDefault="00AE17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4A31" w14:textId="52157C26" w:rsidR="00B0209E" w:rsidRPr="00A15FE7" w:rsidRDefault="004E584C" w:rsidP="00B0209E">
    <w:pPr>
      <w:pStyle w:val="En-tte"/>
      <w:pBdr>
        <w:bottom w:val="single" w:sz="4" w:space="1" w:color="auto"/>
      </w:pBdr>
      <w:tabs>
        <w:tab w:val="left" w:pos="708"/>
      </w:tabs>
    </w:pPr>
    <w:r>
      <w:tab/>
    </w:r>
    <w:r w:rsidR="00B0209E">
      <w:tab/>
    </w:r>
    <w:r w:rsidR="00B0209E">
      <w:tab/>
    </w:r>
    <w:sdt>
      <w:sdtPr>
        <w:alias w:val="Titre"/>
        <w:id w:val="-1043900096"/>
        <w:placeholder>
          <w:docPart w:val="4E393EE60B724A2FBE34EB0F3E270CF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Saphir Lion</w:t>
        </w:r>
      </w:sdtContent>
    </w:sdt>
  </w:p>
  <w:p w14:paraId="2C30BA96" w14:textId="7EEA8B9E" w:rsidR="00286C50" w:rsidRPr="00B0209E" w:rsidRDefault="004E584C" w:rsidP="00B0209E">
    <w:pPr>
      <w:pStyle w:val="En-tte"/>
      <w:pBdr>
        <w:bottom w:val="single" w:sz="4" w:space="1" w:color="auto"/>
      </w:pBdr>
      <w:tabs>
        <w:tab w:val="left" w:pos="708"/>
      </w:tabs>
    </w:pPr>
    <w:r>
      <w:t>Allemann Jonas</w:t>
    </w:r>
    <w:r w:rsidR="00B0209E">
      <w:ptab w:relativeTo="margin" w:alignment="right" w:leader="none"/>
    </w:r>
    <w:sdt>
      <w:sdtPr>
        <w:alias w:val="Sous-titre"/>
        <w:id w:val="1480273540"/>
        <w:placeholder>
          <w:docPart w:val="E760A809C6994178ADADE8F48182E1F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A96B12">
          <w:t>Guide d’installation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9BD"/>
    <w:multiLevelType w:val="hybridMultilevel"/>
    <w:tmpl w:val="D2EC38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89"/>
    <w:multiLevelType w:val="multilevel"/>
    <w:tmpl w:val="59E40EE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5B2989"/>
    <w:multiLevelType w:val="hybridMultilevel"/>
    <w:tmpl w:val="D9E0218C"/>
    <w:lvl w:ilvl="0" w:tplc="84426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02A"/>
    <w:multiLevelType w:val="hybridMultilevel"/>
    <w:tmpl w:val="31A86278"/>
    <w:lvl w:ilvl="0" w:tplc="1228C70E">
      <w:start w:val="1"/>
      <w:numFmt w:val="bullet"/>
      <w:pStyle w:val="Attention"/>
      <w:lvlText w:val="⚠"/>
      <w:lvlJc w:val="left"/>
      <w:pPr>
        <w:ind w:left="720" w:hanging="360"/>
      </w:pPr>
      <w:rPr>
        <w:rFonts w:ascii="Segoe UI" w:hAnsi="Segoe UI" w:hint="default"/>
        <w:color w:val="FF000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Yu Mincho" w:hAnsi="Yu Mincho" w:cs="Yu Mincho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Segoe UI Symbol" w:hAnsi="Segoe UI Symbol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Yu Mincho" w:hAnsi="Yu Mincho" w:cs="Yu Mincho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Segoe UI Symbol" w:hAnsi="Segoe UI Symbol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Yu Mincho" w:hAnsi="Yu Mincho" w:cs="Yu Mincho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8087895"/>
    <w:multiLevelType w:val="hybridMultilevel"/>
    <w:tmpl w:val="C0A86D2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01EA9"/>
    <w:multiLevelType w:val="hybridMultilevel"/>
    <w:tmpl w:val="8D767420"/>
    <w:lvl w:ilvl="0" w:tplc="51E04ED0">
      <w:start w:val="1"/>
      <w:numFmt w:val="bullet"/>
      <w:pStyle w:val="Faire"/>
      <w:lvlText w:val="✔"/>
      <w:lvlJc w:val="left"/>
      <w:pPr>
        <w:ind w:left="792" w:hanging="360"/>
      </w:pPr>
      <w:rPr>
        <w:rFonts w:ascii="Consolas" w:hAnsi="Consolas" w:hint="default"/>
        <w:color w:val="00B050"/>
      </w:rPr>
    </w:lvl>
    <w:lvl w:ilvl="1" w:tplc="100C0003">
      <w:start w:val="1"/>
      <w:numFmt w:val="bullet"/>
      <w:lvlText w:val="o"/>
      <w:lvlJc w:val="left"/>
      <w:pPr>
        <w:ind w:left="1512" w:hanging="360"/>
      </w:pPr>
      <w:rPr>
        <w:rFonts w:ascii="Yu Mincho" w:hAnsi="Yu Mincho" w:cs="Yu Mincho" w:hint="default"/>
      </w:rPr>
    </w:lvl>
    <w:lvl w:ilvl="2" w:tplc="100C0005" w:tentative="1">
      <w:start w:val="1"/>
      <w:numFmt w:val="bullet"/>
      <w:lvlText w:val=""/>
      <w:lvlJc w:val="left"/>
      <w:pPr>
        <w:ind w:left="2232" w:hanging="360"/>
      </w:pPr>
      <w:rPr>
        <w:rFonts w:ascii="Segoe UI Symbol" w:hAnsi="Segoe UI Symbol" w:hint="default"/>
      </w:rPr>
    </w:lvl>
    <w:lvl w:ilvl="3" w:tplc="100C0001" w:tentative="1">
      <w:start w:val="1"/>
      <w:numFmt w:val="bullet"/>
      <w:lvlText w:val=""/>
      <w:lvlJc w:val="left"/>
      <w:pPr>
        <w:ind w:left="2952" w:hanging="360"/>
      </w:pPr>
      <w:rPr>
        <w:rFonts w:ascii="Cambria Math" w:hAnsi="Cambria Math" w:hint="default"/>
      </w:rPr>
    </w:lvl>
    <w:lvl w:ilvl="4" w:tplc="100C0003" w:tentative="1">
      <w:start w:val="1"/>
      <w:numFmt w:val="bullet"/>
      <w:lvlText w:val="o"/>
      <w:lvlJc w:val="left"/>
      <w:pPr>
        <w:ind w:left="3672" w:hanging="360"/>
      </w:pPr>
      <w:rPr>
        <w:rFonts w:ascii="Yu Mincho" w:hAnsi="Yu Mincho" w:cs="Yu Mincho" w:hint="default"/>
      </w:rPr>
    </w:lvl>
    <w:lvl w:ilvl="5" w:tplc="100C0005" w:tentative="1">
      <w:start w:val="1"/>
      <w:numFmt w:val="bullet"/>
      <w:lvlText w:val=""/>
      <w:lvlJc w:val="left"/>
      <w:pPr>
        <w:ind w:left="4392" w:hanging="360"/>
      </w:pPr>
      <w:rPr>
        <w:rFonts w:ascii="Segoe UI Symbol" w:hAnsi="Segoe UI Symbol" w:hint="default"/>
      </w:rPr>
    </w:lvl>
    <w:lvl w:ilvl="6" w:tplc="100C0001" w:tentative="1">
      <w:start w:val="1"/>
      <w:numFmt w:val="bullet"/>
      <w:lvlText w:val=""/>
      <w:lvlJc w:val="left"/>
      <w:pPr>
        <w:ind w:left="5112" w:hanging="360"/>
      </w:pPr>
      <w:rPr>
        <w:rFonts w:ascii="Cambria Math" w:hAnsi="Cambria Math" w:hint="default"/>
      </w:rPr>
    </w:lvl>
    <w:lvl w:ilvl="7" w:tplc="100C0003" w:tentative="1">
      <w:start w:val="1"/>
      <w:numFmt w:val="bullet"/>
      <w:lvlText w:val="o"/>
      <w:lvlJc w:val="left"/>
      <w:pPr>
        <w:ind w:left="5832" w:hanging="360"/>
      </w:pPr>
      <w:rPr>
        <w:rFonts w:ascii="Yu Mincho" w:hAnsi="Yu Mincho" w:cs="Yu Mincho" w:hint="default"/>
      </w:rPr>
    </w:lvl>
    <w:lvl w:ilvl="8" w:tplc="100C0005" w:tentative="1">
      <w:start w:val="1"/>
      <w:numFmt w:val="bullet"/>
      <w:lvlText w:val=""/>
      <w:lvlJc w:val="left"/>
      <w:pPr>
        <w:ind w:left="6552" w:hanging="360"/>
      </w:pPr>
      <w:rPr>
        <w:rFonts w:ascii="Segoe UI Symbol" w:hAnsi="Segoe UI Symbol" w:hint="default"/>
      </w:rPr>
    </w:lvl>
  </w:abstractNum>
  <w:abstractNum w:abstractNumId="6" w15:restartNumberingAfterBreak="0">
    <w:nsid w:val="47A126A2"/>
    <w:multiLevelType w:val="hybridMultilevel"/>
    <w:tmpl w:val="1438EFE2"/>
    <w:lvl w:ilvl="0" w:tplc="33C4703A">
      <w:start w:val="1"/>
      <w:numFmt w:val="bullet"/>
      <w:pStyle w:val="Nepasfaire"/>
      <w:lvlText w:val="✘"/>
      <w:lvlJc w:val="left"/>
      <w:pPr>
        <w:ind w:left="792" w:hanging="360"/>
      </w:pPr>
      <w:rPr>
        <w:rFonts w:ascii="Consolas" w:hAnsi="Consolas" w:hint="default"/>
        <w:color w:val="FF0000"/>
      </w:rPr>
    </w:lvl>
    <w:lvl w:ilvl="1" w:tplc="100C0003" w:tentative="1">
      <w:start w:val="1"/>
      <w:numFmt w:val="bullet"/>
      <w:lvlText w:val="o"/>
      <w:lvlJc w:val="left"/>
      <w:pPr>
        <w:ind w:left="1512" w:hanging="360"/>
      </w:pPr>
      <w:rPr>
        <w:rFonts w:ascii="Yu Mincho" w:hAnsi="Yu Mincho" w:cs="Yu Mincho" w:hint="default"/>
      </w:rPr>
    </w:lvl>
    <w:lvl w:ilvl="2" w:tplc="100C0005" w:tentative="1">
      <w:start w:val="1"/>
      <w:numFmt w:val="bullet"/>
      <w:lvlText w:val=""/>
      <w:lvlJc w:val="left"/>
      <w:pPr>
        <w:ind w:left="2232" w:hanging="360"/>
      </w:pPr>
      <w:rPr>
        <w:rFonts w:ascii="Segoe UI Symbol" w:hAnsi="Segoe UI Symbol" w:hint="default"/>
      </w:rPr>
    </w:lvl>
    <w:lvl w:ilvl="3" w:tplc="100C0001" w:tentative="1">
      <w:start w:val="1"/>
      <w:numFmt w:val="bullet"/>
      <w:lvlText w:val=""/>
      <w:lvlJc w:val="left"/>
      <w:pPr>
        <w:ind w:left="2952" w:hanging="360"/>
      </w:pPr>
      <w:rPr>
        <w:rFonts w:ascii="Cambria Math" w:hAnsi="Cambria Math" w:hint="default"/>
      </w:rPr>
    </w:lvl>
    <w:lvl w:ilvl="4" w:tplc="100C0003" w:tentative="1">
      <w:start w:val="1"/>
      <w:numFmt w:val="bullet"/>
      <w:lvlText w:val="o"/>
      <w:lvlJc w:val="left"/>
      <w:pPr>
        <w:ind w:left="3672" w:hanging="360"/>
      </w:pPr>
      <w:rPr>
        <w:rFonts w:ascii="Yu Mincho" w:hAnsi="Yu Mincho" w:cs="Yu Mincho" w:hint="default"/>
      </w:rPr>
    </w:lvl>
    <w:lvl w:ilvl="5" w:tplc="100C0005" w:tentative="1">
      <w:start w:val="1"/>
      <w:numFmt w:val="bullet"/>
      <w:lvlText w:val=""/>
      <w:lvlJc w:val="left"/>
      <w:pPr>
        <w:ind w:left="4392" w:hanging="360"/>
      </w:pPr>
      <w:rPr>
        <w:rFonts w:ascii="Segoe UI Symbol" w:hAnsi="Segoe UI Symbol" w:hint="default"/>
      </w:rPr>
    </w:lvl>
    <w:lvl w:ilvl="6" w:tplc="100C0001" w:tentative="1">
      <w:start w:val="1"/>
      <w:numFmt w:val="bullet"/>
      <w:lvlText w:val=""/>
      <w:lvlJc w:val="left"/>
      <w:pPr>
        <w:ind w:left="5112" w:hanging="360"/>
      </w:pPr>
      <w:rPr>
        <w:rFonts w:ascii="Cambria Math" w:hAnsi="Cambria Math" w:hint="default"/>
      </w:rPr>
    </w:lvl>
    <w:lvl w:ilvl="7" w:tplc="100C0003" w:tentative="1">
      <w:start w:val="1"/>
      <w:numFmt w:val="bullet"/>
      <w:lvlText w:val="o"/>
      <w:lvlJc w:val="left"/>
      <w:pPr>
        <w:ind w:left="5832" w:hanging="360"/>
      </w:pPr>
      <w:rPr>
        <w:rFonts w:ascii="Yu Mincho" w:hAnsi="Yu Mincho" w:cs="Yu Mincho" w:hint="default"/>
      </w:rPr>
    </w:lvl>
    <w:lvl w:ilvl="8" w:tplc="100C0005" w:tentative="1">
      <w:start w:val="1"/>
      <w:numFmt w:val="bullet"/>
      <w:lvlText w:val=""/>
      <w:lvlJc w:val="left"/>
      <w:pPr>
        <w:ind w:left="6552" w:hanging="360"/>
      </w:pPr>
      <w:rPr>
        <w:rFonts w:ascii="Segoe UI Symbol" w:hAnsi="Segoe UI Symbol" w:hint="default"/>
      </w:rPr>
    </w:lvl>
  </w:abstractNum>
  <w:abstractNum w:abstractNumId="7" w15:restartNumberingAfterBreak="0">
    <w:nsid w:val="501B4EF6"/>
    <w:multiLevelType w:val="hybridMultilevel"/>
    <w:tmpl w:val="8B92F6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83947"/>
    <w:multiLevelType w:val="hybridMultilevel"/>
    <w:tmpl w:val="74FC6DD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1D67"/>
    <w:multiLevelType w:val="hybridMultilevel"/>
    <w:tmpl w:val="7D0829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66621"/>
    <w:multiLevelType w:val="hybridMultilevel"/>
    <w:tmpl w:val="DBB429DE"/>
    <w:lvl w:ilvl="0" w:tplc="ADCCFE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E7276"/>
    <w:multiLevelType w:val="hybridMultilevel"/>
    <w:tmpl w:val="7F58F958"/>
    <w:lvl w:ilvl="0" w:tplc="310E4E0A">
      <w:start w:val="1"/>
      <w:numFmt w:val="bullet"/>
      <w:pStyle w:val="Information"/>
      <w:lvlText w:val="ⓘ"/>
      <w:lvlJc w:val="left"/>
      <w:pPr>
        <w:ind w:left="720" w:hanging="360"/>
      </w:pPr>
      <w:rPr>
        <w:rFonts w:ascii="Segoe UI Symbol" w:hAnsi="Segoe UI Symbol" w:cstheme="majorHAnsi" w:hint="default"/>
        <w:sz w:val="22"/>
        <w:szCs w:val="1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Yu Mincho" w:hAnsi="Yu Mincho" w:cs="Yu Mincho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Segoe UI Symbol" w:hAnsi="Segoe UI Symbol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Yu Mincho" w:hAnsi="Yu Mincho" w:cs="Yu Mincho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Segoe UI Symbol" w:hAnsi="Segoe UI Symbol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Yu Mincho" w:hAnsi="Yu Mincho" w:cs="Yu Mincho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7AB303AE"/>
    <w:multiLevelType w:val="hybridMultilevel"/>
    <w:tmpl w:val="A5B225BA"/>
    <w:lvl w:ilvl="0" w:tplc="EAF8C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32896">
    <w:abstractNumId w:val="11"/>
  </w:num>
  <w:num w:numId="2" w16cid:durableId="1304046133">
    <w:abstractNumId w:val="3"/>
  </w:num>
  <w:num w:numId="3" w16cid:durableId="2041005855">
    <w:abstractNumId w:val="5"/>
  </w:num>
  <w:num w:numId="4" w16cid:durableId="1330135506">
    <w:abstractNumId w:val="6"/>
  </w:num>
  <w:num w:numId="5" w16cid:durableId="17184319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4416990">
    <w:abstractNumId w:val="4"/>
  </w:num>
  <w:num w:numId="7" w16cid:durableId="658264364">
    <w:abstractNumId w:val="12"/>
  </w:num>
  <w:num w:numId="8" w16cid:durableId="411395440">
    <w:abstractNumId w:val="9"/>
  </w:num>
  <w:num w:numId="9" w16cid:durableId="783352073">
    <w:abstractNumId w:val="0"/>
  </w:num>
  <w:num w:numId="10" w16cid:durableId="2026445256">
    <w:abstractNumId w:val="2"/>
  </w:num>
  <w:num w:numId="11" w16cid:durableId="651715752">
    <w:abstractNumId w:val="8"/>
  </w:num>
  <w:num w:numId="12" w16cid:durableId="1689987232">
    <w:abstractNumId w:val="7"/>
  </w:num>
  <w:num w:numId="13" w16cid:durableId="830608683">
    <w:abstractNumId w:val="10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as Allemann">
    <w15:presenceInfo w15:providerId="None" w15:userId="Jonas Alle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72"/>
    <w:rsid w:val="000000F2"/>
    <w:rsid w:val="00000376"/>
    <w:rsid w:val="00000636"/>
    <w:rsid w:val="000009BE"/>
    <w:rsid w:val="00000A1D"/>
    <w:rsid w:val="00000E57"/>
    <w:rsid w:val="00000F27"/>
    <w:rsid w:val="00002425"/>
    <w:rsid w:val="00002492"/>
    <w:rsid w:val="0000285F"/>
    <w:rsid w:val="00002AD7"/>
    <w:rsid w:val="00002BFD"/>
    <w:rsid w:val="000031FE"/>
    <w:rsid w:val="00003762"/>
    <w:rsid w:val="000037A8"/>
    <w:rsid w:val="00004A3D"/>
    <w:rsid w:val="00005408"/>
    <w:rsid w:val="000060A0"/>
    <w:rsid w:val="000061E0"/>
    <w:rsid w:val="00006356"/>
    <w:rsid w:val="0000647B"/>
    <w:rsid w:val="00006B0E"/>
    <w:rsid w:val="00006B57"/>
    <w:rsid w:val="00006DD7"/>
    <w:rsid w:val="00007466"/>
    <w:rsid w:val="000077BB"/>
    <w:rsid w:val="00007C6C"/>
    <w:rsid w:val="00007CC8"/>
    <w:rsid w:val="00010064"/>
    <w:rsid w:val="00010198"/>
    <w:rsid w:val="000104D7"/>
    <w:rsid w:val="00010BDA"/>
    <w:rsid w:val="00010CF3"/>
    <w:rsid w:val="00010D0B"/>
    <w:rsid w:val="00010DD4"/>
    <w:rsid w:val="00010FD2"/>
    <w:rsid w:val="000116B8"/>
    <w:rsid w:val="00011BFA"/>
    <w:rsid w:val="000124BA"/>
    <w:rsid w:val="0001370D"/>
    <w:rsid w:val="00013BA1"/>
    <w:rsid w:val="00013C5F"/>
    <w:rsid w:val="00013D3B"/>
    <w:rsid w:val="00013EF8"/>
    <w:rsid w:val="0001460F"/>
    <w:rsid w:val="00014620"/>
    <w:rsid w:val="0001463D"/>
    <w:rsid w:val="0001476C"/>
    <w:rsid w:val="00014B2C"/>
    <w:rsid w:val="00014C1F"/>
    <w:rsid w:val="000151D8"/>
    <w:rsid w:val="0001540F"/>
    <w:rsid w:val="00015528"/>
    <w:rsid w:val="000155CD"/>
    <w:rsid w:val="000156CB"/>
    <w:rsid w:val="00015B05"/>
    <w:rsid w:val="00015D8E"/>
    <w:rsid w:val="00015F36"/>
    <w:rsid w:val="00016206"/>
    <w:rsid w:val="00016334"/>
    <w:rsid w:val="00016903"/>
    <w:rsid w:val="00016B1B"/>
    <w:rsid w:val="00016FCF"/>
    <w:rsid w:val="00017060"/>
    <w:rsid w:val="00017595"/>
    <w:rsid w:val="00020293"/>
    <w:rsid w:val="00020A02"/>
    <w:rsid w:val="00020D34"/>
    <w:rsid w:val="00020F18"/>
    <w:rsid w:val="0002135C"/>
    <w:rsid w:val="00021920"/>
    <w:rsid w:val="00021E67"/>
    <w:rsid w:val="00022114"/>
    <w:rsid w:val="000222CA"/>
    <w:rsid w:val="000226E0"/>
    <w:rsid w:val="00022759"/>
    <w:rsid w:val="000227D1"/>
    <w:rsid w:val="0002281A"/>
    <w:rsid w:val="00022D92"/>
    <w:rsid w:val="00022E46"/>
    <w:rsid w:val="00022F4F"/>
    <w:rsid w:val="000239C0"/>
    <w:rsid w:val="00023B80"/>
    <w:rsid w:val="00023C28"/>
    <w:rsid w:val="00023C9C"/>
    <w:rsid w:val="00023CB2"/>
    <w:rsid w:val="00023EA8"/>
    <w:rsid w:val="000240FE"/>
    <w:rsid w:val="0002537B"/>
    <w:rsid w:val="00025A03"/>
    <w:rsid w:val="00025AED"/>
    <w:rsid w:val="00025BB1"/>
    <w:rsid w:val="00026185"/>
    <w:rsid w:val="00026821"/>
    <w:rsid w:val="00026BE6"/>
    <w:rsid w:val="000275DF"/>
    <w:rsid w:val="00027983"/>
    <w:rsid w:val="00027BC0"/>
    <w:rsid w:val="00027BFD"/>
    <w:rsid w:val="00027DE9"/>
    <w:rsid w:val="00027E4B"/>
    <w:rsid w:val="00030054"/>
    <w:rsid w:val="0003015D"/>
    <w:rsid w:val="0003035A"/>
    <w:rsid w:val="000304E8"/>
    <w:rsid w:val="00030B32"/>
    <w:rsid w:val="000310AD"/>
    <w:rsid w:val="0003111C"/>
    <w:rsid w:val="000316A1"/>
    <w:rsid w:val="000316C7"/>
    <w:rsid w:val="00031FF4"/>
    <w:rsid w:val="0003222A"/>
    <w:rsid w:val="00033157"/>
    <w:rsid w:val="0003353B"/>
    <w:rsid w:val="00033A8D"/>
    <w:rsid w:val="00033BB6"/>
    <w:rsid w:val="00033C75"/>
    <w:rsid w:val="000344F0"/>
    <w:rsid w:val="000345A2"/>
    <w:rsid w:val="00034A7E"/>
    <w:rsid w:val="00034C5B"/>
    <w:rsid w:val="00034E9B"/>
    <w:rsid w:val="00034F18"/>
    <w:rsid w:val="00034F76"/>
    <w:rsid w:val="0003561B"/>
    <w:rsid w:val="000360C7"/>
    <w:rsid w:val="00036F6D"/>
    <w:rsid w:val="0003710D"/>
    <w:rsid w:val="00037235"/>
    <w:rsid w:val="00037326"/>
    <w:rsid w:val="00037481"/>
    <w:rsid w:val="0003766D"/>
    <w:rsid w:val="00037BC6"/>
    <w:rsid w:val="00040798"/>
    <w:rsid w:val="0004094A"/>
    <w:rsid w:val="00040E94"/>
    <w:rsid w:val="00041605"/>
    <w:rsid w:val="00041CBD"/>
    <w:rsid w:val="00041D8B"/>
    <w:rsid w:val="00041DD6"/>
    <w:rsid w:val="00041F35"/>
    <w:rsid w:val="0004249B"/>
    <w:rsid w:val="00042656"/>
    <w:rsid w:val="000426BF"/>
    <w:rsid w:val="0004280A"/>
    <w:rsid w:val="00042877"/>
    <w:rsid w:val="00042E02"/>
    <w:rsid w:val="00043A2C"/>
    <w:rsid w:val="00043A8F"/>
    <w:rsid w:val="00043DF3"/>
    <w:rsid w:val="00043FEF"/>
    <w:rsid w:val="00044538"/>
    <w:rsid w:val="000445E7"/>
    <w:rsid w:val="00044A01"/>
    <w:rsid w:val="00044A73"/>
    <w:rsid w:val="00044BE1"/>
    <w:rsid w:val="00044E9C"/>
    <w:rsid w:val="00045582"/>
    <w:rsid w:val="00045B45"/>
    <w:rsid w:val="00045B9B"/>
    <w:rsid w:val="0004632A"/>
    <w:rsid w:val="00046427"/>
    <w:rsid w:val="000466E6"/>
    <w:rsid w:val="00046A95"/>
    <w:rsid w:val="00046D77"/>
    <w:rsid w:val="000479A6"/>
    <w:rsid w:val="00047AAE"/>
    <w:rsid w:val="00047D12"/>
    <w:rsid w:val="00050982"/>
    <w:rsid w:val="00051575"/>
    <w:rsid w:val="00051A7E"/>
    <w:rsid w:val="00051BC2"/>
    <w:rsid w:val="00051CD2"/>
    <w:rsid w:val="00051FA8"/>
    <w:rsid w:val="000526C2"/>
    <w:rsid w:val="0005283C"/>
    <w:rsid w:val="00052A2A"/>
    <w:rsid w:val="000538C7"/>
    <w:rsid w:val="00053A71"/>
    <w:rsid w:val="00054AC2"/>
    <w:rsid w:val="0005507F"/>
    <w:rsid w:val="00055123"/>
    <w:rsid w:val="00055201"/>
    <w:rsid w:val="00055582"/>
    <w:rsid w:val="000557CC"/>
    <w:rsid w:val="00055A9D"/>
    <w:rsid w:val="00055E3B"/>
    <w:rsid w:val="000561D0"/>
    <w:rsid w:val="0005631F"/>
    <w:rsid w:val="000563A7"/>
    <w:rsid w:val="000565D7"/>
    <w:rsid w:val="00057286"/>
    <w:rsid w:val="00057935"/>
    <w:rsid w:val="00060081"/>
    <w:rsid w:val="0006098B"/>
    <w:rsid w:val="00060BBE"/>
    <w:rsid w:val="0006131B"/>
    <w:rsid w:val="000614D7"/>
    <w:rsid w:val="0006151A"/>
    <w:rsid w:val="00061F3D"/>
    <w:rsid w:val="000629E4"/>
    <w:rsid w:val="00062CE2"/>
    <w:rsid w:val="00062EAE"/>
    <w:rsid w:val="00062F8E"/>
    <w:rsid w:val="000638F8"/>
    <w:rsid w:val="0006394F"/>
    <w:rsid w:val="00063A00"/>
    <w:rsid w:val="00063AEF"/>
    <w:rsid w:val="00063CD1"/>
    <w:rsid w:val="00063E20"/>
    <w:rsid w:val="0006433C"/>
    <w:rsid w:val="00064381"/>
    <w:rsid w:val="00064562"/>
    <w:rsid w:val="00064C97"/>
    <w:rsid w:val="00064CAB"/>
    <w:rsid w:val="000651CF"/>
    <w:rsid w:val="0006534C"/>
    <w:rsid w:val="00065FBE"/>
    <w:rsid w:val="00066389"/>
    <w:rsid w:val="000667EE"/>
    <w:rsid w:val="00066B8E"/>
    <w:rsid w:val="00066BAD"/>
    <w:rsid w:val="00067BBF"/>
    <w:rsid w:val="00067F3B"/>
    <w:rsid w:val="00067FC7"/>
    <w:rsid w:val="0007029D"/>
    <w:rsid w:val="00070CB1"/>
    <w:rsid w:val="00070F62"/>
    <w:rsid w:val="00070FD3"/>
    <w:rsid w:val="00071278"/>
    <w:rsid w:val="000715DB"/>
    <w:rsid w:val="000719B6"/>
    <w:rsid w:val="00071D16"/>
    <w:rsid w:val="00071E3D"/>
    <w:rsid w:val="000723E3"/>
    <w:rsid w:val="000728BC"/>
    <w:rsid w:val="0007298D"/>
    <w:rsid w:val="000729DB"/>
    <w:rsid w:val="00072C77"/>
    <w:rsid w:val="00072D94"/>
    <w:rsid w:val="00073325"/>
    <w:rsid w:val="000734C2"/>
    <w:rsid w:val="00073C3D"/>
    <w:rsid w:val="00073C72"/>
    <w:rsid w:val="00073E9A"/>
    <w:rsid w:val="00073EFD"/>
    <w:rsid w:val="00074626"/>
    <w:rsid w:val="00074817"/>
    <w:rsid w:val="00074B1B"/>
    <w:rsid w:val="00074C30"/>
    <w:rsid w:val="00074E12"/>
    <w:rsid w:val="0007519A"/>
    <w:rsid w:val="00075534"/>
    <w:rsid w:val="00075719"/>
    <w:rsid w:val="0007646A"/>
    <w:rsid w:val="00076BE9"/>
    <w:rsid w:val="00076F94"/>
    <w:rsid w:val="0007702D"/>
    <w:rsid w:val="000772CF"/>
    <w:rsid w:val="00077562"/>
    <w:rsid w:val="000777A7"/>
    <w:rsid w:val="000777C6"/>
    <w:rsid w:val="000778F1"/>
    <w:rsid w:val="00077C3E"/>
    <w:rsid w:val="00077CBB"/>
    <w:rsid w:val="00080293"/>
    <w:rsid w:val="00080B1E"/>
    <w:rsid w:val="00080BF7"/>
    <w:rsid w:val="00081555"/>
    <w:rsid w:val="00081601"/>
    <w:rsid w:val="00081A5B"/>
    <w:rsid w:val="00081A9E"/>
    <w:rsid w:val="00081C4D"/>
    <w:rsid w:val="0008202E"/>
    <w:rsid w:val="00082248"/>
    <w:rsid w:val="000824CC"/>
    <w:rsid w:val="00082504"/>
    <w:rsid w:val="00082D4C"/>
    <w:rsid w:val="000835A4"/>
    <w:rsid w:val="00083B66"/>
    <w:rsid w:val="000845DB"/>
    <w:rsid w:val="000851F6"/>
    <w:rsid w:val="0008523A"/>
    <w:rsid w:val="00085536"/>
    <w:rsid w:val="00085E13"/>
    <w:rsid w:val="00086074"/>
    <w:rsid w:val="00086584"/>
    <w:rsid w:val="00086AA5"/>
    <w:rsid w:val="00086C45"/>
    <w:rsid w:val="00086FED"/>
    <w:rsid w:val="000874C9"/>
    <w:rsid w:val="00087669"/>
    <w:rsid w:val="00087AFD"/>
    <w:rsid w:val="00090327"/>
    <w:rsid w:val="00090338"/>
    <w:rsid w:val="0009044F"/>
    <w:rsid w:val="0009049A"/>
    <w:rsid w:val="000906B3"/>
    <w:rsid w:val="00090FBC"/>
    <w:rsid w:val="0009108B"/>
    <w:rsid w:val="00091310"/>
    <w:rsid w:val="00091414"/>
    <w:rsid w:val="00091535"/>
    <w:rsid w:val="000916E4"/>
    <w:rsid w:val="000921F7"/>
    <w:rsid w:val="0009241F"/>
    <w:rsid w:val="000926EA"/>
    <w:rsid w:val="0009275A"/>
    <w:rsid w:val="00092760"/>
    <w:rsid w:val="00092A77"/>
    <w:rsid w:val="000931E6"/>
    <w:rsid w:val="00094050"/>
    <w:rsid w:val="000944B0"/>
    <w:rsid w:val="00094618"/>
    <w:rsid w:val="0009467A"/>
    <w:rsid w:val="000952E4"/>
    <w:rsid w:val="00095362"/>
    <w:rsid w:val="00096266"/>
    <w:rsid w:val="0009660C"/>
    <w:rsid w:val="00096838"/>
    <w:rsid w:val="000969C7"/>
    <w:rsid w:val="00097275"/>
    <w:rsid w:val="00097AF8"/>
    <w:rsid w:val="00097BE2"/>
    <w:rsid w:val="000A0011"/>
    <w:rsid w:val="000A021D"/>
    <w:rsid w:val="000A0ADE"/>
    <w:rsid w:val="000A0BA5"/>
    <w:rsid w:val="000A0DF0"/>
    <w:rsid w:val="000A102D"/>
    <w:rsid w:val="000A1B78"/>
    <w:rsid w:val="000A1C5E"/>
    <w:rsid w:val="000A257B"/>
    <w:rsid w:val="000A2E07"/>
    <w:rsid w:val="000A32B9"/>
    <w:rsid w:val="000A340E"/>
    <w:rsid w:val="000A3595"/>
    <w:rsid w:val="000A3612"/>
    <w:rsid w:val="000A39B3"/>
    <w:rsid w:val="000A40E8"/>
    <w:rsid w:val="000A41BE"/>
    <w:rsid w:val="000A46B8"/>
    <w:rsid w:val="000A49A5"/>
    <w:rsid w:val="000A4C1C"/>
    <w:rsid w:val="000A4CA8"/>
    <w:rsid w:val="000A586B"/>
    <w:rsid w:val="000A59AA"/>
    <w:rsid w:val="000A623F"/>
    <w:rsid w:val="000A6466"/>
    <w:rsid w:val="000A6721"/>
    <w:rsid w:val="000A6C0A"/>
    <w:rsid w:val="000A70B9"/>
    <w:rsid w:val="000A7459"/>
    <w:rsid w:val="000A7498"/>
    <w:rsid w:val="000A74ED"/>
    <w:rsid w:val="000A7B41"/>
    <w:rsid w:val="000B010F"/>
    <w:rsid w:val="000B034D"/>
    <w:rsid w:val="000B05A4"/>
    <w:rsid w:val="000B0BC4"/>
    <w:rsid w:val="000B0CEC"/>
    <w:rsid w:val="000B101C"/>
    <w:rsid w:val="000B1074"/>
    <w:rsid w:val="000B1191"/>
    <w:rsid w:val="000B1207"/>
    <w:rsid w:val="000B1A62"/>
    <w:rsid w:val="000B234E"/>
    <w:rsid w:val="000B2A18"/>
    <w:rsid w:val="000B2ADA"/>
    <w:rsid w:val="000B313C"/>
    <w:rsid w:val="000B33F0"/>
    <w:rsid w:val="000B38B8"/>
    <w:rsid w:val="000B3E2D"/>
    <w:rsid w:val="000B41A1"/>
    <w:rsid w:val="000B45CD"/>
    <w:rsid w:val="000B4654"/>
    <w:rsid w:val="000B4667"/>
    <w:rsid w:val="000B4677"/>
    <w:rsid w:val="000B47D4"/>
    <w:rsid w:val="000B49B1"/>
    <w:rsid w:val="000B5492"/>
    <w:rsid w:val="000B55C6"/>
    <w:rsid w:val="000B5867"/>
    <w:rsid w:val="000B615B"/>
    <w:rsid w:val="000B6201"/>
    <w:rsid w:val="000B63EE"/>
    <w:rsid w:val="000B69CF"/>
    <w:rsid w:val="000B6A54"/>
    <w:rsid w:val="000B6B50"/>
    <w:rsid w:val="000B70AA"/>
    <w:rsid w:val="000B7374"/>
    <w:rsid w:val="000B7BD8"/>
    <w:rsid w:val="000B7BFA"/>
    <w:rsid w:val="000B7F4A"/>
    <w:rsid w:val="000C01B8"/>
    <w:rsid w:val="000C02E9"/>
    <w:rsid w:val="000C0A5A"/>
    <w:rsid w:val="000C0BA1"/>
    <w:rsid w:val="000C0CFA"/>
    <w:rsid w:val="000C0DDB"/>
    <w:rsid w:val="000C0FB6"/>
    <w:rsid w:val="000C1759"/>
    <w:rsid w:val="000C1772"/>
    <w:rsid w:val="000C1834"/>
    <w:rsid w:val="000C18F2"/>
    <w:rsid w:val="000C1C49"/>
    <w:rsid w:val="000C1E17"/>
    <w:rsid w:val="000C1F76"/>
    <w:rsid w:val="000C222E"/>
    <w:rsid w:val="000C3F12"/>
    <w:rsid w:val="000C48DD"/>
    <w:rsid w:val="000C504C"/>
    <w:rsid w:val="000C574C"/>
    <w:rsid w:val="000C57A3"/>
    <w:rsid w:val="000C67BC"/>
    <w:rsid w:val="000C6C17"/>
    <w:rsid w:val="000C745D"/>
    <w:rsid w:val="000C7A6F"/>
    <w:rsid w:val="000D0010"/>
    <w:rsid w:val="000D038C"/>
    <w:rsid w:val="000D050D"/>
    <w:rsid w:val="000D079C"/>
    <w:rsid w:val="000D07D5"/>
    <w:rsid w:val="000D0AAC"/>
    <w:rsid w:val="000D0AC6"/>
    <w:rsid w:val="000D10FF"/>
    <w:rsid w:val="000D152C"/>
    <w:rsid w:val="000D16F7"/>
    <w:rsid w:val="000D1AEA"/>
    <w:rsid w:val="000D1C5D"/>
    <w:rsid w:val="000D2240"/>
    <w:rsid w:val="000D23AA"/>
    <w:rsid w:val="000D27C4"/>
    <w:rsid w:val="000D2BE5"/>
    <w:rsid w:val="000D2CB1"/>
    <w:rsid w:val="000D2DFE"/>
    <w:rsid w:val="000D38C7"/>
    <w:rsid w:val="000D3A9A"/>
    <w:rsid w:val="000D4288"/>
    <w:rsid w:val="000D4698"/>
    <w:rsid w:val="000D4A09"/>
    <w:rsid w:val="000D4CE8"/>
    <w:rsid w:val="000D5234"/>
    <w:rsid w:val="000D5343"/>
    <w:rsid w:val="000D54F2"/>
    <w:rsid w:val="000D5A95"/>
    <w:rsid w:val="000D6101"/>
    <w:rsid w:val="000D6591"/>
    <w:rsid w:val="000D65EC"/>
    <w:rsid w:val="000D662C"/>
    <w:rsid w:val="000D66CF"/>
    <w:rsid w:val="000D68A2"/>
    <w:rsid w:val="000D68D1"/>
    <w:rsid w:val="000D6CAE"/>
    <w:rsid w:val="000D7179"/>
    <w:rsid w:val="000D73DC"/>
    <w:rsid w:val="000D7B1F"/>
    <w:rsid w:val="000D7E51"/>
    <w:rsid w:val="000E0856"/>
    <w:rsid w:val="000E0A4B"/>
    <w:rsid w:val="000E183D"/>
    <w:rsid w:val="000E1848"/>
    <w:rsid w:val="000E1B7A"/>
    <w:rsid w:val="000E241D"/>
    <w:rsid w:val="000E24DC"/>
    <w:rsid w:val="000E2742"/>
    <w:rsid w:val="000E288C"/>
    <w:rsid w:val="000E28CB"/>
    <w:rsid w:val="000E29A7"/>
    <w:rsid w:val="000E2C8C"/>
    <w:rsid w:val="000E2E7A"/>
    <w:rsid w:val="000E332F"/>
    <w:rsid w:val="000E344C"/>
    <w:rsid w:val="000E3472"/>
    <w:rsid w:val="000E3695"/>
    <w:rsid w:val="000E37BC"/>
    <w:rsid w:val="000E44C7"/>
    <w:rsid w:val="000E455D"/>
    <w:rsid w:val="000E4D45"/>
    <w:rsid w:val="000E4F4B"/>
    <w:rsid w:val="000E5173"/>
    <w:rsid w:val="000E536C"/>
    <w:rsid w:val="000E5534"/>
    <w:rsid w:val="000E5588"/>
    <w:rsid w:val="000E5938"/>
    <w:rsid w:val="000E596E"/>
    <w:rsid w:val="000E59FF"/>
    <w:rsid w:val="000E5A80"/>
    <w:rsid w:val="000E5AE5"/>
    <w:rsid w:val="000E5CA3"/>
    <w:rsid w:val="000E5E6D"/>
    <w:rsid w:val="000E6010"/>
    <w:rsid w:val="000E637F"/>
    <w:rsid w:val="000E690C"/>
    <w:rsid w:val="000E7360"/>
    <w:rsid w:val="000E750A"/>
    <w:rsid w:val="000E7EFE"/>
    <w:rsid w:val="000F021D"/>
    <w:rsid w:val="000F022A"/>
    <w:rsid w:val="000F0351"/>
    <w:rsid w:val="000F054F"/>
    <w:rsid w:val="000F05CE"/>
    <w:rsid w:val="000F0FCD"/>
    <w:rsid w:val="000F12D8"/>
    <w:rsid w:val="000F150A"/>
    <w:rsid w:val="000F16B5"/>
    <w:rsid w:val="000F19D6"/>
    <w:rsid w:val="000F19FD"/>
    <w:rsid w:val="000F24BF"/>
    <w:rsid w:val="000F2715"/>
    <w:rsid w:val="000F2727"/>
    <w:rsid w:val="000F2833"/>
    <w:rsid w:val="000F297E"/>
    <w:rsid w:val="000F29FC"/>
    <w:rsid w:val="000F2C56"/>
    <w:rsid w:val="000F2CFA"/>
    <w:rsid w:val="000F2F0A"/>
    <w:rsid w:val="000F3007"/>
    <w:rsid w:val="000F365C"/>
    <w:rsid w:val="000F3A4E"/>
    <w:rsid w:val="000F3BCB"/>
    <w:rsid w:val="000F3F18"/>
    <w:rsid w:val="000F40C6"/>
    <w:rsid w:val="000F46F2"/>
    <w:rsid w:val="000F4B0A"/>
    <w:rsid w:val="000F4BB0"/>
    <w:rsid w:val="000F4DC8"/>
    <w:rsid w:val="000F567A"/>
    <w:rsid w:val="000F5B03"/>
    <w:rsid w:val="000F5D9D"/>
    <w:rsid w:val="000F5E42"/>
    <w:rsid w:val="000F5F49"/>
    <w:rsid w:val="000F629B"/>
    <w:rsid w:val="000F661E"/>
    <w:rsid w:val="000F6B40"/>
    <w:rsid w:val="000F6D0E"/>
    <w:rsid w:val="000F6D9E"/>
    <w:rsid w:val="000F74E3"/>
    <w:rsid w:val="000F785A"/>
    <w:rsid w:val="000F7993"/>
    <w:rsid w:val="000F7A1A"/>
    <w:rsid w:val="000F7AB1"/>
    <w:rsid w:val="000F7CF8"/>
    <w:rsid w:val="000F7E2C"/>
    <w:rsid w:val="000F7F55"/>
    <w:rsid w:val="00100EF7"/>
    <w:rsid w:val="00100F60"/>
    <w:rsid w:val="0010110F"/>
    <w:rsid w:val="00101BED"/>
    <w:rsid w:val="00101E25"/>
    <w:rsid w:val="00101EC7"/>
    <w:rsid w:val="00101F4A"/>
    <w:rsid w:val="00101FFF"/>
    <w:rsid w:val="0010207A"/>
    <w:rsid w:val="00102575"/>
    <w:rsid w:val="00102ED4"/>
    <w:rsid w:val="00103291"/>
    <w:rsid w:val="001034C5"/>
    <w:rsid w:val="001036D9"/>
    <w:rsid w:val="00103766"/>
    <w:rsid w:val="0010399C"/>
    <w:rsid w:val="00103E4B"/>
    <w:rsid w:val="00104533"/>
    <w:rsid w:val="001047A1"/>
    <w:rsid w:val="00104800"/>
    <w:rsid w:val="001049D6"/>
    <w:rsid w:val="00105108"/>
    <w:rsid w:val="00105384"/>
    <w:rsid w:val="00105932"/>
    <w:rsid w:val="001066B4"/>
    <w:rsid w:val="00106701"/>
    <w:rsid w:val="0010719F"/>
    <w:rsid w:val="0010766B"/>
    <w:rsid w:val="001077DE"/>
    <w:rsid w:val="0010780C"/>
    <w:rsid w:val="00107A0A"/>
    <w:rsid w:val="00107EC2"/>
    <w:rsid w:val="00107F87"/>
    <w:rsid w:val="00110258"/>
    <w:rsid w:val="001102FB"/>
    <w:rsid w:val="00110B16"/>
    <w:rsid w:val="00110C13"/>
    <w:rsid w:val="00110D57"/>
    <w:rsid w:val="00110E5D"/>
    <w:rsid w:val="001112DE"/>
    <w:rsid w:val="0011202C"/>
    <w:rsid w:val="0011226A"/>
    <w:rsid w:val="0011254A"/>
    <w:rsid w:val="0011256E"/>
    <w:rsid w:val="0011259C"/>
    <w:rsid w:val="0011291E"/>
    <w:rsid w:val="00112C76"/>
    <w:rsid w:val="00112F7D"/>
    <w:rsid w:val="00112F92"/>
    <w:rsid w:val="00112FB2"/>
    <w:rsid w:val="001130CE"/>
    <w:rsid w:val="0011329F"/>
    <w:rsid w:val="00113ACF"/>
    <w:rsid w:val="00113F81"/>
    <w:rsid w:val="00113FBD"/>
    <w:rsid w:val="00114331"/>
    <w:rsid w:val="001144D4"/>
    <w:rsid w:val="001149C7"/>
    <w:rsid w:val="001152E4"/>
    <w:rsid w:val="001162DC"/>
    <w:rsid w:val="001163F0"/>
    <w:rsid w:val="001168B5"/>
    <w:rsid w:val="00116D27"/>
    <w:rsid w:val="00116E61"/>
    <w:rsid w:val="00117EB4"/>
    <w:rsid w:val="00120055"/>
    <w:rsid w:val="00120BF0"/>
    <w:rsid w:val="001212C6"/>
    <w:rsid w:val="00121378"/>
    <w:rsid w:val="00121BA8"/>
    <w:rsid w:val="00121D81"/>
    <w:rsid w:val="00121DCB"/>
    <w:rsid w:val="00122189"/>
    <w:rsid w:val="0012298B"/>
    <w:rsid w:val="00122F6F"/>
    <w:rsid w:val="00123601"/>
    <w:rsid w:val="00123D1A"/>
    <w:rsid w:val="00124626"/>
    <w:rsid w:val="0012490F"/>
    <w:rsid w:val="00124A56"/>
    <w:rsid w:val="00124D44"/>
    <w:rsid w:val="001255E5"/>
    <w:rsid w:val="00125716"/>
    <w:rsid w:val="001257DB"/>
    <w:rsid w:val="00125B29"/>
    <w:rsid w:val="00125E44"/>
    <w:rsid w:val="00126200"/>
    <w:rsid w:val="0012647F"/>
    <w:rsid w:val="00126699"/>
    <w:rsid w:val="001267C6"/>
    <w:rsid w:val="001268F2"/>
    <w:rsid w:val="0012691B"/>
    <w:rsid w:val="00126DC3"/>
    <w:rsid w:val="00127132"/>
    <w:rsid w:val="001271AE"/>
    <w:rsid w:val="0012786B"/>
    <w:rsid w:val="00127942"/>
    <w:rsid w:val="00127B5E"/>
    <w:rsid w:val="001301C7"/>
    <w:rsid w:val="00130469"/>
    <w:rsid w:val="00130D2A"/>
    <w:rsid w:val="00130E72"/>
    <w:rsid w:val="0013120E"/>
    <w:rsid w:val="0013181B"/>
    <w:rsid w:val="00131CFA"/>
    <w:rsid w:val="00131F2A"/>
    <w:rsid w:val="00131F8E"/>
    <w:rsid w:val="00132215"/>
    <w:rsid w:val="001328C3"/>
    <w:rsid w:val="001334BF"/>
    <w:rsid w:val="00133585"/>
    <w:rsid w:val="001337EB"/>
    <w:rsid w:val="00133AC8"/>
    <w:rsid w:val="00134025"/>
    <w:rsid w:val="00134357"/>
    <w:rsid w:val="001343B6"/>
    <w:rsid w:val="001345C8"/>
    <w:rsid w:val="0013502D"/>
    <w:rsid w:val="001353EF"/>
    <w:rsid w:val="00135429"/>
    <w:rsid w:val="00135451"/>
    <w:rsid w:val="00135A26"/>
    <w:rsid w:val="00135F47"/>
    <w:rsid w:val="00136250"/>
    <w:rsid w:val="0013662A"/>
    <w:rsid w:val="0013697B"/>
    <w:rsid w:val="001373E6"/>
    <w:rsid w:val="00137735"/>
    <w:rsid w:val="001379E0"/>
    <w:rsid w:val="00137F19"/>
    <w:rsid w:val="00140083"/>
    <w:rsid w:val="001405DA"/>
    <w:rsid w:val="0014082F"/>
    <w:rsid w:val="00140962"/>
    <w:rsid w:val="001412A7"/>
    <w:rsid w:val="0014137A"/>
    <w:rsid w:val="00141664"/>
    <w:rsid w:val="001420C0"/>
    <w:rsid w:val="001422DD"/>
    <w:rsid w:val="0014247B"/>
    <w:rsid w:val="00143162"/>
    <w:rsid w:val="001438B4"/>
    <w:rsid w:val="00143A49"/>
    <w:rsid w:val="00143D5D"/>
    <w:rsid w:val="0014431C"/>
    <w:rsid w:val="00144794"/>
    <w:rsid w:val="00144C75"/>
    <w:rsid w:val="00144EB9"/>
    <w:rsid w:val="00145420"/>
    <w:rsid w:val="00145BFF"/>
    <w:rsid w:val="001461C4"/>
    <w:rsid w:val="001466D8"/>
    <w:rsid w:val="00146DF1"/>
    <w:rsid w:val="00146E64"/>
    <w:rsid w:val="00146FBA"/>
    <w:rsid w:val="00147433"/>
    <w:rsid w:val="001474E6"/>
    <w:rsid w:val="001477E1"/>
    <w:rsid w:val="00147D5E"/>
    <w:rsid w:val="001502A7"/>
    <w:rsid w:val="0015072F"/>
    <w:rsid w:val="0015084A"/>
    <w:rsid w:val="00150932"/>
    <w:rsid w:val="00151427"/>
    <w:rsid w:val="00151827"/>
    <w:rsid w:val="00151DF8"/>
    <w:rsid w:val="00151E1F"/>
    <w:rsid w:val="00151F5A"/>
    <w:rsid w:val="00152561"/>
    <w:rsid w:val="001528FB"/>
    <w:rsid w:val="00152B9E"/>
    <w:rsid w:val="00153554"/>
    <w:rsid w:val="00153C90"/>
    <w:rsid w:val="00153EB5"/>
    <w:rsid w:val="00154841"/>
    <w:rsid w:val="0015486F"/>
    <w:rsid w:val="00154938"/>
    <w:rsid w:val="00154BDD"/>
    <w:rsid w:val="00154FE8"/>
    <w:rsid w:val="0015580E"/>
    <w:rsid w:val="001558FB"/>
    <w:rsid w:val="00155974"/>
    <w:rsid w:val="00155A40"/>
    <w:rsid w:val="00155F93"/>
    <w:rsid w:val="001563D4"/>
    <w:rsid w:val="00156669"/>
    <w:rsid w:val="00156939"/>
    <w:rsid w:val="0015698A"/>
    <w:rsid w:val="00156C5F"/>
    <w:rsid w:val="00156F18"/>
    <w:rsid w:val="001572FB"/>
    <w:rsid w:val="00157645"/>
    <w:rsid w:val="00157BD5"/>
    <w:rsid w:val="00160011"/>
    <w:rsid w:val="001614FF"/>
    <w:rsid w:val="00161764"/>
    <w:rsid w:val="00161B99"/>
    <w:rsid w:val="00162103"/>
    <w:rsid w:val="001628DF"/>
    <w:rsid w:val="00162D1F"/>
    <w:rsid w:val="00163274"/>
    <w:rsid w:val="001633B6"/>
    <w:rsid w:val="00163802"/>
    <w:rsid w:val="00163AC4"/>
    <w:rsid w:val="00163AFE"/>
    <w:rsid w:val="00163D01"/>
    <w:rsid w:val="001641EA"/>
    <w:rsid w:val="001643A2"/>
    <w:rsid w:val="00164506"/>
    <w:rsid w:val="00164809"/>
    <w:rsid w:val="001649F5"/>
    <w:rsid w:val="00164A60"/>
    <w:rsid w:val="00164AC1"/>
    <w:rsid w:val="00164ED5"/>
    <w:rsid w:val="00165987"/>
    <w:rsid w:val="0016599E"/>
    <w:rsid w:val="00166457"/>
    <w:rsid w:val="00166CB9"/>
    <w:rsid w:val="001673E2"/>
    <w:rsid w:val="001676A4"/>
    <w:rsid w:val="0016785D"/>
    <w:rsid w:val="00167A1D"/>
    <w:rsid w:val="00167EAE"/>
    <w:rsid w:val="00170901"/>
    <w:rsid w:val="0017092E"/>
    <w:rsid w:val="00170E0C"/>
    <w:rsid w:val="00172265"/>
    <w:rsid w:val="00172920"/>
    <w:rsid w:val="00172B29"/>
    <w:rsid w:val="00172F55"/>
    <w:rsid w:val="0017348D"/>
    <w:rsid w:val="001735C5"/>
    <w:rsid w:val="001735F8"/>
    <w:rsid w:val="00173656"/>
    <w:rsid w:val="001736F1"/>
    <w:rsid w:val="00173A84"/>
    <w:rsid w:val="00173BFE"/>
    <w:rsid w:val="00173D25"/>
    <w:rsid w:val="001743C2"/>
    <w:rsid w:val="00174663"/>
    <w:rsid w:val="00174A20"/>
    <w:rsid w:val="00174A78"/>
    <w:rsid w:val="00174F0D"/>
    <w:rsid w:val="00175047"/>
    <w:rsid w:val="001754DD"/>
    <w:rsid w:val="00175556"/>
    <w:rsid w:val="001757CB"/>
    <w:rsid w:val="00176783"/>
    <w:rsid w:val="0017694B"/>
    <w:rsid w:val="00176A89"/>
    <w:rsid w:val="00176E27"/>
    <w:rsid w:val="00176ED5"/>
    <w:rsid w:val="00177063"/>
    <w:rsid w:val="001770DE"/>
    <w:rsid w:val="001771AD"/>
    <w:rsid w:val="0017744E"/>
    <w:rsid w:val="00177571"/>
    <w:rsid w:val="00177780"/>
    <w:rsid w:val="001800CA"/>
    <w:rsid w:val="0018043D"/>
    <w:rsid w:val="0018056F"/>
    <w:rsid w:val="001807C3"/>
    <w:rsid w:val="00180823"/>
    <w:rsid w:val="001808B2"/>
    <w:rsid w:val="00180C19"/>
    <w:rsid w:val="001812FE"/>
    <w:rsid w:val="001816E8"/>
    <w:rsid w:val="00181899"/>
    <w:rsid w:val="00181961"/>
    <w:rsid w:val="001819A6"/>
    <w:rsid w:val="00181A02"/>
    <w:rsid w:val="00182312"/>
    <w:rsid w:val="0018282F"/>
    <w:rsid w:val="00182AAE"/>
    <w:rsid w:val="0018313E"/>
    <w:rsid w:val="00183326"/>
    <w:rsid w:val="001833AC"/>
    <w:rsid w:val="001839A5"/>
    <w:rsid w:val="001843F4"/>
    <w:rsid w:val="0018444F"/>
    <w:rsid w:val="001849DB"/>
    <w:rsid w:val="00184C02"/>
    <w:rsid w:val="00185231"/>
    <w:rsid w:val="00185278"/>
    <w:rsid w:val="001854EE"/>
    <w:rsid w:val="001855E3"/>
    <w:rsid w:val="001858EF"/>
    <w:rsid w:val="00185EAE"/>
    <w:rsid w:val="0018638B"/>
    <w:rsid w:val="00186A39"/>
    <w:rsid w:val="00186B8D"/>
    <w:rsid w:val="00186D27"/>
    <w:rsid w:val="00186EFE"/>
    <w:rsid w:val="001873B1"/>
    <w:rsid w:val="0018793F"/>
    <w:rsid w:val="0019021D"/>
    <w:rsid w:val="0019059B"/>
    <w:rsid w:val="0019077B"/>
    <w:rsid w:val="00190E2F"/>
    <w:rsid w:val="00191678"/>
    <w:rsid w:val="00191A37"/>
    <w:rsid w:val="00191F50"/>
    <w:rsid w:val="001923CF"/>
    <w:rsid w:val="001924BD"/>
    <w:rsid w:val="00192584"/>
    <w:rsid w:val="00192676"/>
    <w:rsid w:val="0019276B"/>
    <w:rsid w:val="00192FCA"/>
    <w:rsid w:val="00193001"/>
    <w:rsid w:val="001937FD"/>
    <w:rsid w:val="00193EC9"/>
    <w:rsid w:val="001940B2"/>
    <w:rsid w:val="001940BF"/>
    <w:rsid w:val="00194200"/>
    <w:rsid w:val="001943B3"/>
    <w:rsid w:val="001943E4"/>
    <w:rsid w:val="001948C5"/>
    <w:rsid w:val="00194AB4"/>
    <w:rsid w:val="0019585B"/>
    <w:rsid w:val="00195A5E"/>
    <w:rsid w:val="00195B59"/>
    <w:rsid w:val="00195D19"/>
    <w:rsid w:val="00195FF5"/>
    <w:rsid w:val="00196006"/>
    <w:rsid w:val="00196249"/>
    <w:rsid w:val="0019657F"/>
    <w:rsid w:val="0019688F"/>
    <w:rsid w:val="00196AED"/>
    <w:rsid w:val="00196D58"/>
    <w:rsid w:val="00196FAD"/>
    <w:rsid w:val="00197433"/>
    <w:rsid w:val="00197802"/>
    <w:rsid w:val="00197E98"/>
    <w:rsid w:val="001A0118"/>
    <w:rsid w:val="001A05E7"/>
    <w:rsid w:val="001A0713"/>
    <w:rsid w:val="001A0754"/>
    <w:rsid w:val="001A198D"/>
    <w:rsid w:val="001A19A9"/>
    <w:rsid w:val="001A1BA2"/>
    <w:rsid w:val="001A1ED0"/>
    <w:rsid w:val="001A1EE6"/>
    <w:rsid w:val="001A2260"/>
    <w:rsid w:val="001A27A9"/>
    <w:rsid w:val="001A3BD8"/>
    <w:rsid w:val="001A3D4C"/>
    <w:rsid w:val="001A41C3"/>
    <w:rsid w:val="001A420B"/>
    <w:rsid w:val="001A4327"/>
    <w:rsid w:val="001A460C"/>
    <w:rsid w:val="001A4B3F"/>
    <w:rsid w:val="001A5AFA"/>
    <w:rsid w:val="001A5E52"/>
    <w:rsid w:val="001A5F23"/>
    <w:rsid w:val="001A5FC3"/>
    <w:rsid w:val="001A6332"/>
    <w:rsid w:val="001A6BEC"/>
    <w:rsid w:val="001A7059"/>
    <w:rsid w:val="001A7923"/>
    <w:rsid w:val="001A7C5A"/>
    <w:rsid w:val="001A7EA7"/>
    <w:rsid w:val="001A7FEC"/>
    <w:rsid w:val="001B19F7"/>
    <w:rsid w:val="001B1B3D"/>
    <w:rsid w:val="001B1EDD"/>
    <w:rsid w:val="001B1F0F"/>
    <w:rsid w:val="001B25B1"/>
    <w:rsid w:val="001B2852"/>
    <w:rsid w:val="001B28ED"/>
    <w:rsid w:val="001B2DDD"/>
    <w:rsid w:val="001B3097"/>
    <w:rsid w:val="001B34D1"/>
    <w:rsid w:val="001B3A99"/>
    <w:rsid w:val="001B3D86"/>
    <w:rsid w:val="001B3F18"/>
    <w:rsid w:val="001B3F7A"/>
    <w:rsid w:val="001B4396"/>
    <w:rsid w:val="001B47CF"/>
    <w:rsid w:val="001B4870"/>
    <w:rsid w:val="001B5007"/>
    <w:rsid w:val="001B5D56"/>
    <w:rsid w:val="001B62D1"/>
    <w:rsid w:val="001B649B"/>
    <w:rsid w:val="001B66A9"/>
    <w:rsid w:val="001B6737"/>
    <w:rsid w:val="001B681C"/>
    <w:rsid w:val="001B6F19"/>
    <w:rsid w:val="001B6F43"/>
    <w:rsid w:val="001B6F5A"/>
    <w:rsid w:val="001B6FA0"/>
    <w:rsid w:val="001B76D9"/>
    <w:rsid w:val="001B77AD"/>
    <w:rsid w:val="001B7D55"/>
    <w:rsid w:val="001C1644"/>
    <w:rsid w:val="001C177C"/>
    <w:rsid w:val="001C1A20"/>
    <w:rsid w:val="001C1A54"/>
    <w:rsid w:val="001C1A6A"/>
    <w:rsid w:val="001C2080"/>
    <w:rsid w:val="001C223C"/>
    <w:rsid w:val="001C224A"/>
    <w:rsid w:val="001C29CE"/>
    <w:rsid w:val="001C2B95"/>
    <w:rsid w:val="001C35E2"/>
    <w:rsid w:val="001C45B6"/>
    <w:rsid w:val="001C4AA1"/>
    <w:rsid w:val="001C4EC3"/>
    <w:rsid w:val="001C56A1"/>
    <w:rsid w:val="001C573B"/>
    <w:rsid w:val="001C5A68"/>
    <w:rsid w:val="001C5C0D"/>
    <w:rsid w:val="001C5FCE"/>
    <w:rsid w:val="001C6224"/>
    <w:rsid w:val="001C6267"/>
    <w:rsid w:val="001C6454"/>
    <w:rsid w:val="001C667F"/>
    <w:rsid w:val="001C6B7E"/>
    <w:rsid w:val="001C7232"/>
    <w:rsid w:val="001C73A7"/>
    <w:rsid w:val="001C74B9"/>
    <w:rsid w:val="001C7D07"/>
    <w:rsid w:val="001C7D9C"/>
    <w:rsid w:val="001C7E18"/>
    <w:rsid w:val="001D02B7"/>
    <w:rsid w:val="001D040D"/>
    <w:rsid w:val="001D045F"/>
    <w:rsid w:val="001D04B7"/>
    <w:rsid w:val="001D1428"/>
    <w:rsid w:val="001D1460"/>
    <w:rsid w:val="001D14ED"/>
    <w:rsid w:val="001D15A1"/>
    <w:rsid w:val="001D15CE"/>
    <w:rsid w:val="001D1701"/>
    <w:rsid w:val="001D1742"/>
    <w:rsid w:val="001D1AFF"/>
    <w:rsid w:val="001D204E"/>
    <w:rsid w:val="001D232C"/>
    <w:rsid w:val="001D235E"/>
    <w:rsid w:val="001D23BE"/>
    <w:rsid w:val="001D252B"/>
    <w:rsid w:val="001D254C"/>
    <w:rsid w:val="001D2DD6"/>
    <w:rsid w:val="001D32AE"/>
    <w:rsid w:val="001D3D57"/>
    <w:rsid w:val="001D3E53"/>
    <w:rsid w:val="001D410A"/>
    <w:rsid w:val="001D4CAF"/>
    <w:rsid w:val="001D519B"/>
    <w:rsid w:val="001D529A"/>
    <w:rsid w:val="001D5A5F"/>
    <w:rsid w:val="001D5BF7"/>
    <w:rsid w:val="001D5D84"/>
    <w:rsid w:val="001D6908"/>
    <w:rsid w:val="001D6AAC"/>
    <w:rsid w:val="001D7106"/>
    <w:rsid w:val="001D773B"/>
    <w:rsid w:val="001E05BC"/>
    <w:rsid w:val="001E0CE6"/>
    <w:rsid w:val="001E1672"/>
    <w:rsid w:val="001E18FA"/>
    <w:rsid w:val="001E1916"/>
    <w:rsid w:val="001E1E4D"/>
    <w:rsid w:val="001E27F5"/>
    <w:rsid w:val="001E2A05"/>
    <w:rsid w:val="001E2A9F"/>
    <w:rsid w:val="001E2C90"/>
    <w:rsid w:val="001E2E08"/>
    <w:rsid w:val="001E2F10"/>
    <w:rsid w:val="001E3526"/>
    <w:rsid w:val="001E3567"/>
    <w:rsid w:val="001E3919"/>
    <w:rsid w:val="001E39B3"/>
    <w:rsid w:val="001E3ADE"/>
    <w:rsid w:val="001E3BA0"/>
    <w:rsid w:val="001E3E67"/>
    <w:rsid w:val="001E408C"/>
    <w:rsid w:val="001E53C5"/>
    <w:rsid w:val="001E5472"/>
    <w:rsid w:val="001E5A02"/>
    <w:rsid w:val="001E5E65"/>
    <w:rsid w:val="001E60E8"/>
    <w:rsid w:val="001E6404"/>
    <w:rsid w:val="001E660B"/>
    <w:rsid w:val="001E67E4"/>
    <w:rsid w:val="001E6BF3"/>
    <w:rsid w:val="001E6DC1"/>
    <w:rsid w:val="001E7156"/>
    <w:rsid w:val="001E71F0"/>
    <w:rsid w:val="001E76BF"/>
    <w:rsid w:val="001E7A18"/>
    <w:rsid w:val="001E7C9E"/>
    <w:rsid w:val="001F036B"/>
    <w:rsid w:val="001F0D18"/>
    <w:rsid w:val="001F1313"/>
    <w:rsid w:val="001F1438"/>
    <w:rsid w:val="001F19BF"/>
    <w:rsid w:val="001F1F1D"/>
    <w:rsid w:val="001F210C"/>
    <w:rsid w:val="001F2793"/>
    <w:rsid w:val="001F2D22"/>
    <w:rsid w:val="001F2D2F"/>
    <w:rsid w:val="001F2ED1"/>
    <w:rsid w:val="001F354A"/>
    <w:rsid w:val="001F3686"/>
    <w:rsid w:val="001F4242"/>
    <w:rsid w:val="001F4598"/>
    <w:rsid w:val="001F4711"/>
    <w:rsid w:val="001F49B7"/>
    <w:rsid w:val="001F4A35"/>
    <w:rsid w:val="001F4CB2"/>
    <w:rsid w:val="001F4F0B"/>
    <w:rsid w:val="001F5039"/>
    <w:rsid w:val="001F5099"/>
    <w:rsid w:val="001F5110"/>
    <w:rsid w:val="001F54EC"/>
    <w:rsid w:val="001F5618"/>
    <w:rsid w:val="001F575A"/>
    <w:rsid w:val="001F5CB9"/>
    <w:rsid w:val="001F6022"/>
    <w:rsid w:val="001F6842"/>
    <w:rsid w:val="001F6928"/>
    <w:rsid w:val="001F6978"/>
    <w:rsid w:val="001F6AAA"/>
    <w:rsid w:val="001F70DB"/>
    <w:rsid w:val="001F768F"/>
    <w:rsid w:val="001F780B"/>
    <w:rsid w:val="001F78CF"/>
    <w:rsid w:val="001F7FED"/>
    <w:rsid w:val="0020035C"/>
    <w:rsid w:val="002005C5"/>
    <w:rsid w:val="00200BDB"/>
    <w:rsid w:val="00200F36"/>
    <w:rsid w:val="00201464"/>
    <w:rsid w:val="00201973"/>
    <w:rsid w:val="002019C8"/>
    <w:rsid w:val="002024CC"/>
    <w:rsid w:val="00202DD5"/>
    <w:rsid w:val="00203517"/>
    <w:rsid w:val="00203AD2"/>
    <w:rsid w:val="00203BAA"/>
    <w:rsid w:val="00203BD9"/>
    <w:rsid w:val="0020476F"/>
    <w:rsid w:val="00204B3E"/>
    <w:rsid w:val="00204CE1"/>
    <w:rsid w:val="00204F8D"/>
    <w:rsid w:val="00204FF1"/>
    <w:rsid w:val="0020528E"/>
    <w:rsid w:val="00205343"/>
    <w:rsid w:val="00205446"/>
    <w:rsid w:val="002056BB"/>
    <w:rsid w:val="002057B3"/>
    <w:rsid w:val="002057D8"/>
    <w:rsid w:val="00205B86"/>
    <w:rsid w:val="00205E4E"/>
    <w:rsid w:val="00205F67"/>
    <w:rsid w:val="0020629D"/>
    <w:rsid w:val="00206923"/>
    <w:rsid w:val="00206B4A"/>
    <w:rsid w:val="00206D76"/>
    <w:rsid w:val="002070CD"/>
    <w:rsid w:val="002072F5"/>
    <w:rsid w:val="00207501"/>
    <w:rsid w:val="002075B8"/>
    <w:rsid w:val="00207E0B"/>
    <w:rsid w:val="00207E72"/>
    <w:rsid w:val="00207FB1"/>
    <w:rsid w:val="0021008E"/>
    <w:rsid w:val="002100C8"/>
    <w:rsid w:val="00210174"/>
    <w:rsid w:val="00210BBF"/>
    <w:rsid w:val="00210C79"/>
    <w:rsid w:val="00210D77"/>
    <w:rsid w:val="0021156D"/>
    <w:rsid w:val="00211A75"/>
    <w:rsid w:val="00211D62"/>
    <w:rsid w:val="00211FDD"/>
    <w:rsid w:val="00212087"/>
    <w:rsid w:val="002125B9"/>
    <w:rsid w:val="00212A12"/>
    <w:rsid w:val="00212B81"/>
    <w:rsid w:val="0021311C"/>
    <w:rsid w:val="002135FC"/>
    <w:rsid w:val="00213705"/>
    <w:rsid w:val="00213711"/>
    <w:rsid w:val="0021383C"/>
    <w:rsid w:val="0021397C"/>
    <w:rsid w:val="00213C35"/>
    <w:rsid w:val="00213DEC"/>
    <w:rsid w:val="00213FC9"/>
    <w:rsid w:val="00214550"/>
    <w:rsid w:val="002145CA"/>
    <w:rsid w:val="00214625"/>
    <w:rsid w:val="00214A6E"/>
    <w:rsid w:val="002151E5"/>
    <w:rsid w:val="00215360"/>
    <w:rsid w:val="00215698"/>
    <w:rsid w:val="00215781"/>
    <w:rsid w:val="002159A4"/>
    <w:rsid w:val="00215B83"/>
    <w:rsid w:val="00215CE3"/>
    <w:rsid w:val="00216163"/>
    <w:rsid w:val="00216230"/>
    <w:rsid w:val="00216616"/>
    <w:rsid w:val="00216A73"/>
    <w:rsid w:val="00216F7F"/>
    <w:rsid w:val="00217042"/>
    <w:rsid w:val="00217194"/>
    <w:rsid w:val="002175FA"/>
    <w:rsid w:val="002179DB"/>
    <w:rsid w:val="00217B07"/>
    <w:rsid w:val="00217BF9"/>
    <w:rsid w:val="00220081"/>
    <w:rsid w:val="00220DF0"/>
    <w:rsid w:val="00220E74"/>
    <w:rsid w:val="002210F2"/>
    <w:rsid w:val="002211A8"/>
    <w:rsid w:val="0022172A"/>
    <w:rsid w:val="00221825"/>
    <w:rsid w:val="00221889"/>
    <w:rsid w:val="00221BFE"/>
    <w:rsid w:val="00222683"/>
    <w:rsid w:val="00222774"/>
    <w:rsid w:val="00222B66"/>
    <w:rsid w:val="00222E24"/>
    <w:rsid w:val="00222F10"/>
    <w:rsid w:val="00222F27"/>
    <w:rsid w:val="00223264"/>
    <w:rsid w:val="002237DE"/>
    <w:rsid w:val="002239E8"/>
    <w:rsid w:val="00224699"/>
    <w:rsid w:val="002250C4"/>
    <w:rsid w:val="00225425"/>
    <w:rsid w:val="00225548"/>
    <w:rsid w:val="002257FF"/>
    <w:rsid w:val="002259AD"/>
    <w:rsid w:val="00225EC3"/>
    <w:rsid w:val="00226AF6"/>
    <w:rsid w:val="00226CC7"/>
    <w:rsid w:val="0022731C"/>
    <w:rsid w:val="002273A1"/>
    <w:rsid w:val="002277E2"/>
    <w:rsid w:val="00227ADB"/>
    <w:rsid w:val="00227E1C"/>
    <w:rsid w:val="00227F03"/>
    <w:rsid w:val="00230830"/>
    <w:rsid w:val="002308C7"/>
    <w:rsid w:val="00230D14"/>
    <w:rsid w:val="00231114"/>
    <w:rsid w:val="0023152B"/>
    <w:rsid w:val="00231F7A"/>
    <w:rsid w:val="00232093"/>
    <w:rsid w:val="00232528"/>
    <w:rsid w:val="00232923"/>
    <w:rsid w:val="00232D62"/>
    <w:rsid w:val="00232FF6"/>
    <w:rsid w:val="0023324A"/>
    <w:rsid w:val="0023327D"/>
    <w:rsid w:val="00233800"/>
    <w:rsid w:val="002338EA"/>
    <w:rsid w:val="00233CA6"/>
    <w:rsid w:val="00233FBD"/>
    <w:rsid w:val="00234123"/>
    <w:rsid w:val="0023422F"/>
    <w:rsid w:val="00234285"/>
    <w:rsid w:val="002348FA"/>
    <w:rsid w:val="0023507E"/>
    <w:rsid w:val="002351AF"/>
    <w:rsid w:val="002351E5"/>
    <w:rsid w:val="002353DD"/>
    <w:rsid w:val="0023572C"/>
    <w:rsid w:val="00235830"/>
    <w:rsid w:val="0023587A"/>
    <w:rsid w:val="00235A8B"/>
    <w:rsid w:val="0023622B"/>
    <w:rsid w:val="0023657E"/>
    <w:rsid w:val="00236A3E"/>
    <w:rsid w:val="00237770"/>
    <w:rsid w:val="00237865"/>
    <w:rsid w:val="0023793A"/>
    <w:rsid w:val="00237A3B"/>
    <w:rsid w:val="002400B9"/>
    <w:rsid w:val="00240528"/>
    <w:rsid w:val="002405C1"/>
    <w:rsid w:val="002405F7"/>
    <w:rsid w:val="0024074A"/>
    <w:rsid w:val="00241034"/>
    <w:rsid w:val="0024106E"/>
    <w:rsid w:val="00241297"/>
    <w:rsid w:val="002416D0"/>
    <w:rsid w:val="0024191A"/>
    <w:rsid w:val="00241B12"/>
    <w:rsid w:val="00241E10"/>
    <w:rsid w:val="00241E34"/>
    <w:rsid w:val="00241E59"/>
    <w:rsid w:val="0024282B"/>
    <w:rsid w:val="00242A90"/>
    <w:rsid w:val="00243744"/>
    <w:rsid w:val="0024386C"/>
    <w:rsid w:val="00243907"/>
    <w:rsid w:val="002444D6"/>
    <w:rsid w:val="00244BA2"/>
    <w:rsid w:val="0024635F"/>
    <w:rsid w:val="00246457"/>
    <w:rsid w:val="002465FB"/>
    <w:rsid w:val="00246685"/>
    <w:rsid w:val="00246AFC"/>
    <w:rsid w:val="00246D22"/>
    <w:rsid w:val="00247034"/>
    <w:rsid w:val="00247D85"/>
    <w:rsid w:val="0025025B"/>
    <w:rsid w:val="00250BF9"/>
    <w:rsid w:val="00250C1C"/>
    <w:rsid w:val="00250F86"/>
    <w:rsid w:val="002513B0"/>
    <w:rsid w:val="002513EB"/>
    <w:rsid w:val="00252365"/>
    <w:rsid w:val="00252597"/>
    <w:rsid w:val="0025270E"/>
    <w:rsid w:val="00252861"/>
    <w:rsid w:val="00252E87"/>
    <w:rsid w:val="0025307F"/>
    <w:rsid w:val="002530D0"/>
    <w:rsid w:val="0025352B"/>
    <w:rsid w:val="00253641"/>
    <w:rsid w:val="002539AD"/>
    <w:rsid w:val="00253F6F"/>
    <w:rsid w:val="00254026"/>
    <w:rsid w:val="00254A6D"/>
    <w:rsid w:val="00254B11"/>
    <w:rsid w:val="002558BB"/>
    <w:rsid w:val="0025593D"/>
    <w:rsid w:val="00256FC0"/>
    <w:rsid w:val="002570A0"/>
    <w:rsid w:val="00257228"/>
    <w:rsid w:val="0025748E"/>
    <w:rsid w:val="00257601"/>
    <w:rsid w:val="002577E7"/>
    <w:rsid w:val="00257DAB"/>
    <w:rsid w:val="00257E07"/>
    <w:rsid w:val="00257E3D"/>
    <w:rsid w:val="00257F8D"/>
    <w:rsid w:val="00260112"/>
    <w:rsid w:val="00260881"/>
    <w:rsid w:val="00260A9B"/>
    <w:rsid w:val="00260AC4"/>
    <w:rsid w:val="00260DAB"/>
    <w:rsid w:val="00260E01"/>
    <w:rsid w:val="002610B6"/>
    <w:rsid w:val="002613AC"/>
    <w:rsid w:val="00261DA0"/>
    <w:rsid w:val="00262349"/>
    <w:rsid w:val="002623F8"/>
    <w:rsid w:val="002625D7"/>
    <w:rsid w:val="00262781"/>
    <w:rsid w:val="00262E45"/>
    <w:rsid w:val="002630E1"/>
    <w:rsid w:val="002633DD"/>
    <w:rsid w:val="00263698"/>
    <w:rsid w:val="00263804"/>
    <w:rsid w:val="00263A53"/>
    <w:rsid w:val="00264264"/>
    <w:rsid w:val="00264338"/>
    <w:rsid w:val="0026446C"/>
    <w:rsid w:val="0026446D"/>
    <w:rsid w:val="00264827"/>
    <w:rsid w:val="00264D3E"/>
    <w:rsid w:val="0026510F"/>
    <w:rsid w:val="00265B09"/>
    <w:rsid w:val="002661D2"/>
    <w:rsid w:val="002661EF"/>
    <w:rsid w:val="0026641E"/>
    <w:rsid w:val="002666CF"/>
    <w:rsid w:val="002666E1"/>
    <w:rsid w:val="002667BA"/>
    <w:rsid w:val="00266A2B"/>
    <w:rsid w:val="00266A38"/>
    <w:rsid w:val="00266A42"/>
    <w:rsid w:val="002670A2"/>
    <w:rsid w:val="002672B1"/>
    <w:rsid w:val="002678C0"/>
    <w:rsid w:val="00267A46"/>
    <w:rsid w:val="00267B79"/>
    <w:rsid w:val="002702CA"/>
    <w:rsid w:val="002707BE"/>
    <w:rsid w:val="002708F7"/>
    <w:rsid w:val="00270A53"/>
    <w:rsid w:val="00270D4F"/>
    <w:rsid w:val="0027105C"/>
    <w:rsid w:val="00271273"/>
    <w:rsid w:val="00271345"/>
    <w:rsid w:val="0027148B"/>
    <w:rsid w:val="002722A1"/>
    <w:rsid w:val="00272435"/>
    <w:rsid w:val="00272480"/>
    <w:rsid w:val="0027249F"/>
    <w:rsid w:val="00272827"/>
    <w:rsid w:val="00273857"/>
    <w:rsid w:val="00273A9E"/>
    <w:rsid w:val="0027445F"/>
    <w:rsid w:val="002745B4"/>
    <w:rsid w:val="002749C3"/>
    <w:rsid w:val="00274C26"/>
    <w:rsid w:val="00274CB4"/>
    <w:rsid w:val="002751F5"/>
    <w:rsid w:val="00275480"/>
    <w:rsid w:val="00275A11"/>
    <w:rsid w:val="00275A6E"/>
    <w:rsid w:val="00276524"/>
    <w:rsid w:val="0027656F"/>
    <w:rsid w:val="00276612"/>
    <w:rsid w:val="00276746"/>
    <w:rsid w:val="00276978"/>
    <w:rsid w:val="00276B31"/>
    <w:rsid w:val="00276F17"/>
    <w:rsid w:val="002770A1"/>
    <w:rsid w:val="0027713F"/>
    <w:rsid w:val="0027725C"/>
    <w:rsid w:val="002773C2"/>
    <w:rsid w:val="002777FC"/>
    <w:rsid w:val="00277C71"/>
    <w:rsid w:val="002801FF"/>
    <w:rsid w:val="0028031E"/>
    <w:rsid w:val="00280495"/>
    <w:rsid w:val="00280D98"/>
    <w:rsid w:val="00280EA1"/>
    <w:rsid w:val="00280FBF"/>
    <w:rsid w:val="0028123E"/>
    <w:rsid w:val="00281411"/>
    <w:rsid w:val="00282055"/>
    <w:rsid w:val="002821A5"/>
    <w:rsid w:val="002828EC"/>
    <w:rsid w:val="00282C4A"/>
    <w:rsid w:val="00282C5D"/>
    <w:rsid w:val="00282C84"/>
    <w:rsid w:val="002830B5"/>
    <w:rsid w:val="0028358C"/>
    <w:rsid w:val="0028399F"/>
    <w:rsid w:val="00283B6F"/>
    <w:rsid w:val="00284282"/>
    <w:rsid w:val="00284595"/>
    <w:rsid w:val="00284AB2"/>
    <w:rsid w:val="00284EA2"/>
    <w:rsid w:val="00284FB2"/>
    <w:rsid w:val="00285D95"/>
    <w:rsid w:val="00286305"/>
    <w:rsid w:val="00286441"/>
    <w:rsid w:val="00286553"/>
    <w:rsid w:val="002867FC"/>
    <w:rsid w:val="00286BDA"/>
    <w:rsid w:val="00286C50"/>
    <w:rsid w:val="00286D84"/>
    <w:rsid w:val="002870DB"/>
    <w:rsid w:val="0028789A"/>
    <w:rsid w:val="0028792F"/>
    <w:rsid w:val="00287D69"/>
    <w:rsid w:val="00287FD1"/>
    <w:rsid w:val="002901C0"/>
    <w:rsid w:val="002903EB"/>
    <w:rsid w:val="00290FB9"/>
    <w:rsid w:val="00291069"/>
    <w:rsid w:val="00291FCB"/>
    <w:rsid w:val="002920E9"/>
    <w:rsid w:val="002924D9"/>
    <w:rsid w:val="0029253C"/>
    <w:rsid w:val="00292874"/>
    <w:rsid w:val="00292DAC"/>
    <w:rsid w:val="00292E2D"/>
    <w:rsid w:val="00292F00"/>
    <w:rsid w:val="00293414"/>
    <w:rsid w:val="00293461"/>
    <w:rsid w:val="0029349B"/>
    <w:rsid w:val="00293A48"/>
    <w:rsid w:val="00293A8B"/>
    <w:rsid w:val="00293D9D"/>
    <w:rsid w:val="00293FDD"/>
    <w:rsid w:val="00294DC4"/>
    <w:rsid w:val="002957C6"/>
    <w:rsid w:val="00295AFD"/>
    <w:rsid w:val="002961C2"/>
    <w:rsid w:val="00296615"/>
    <w:rsid w:val="002966F7"/>
    <w:rsid w:val="00296C50"/>
    <w:rsid w:val="00297010"/>
    <w:rsid w:val="00297577"/>
    <w:rsid w:val="002978E1"/>
    <w:rsid w:val="00297B22"/>
    <w:rsid w:val="00297D87"/>
    <w:rsid w:val="00297FE7"/>
    <w:rsid w:val="002A0172"/>
    <w:rsid w:val="002A06F7"/>
    <w:rsid w:val="002A14AB"/>
    <w:rsid w:val="002A16F1"/>
    <w:rsid w:val="002A1D94"/>
    <w:rsid w:val="002A2006"/>
    <w:rsid w:val="002A2536"/>
    <w:rsid w:val="002A2B45"/>
    <w:rsid w:val="002A2F2A"/>
    <w:rsid w:val="002A3285"/>
    <w:rsid w:val="002A3492"/>
    <w:rsid w:val="002A3DB5"/>
    <w:rsid w:val="002A3E5C"/>
    <w:rsid w:val="002A3EA0"/>
    <w:rsid w:val="002A4057"/>
    <w:rsid w:val="002A4100"/>
    <w:rsid w:val="002A466F"/>
    <w:rsid w:val="002A4C0C"/>
    <w:rsid w:val="002A517F"/>
    <w:rsid w:val="002A52C8"/>
    <w:rsid w:val="002A5392"/>
    <w:rsid w:val="002A54B7"/>
    <w:rsid w:val="002A5953"/>
    <w:rsid w:val="002A59FF"/>
    <w:rsid w:val="002A5A2E"/>
    <w:rsid w:val="002A65D3"/>
    <w:rsid w:val="002A6774"/>
    <w:rsid w:val="002A6AA5"/>
    <w:rsid w:val="002A7400"/>
    <w:rsid w:val="002A74D2"/>
    <w:rsid w:val="002A7F74"/>
    <w:rsid w:val="002B0E35"/>
    <w:rsid w:val="002B100D"/>
    <w:rsid w:val="002B11EE"/>
    <w:rsid w:val="002B182F"/>
    <w:rsid w:val="002B1983"/>
    <w:rsid w:val="002B19FF"/>
    <w:rsid w:val="002B1C2C"/>
    <w:rsid w:val="002B1C73"/>
    <w:rsid w:val="002B1F1C"/>
    <w:rsid w:val="002B206D"/>
    <w:rsid w:val="002B20A7"/>
    <w:rsid w:val="002B254D"/>
    <w:rsid w:val="002B26F2"/>
    <w:rsid w:val="002B2AEC"/>
    <w:rsid w:val="002B2BAA"/>
    <w:rsid w:val="002B2E3C"/>
    <w:rsid w:val="002B31E7"/>
    <w:rsid w:val="002B395C"/>
    <w:rsid w:val="002B3A21"/>
    <w:rsid w:val="002B3AFD"/>
    <w:rsid w:val="002B3E5C"/>
    <w:rsid w:val="002B460A"/>
    <w:rsid w:val="002B4676"/>
    <w:rsid w:val="002B47B3"/>
    <w:rsid w:val="002B511B"/>
    <w:rsid w:val="002B525A"/>
    <w:rsid w:val="002B583C"/>
    <w:rsid w:val="002B5AD3"/>
    <w:rsid w:val="002B5D2C"/>
    <w:rsid w:val="002B5EBF"/>
    <w:rsid w:val="002B5F31"/>
    <w:rsid w:val="002B62A3"/>
    <w:rsid w:val="002B660A"/>
    <w:rsid w:val="002B66D0"/>
    <w:rsid w:val="002B70F5"/>
    <w:rsid w:val="002B7206"/>
    <w:rsid w:val="002B7346"/>
    <w:rsid w:val="002B7349"/>
    <w:rsid w:val="002B7670"/>
    <w:rsid w:val="002B76E9"/>
    <w:rsid w:val="002B7961"/>
    <w:rsid w:val="002B7B2A"/>
    <w:rsid w:val="002B7D60"/>
    <w:rsid w:val="002B7EA0"/>
    <w:rsid w:val="002C0255"/>
    <w:rsid w:val="002C0581"/>
    <w:rsid w:val="002C064E"/>
    <w:rsid w:val="002C06F2"/>
    <w:rsid w:val="002C088E"/>
    <w:rsid w:val="002C0A19"/>
    <w:rsid w:val="002C0D67"/>
    <w:rsid w:val="002C0E82"/>
    <w:rsid w:val="002C12D0"/>
    <w:rsid w:val="002C1643"/>
    <w:rsid w:val="002C16D7"/>
    <w:rsid w:val="002C1B63"/>
    <w:rsid w:val="002C1BBC"/>
    <w:rsid w:val="002C2263"/>
    <w:rsid w:val="002C24C6"/>
    <w:rsid w:val="002C2589"/>
    <w:rsid w:val="002C2645"/>
    <w:rsid w:val="002C295D"/>
    <w:rsid w:val="002C2DC4"/>
    <w:rsid w:val="002C2E13"/>
    <w:rsid w:val="002C2E4F"/>
    <w:rsid w:val="002C3456"/>
    <w:rsid w:val="002C42F1"/>
    <w:rsid w:val="002C4B57"/>
    <w:rsid w:val="002C4B83"/>
    <w:rsid w:val="002C51C3"/>
    <w:rsid w:val="002C5257"/>
    <w:rsid w:val="002C5359"/>
    <w:rsid w:val="002C5471"/>
    <w:rsid w:val="002C59F4"/>
    <w:rsid w:val="002C63CB"/>
    <w:rsid w:val="002C6A66"/>
    <w:rsid w:val="002C7BA0"/>
    <w:rsid w:val="002D0803"/>
    <w:rsid w:val="002D0C41"/>
    <w:rsid w:val="002D0D63"/>
    <w:rsid w:val="002D11BF"/>
    <w:rsid w:val="002D1215"/>
    <w:rsid w:val="002D14D6"/>
    <w:rsid w:val="002D187B"/>
    <w:rsid w:val="002D1A9F"/>
    <w:rsid w:val="002D1C48"/>
    <w:rsid w:val="002D1C65"/>
    <w:rsid w:val="002D1DD1"/>
    <w:rsid w:val="002D1F44"/>
    <w:rsid w:val="002D21EE"/>
    <w:rsid w:val="002D2AC2"/>
    <w:rsid w:val="002D2D21"/>
    <w:rsid w:val="002D3665"/>
    <w:rsid w:val="002D398B"/>
    <w:rsid w:val="002D3B3C"/>
    <w:rsid w:val="002D3D55"/>
    <w:rsid w:val="002D3F32"/>
    <w:rsid w:val="002D4097"/>
    <w:rsid w:val="002D415C"/>
    <w:rsid w:val="002D448F"/>
    <w:rsid w:val="002D450D"/>
    <w:rsid w:val="002D4675"/>
    <w:rsid w:val="002D490A"/>
    <w:rsid w:val="002D4D4C"/>
    <w:rsid w:val="002D4E70"/>
    <w:rsid w:val="002D5ADA"/>
    <w:rsid w:val="002D5B7F"/>
    <w:rsid w:val="002D5FF8"/>
    <w:rsid w:val="002D63FC"/>
    <w:rsid w:val="002D6A11"/>
    <w:rsid w:val="002D6B1A"/>
    <w:rsid w:val="002D71B5"/>
    <w:rsid w:val="002D727E"/>
    <w:rsid w:val="002D7318"/>
    <w:rsid w:val="002D747C"/>
    <w:rsid w:val="002D755D"/>
    <w:rsid w:val="002D75DA"/>
    <w:rsid w:val="002D796C"/>
    <w:rsid w:val="002E005A"/>
    <w:rsid w:val="002E0145"/>
    <w:rsid w:val="002E06F1"/>
    <w:rsid w:val="002E0BC9"/>
    <w:rsid w:val="002E0BED"/>
    <w:rsid w:val="002E12B2"/>
    <w:rsid w:val="002E1761"/>
    <w:rsid w:val="002E190E"/>
    <w:rsid w:val="002E1D83"/>
    <w:rsid w:val="002E1E29"/>
    <w:rsid w:val="002E21CA"/>
    <w:rsid w:val="002E22C5"/>
    <w:rsid w:val="002E292D"/>
    <w:rsid w:val="002E29C1"/>
    <w:rsid w:val="002E29FF"/>
    <w:rsid w:val="002E2B39"/>
    <w:rsid w:val="002E38F1"/>
    <w:rsid w:val="002E3B72"/>
    <w:rsid w:val="002E3D08"/>
    <w:rsid w:val="002E3F9C"/>
    <w:rsid w:val="002E3FD0"/>
    <w:rsid w:val="002E4A0A"/>
    <w:rsid w:val="002E4D8C"/>
    <w:rsid w:val="002E5101"/>
    <w:rsid w:val="002E54A5"/>
    <w:rsid w:val="002E5E46"/>
    <w:rsid w:val="002E60FF"/>
    <w:rsid w:val="002E66DE"/>
    <w:rsid w:val="002E6795"/>
    <w:rsid w:val="002E68DA"/>
    <w:rsid w:val="002E7563"/>
    <w:rsid w:val="002E7928"/>
    <w:rsid w:val="002E7996"/>
    <w:rsid w:val="002F0482"/>
    <w:rsid w:val="002F05BF"/>
    <w:rsid w:val="002F073A"/>
    <w:rsid w:val="002F076B"/>
    <w:rsid w:val="002F0EF5"/>
    <w:rsid w:val="002F133B"/>
    <w:rsid w:val="002F14ED"/>
    <w:rsid w:val="002F1E23"/>
    <w:rsid w:val="002F224C"/>
    <w:rsid w:val="002F26E2"/>
    <w:rsid w:val="002F2D8B"/>
    <w:rsid w:val="002F31DF"/>
    <w:rsid w:val="002F325C"/>
    <w:rsid w:val="002F355F"/>
    <w:rsid w:val="002F3820"/>
    <w:rsid w:val="002F3CB6"/>
    <w:rsid w:val="002F3E34"/>
    <w:rsid w:val="002F42B4"/>
    <w:rsid w:val="002F450E"/>
    <w:rsid w:val="002F4ABE"/>
    <w:rsid w:val="002F5294"/>
    <w:rsid w:val="002F548F"/>
    <w:rsid w:val="002F5588"/>
    <w:rsid w:val="002F5643"/>
    <w:rsid w:val="002F5CD4"/>
    <w:rsid w:val="002F62B7"/>
    <w:rsid w:val="002F6570"/>
    <w:rsid w:val="002F6BCE"/>
    <w:rsid w:val="002F6C71"/>
    <w:rsid w:val="002F707B"/>
    <w:rsid w:val="002F753F"/>
    <w:rsid w:val="002F7930"/>
    <w:rsid w:val="00300109"/>
    <w:rsid w:val="00300200"/>
    <w:rsid w:val="0030040E"/>
    <w:rsid w:val="00300803"/>
    <w:rsid w:val="003008B3"/>
    <w:rsid w:val="00300993"/>
    <w:rsid w:val="003010E1"/>
    <w:rsid w:val="003013DD"/>
    <w:rsid w:val="003022DE"/>
    <w:rsid w:val="0030310F"/>
    <w:rsid w:val="00303382"/>
    <w:rsid w:val="00303452"/>
    <w:rsid w:val="003037CE"/>
    <w:rsid w:val="003038E6"/>
    <w:rsid w:val="00303954"/>
    <w:rsid w:val="00303D4C"/>
    <w:rsid w:val="00304434"/>
    <w:rsid w:val="0030478E"/>
    <w:rsid w:val="00304A54"/>
    <w:rsid w:val="00304C4A"/>
    <w:rsid w:val="00304C8F"/>
    <w:rsid w:val="003057CB"/>
    <w:rsid w:val="00305ACD"/>
    <w:rsid w:val="00305FEC"/>
    <w:rsid w:val="0030624B"/>
    <w:rsid w:val="00306493"/>
    <w:rsid w:val="003065DF"/>
    <w:rsid w:val="00306E34"/>
    <w:rsid w:val="00306F2C"/>
    <w:rsid w:val="003070E3"/>
    <w:rsid w:val="003071C3"/>
    <w:rsid w:val="003074A9"/>
    <w:rsid w:val="00307A9C"/>
    <w:rsid w:val="00307C54"/>
    <w:rsid w:val="003100CD"/>
    <w:rsid w:val="00310956"/>
    <w:rsid w:val="00310F95"/>
    <w:rsid w:val="0031106F"/>
    <w:rsid w:val="0031109E"/>
    <w:rsid w:val="0031117A"/>
    <w:rsid w:val="0031142F"/>
    <w:rsid w:val="00311CD7"/>
    <w:rsid w:val="00311E2A"/>
    <w:rsid w:val="00311E59"/>
    <w:rsid w:val="00311F84"/>
    <w:rsid w:val="003122D5"/>
    <w:rsid w:val="0031238B"/>
    <w:rsid w:val="00312460"/>
    <w:rsid w:val="0031279F"/>
    <w:rsid w:val="00312F89"/>
    <w:rsid w:val="00313016"/>
    <w:rsid w:val="00313025"/>
    <w:rsid w:val="00313152"/>
    <w:rsid w:val="00313217"/>
    <w:rsid w:val="0031361A"/>
    <w:rsid w:val="00313F62"/>
    <w:rsid w:val="00314009"/>
    <w:rsid w:val="0031449F"/>
    <w:rsid w:val="00314542"/>
    <w:rsid w:val="00314779"/>
    <w:rsid w:val="00314ACC"/>
    <w:rsid w:val="0031517E"/>
    <w:rsid w:val="00315407"/>
    <w:rsid w:val="0031554A"/>
    <w:rsid w:val="00315C56"/>
    <w:rsid w:val="00315D66"/>
    <w:rsid w:val="00316164"/>
    <w:rsid w:val="003161DE"/>
    <w:rsid w:val="0031628B"/>
    <w:rsid w:val="003162F1"/>
    <w:rsid w:val="00316AEB"/>
    <w:rsid w:val="00316FF3"/>
    <w:rsid w:val="003170DF"/>
    <w:rsid w:val="00317831"/>
    <w:rsid w:val="00317C5C"/>
    <w:rsid w:val="00317CB0"/>
    <w:rsid w:val="00317CF0"/>
    <w:rsid w:val="00317D4B"/>
    <w:rsid w:val="00320190"/>
    <w:rsid w:val="00320271"/>
    <w:rsid w:val="003205B6"/>
    <w:rsid w:val="003205C1"/>
    <w:rsid w:val="00320A9D"/>
    <w:rsid w:val="00320C18"/>
    <w:rsid w:val="00320F70"/>
    <w:rsid w:val="00321231"/>
    <w:rsid w:val="0032136A"/>
    <w:rsid w:val="003217F7"/>
    <w:rsid w:val="003219D3"/>
    <w:rsid w:val="00321AF8"/>
    <w:rsid w:val="00321BA0"/>
    <w:rsid w:val="00321CA0"/>
    <w:rsid w:val="003223FE"/>
    <w:rsid w:val="003231B3"/>
    <w:rsid w:val="0032338F"/>
    <w:rsid w:val="003233CF"/>
    <w:rsid w:val="00323401"/>
    <w:rsid w:val="00323701"/>
    <w:rsid w:val="00323A54"/>
    <w:rsid w:val="00324169"/>
    <w:rsid w:val="0032439C"/>
    <w:rsid w:val="003246C9"/>
    <w:rsid w:val="0032470C"/>
    <w:rsid w:val="003248F3"/>
    <w:rsid w:val="00324DF1"/>
    <w:rsid w:val="00324FB8"/>
    <w:rsid w:val="003250A9"/>
    <w:rsid w:val="00325290"/>
    <w:rsid w:val="00325B4E"/>
    <w:rsid w:val="00325F7B"/>
    <w:rsid w:val="003261F7"/>
    <w:rsid w:val="00326D26"/>
    <w:rsid w:val="003272E5"/>
    <w:rsid w:val="003273B6"/>
    <w:rsid w:val="00327829"/>
    <w:rsid w:val="00327B9D"/>
    <w:rsid w:val="003303BF"/>
    <w:rsid w:val="00330F1F"/>
    <w:rsid w:val="00330F31"/>
    <w:rsid w:val="003310B9"/>
    <w:rsid w:val="0033183E"/>
    <w:rsid w:val="00331E7F"/>
    <w:rsid w:val="00332165"/>
    <w:rsid w:val="003321AB"/>
    <w:rsid w:val="0033226B"/>
    <w:rsid w:val="00332315"/>
    <w:rsid w:val="00332447"/>
    <w:rsid w:val="00333133"/>
    <w:rsid w:val="00333149"/>
    <w:rsid w:val="003332DD"/>
    <w:rsid w:val="00333423"/>
    <w:rsid w:val="00333E00"/>
    <w:rsid w:val="0033426C"/>
    <w:rsid w:val="003343DE"/>
    <w:rsid w:val="003343FA"/>
    <w:rsid w:val="00334CD3"/>
    <w:rsid w:val="003354C8"/>
    <w:rsid w:val="00336240"/>
    <w:rsid w:val="00336252"/>
    <w:rsid w:val="0033631F"/>
    <w:rsid w:val="00336C5C"/>
    <w:rsid w:val="00336C5E"/>
    <w:rsid w:val="00336D3A"/>
    <w:rsid w:val="00336E15"/>
    <w:rsid w:val="0033771F"/>
    <w:rsid w:val="0033782F"/>
    <w:rsid w:val="00337D72"/>
    <w:rsid w:val="00340051"/>
    <w:rsid w:val="003405AE"/>
    <w:rsid w:val="00340B09"/>
    <w:rsid w:val="003412A4"/>
    <w:rsid w:val="003415B3"/>
    <w:rsid w:val="00341683"/>
    <w:rsid w:val="00341C2F"/>
    <w:rsid w:val="0034229A"/>
    <w:rsid w:val="00342DCF"/>
    <w:rsid w:val="0034323E"/>
    <w:rsid w:val="00343E09"/>
    <w:rsid w:val="0034415B"/>
    <w:rsid w:val="00344BDD"/>
    <w:rsid w:val="00345148"/>
    <w:rsid w:val="0034518D"/>
    <w:rsid w:val="0034592B"/>
    <w:rsid w:val="00346313"/>
    <w:rsid w:val="00346D2F"/>
    <w:rsid w:val="00347951"/>
    <w:rsid w:val="003479EF"/>
    <w:rsid w:val="00347FE1"/>
    <w:rsid w:val="003500C2"/>
    <w:rsid w:val="0035017F"/>
    <w:rsid w:val="00350315"/>
    <w:rsid w:val="00350418"/>
    <w:rsid w:val="0035050E"/>
    <w:rsid w:val="00350C66"/>
    <w:rsid w:val="00350C8C"/>
    <w:rsid w:val="003515E8"/>
    <w:rsid w:val="003515F8"/>
    <w:rsid w:val="00351B10"/>
    <w:rsid w:val="003523E3"/>
    <w:rsid w:val="00352520"/>
    <w:rsid w:val="00352583"/>
    <w:rsid w:val="00352752"/>
    <w:rsid w:val="00352ABF"/>
    <w:rsid w:val="00352CE6"/>
    <w:rsid w:val="0035304E"/>
    <w:rsid w:val="0035368E"/>
    <w:rsid w:val="0035373A"/>
    <w:rsid w:val="00353751"/>
    <w:rsid w:val="003539BF"/>
    <w:rsid w:val="00354177"/>
    <w:rsid w:val="00354698"/>
    <w:rsid w:val="00354741"/>
    <w:rsid w:val="00354B98"/>
    <w:rsid w:val="00354BFA"/>
    <w:rsid w:val="00355626"/>
    <w:rsid w:val="003557BC"/>
    <w:rsid w:val="00355C67"/>
    <w:rsid w:val="00355D62"/>
    <w:rsid w:val="00355E7A"/>
    <w:rsid w:val="003560AC"/>
    <w:rsid w:val="0035626D"/>
    <w:rsid w:val="0035631F"/>
    <w:rsid w:val="00356573"/>
    <w:rsid w:val="003565EF"/>
    <w:rsid w:val="0035688B"/>
    <w:rsid w:val="003568F5"/>
    <w:rsid w:val="00356E78"/>
    <w:rsid w:val="00356EB6"/>
    <w:rsid w:val="00356EC8"/>
    <w:rsid w:val="00357557"/>
    <w:rsid w:val="00357825"/>
    <w:rsid w:val="003578E8"/>
    <w:rsid w:val="00357AB7"/>
    <w:rsid w:val="00357D0C"/>
    <w:rsid w:val="0036029B"/>
    <w:rsid w:val="00360476"/>
    <w:rsid w:val="003607AF"/>
    <w:rsid w:val="003609E9"/>
    <w:rsid w:val="00360F4D"/>
    <w:rsid w:val="003611F8"/>
    <w:rsid w:val="00361862"/>
    <w:rsid w:val="003625B5"/>
    <w:rsid w:val="00362C1E"/>
    <w:rsid w:val="00362C66"/>
    <w:rsid w:val="00362F9F"/>
    <w:rsid w:val="003632B4"/>
    <w:rsid w:val="00363580"/>
    <w:rsid w:val="00363672"/>
    <w:rsid w:val="00363BFF"/>
    <w:rsid w:val="00363CFF"/>
    <w:rsid w:val="003652F5"/>
    <w:rsid w:val="003654D9"/>
    <w:rsid w:val="00365BC0"/>
    <w:rsid w:val="00365CE2"/>
    <w:rsid w:val="00366815"/>
    <w:rsid w:val="0036697E"/>
    <w:rsid w:val="00366D6A"/>
    <w:rsid w:val="00366DBB"/>
    <w:rsid w:val="00366FA2"/>
    <w:rsid w:val="00367E40"/>
    <w:rsid w:val="00367F75"/>
    <w:rsid w:val="00367F7D"/>
    <w:rsid w:val="0037008E"/>
    <w:rsid w:val="00370429"/>
    <w:rsid w:val="00370491"/>
    <w:rsid w:val="00370928"/>
    <w:rsid w:val="00370A0F"/>
    <w:rsid w:val="0037122B"/>
    <w:rsid w:val="00371316"/>
    <w:rsid w:val="00371454"/>
    <w:rsid w:val="003715F8"/>
    <w:rsid w:val="00371D40"/>
    <w:rsid w:val="00371E35"/>
    <w:rsid w:val="00372017"/>
    <w:rsid w:val="00372056"/>
    <w:rsid w:val="003720C5"/>
    <w:rsid w:val="00372D7C"/>
    <w:rsid w:val="00372E85"/>
    <w:rsid w:val="00372FFF"/>
    <w:rsid w:val="00373676"/>
    <w:rsid w:val="00373AF2"/>
    <w:rsid w:val="00373FE6"/>
    <w:rsid w:val="00374226"/>
    <w:rsid w:val="00374672"/>
    <w:rsid w:val="00375196"/>
    <w:rsid w:val="003756FD"/>
    <w:rsid w:val="0037580E"/>
    <w:rsid w:val="00375A16"/>
    <w:rsid w:val="00375D1D"/>
    <w:rsid w:val="00376695"/>
    <w:rsid w:val="003766E8"/>
    <w:rsid w:val="00376749"/>
    <w:rsid w:val="0037694C"/>
    <w:rsid w:val="00376F50"/>
    <w:rsid w:val="00376FBA"/>
    <w:rsid w:val="00376FFF"/>
    <w:rsid w:val="003771BA"/>
    <w:rsid w:val="00377AFE"/>
    <w:rsid w:val="00377D12"/>
    <w:rsid w:val="00380462"/>
    <w:rsid w:val="003804BA"/>
    <w:rsid w:val="003808E6"/>
    <w:rsid w:val="00380A13"/>
    <w:rsid w:val="00381435"/>
    <w:rsid w:val="00381438"/>
    <w:rsid w:val="00381C79"/>
    <w:rsid w:val="00381F23"/>
    <w:rsid w:val="0038281D"/>
    <w:rsid w:val="0038281E"/>
    <w:rsid w:val="003831B7"/>
    <w:rsid w:val="00383310"/>
    <w:rsid w:val="00383BAF"/>
    <w:rsid w:val="00383C73"/>
    <w:rsid w:val="00384242"/>
    <w:rsid w:val="00384411"/>
    <w:rsid w:val="00384579"/>
    <w:rsid w:val="003847A7"/>
    <w:rsid w:val="003847F0"/>
    <w:rsid w:val="003848F4"/>
    <w:rsid w:val="00384C1B"/>
    <w:rsid w:val="00384D62"/>
    <w:rsid w:val="00384F11"/>
    <w:rsid w:val="003850B7"/>
    <w:rsid w:val="00385957"/>
    <w:rsid w:val="00385D04"/>
    <w:rsid w:val="00386286"/>
    <w:rsid w:val="00386630"/>
    <w:rsid w:val="0038674F"/>
    <w:rsid w:val="00386C8B"/>
    <w:rsid w:val="00386FE7"/>
    <w:rsid w:val="00387784"/>
    <w:rsid w:val="003878E7"/>
    <w:rsid w:val="00387A5E"/>
    <w:rsid w:val="00387B3D"/>
    <w:rsid w:val="00387B9D"/>
    <w:rsid w:val="0039001C"/>
    <w:rsid w:val="00390715"/>
    <w:rsid w:val="00390C75"/>
    <w:rsid w:val="00390CA0"/>
    <w:rsid w:val="0039150D"/>
    <w:rsid w:val="003917EA"/>
    <w:rsid w:val="00391A85"/>
    <w:rsid w:val="00392222"/>
    <w:rsid w:val="00392592"/>
    <w:rsid w:val="0039292C"/>
    <w:rsid w:val="003929D2"/>
    <w:rsid w:val="00392BE5"/>
    <w:rsid w:val="00392D38"/>
    <w:rsid w:val="00392E7B"/>
    <w:rsid w:val="0039349B"/>
    <w:rsid w:val="003935A2"/>
    <w:rsid w:val="00393AF1"/>
    <w:rsid w:val="00393DF5"/>
    <w:rsid w:val="00393EDD"/>
    <w:rsid w:val="003941A4"/>
    <w:rsid w:val="00394233"/>
    <w:rsid w:val="003948DC"/>
    <w:rsid w:val="003953FF"/>
    <w:rsid w:val="00395433"/>
    <w:rsid w:val="003954F1"/>
    <w:rsid w:val="00396046"/>
    <w:rsid w:val="00396077"/>
    <w:rsid w:val="0039607D"/>
    <w:rsid w:val="003960CB"/>
    <w:rsid w:val="00396427"/>
    <w:rsid w:val="00396487"/>
    <w:rsid w:val="00396B07"/>
    <w:rsid w:val="00396B7A"/>
    <w:rsid w:val="00396CA6"/>
    <w:rsid w:val="0039700A"/>
    <w:rsid w:val="00397513"/>
    <w:rsid w:val="003975E7"/>
    <w:rsid w:val="0039763F"/>
    <w:rsid w:val="003A014C"/>
    <w:rsid w:val="003A03D3"/>
    <w:rsid w:val="003A0B9F"/>
    <w:rsid w:val="003A1223"/>
    <w:rsid w:val="003A1255"/>
    <w:rsid w:val="003A18D3"/>
    <w:rsid w:val="003A1A67"/>
    <w:rsid w:val="003A1C3D"/>
    <w:rsid w:val="003A2392"/>
    <w:rsid w:val="003A30CB"/>
    <w:rsid w:val="003A3192"/>
    <w:rsid w:val="003A3274"/>
    <w:rsid w:val="003A3900"/>
    <w:rsid w:val="003A3A45"/>
    <w:rsid w:val="003A3AE0"/>
    <w:rsid w:val="003A3D6F"/>
    <w:rsid w:val="003A3F04"/>
    <w:rsid w:val="003A3F67"/>
    <w:rsid w:val="003A44D9"/>
    <w:rsid w:val="003A44FF"/>
    <w:rsid w:val="003A4581"/>
    <w:rsid w:val="003A47F5"/>
    <w:rsid w:val="003A49E9"/>
    <w:rsid w:val="003A4B2F"/>
    <w:rsid w:val="003A5403"/>
    <w:rsid w:val="003A54F4"/>
    <w:rsid w:val="003A57AD"/>
    <w:rsid w:val="003A6160"/>
    <w:rsid w:val="003A6371"/>
    <w:rsid w:val="003A639B"/>
    <w:rsid w:val="003A671C"/>
    <w:rsid w:val="003A6C75"/>
    <w:rsid w:val="003A6F43"/>
    <w:rsid w:val="003A706F"/>
    <w:rsid w:val="003A7547"/>
    <w:rsid w:val="003A7A1F"/>
    <w:rsid w:val="003A7F73"/>
    <w:rsid w:val="003A7F76"/>
    <w:rsid w:val="003B026E"/>
    <w:rsid w:val="003B031A"/>
    <w:rsid w:val="003B0498"/>
    <w:rsid w:val="003B0D05"/>
    <w:rsid w:val="003B113A"/>
    <w:rsid w:val="003B1143"/>
    <w:rsid w:val="003B1424"/>
    <w:rsid w:val="003B148D"/>
    <w:rsid w:val="003B1DB4"/>
    <w:rsid w:val="003B2275"/>
    <w:rsid w:val="003B28E3"/>
    <w:rsid w:val="003B2F1D"/>
    <w:rsid w:val="003B301E"/>
    <w:rsid w:val="003B30EC"/>
    <w:rsid w:val="003B3604"/>
    <w:rsid w:val="003B3632"/>
    <w:rsid w:val="003B3EBE"/>
    <w:rsid w:val="003B44F6"/>
    <w:rsid w:val="003B47C6"/>
    <w:rsid w:val="003B501A"/>
    <w:rsid w:val="003B5045"/>
    <w:rsid w:val="003B509A"/>
    <w:rsid w:val="003B5433"/>
    <w:rsid w:val="003B581D"/>
    <w:rsid w:val="003B5964"/>
    <w:rsid w:val="003B5A22"/>
    <w:rsid w:val="003B5B80"/>
    <w:rsid w:val="003B62ED"/>
    <w:rsid w:val="003B64B6"/>
    <w:rsid w:val="003B723F"/>
    <w:rsid w:val="003B734C"/>
    <w:rsid w:val="003B7D9B"/>
    <w:rsid w:val="003C01A7"/>
    <w:rsid w:val="003C0347"/>
    <w:rsid w:val="003C0395"/>
    <w:rsid w:val="003C06F1"/>
    <w:rsid w:val="003C0863"/>
    <w:rsid w:val="003C090C"/>
    <w:rsid w:val="003C0A73"/>
    <w:rsid w:val="003C10F7"/>
    <w:rsid w:val="003C1133"/>
    <w:rsid w:val="003C11F1"/>
    <w:rsid w:val="003C156F"/>
    <w:rsid w:val="003C19F0"/>
    <w:rsid w:val="003C1D30"/>
    <w:rsid w:val="003C2142"/>
    <w:rsid w:val="003C2A24"/>
    <w:rsid w:val="003C306C"/>
    <w:rsid w:val="003C36F0"/>
    <w:rsid w:val="003C371D"/>
    <w:rsid w:val="003C374D"/>
    <w:rsid w:val="003C3A9D"/>
    <w:rsid w:val="003C3C96"/>
    <w:rsid w:val="003C3FAA"/>
    <w:rsid w:val="003C4787"/>
    <w:rsid w:val="003C4861"/>
    <w:rsid w:val="003C4874"/>
    <w:rsid w:val="003C48E3"/>
    <w:rsid w:val="003C4A80"/>
    <w:rsid w:val="003C4F0A"/>
    <w:rsid w:val="003C52B7"/>
    <w:rsid w:val="003C534D"/>
    <w:rsid w:val="003C565C"/>
    <w:rsid w:val="003C5BBF"/>
    <w:rsid w:val="003C5EB0"/>
    <w:rsid w:val="003C5EEF"/>
    <w:rsid w:val="003C62A9"/>
    <w:rsid w:val="003C6673"/>
    <w:rsid w:val="003C6984"/>
    <w:rsid w:val="003C69BB"/>
    <w:rsid w:val="003C6C02"/>
    <w:rsid w:val="003C6D0C"/>
    <w:rsid w:val="003C72AF"/>
    <w:rsid w:val="003C74FB"/>
    <w:rsid w:val="003C766A"/>
    <w:rsid w:val="003C78E0"/>
    <w:rsid w:val="003C78E7"/>
    <w:rsid w:val="003C7A3E"/>
    <w:rsid w:val="003D02A5"/>
    <w:rsid w:val="003D02A9"/>
    <w:rsid w:val="003D07E9"/>
    <w:rsid w:val="003D0CFE"/>
    <w:rsid w:val="003D1088"/>
    <w:rsid w:val="003D11DD"/>
    <w:rsid w:val="003D153C"/>
    <w:rsid w:val="003D16E8"/>
    <w:rsid w:val="003D1785"/>
    <w:rsid w:val="003D19A1"/>
    <w:rsid w:val="003D1BA4"/>
    <w:rsid w:val="003D1C65"/>
    <w:rsid w:val="003D1E59"/>
    <w:rsid w:val="003D1F13"/>
    <w:rsid w:val="003D1F7E"/>
    <w:rsid w:val="003D25BD"/>
    <w:rsid w:val="003D279C"/>
    <w:rsid w:val="003D29D0"/>
    <w:rsid w:val="003D2B30"/>
    <w:rsid w:val="003D2B4A"/>
    <w:rsid w:val="003D3221"/>
    <w:rsid w:val="003D33F9"/>
    <w:rsid w:val="003D47C4"/>
    <w:rsid w:val="003D49B0"/>
    <w:rsid w:val="003D4E27"/>
    <w:rsid w:val="003D5287"/>
    <w:rsid w:val="003D5624"/>
    <w:rsid w:val="003D5C8C"/>
    <w:rsid w:val="003D646E"/>
    <w:rsid w:val="003D6998"/>
    <w:rsid w:val="003D75A1"/>
    <w:rsid w:val="003D7A57"/>
    <w:rsid w:val="003D7BEB"/>
    <w:rsid w:val="003D7F26"/>
    <w:rsid w:val="003E0251"/>
    <w:rsid w:val="003E1700"/>
    <w:rsid w:val="003E1716"/>
    <w:rsid w:val="003E2619"/>
    <w:rsid w:val="003E2892"/>
    <w:rsid w:val="003E2926"/>
    <w:rsid w:val="003E2956"/>
    <w:rsid w:val="003E3939"/>
    <w:rsid w:val="003E3FB1"/>
    <w:rsid w:val="003E45AB"/>
    <w:rsid w:val="003E496D"/>
    <w:rsid w:val="003E4B10"/>
    <w:rsid w:val="003E4CCD"/>
    <w:rsid w:val="003E4F3E"/>
    <w:rsid w:val="003E566F"/>
    <w:rsid w:val="003E59E2"/>
    <w:rsid w:val="003E5FBA"/>
    <w:rsid w:val="003E6169"/>
    <w:rsid w:val="003E627E"/>
    <w:rsid w:val="003E6791"/>
    <w:rsid w:val="003E6869"/>
    <w:rsid w:val="003E6BAF"/>
    <w:rsid w:val="003E6DC7"/>
    <w:rsid w:val="003E6E14"/>
    <w:rsid w:val="003E7110"/>
    <w:rsid w:val="003E78A8"/>
    <w:rsid w:val="003E791A"/>
    <w:rsid w:val="003F0CB5"/>
    <w:rsid w:val="003F0E62"/>
    <w:rsid w:val="003F0F31"/>
    <w:rsid w:val="003F1162"/>
    <w:rsid w:val="003F1267"/>
    <w:rsid w:val="003F18F1"/>
    <w:rsid w:val="003F1AE1"/>
    <w:rsid w:val="003F1B1F"/>
    <w:rsid w:val="003F1E77"/>
    <w:rsid w:val="003F1F16"/>
    <w:rsid w:val="003F2020"/>
    <w:rsid w:val="003F2865"/>
    <w:rsid w:val="003F2D3E"/>
    <w:rsid w:val="003F2DE7"/>
    <w:rsid w:val="003F2F05"/>
    <w:rsid w:val="003F31BA"/>
    <w:rsid w:val="003F33B0"/>
    <w:rsid w:val="003F370D"/>
    <w:rsid w:val="003F3AA8"/>
    <w:rsid w:val="003F407D"/>
    <w:rsid w:val="003F4202"/>
    <w:rsid w:val="003F4329"/>
    <w:rsid w:val="003F43BA"/>
    <w:rsid w:val="003F44A0"/>
    <w:rsid w:val="003F4E6D"/>
    <w:rsid w:val="003F536A"/>
    <w:rsid w:val="003F54A6"/>
    <w:rsid w:val="003F57CA"/>
    <w:rsid w:val="003F5F6C"/>
    <w:rsid w:val="003F61A8"/>
    <w:rsid w:val="003F6723"/>
    <w:rsid w:val="003F6CE1"/>
    <w:rsid w:val="003F6D11"/>
    <w:rsid w:val="003F6F42"/>
    <w:rsid w:val="003F7066"/>
    <w:rsid w:val="003F7120"/>
    <w:rsid w:val="003F72D7"/>
    <w:rsid w:val="003F7F06"/>
    <w:rsid w:val="00400137"/>
    <w:rsid w:val="004003A7"/>
    <w:rsid w:val="00400528"/>
    <w:rsid w:val="00400A88"/>
    <w:rsid w:val="00400B01"/>
    <w:rsid w:val="00400CF0"/>
    <w:rsid w:val="00400DCD"/>
    <w:rsid w:val="00400EBB"/>
    <w:rsid w:val="004014CA"/>
    <w:rsid w:val="004017E4"/>
    <w:rsid w:val="00401F7F"/>
    <w:rsid w:val="00401FD8"/>
    <w:rsid w:val="00402431"/>
    <w:rsid w:val="00402A8F"/>
    <w:rsid w:val="004031D7"/>
    <w:rsid w:val="00403DAA"/>
    <w:rsid w:val="00403F03"/>
    <w:rsid w:val="00403FDD"/>
    <w:rsid w:val="004040D0"/>
    <w:rsid w:val="0040419D"/>
    <w:rsid w:val="004046F6"/>
    <w:rsid w:val="00404853"/>
    <w:rsid w:val="00404D9C"/>
    <w:rsid w:val="00404DE3"/>
    <w:rsid w:val="00404F91"/>
    <w:rsid w:val="00404FD5"/>
    <w:rsid w:val="00405505"/>
    <w:rsid w:val="00405711"/>
    <w:rsid w:val="0040587F"/>
    <w:rsid w:val="00405A31"/>
    <w:rsid w:val="00405D4C"/>
    <w:rsid w:val="00406296"/>
    <w:rsid w:val="0040650C"/>
    <w:rsid w:val="00406E72"/>
    <w:rsid w:val="00406EA1"/>
    <w:rsid w:val="0040784E"/>
    <w:rsid w:val="00407E7F"/>
    <w:rsid w:val="004100E8"/>
    <w:rsid w:val="0041043A"/>
    <w:rsid w:val="00410477"/>
    <w:rsid w:val="00410497"/>
    <w:rsid w:val="0041075E"/>
    <w:rsid w:val="00410A8B"/>
    <w:rsid w:val="0041195A"/>
    <w:rsid w:val="004119EA"/>
    <w:rsid w:val="00411A34"/>
    <w:rsid w:val="00411BA4"/>
    <w:rsid w:val="00412129"/>
    <w:rsid w:val="00412459"/>
    <w:rsid w:val="004125EA"/>
    <w:rsid w:val="00412E8E"/>
    <w:rsid w:val="00413218"/>
    <w:rsid w:val="0041357B"/>
    <w:rsid w:val="004136DE"/>
    <w:rsid w:val="004139EB"/>
    <w:rsid w:val="004140CA"/>
    <w:rsid w:val="0041458A"/>
    <w:rsid w:val="00414590"/>
    <w:rsid w:val="004148ED"/>
    <w:rsid w:val="00414C0E"/>
    <w:rsid w:val="00414CBF"/>
    <w:rsid w:val="00414CC0"/>
    <w:rsid w:val="0041554D"/>
    <w:rsid w:val="00415BD2"/>
    <w:rsid w:val="00415D62"/>
    <w:rsid w:val="00415F1A"/>
    <w:rsid w:val="00416701"/>
    <w:rsid w:val="00416754"/>
    <w:rsid w:val="004169BA"/>
    <w:rsid w:val="00416B7C"/>
    <w:rsid w:val="00416D3C"/>
    <w:rsid w:val="0041723A"/>
    <w:rsid w:val="00417D22"/>
    <w:rsid w:val="004204C4"/>
    <w:rsid w:val="00420964"/>
    <w:rsid w:val="00420B12"/>
    <w:rsid w:val="00420FD7"/>
    <w:rsid w:val="004211F8"/>
    <w:rsid w:val="0042169F"/>
    <w:rsid w:val="00421AA9"/>
    <w:rsid w:val="00421AAC"/>
    <w:rsid w:val="00422C38"/>
    <w:rsid w:val="00422C55"/>
    <w:rsid w:val="0042361A"/>
    <w:rsid w:val="00423C46"/>
    <w:rsid w:val="00423C95"/>
    <w:rsid w:val="00423C97"/>
    <w:rsid w:val="004245B3"/>
    <w:rsid w:val="004245BC"/>
    <w:rsid w:val="00424930"/>
    <w:rsid w:val="00424A2C"/>
    <w:rsid w:val="00424E2A"/>
    <w:rsid w:val="00425331"/>
    <w:rsid w:val="004254C2"/>
    <w:rsid w:val="004259C7"/>
    <w:rsid w:val="00425A68"/>
    <w:rsid w:val="00425AB7"/>
    <w:rsid w:val="00425D48"/>
    <w:rsid w:val="00426088"/>
    <w:rsid w:val="0042611E"/>
    <w:rsid w:val="0042644B"/>
    <w:rsid w:val="0042670F"/>
    <w:rsid w:val="00427111"/>
    <w:rsid w:val="004271D8"/>
    <w:rsid w:val="0042720E"/>
    <w:rsid w:val="00427522"/>
    <w:rsid w:val="004276E7"/>
    <w:rsid w:val="0043051C"/>
    <w:rsid w:val="004305EE"/>
    <w:rsid w:val="004306BA"/>
    <w:rsid w:val="00430853"/>
    <w:rsid w:val="004308DB"/>
    <w:rsid w:val="00430E1C"/>
    <w:rsid w:val="00430F99"/>
    <w:rsid w:val="0043125C"/>
    <w:rsid w:val="004319DD"/>
    <w:rsid w:val="00431D26"/>
    <w:rsid w:val="00432124"/>
    <w:rsid w:val="00432699"/>
    <w:rsid w:val="004326AD"/>
    <w:rsid w:val="0043271C"/>
    <w:rsid w:val="0043276C"/>
    <w:rsid w:val="00433F9F"/>
    <w:rsid w:val="00434632"/>
    <w:rsid w:val="00434D9A"/>
    <w:rsid w:val="00435348"/>
    <w:rsid w:val="004356BE"/>
    <w:rsid w:val="004359DE"/>
    <w:rsid w:val="00435A50"/>
    <w:rsid w:val="004362BC"/>
    <w:rsid w:val="004362C0"/>
    <w:rsid w:val="004365ED"/>
    <w:rsid w:val="0043662F"/>
    <w:rsid w:val="00436A90"/>
    <w:rsid w:val="00436B64"/>
    <w:rsid w:val="00436C13"/>
    <w:rsid w:val="00437042"/>
    <w:rsid w:val="004372A5"/>
    <w:rsid w:val="0043764B"/>
    <w:rsid w:val="004378B4"/>
    <w:rsid w:val="00437A2F"/>
    <w:rsid w:val="00440773"/>
    <w:rsid w:val="0044097A"/>
    <w:rsid w:val="00440B28"/>
    <w:rsid w:val="00440BA4"/>
    <w:rsid w:val="00440CF4"/>
    <w:rsid w:val="00440D69"/>
    <w:rsid w:val="00440E54"/>
    <w:rsid w:val="004411AA"/>
    <w:rsid w:val="004414FA"/>
    <w:rsid w:val="0044188F"/>
    <w:rsid w:val="00441985"/>
    <w:rsid w:val="00441C03"/>
    <w:rsid w:val="00441C54"/>
    <w:rsid w:val="00441DEF"/>
    <w:rsid w:val="0044259E"/>
    <w:rsid w:val="00442CA0"/>
    <w:rsid w:val="00442DAB"/>
    <w:rsid w:val="00443313"/>
    <w:rsid w:val="004435DF"/>
    <w:rsid w:val="00443709"/>
    <w:rsid w:val="0044395B"/>
    <w:rsid w:val="004441A4"/>
    <w:rsid w:val="00445029"/>
    <w:rsid w:val="0044561B"/>
    <w:rsid w:val="004458D8"/>
    <w:rsid w:val="00445CCC"/>
    <w:rsid w:val="0044626A"/>
    <w:rsid w:val="00446297"/>
    <w:rsid w:val="00446544"/>
    <w:rsid w:val="00446815"/>
    <w:rsid w:val="004468CA"/>
    <w:rsid w:val="00446BE1"/>
    <w:rsid w:val="00446C5E"/>
    <w:rsid w:val="00446CBA"/>
    <w:rsid w:val="00446CC7"/>
    <w:rsid w:val="00446D1E"/>
    <w:rsid w:val="00446EB6"/>
    <w:rsid w:val="004509BA"/>
    <w:rsid w:val="004509E3"/>
    <w:rsid w:val="00450EAF"/>
    <w:rsid w:val="00451045"/>
    <w:rsid w:val="004510B8"/>
    <w:rsid w:val="00451EB4"/>
    <w:rsid w:val="00452C2C"/>
    <w:rsid w:val="00452D1F"/>
    <w:rsid w:val="00452EBE"/>
    <w:rsid w:val="004532E8"/>
    <w:rsid w:val="00453ACB"/>
    <w:rsid w:val="00453C4D"/>
    <w:rsid w:val="00453FB5"/>
    <w:rsid w:val="0045410C"/>
    <w:rsid w:val="00454279"/>
    <w:rsid w:val="0045475C"/>
    <w:rsid w:val="00454AE9"/>
    <w:rsid w:val="00454B05"/>
    <w:rsid w:val="004552AA"/>
    <w:rsid w:val="004553F7"/>
    <w:rsid w:val="0045561B"/>
    <w:rsid w:val="004557E5"/>
    <w:rsid w:val="004557F1"/>
    <w:rsid w:val="00455B16"/>
    <w:rsid w:val="00455B25"/>
    <w:rsid w:val="00455C16"/>
    <w:rsid w:val="00455E33"/>
    <w:rsid w:val="00456123"/>
    <w:rsid w:val="00456202"/>
    <w:rsid w:val="004574FE"/>
    <w:rsid w:val="004575BC"/>
    <w:rsid w:val="0045782E"/>
    <w:rsid w:val="00457F43"/>
    <w:rsid w:val="004603BB"/>
    <w:rsid w:val="004609EB"/>
    <w:rsid w:val="00460BF0"/>
    <w:rsid w:val="00461130"/>
    <w:rsid w:val="00461549"/>
    <w:rsid w:val="004615EF"/>
    <w:rsid w:val="004616F1"/>
    <w:rsid w:val="00461D4B"/>
    <w:rsid w:val="00461F29"/>
    <w:rsid w:val="00462764"/>
    <w:rsid w:val="00462C5B"/>
    <w:rsid w:val="00462F58"/>
    <w:rsid w:val="00463092"/>
    <w:rsid w:val="00463346"/>
    <w:rsid w:val="004633A6"/>
    <w:rsid w:val="00463B7A"/>
    <w:rsid w:val="00463EF1"/>
    <w:rsid w:val="004640A1"/>
    <w:rsid w:val="0046458E"/>
    <w:rsid w:val="00464635"/>
    <w:rsid w:val="00465062"/>
    <w:rsid w:val="00465088"/>
    <w:rsid w:val="00465283"/>
    <w:rsid w:val="00465DCD"/>
    <w:rsid w:val="00465F09"/>
    <w:rsid w:val="004660EB"/>
    <w:rsid w:val="00466304"/>
    <w:rsid w:val="004667BD"/>
    <w:rsid w:val="00466C9C"/>
    <w:rsid w:val="00466D12"/>
    <w:rsid w:val="0046740F"/>
    <w:rsid w:val="004677C0"/>
    <w:rsid w:val="00467E5D"/>
    <w:rsid w:val="004702C2"/>
    <w:rsid w:val="00470BE3"/>
    <w:rsid w:val="00471136"/>
    <w:rsid w:val="004712D6"/>
    <w:rsid w:val="00471447"/>
    <w:rsid w:val="004718E9"/>
    <w:rsid w:val="00471926"/>
    <w:rsid w:val="00471AA5"/>
    <w:rsid w:val="00471DA2"/>
    <w:rsid w:val="00471FC2"/>
    <w:rsid w:val="0047221F"/>
    <w:rsid w:val="0047239B"/>
    <w:rsid w:val="004727FD"/>
    <w:rsid w:val="0047384E"/>
    <w:rsid w:val="00473B98"/>
    <w:rsid w:val="00473D2D"/>
    <w:rsid w:val="00473EAE"/>
    <w:rsid w:val="00474B94"/>
    <w:rsid w:val="004750E6"/>
    <w:rsid w:val="00475315"/>
    <w:rsid w:val="004755F5"/>
    <w:rsid w:val="004758B3"/>
    <w:rsid w:val="00475CF4"/>
    <w:rsid w:val="00476071"/>
    <w:rsid w:val="00476215"/>
    <w:rsid w:val="0047636A"/>
    <w:rsid w:val="004765E3"/>
    <w:rsid w:val="004767DA"/>
    <w:rsid w:val="00477B1A"/>
    <w:rsid w:val="00477B6F"/>
    <w:rsid w:val="00477CE0"/>
    <w:rsid w:val="00480741"/>
    <w:rsid w:val="00480F47"/>
    <w:rsid w:val="00481051"/>
    <w:rsid w:val="0048138E"/>
    <w:rsid w:val="00481441"/>
    <w:rsid w:val="00481792"/>
    <w:rsid w:val="00481D9D"/>
    <w:rsid w:val="00481E43"/>
    <w:rsid w:val="0048258E"/>
    <w:rsid w:val="00482694"/>
    <w:rsid w:val="00482844"/>
    <w:rsid w:val="00482ACB"/>
    <w:rsid w:val="00483154"/>
    <w:rsid w:val="004836C9"/>
    <w:rsid w:val="00483AA2"/>
    <w:rsid w:val="00483DAA"/>
    <w:rsid w:val="0048405D"/>
    <w:rsid w:val="00484159"/>
    <w:rsid w:val="00484A74"/>
    <w:rsid w:val="00484D18"/>
    <w:rsid w:val="00484DC0"/>
    <w:rsid w:val="004850DB"/>
    <w:rsid w:val="00485AFF"/>
    <w:rsid w:val="00485BAF"/>
    <w:rsid w:val="00485CA6"/>
    <w:rsid w:val="004860E0"/>
    <w:rsid w:val="0048695A"/>
    <w:rsid w:val="004872B1"/>
    <w:rsid w:val="00487376"/>
    <w:rsid w:val="00487561"/>
    <w:rsid w:val="004876F1"/>
    <w:rsid w:val="00487837"/>
    <w:rsid w:val="00487CBC"/>
    <w:rsid w:val="00487DB6"/>
    <w:rsid w:val="00487DC4"/>
    <w:rsid w:val="00487DFB"/>
    <w:rsid w:val="004907E2"/>
    <w:rsid w:val="00490FC6"/>
    <w:rsid w:val="00491824"/>
    <w:rsid w:val="00491CB3"/>
    <w:rsid w:val="004920DB"/>
    <w:rsid w:val="004923F2"/>
    <w:rsid w:val="004924C5"/>
    <w:rsid w:val="004926E9"/>
    <w:rsid w:val="004926EC"/>
    <w:rsid w:val="0049299F"/>
    <w:rsid w:val="00492C44"/>
    <w:rsid w:val="00492CD7"/>
    <w:rsid w:val="00492D11"/>
    <w:rsid w:val="00492E23"/>
    <w:rsid w:val="004938E2"/>
    <w:rsid w:val="00493DAF"/>
    <w:rsid w:val="00493F98"/>
    <w:rsid w:val="00494079"/>
    <w:rsid w:val="004940AB"/>
    <w:rsid w:val="004942F1"/>
    <w:rsid w:val="004944E9"/>
    <w:rsid w:val="004945FE"/>
    <w:rsid w:val="004947F9"/>
    <w:rsid w:val="004948B0"/>
    <w:rsid w:val="00494C5D"/>
    <w:rsid w:val="00494CB4"/>
    <w:rsid w:val="00494CEA"/>
    <w:rsid w:val="00494D1D"/>
    <w:rsid w:val="00494E1B"/>
    <w:rsid w:val="00494EA8"/>
    <w:rsid w:val="0049526D"/>
    <w:rsid w:val="004952A4"/>
    <w:rsid w:val="004956EF"/>
    <w:rsid w:val="0049595C"/>
    <w:rsid w:val="0049607F"/>
    <w:rsid w:val="004960A6"/>
    <w:rsid w:val="004964BC"/>
    <w:rsid w:val="00496B91"/>
    <w:rsid w:val="00496E0F"/>
    <w:rsid w:val="00497281"/>
    <w:rsid w:val="00497AD7"/>
    <w:rsid w:val="004A0056"/>
    <w:rsid w:val="004A0C20"/>
    <w:rsid w:val="004A1943"/>
    <w:rsid w:val="004A1B63"/>
    <w:rsid w:val="004A1C58"/>
    <w:rsid w:val="004A2778"/>
    <w:rsid w:val="004A2A00"/>
    <w:rsid w:val="004A2B95"/>
    <w:rsid w:val="004A2CCE"/>
    <w:rsid w:val="004A30A4"/>
    <w:rsid w:val="004A3357"/>
    <w:rsid w:val="004A374B"/>
    <w:rsid w:val="004A3F13"/>
    <w:rsid w:val="004A49E6"/>
    <w:rsid w:val="004A4B81"/>
    <w:rsid w:val="004A4D86"/>
    <w:rsid w:val="004A571F"/>
    <w:rsid w:val="004A59EF"/>
    <w:rsid w:val="004A5D77"/>
    <w:rsid w:val="004A6084"/>
    <w:rsid w:val="004A612E"/>
    <w:rsid w:val="004A6BDD"/>
    <w:rsid w:val="004A70EB"/>
    <w:rsid w:val="004A752D"/>
    <w:rsid w:val="004A7A98"/>
    <w:rsid w:val="004A7C78"/>
    <w:rsid w:val="004A7D44"/>
    <w:rsid w:val="004B06E5"/>
    <w:rsid w:val="004B099D"/>
    <w:rsid w:val="004B1088"/>
    <w:rsid w:val="004B11E2"/>
    <w:rsid w:val="004B1C4A"/>
    <w:rsid w:val="004B2586"/>
    <w:rsid w:val="004B26C0"/>
    <w:rsid w:val="004B2A0F"/>
    <w:rsid w:val="004B2AF7"/>
    <w:rsid w:val="004B33C3"/>
    <w:rsid w:val="004B3C76"/>
    <w:rsid w:val="004B3DC1"/>
    <w:rsid w:val="004B4615"/>
    <w:rsid w:val="004B465B"/>
    <w:rsid w:val="004B467C"/>
    <w:rsid w:val="004B544F"/>
    <w:rsid w:val="004B5466"/>
    <w:rsid w:val="004B5525"/>
    <w:rsid w:val="004B555A"/>
    <w:rsid w:val="004B641E"/>
    <w:rsid w:val="004B669C"/>
    <w:rsid w:val="004B68F4"/>
    <w:rsid w:val="004B6933"/>
    <w:rsid w:val="004B6B69"/>
    <w:rsid w:val="004B6B75"/>
    <w:rsid w:val="004B740C"/>
    <w:rsid w:val="004B759D"/>
    <w:rsid w:val="004B76AF"/>
    <w:rsid w:val="004B79D6"/>
    <w:rsid w:val="004B7CBB"/>
    <w:rsid w:val="004B7E3C"/>
    <w:rsid w:val="004B7F09"/>
    <w:rsid w:val="004C03D8"/>
    <w:rsid w:val="004C0547"/>
    <w:rsid w:val="004C0FB5"/>
    <w:rsid w:val="004C1821"/>
    <w:rsid w:val="004C1914"/>
    <w:rsid w:val="004C1B35"/>
    <w:rsid w:val="004C1EC2"/>
    <w:rsid w:val="004C215A"/>
    <w:rsid w:val="004C269D"/>
    <w:rsid w:val="004C27EF"/>
    <w:rsid w:val="004C2FFB"/>
    <w:rsid w:val="004C327D"/>
    <w:rsid w:val="004C395C"/>
    <w:rsid w:val="004C3ADE"/>
    <w:rsid w:val="004C437C"/>
    <w:rsid w:val="004C448A"/>
    <w:rsid w:val="004C46A4"/>
    <w:rsid w:val="004C4885"/>
    <w:rsid w:val="004C5163"/>
    <w:rsid w:val="004C5577"/>
    <w:rsid w:val="004C57B2"/>
    <w:rsid w:val="004C5A84"/>
    <w:rsid w:val="004C5FCF"/>
    <w:rsid w:val="004C6038"/>
    <w:rsid w:val="004C6128"/>
    <w:rsid w:val="004C65AA"/>
    <w:rsid w:val="004C66E6"/>
    <w:rsid w:val="004C746A"/>
    <w:rsid w:val="004C7FE2"/>
    <w:rsid w:val="004D030C"/>
    <w:rsid w:val="004D0328"/>
    <w:rsid w:val="004D063A"/>
    <w:rsid w:val="004D0AD2"/>
    <w:rsid w:val="004D10D6"/>
    <w:rsid w:val="004D114A"/>
    <w:rsid w:val="004D1315"/>
    <w:rsid w:val="004D14B1"/>
    <w:rsid w:val="004D1624"/>
    <w:rsid w:val="004D1F11"/>
    <w:rsid w:val="004D200B"/>
    <w:rsid w:val="004D22C6"/>
    <w:rsid w:val="004D230D"/>
    <w:rsid w:val="004D287B"/>
    <w:rsid w:val="004D3357"/>
    <w:rsid w:val="004D3A93"/>
    <w:rsid w:val="004D3B9B"/>
    <w:rsid w:val="004D3E47"/>
    <w:rsid w:val="004D41F8"/>
    <w:rsid w:val="004D430A"/>
    <w:rsid w:val="004D48BB"/>
    <w:rsid w:val="004D50EE"/>
    <w:rsid w:val="004D51DF"/>
    <w:rsid w:val="004D5234"/>
    <w:rsid w:val="004D5849"/>
    <w:rsid w:val="004D5C9E"/>
    <w:rsid w:val="004D5D3E"/>
    <w:rsid w:val="004D5EAE"/>
    <w:rsid w:val="004D627B"/>
    <w:rsid w:val="004D6A4D"/>
    <w:rsid w:val="004D6AE8"/>
    <w:rsid w:val="004D6B7B"/>
    <w:rsid w:val="004D6CB7"/>
    <w:rsid w:val="004D734A"/>
    <w:rsid w:val="004D7357"/>
    <w:rsid w:val="004D75F6"/>
    <w:rsid w:val="004D7868"/>
    <w:rsid w:val="004D7968"/>
    <w:rsid w:val="004D7A8B"/>
    <w:rsid w:val="004D7BE4"/>
    <w:rsid w:val="004D7CC5"/>
    <w:rsid w:val="004E0207"/>
    <w:rsid w:val="004E02DC"/>
    <w:rsid w:val="004E043E"/>
    <w:rsid w:val="004E06D5"/>
    <w:rsid w:val="004E07D2"/>
    <w:rsid w:val="004E0A1B"/>
    <w:rsid w:val="004E0EEA"/>
    <w:rsid w:val="004E1002"/>
    <w:rsid w:val="004E1004"/>
    <w:rsid w:val="004E1361"/>
    <w:rsid w:val="004E14F2"/>
    <w:rsid w:val="004E1713"/>
    <w:rsid w:val="004E1E05"/>
    <w:rsid w:val="004E2477"/>
    <w:rsid w:val="004E247B"/>
    <w:rsid w:val="004E258E"/>
    <w:rsid w:val="004E2695"/>
    <w:rsid w:val="004E2D0C"/>
    <w:rsid w:val="004E2D7E"/>
    <w:rsid w:val="004E3A78"/>
    <w:rsid w:val="004E3A80"/>
    <w:rsid w:val="004E3EDB"/>
    <w:rsid w:val="004E40B4"/>
    <w:rsid w:val="004E42AB"/>
    <w:rsid w:val="004E4C05"/>
    <w:rsid w:val="004E582A"/>
    <w:rsid w:val="004E584C"/>
    <w:rsid w:val="004E6217"/>
    <w:rsid w:val="004E63F0"/>
    <w:rsid w:val="004E6AB0"/>
    <w:rsid w:val="004E6AF3"/>
    <w:rsid w:val="004E6C77"/>
    <w:rsid w:val="004E721D"/>
    <w:rsid w:val="004E77A0"/>
    <w:rsid w:val="004E7811"/>
    <w:rsid w:val="004E7867"/>
    <w:rsid w:val="004F0235"/>
    <w:rsid w:val="004F042F"/>
    <w:rsid w:val="004F0643"/>
    <w:rsid w:val="004F08E8"/>
    <w:rsid w:val="004F0F3B"/>
    <w:rsid w:val="004F1064"/>
    <w:rsid w:val="004F1448"/>
    <w:rsid w:val="004F1725"/>
    <w:rsid w:val="004F177F"/>
    <w:rsid w:val="004F2CC3"/>
    <w:rsid w:val="004F2F46"/>
    <w:rsid w:val="004F2F8A"/>
    <w:rsid w:val="004F3102"/>
    <w:rsid w:val="004F3108"/>
    <w:rsid w:val="004F31D2"/>
    <w:rsid w:val="004F329A"/>
    <w:rsid w:val="004F346B"/>
    <w:rsid w:val="004F35B3"/>
    <w:rsid w:val="004F3C81"/>
    <w:rsid w:val="004F3DFC"/>
    <w:rsid w:val="004F46AA"/>
    <w:rsid w:val="004F46DB"/>
    <w:rsid w:val="004F48E7"/>
    <w:rsid w:val="004F52C8"/>
    <w:rsid w:val="004F543A"/>
    <w:rsid w:val="004F563A"/>
    <w:rsid w:val="004F58C4"/>
    <w:rsid w:val="004F594A"/>
    <w:rsid w:val="004F5AC2"/>
    <w:rsid w:val="004F5F2F"/>
    <w:rsid w:val="004F5F7B"/>
    <w:rsid w:val="004F61B1"/>
    <w:rsid w:val="004F6218"/>
    <w:rsid w:val="004F6477"/>
    <w:rsid w:val="004F65D9"/>
    <w:rsid w:val="004F6A09"/>
    <w:rsid w:val="004F6FE0"/>
    <w:rsid w:val="004F71E1"/>
    <w:rsid w:val="004F7528"/>
    <w:rsid w:val="004F7BED"/>
    <w:rsid w:val="004F7EC2"/>
    <w:rsid w:val="00500246"/>
    <w:rsid w:val="00500CB1"/>
    <w:rsid w:val="00500E53"/>
    <w:rsid w:val="00500F46"/>
    <w:rsid w:val="00500F7D"/>
    <w:rsid w:val="00502175"/>
    <w:rsid w:val="005022E3"/>
    <w:rsid w:val="005026C9"/>
    <w:rsid w:val="005026F8"/>
    <w:rsid w:val="005027AE"/>
    <w:rsid w:val="0050291A"/>
    <w:rsid w:val="005029CF"/>
    <w:rsid w:val="00502A21"/>
    <w:rsid w:val="00502ACD"/>
    <w:rsid w:val="00503263"/>
    <w:rsid w:val="00503638"/>
    <w:rsid w:val="005038CB"/>
    <w:rsid w:val="00503B45"/>
    <w:rsid w:val="00503FCC"/>
    <w:rsid w:val="005048AE"/>
    <w:rsid w:val="00504DE9"/>
    <w:rsid w:val="00504EDC"/>
    <w:rsid w:val="0050540F"/>
    <w:rsid w:val="00505506"/>
    <w:rsid w:val="005055B6"/>
    <w:rsid w:val="005055D7"/>
    <w:rsid w:val="00505812"/>
    <w:rsid w:val="005059CE"/>
    <w:rsid w:val="00505A6E"/>
    <w:rsid w:val="00505CAF"/>
    <w:rsid w:val="00505FEE"/>
    <w:rsid w:val="005066B7"/>
    <w:rsid w:val="005066D4"/>
    <w:rsid w:val="00506742"/>
    <w:rsid w:val="00506B68"/>
    <w:rsid w:val="00506C5B"/>
    <w:rsid w:val="00506D8D"/>
    <w:rsid w:val="005072E9"/>
    <w:rsid w:val="00507AA0"/>
    <w:rsid w:val="00507E38"/>
    <w:rsid w:val="00510089"/>
    <w:rsid w:val="005100C5"/>
    <w:rsid w:val="00510280"/>
    <w:rsid w:val="005102A0"/>
    <w:rsid w:val="00510610"/>
    <w:rsid w:val="00510677"/>
    <w:rsid w:val="00510B9A"/>
    <w:rsid w:val="00510E4D"/>
    <w:rsid w:val="00510F05"/>
    <w:rsid w:val="00511125"/>
    <w:rsid w:val="00511280"/>
    <w:rsid w:val="00511384"/>
    <w:rsid w:val="0051144D"/>
    <w:rsid w:val="00511E64"/>
    <w:rsid w:val="00512015"/>
    <w:rsid w:val="00512583"/>
    <w:rsid w:val="005132EC"/>
    <w:rsid w:val="00513D3C"/>
    <w:rsid w:val="00513FC1"/>
    <w:rsid w:val="005141A2"/>
    <w:rsid w:val="005152F2"/>
    <w:rsid w:val="0051532E"/>
    <w:rsid w:val="00515A1D"/>
    <w:rsid w:val="00515C82"/>
    <w:rsid w:val="00515CE4"/>
    <w:rsid w:val="00515DE7"/>
    <w:rsid w:val="00515E79"/>
    <w:rsid w:val="00515ED0"/>
    <w:rsid w:val="0051696D"/>
    <w:rsid w:val="00516AC7"/>
    <w:rsid w:val="00516B8B"/>
    <w:rsid w:val="005172D9"/>
    <w:rsid w:val="0051747B"/>
    <w:rsid w:val="0051751B"/>
    <w:rsid w:val="0051769C"/>
    <w:rsid w:val="00517DC8"/>
    <w:rsid w:val="005201D0"/>
    <w:rsid w:val="00520564"/>
    <w:rsid w:val="00520655"/>
    <w:rsid w:val="00521519"/>
    <w:rsid w:val="00521963"/>
    <w:rsid w:val="00521F22"/>
    <w:rsid w:val="00523517"/>
    <w:rsid w:val="00523655"/>
    <w:rsid w:val="0052387B"/>
    <w:rsid w:val="00524319"/>
    <w:rsid w:val="00524E04"/>
    <w:rsid w:val="00524EE6"/>
    <w:rsid w:val="00524FE2"/>
    <w:rsid w:val="00525633"/>
    <w:rsid w:val="00525F60"/>
    <w:rsid w:val="00526571"/>
    <w:rsid w:val="00526578"/>
    <w:rsid w:val="005265E2"/>
    <w:rsid w:val="00526A8D"/>
    <w:rsid w:val="00526B4F"/>
    <w:rsid w:val="00526D43"/>
    <w:rsid w:val="00526D44"/>
    <w:rsid w:val="00526DB8"/>
    <w:rsid w:val="00526EF5"/>
    <w:rsid w:val="0052703C"/>
    <w:rsid w:val="005270DC"/>
    <w:rsid w:val="0052719B"/>
    <w:rsid w:val="00527EA1"/>
    <w:rsid w:val="00530893"/>
    <w:rsid w:val="005320B5"/>
    <w:rsid w:val="00532171"/>
    <w:rsid w:val="0053278D"/>
    <w:rsid w:val="0053293B"/>
    <w:rsid w:val="00532F9A"/>
    <w:rsid w:val="005333F1"/>
    <w:rsid w:val="00533432"/>
    <w:rsid w:val="005340AB"/>
    <w:rsid w:val="005343C4"/>
    <w:rsid w:val="005344B1"/>
    <w:rsid w:val="00534AC1"/>
    <w:rsid w:val="00534E58"/>
    <w:rsid w:val="005352F7"/>
    <w:rsid w:val="0053536C"/>
    <w:rsid w:val="00535436"/>
    <w:rsid w:val="005356AD"/>
    <w:rsid w:val="005357A1"/>
    <w:rsid w:val="00535DC5"/>
    <w:rsid w:val="00535FBF"/>
    <w:rsid w:val="00536393"/>
    <w:rsid w:val="00536675"/>
    <w:rsid w:val="00536789"/>
    <w:rsid w:val="00536A00"/>
    <w:rsid w:val="00536A34"/>
    <w:rsid w:val="00536D17"/>
    <w:rsid w:val="00537217"/>
    <w:rsid w:val="005372AF"/>
    <w:rsid w:val="00537319"/>
    <w:rsid w:val="005373E1"/>
    <w:rsid w:val="005375BA"/>
    <w:rsid w:val="005400B2"/>
    <w:rsid w:val="005401D0"/>
    <w:rsid w:val="0054042D"/>
    <w:rsid w:val="00540CF0"/>
    <w:rsid w:val="00541033"/>
    <w:rsid w:val="005410A8"/>
    <w:rsid w:val="0054159F"/>
    <w:rsid w:val="00541DE1"/>
    <w:rsid w:val="00542197"/>
    <w:rsid w:val="00542455"/>
    <w:rsid w:val="005428D6"/>
    <w:rsid w:val="00542CC1"/>
    <w:rsid w:val="00542D83"/>
    <w:rsid w:val="00542F80"/>
    <w:rsid w:val="00542FD8"/>
    <w:rsid w:val="005434AA"/>
    <w:rsid w:val="005434EF"/>
    <w:rsid w:val="00543BD5"/>
    <w:rsid w:val="00543C29"/>
    <w:rsid w:val="00544165"/>
    <w:rsid w:val="005441A9"/>
    <w:rsid w:val="00544C3A"/>
    <w:rsid w:val="00544C70"/>
    <w:rsid w:val="00544EF3"/>
    <w:rsid w:val="00545195"/>
    <w:rsid w:val="00545261"/>
    <w:rsid w:val="00545499"/>
    <w:rsid w:val="00545D98"/>
    <w:rsid w:val="0054643C"/>
    <w:rsid w:val="00546F0C"/>
    <w:rsid w:val="00547333"/>
    <w:rsid w:val="0054734A"/>
    <w:rsid w:val="005501F0"/>
    <w:rsid w:val="005515D2"/>
    <w:rsid w:val="00552187"/>
    <w:rsid w:val="00552744"/>
    <w:rsid w:val="00552D1B"/>
    <w:rsid w:val="0055315C"/>
    <w:rsid w:val="0055345A"/>
    <w:rsid w:val="00553572"/>
    <w:rsid w:val="005536B8"/>
    <w:rsid w:val="00553730"/>
    <w:rsid w:val="00553DD4"/>
    <w:rsid w:val="00553DF1"/>
    <w:rsid w:val="00553F18"/>
    <w:rsid w:val="00553F6F"/>
    <w:rsid w:val="0055425B"/>
    <w:rsid w:val="005545DA"/>
    <w:rsid w:val="0055460D"/>
    <w:rsid w:val="00554735"/>
    <w:rsid w:val="005557A9"/>
    <w:rsid w:val="00555A2A"/>
    <w:rsid w:val="00555A34"/>
    <w:rsid w:val="00555B5B"/>
    <w:rsid w:val="00555B67"/>
    <w:rsid w:val="00555D4E"/>
    <w:rsid w:val="00555D80"/>
    <w:rsid w:val="00556381"/>
    <w:rsid w:val="00556A75"/>
    <w:rsid w:val="00556B41"/>
    <w:rsid w:val="00556BF4"/>
    <w:rsid w:val="00556F0B"/>
    <w:rsid w:val="00557237"/>
    <w:rsid w:val="0055766C"/>
    <w:rsid w:val="005579C6"/>
    <w:rsid w:val="005579F4"/>
    <w:rsid w:val="00557BA4"/>
    <w:rsid w:val="00557DFD"/>
    <w:rsid w:val="00557E5C"/>
    <w:rsid w:val="0056048F"/>
    <w:rsid w:val="00560654"/>
    <w:rsid w:val="00560774"/>
    <w:rsid w:val="00560910"/>
    <w:rsid w:val="0056096C"/>
    <w:rsid w:val="00560E65"/>
    <w:rsid w:val="0056105B"/>
    <w:rsid w:val="0056164F"/>
    <w:rsid w:val="00561F52"/>
    <w:rsid w:val="0056240B"/>
    <w:rsid w:val="005628D2"/>
    <w:rsid w:val="00562C59"/>
    <w:rsid w:val="00563175"/>
    <w:rsid w:val="00563241"/>
    <w:rsid w:val="00563470"/>
    <w:rsid w:val="005634A2"/>
    <w:rsid w:val="00563CF8"/>
    <w:rsid w:val="005641AD"/>
    <w:rsid w:val="005643BE"/>
    <w:rsid w:val="0056483B"/>
    <w:rsid w:val="005656B8"/>
    <w:rsid w:val="00565BC9"/>
    <w:rsid w:val="005660FA"/>
    <w:rsid w:val="0056674A"/>
    <w:rsid w:val="00566770"/>
    <w:rsid w:val="00567020"/>
    <w:rsid w:val="005674D4"/>
    <w:rsid w:val="005677EF"/>
    <w:rsid w:val="00570028"/>
    <w:rsid w:val="005710FC"/>
    <w:rsid w:val="00571A2D"/>
    <w:rsid w:val="00571E96"/>
    <w:rsid w:val="00571F4A"/>
    <w:rsid w:val="00572391"/>
    <w:rsid w:val="00572554"/>
    <w:rsid w:val="00572971"/>
    <w:rsid w:val="005746CC"/>
    <w:rsid w:val="00574D62"/>
    <w:rsid w:val="00574F0B"/>
    <w:rsid w:val="00574F37"/>
    <w:rsid w:val="005754F5"/>
    <w:rsid w:val="0057573E"/>
    <w:rsid w:val="005758DA"/>
    <w:rsid w:val="00575983"/>
    <w:rsid w:val="00575FBE"/>
    <w:rsid w:val="00576AF2"/>
    <w:rsid w:val="00577022"/>
    <w:rsid w:val="005772AA"/>
    <w:rsid w:val="0057733E"/>
    <w:rsid w:val="00577475"/>
    <w:rsid w:val="00577589"/>
    <w:rsid w:val="00577C69"/>
    <w:rsid w:val="00581064"/>
    <w:rsid w:val="0058139E"/>
    <w:rsid w:val="00582130"/>
    <w:rsid w:val="005821C0"/>
    <w:rsid w:val="00582246"/>
    <w:rsid w:val="005822C3"/>
    <w:rsid w:val="00582399"/>
    <w:rsid w:val="00582961"/>
    <w:rsid w:val="00582B63"/>
    <w:rsid w:val="00582DC8"/>
    <w:rsid w:val="005837FE"/>
    <w:rsid w:val="0058381A"/>
    <w:rsid w:val="00583B53"/>
    <w:rsid w:val="00583CBC"/>
    <w:rsid w:val="0058417A"/>
    <w:rsid w:val="00584E8D"/>
    <w:rsid w:val="005854D7"/>
    <w:rsid w:val="005856EC"/>
    <w:rsid w:val="005858E6"/>
    <w:rsid w:val="00585CFA"/>
    <w:rsid w:val="005861C9"/>
    <w:rsid w:val="005868F2"/>
    <w:rsid w:val="00587454"/>
    <w:rsid w:val="00587476"/>
    <w:rsid w:val="005874D7"/>
    <w:rsid w:val="00587737"/>
    <w:rsid w:val="0058787E"/>
    <w:rsid w:val="00587AAE"/>
    <w:rsid w:val="00587BB7"/>
    <w:rsid w:val="00587D77"/>
    <w:rsid w:val="00590017"/>
    <w:rsid w:val="005900ED"/>
    <w:rsid w:val="00590724"/>
    <w:rsid w:val="005908CF"/>
    <w:rsid w:val="00590BCB"/>
    <w:rsid w:val="00590D45"/>
    <w:rsid w:val="00590D66"/>
    <w:rsid w:val="00590DF2"/>
    <w:rsid w:val="00590F12"/>
    <w:rsid w:val="00591048"/>
    <w:rsid w:val="00591931"/>
    <w:rsid w:val="005920BD"/>
    <w:rsid w:val="00592189"/>
    <w:rsid w:val="005927CC"/>
    <w:rsid w:val="005928FD"/>
    <w:rsid w:val="00592CFF"/>
    <w:rsid w:val="00593581"/>
    <w:rsid w:val="00593860"/>
    <w:rsid w:val="00593B21"/>
    <w:rsid w:val="00593CAB"/>
    <w:rsid w:val="0059426E"/>
    <w:rsid w:val="00594726"/>
    <w:rsid w:val="005947D3"/>
    <w:rsid w:val="00594B9A"/>
    <w:rsid w:val="00594E9A"/>
    <w:rsid w:val="005955A8"/>
    <w:rsid w:val="0059562A"/>
    <w:rsid w:val="00595B11"/>
    <w:rsid w:val="00595DD3"/>
    <w:rsid w:val="00595F23"/>
    <w:rsid w:val="00595F3C"/>
    <w:rsid w:val="0059662B"/>
    <w:rsid w:val="005966B1"/>
    <w:rsid w:val="00596A62"/>
    <w:rsid w:val="00596E24"/>
    <w:rsid w:val="00596FDC"/>
    <w:rsid w:val="00597353"/>
    <w:rsid w:val="00597377"/>
    <w:rsid w:val="005974D6"/>
    <w:rsid w:val="005975F9"/>
    <w:rsid w:val="00597759"/>
    <w:rsid w:val="005978B7"/>
    <w:rsid w:val="005979B3"/>
    <w:rsid w:val="00597CD2"/>
    <w:rsid w:val="005A0051"/>
    <w:rsid w:val="005A0319"/>
    <w:rsid w:val="005A07A0"/>
    <w:rsid w:val="005A09A7"/>
    <w:rsid w:val="005A0E75"/>
    <w:rsid w:val="005A11A7"/>
    <w:rsid w:val="005A1219"/>
    <w:rsid w:val="005A1412"/>
    <w:rsid w:val="005A160F"/>
    <w:rsid w:val="005A1C5C"/>
    <w:rsid w:val="005A2223"/>
    <w:rsid w:val="005A231C"/>
    <w:rsid w:val="005A3245"/>
    <w:rsid w:val="005A3D1D"/>
    <w:rsid w:val="005A3E2E"/>
    <w:rsid w:val="005A4217"/>
    <w:rsid w:val="005A44A5"/>
    <w:rsid w:val="005A5729"/>
    <w:rsid w:val="005A5E03"/>
    <w:rsid w:val="005A6800"/>
    <w:rsid w:val="005A6B45"/>
    <w:rsid w:val="005A6CFA"/>
    <w:rsid w:val="005A6E11"/>
    <w:rsid w:val="005A6E18"/>
    <w:rsid w:val="005A7137"/>
    <w:rsid w:val="005A718E"/>
    <w:rsid w:val="005A7398"/>
    <w:rsid w:val="005A7410"/>
    <w:rsid w:val="005A7411"/>
    <w:rsid w:val="005A7C70"/>
    <w:rsid w:val="005A7DB9"/>
    <w:rsid w:val="005B00B0"/>
    <w:rsid w:val="005B060C"/>
    <w:rsid w:val="005B0909"/>
    <w:rsid w:val="005B0BAA"/>
    <w:rsid w:val="005B0FD6"/>
    <w:rsid w:val="005B1BCB"/>
    <w:rsid w:val="005B1E68"/>
    <w:rsid w:val="005B222D"/>
    <w:rsid w:val="005B25EC"/>
    <w:rsid w:val="005B2A48"/>
    <w:rsid w:val="005B362F"/>
    <w:rsid w:val="005B3870"/>
    <w:rsid w:val="005B3ABC"/>
    <w:rsid w:val="005B3CF9"/>
    <w:rsid w:val="005B4020"/>
    <w:rsid w:val="005B4359"/>
    <w:rsid w:val="005B4790"/>
    <w:rsid w:val="005B481E"/>
    <w:rsid w:val="005B4C0A"/>
    <w:rsid w:val="005B4CF2"/>
    <w:rsid w:val="005B4D60"/>
    <w:rsid w:val="005B4E3B"/>
    <w:rsid w:val="005B4F11"/>
    <w:rsid w:val="005B513A"/>
    <w:rsid w:val="005B525A"/>
    <w:rsid w:val="005B5F70"/>
    <w:rsid w:val="005B65E6"/>
    <w:rsid w:val="005B675F"/>
    <w:rsid w:val="005B6986"/>
    <w:rsid w:val="005B7168"/>
    <w:rsid w:val="005B726A"/>
    <w:rsid w:val="005B7AFD"/>
    <w:rsid w:val="005B7F91"/>
    <w:rsid w:val="005C01EF"/>
    <w:rsid w:val="005C0261"/>
    <w:rsid w:val="005C081F"/>
    <w:rsid w:val="005C0A40"/>
    <w:rsid w:val="005C15CC"/>
    <w:rsid w:val="005C1960"/>
    <w:rsid w:val="005C238F"/>
    <w:rsid w:val="005C2CDC"/>
    <w:rsid w:val="005C3133"/>
    <w:rsid w:val="005C394C"/>
    <w:rsid w:val="005C3EC1"/>
    <w:rsid w:val="005C436D"/>
    <w:rsid w:val="005C4586"/>
    <w:rsid w:val="005C4804"/>
    <w:rsid w:val="005C4884"/>
    <w:rsid w:val="005C4DE5"/>
    <w:rsid w:val="005C4F97"/>
    <w:rsid w:val="005C58D0"/>
    <w:rsid w:val="005C5922"/>
    <w:rsid w:val="005C600D"/>
    <w:rsid w:val="005C6522"/>
    <w:rsid w:val="005C6A47"/>
    <w:rsid w:val="005C6A74"/>
    <w:rsid w:val="005C71D5"/>
    <w:rsid w:val="005C7455"/>
    <w:rsid w:val="005C7693"/>
    <w:rsid w:val="005D08C7"/>
    <w:rsid w:val="005D0C3B"/>
    <w:rsid w:val="005D1108"/>
    <w:rsid w:val="005D14A2"/>
    <w:rsid w:val="005D170E"/>
    <w:rsid w:val="005D1D23"/>
    <w:rsid w:val="005D1EBA"/>
    <w:rsid w:val="005D21CB"/>
    <w:rsid w:val="005D227B"/>
    <w:rsid w:val="005D266D"/>
    <w:rsid w:val="005D28A8"/>
    <w:rsid w:val="005D28D6"/>
    <w:rsid w:val="005D29FC"/>
    <w:rsid w:val="005D2D5E"/>
    <w:rsid w:val="005D3629"/>
    <w:rsid w:val="005D3C27"/>
    <w:rsid w:val="005D3DCA"/>
    <w:rsid w:val="005D428E"/>
    <w:rsid w:val="005D48FC"/>
    <w:rsid w:val="005D553D"/>
    <w:rsid w:val="005D553F"/>
    <w:rsid w:val="005D5AA4"/>
    <w:rsid w:val="005D5C47"/>
    <w:rsid w:val="005D5D08"/>
    <w:rsid w:val="005D6887"/>
    <w:rsid w:val="005D6948"/>
    <w:rsid w:val="005D696B"/>
    <w:rsid w:val="005D708C"/>
    <w:rsid w:val="005D7706"/>
    <w:rsid w:val="005D77E4"/>
    <w:rsid w:val="005E0038"/>
    <w:rsid w:val="005E033E"/>
    <w:rsid w:val="005E0580"/>
    <w:rsid w:val="005E0891"/>
    <w:rsid w:val="005E08FF"/>
    <w:rsid w:val="005E0B62"/>
    <w:rsid w:val="005E0B63"/>
    <w:rsid w:val="005E0E93"/>
    <w:rsid w:val="005E1094"/>
    <w:rsid w:val="005E16DE"/>
    <w:rsid w:val="005E19EE"/>
    <w:rsid w:val="005E1C0B"/>
    <w:rsid w:val="005E1E55"/>
    <w:rsid w:val="005E1F35"/>
    <w:rsid w:val="005E2249"/>
    <w:rsid w:val="005E235C"/>
    <w:rsid w:val="005E37BA"/>
    <w:rsid w:val="005E3AAE"/>
    <w:rsid w:val="005E3C17"/>
    <w:rsid w:val="005E3D0B"/>
    <w:rsid w:val="005E4283"/>
    <w:rsid w:val="005E4CE8"/>
    <w:rsid w:val="005E4D0F"/>
    <w:rsid w:val="005E4E20"/>
    <w:rsid w:val="005E4E52"/>
    <w:rsid w:val="005E5345"/>
    <w:rsid w:val="005E5838"/>
    <w:rsid w:val="005E5ADA"/>
    <w:rsid w:val="005E5D6A"/>
    <w:rsid w:val="005E5E24"/>
    <w:rsid w:val="005E6012"/>
    <w:rsid w:val="005E6041"/>
    <w:rsid w:val="005E641E"/>
    <w:rsid w:val="005E6967"/>
    <w:rsid w:val="005E6B9F"/>
    <w:rsid w:val="005E6CBE"/>
    <w:rsid w:val="005E6E52"/>
    <w:rsid w:val="005E7081"/>
    <w:rsid w:val="005E75A2"/>
    <w:rsid w:val="005E782C"/>
    <w:rsid w:val="005E79D3"/>
    <w:rsid w:val="005E7A30"/>
    <w:rsid w:val="005E7DE2"/>
    <w:rsid w:val="005F011C"/>
    <w:rsid w:val="005F0460"/>
    <w:rsid w:val="005F067F"/>
    <w:rsid w:val="005F0F43"/>
    <w:rsid w:val="005F106C"/>
    <w:rsid w:val="005F12D7"/>
    <w:rsid w:val="005F14A8"/>
    <w:rsid w:val="005F155A"/>
    <w:rsid w:val="005F161B"/>
    <w:rsid w:val="005F194C"/>
    <w:rsid w:val="005F19C8"/>
    <w:rsid w:val="005F1F19"/>
    <w:rsid w:val="005F22B9"/>
    <w:rsid w:val="005F2379"/>
    <w:rsid w:val="005F28E3"/>
    <w:rsid w:val="005F2991"/>
    <w:rsid w:val="005F29D2"/>
    <w:rsid w:val="005F2A0C"/>
    <w:rsid w:val="005F2B85"/>
    <w:rsid w:val="005F2DBD"/>
    <w:rsid w:val="005F2EB0"/>
    <w:rsid w:val="005F30D6"/>
    <w:rsid w:val="005F3695"/>
    <w:rsid w:val="005F3BC5"/>
    <w:rsid w:val="005F3D29"/>
    <w:rsid w:val="005F3F23"/>
    <w:rsid w:val="005F4402"/>
    <w:rsid w:val="005F4A09"/>
    <w:rsid w:val="005F542A"/>
    <w:rsid w:val="005F571E"/>
    <w:rsid w:val="005F5B44"/>
    <w:rsid w:val="005F6056"/>
    <w:rsid w:val="005F69E1"/>
    <w:rsid w:val="005F6C67"/>
    <w:rsid w:val="005F6EBD"/>
    <w:rsid w:val="005F75BA"/>
    <w:rsid w:val="005F7673"/>
    <w:rsid w:val="005F7AA6"/>
    <w:rsid w:val="005F7C5A"/>
    <w:rsid w:val="005F7EA9"/>
    <w:rsid w:val="00600076"/>
    <w:rsid w:val="006000DC"/>
    <w:rsid w:val="0060075A"/>
    <w:rsid w:val="00601563"/>
    <w:rsid w:val="00601998"/>
    <w:rsid w:val="006025C5"/>
    <w:rsid w:val="00602B7B"/>
    <w:rsid w:val="00603591"/>
    <w:rsid w:val="00603B09"/>
    <w:rsid w:val="00603F63"/>
    <w:rsid w:val="006041CD"/>
    <w:rsid w:val="006045AD"/>
    <w:rsid w:val="006047E6"/>
    <w:rsid w:val="0060494C"/>
    <w:rsid w:val="00604AD4"/>
    <w:rsid w:val="00604E53"/>
    <w:rsid w:val="00604EF9"/>
    <w:rsid w:val="00605A55"/>
    <w:rsid w:val="00605CB8"/>
    <w:rsid w:val="00605F66"/>
    <w:rsid w:val="00605F79"/>
    <w:rsid w:val="006064B2"/>
    <w:rsid w:val="006072CE"/>
    <w:rsid w:val="00607A08"/>
    <w:rsid w:val="00607A0C"/>
    <w:rsid w:val="00607A25"/>
    <w:rsid w:val="00607F80"/>
    <w:rsid w:val="00607FDD"/>
    <w:rsid w:val="006104D7"/>
    <w:rsid w:val="00610A5A"/>
    <w:rsid w:val="00610EBB"/>
    <w:rsid w:val="00611073"/>
    <w:rsid w:val="00611128"/>
    <w:rsid w:val="006113AD"/>
    <w:rsid w:val="006113B4"/>
    <w:rsid w:val="006116E2"/>
    <w:rsid w:val="006117E7"/>
    <w:rsid w:val="00611A38"/>
    <w:rsid w:val="00611DDF"/>
    <w:rsid w:val="006120E8"/>
    <w:rsid w:val="00612520"/>
    <w:rsid w:val="006129A8"/>
    <w:rsid w:val="00612A66"/>
    <w:rsid w:val="00613064"/>
    <w:rsid w:val="00613B62"/>
    <w:rsid w:val="00613CAE"/>
    <w:rsid w:val="00613D4D"/>
    <w:rsid w:val="00613F58"/>
    <w:rsid w:val="00613FBA"/>
    <w:rsid w:val="0061404D"/>
    <w:rsid w:val="00614101"/>
    <w:rsid w:val="006145CB"/>
    <w:rsid w:val="0061514E"/>
    <w:rsid w:val="006152A9"/>
    <w:rsid w:val="0061560B"/>
    <w:rsid w:val="00615A15"/>
    <w:rsid w:val="00616210"/>
    <w:rsid w:val="0061660F"/>
    <w:rsid w:val="006168C4"/>
    <w:rsid w:val="006168DB"/>
    <w:rsid w:val="00616CFD"/>
    <w:rsid w:val="00616D45"/>
    <w:rsid w:val="00616EA8"/>
    <w:rsid w:val="0061720D"/>
    <w:rsid w:val="00617850"/>
    <w:rsid w:val="00617DBE"/>
    <w:rsid w:val="00617EFB"/>
    <w:rsid w:val="006203EC"/>
    <w:rsid w:val="006206DF"/>
    <w:rsid w:val="006207DB"/>
    <w:rsid w:val="00620A79"/>
    <w:rsid w:val="00620EC0"/>
    <w:rsid w:val="006213B9"/>
    <w:rsid w:val="0062153D"/>
    <w:rsid w:val="00621E0F"/>
    <w:rsid w:val="00622375"/>
    <w:rsid w:val="0062237B"/>
    <w:rsid w:val="006223D7"/>
    <w:rsid w:val="006224C2"/>
    <w:rsid w:val="006225FF"/>
    <w:rsid w:val="006226E1"/>
    <w:rsid w:val="00622C65"/>
    <w:rsid w:val="0062304A"/>
    <w:rsid w:val="006235D5"/>
    <w:rsid w:val="00623706"/>
    <w:rsid w:val="0062430C"/>
    <w:rsid w:val="006245D4"/>
    <w:rsid w:val="006248F4"/>
    <w:rsid w:val="00625543"/>
    <w:rsid w:val="00625851"/>
    <w:rsid w:val="00625A43"/>
    <w:rsid w:val="00625C4B"/>
    <w:rsid w:val="006263DA"/>
    <w:rsid w:val="00626B0B"/>
    <w:rsid w:val="00626D70"/>
    <w:rsid w:val="00626F49"/>
    <w:rsid w:val="006273F0"/>
    <w:rsid w:val="006275C3"/>
    <w:rsid w:val="00627733"/>
    <w:rsid w:val="006279AC"/>
    <w:rsid w:val="006279F0"/>
    <w:rsid w:val="00627ACE"/>
    <w:rsid w:val="00627E88"/>
    <w:rsid w:val="00627EB6"/>
    <w:rsid w:val="00630724"/>
    <w:rsid w:val="00630C68"/>
    <w:rsid w:val="00630D39"/>
    <w:rsid w:val="00630D44"/>
    <w:rsid w:val="00631043"/>
    <w:rsid w:val="0063134A"/>
    <w:rsid w:val="006320EC"/>
    <w:rsid w:val="00632530"/>
    <w:rsid w:val="00633128"/>
    <w:rsid w:val="00633317"/>
    <w:rsid w:val="00633AA0"/>
    <w:rsid w:val="00633E2F"/>
    <w:rsid w:val="006340E2"/>
    <w:rsid w:val="00634315"/>
    <w:rsid w:val="00634B5F"/>
    <w:rsid w:val="00634E8A"/>
    <w:rsid w:val="00635110"/>
    <w:rsid w:val="00635204"/>
    <w:rsid w:val="00635290"/>
    <w:rsid w:val="006356BA"/>
    <w:rsid w:val="00635A00"/>
    <w:rsid w:val="00636023"/>
    <w:rsid w:val="00636782"/>
    <w:rsid w:val="00636996"/>
    <w:rsid w:val="00636AA8"/>
    <w:rsid w:val="00636F60"/>
    <w:rsid w:val="006371FB"/>
    <w:rsid w:val="00637947"/>
    <w:rsid w:val="0064011C"/>
    <w:rsid w:val="006404A8"/>
    <w:rsid w:val="006406DE"/>
    <w:rsid w:val="00640752"/>
    <w:rsid w:val="006412A3"/>
    <w:rsid w:val="006416BC"/>
    <w:rsid w:val="006418FF"/>
    <w:rsid w:val="00641A48"/>
    <w:rsid w:val="00641C8E"/>
    <w:rsid w:val="006421A6"/>
    <w:rsid w:val="006425EB"/>
    <w:rsid w:val="006426D9"/>
    <w:rsid w:val="00642BD5"/>
    <w:rsid w:val="006431BB"/>
    <w:rsid w:val="00643208"/>
    <w:rsid w:val="00643760"/>
    <w:rsid w:val="00643894"/>
    <w:rsid w:val="00643CB7"/>
    <w:rsid w:val="0064422D"/>
    <w:rsid w:val="00644249"/>
    <w:rsid w:val="006449C8"/>
    <w:rsid w:val="00644A40"/>
    <w:rsid w:val="00644E84"/>
    <w:rsid w:val="00644FEA"/>
    <w:rsid w:val="006450E5"/>
    <w:rsid w:val="006451A4"/>
    <w:rsid w:val="0064562F"/>
    <w:rsid w:val="006459FE"/>
    <w:rsid w:val="00646481"/>
    <w:rsid w:val="006464FA"/>
    <w:rsid w:val="00646519"/>
    <w:rsid w:val="00646D8C"/>
    <w:rsid w:val="006475F2"/>
    <w:rsid w:val="00647D25"/>
    <w:rsid w:val="006502B0"/>
    <w:rsid w:val="0065043D"/>
    <w:rsid w:val="00650787"/>
    <w:rsid w:val="00650897"/>
    <w:rsid w:val="00650C45"/>
    <w:rsid w:val="00650DF8"/>
    <w:rsid w:val="00651473"/>
    <w:rsid w:val="00651BD3"/>
    <w:rsid w:val="00651DE3"/>
    <w:rsid w:val="00652703"/>
    <w:rsid w:val="0065285A"/>
    <w:rsid w:val="00653042"/>
    <w:rsid w:val="006530DC"/>
    <w:rsid w:val="00653AA3"/>
    <w:rsid w:val="00653D29"/>
    <w:rsid w:val="00653ED1"/>
    <w:rsid w:val="006541DD"/>
    <w:rsid w:val="006544EA"/>
    <w:rsid w:val="00654AF4"/>
    <w:rsid w:val="00654CF6"/>
    <w:rsid w:val="00654F10"/>
    <w:rsid w:val="00655065"/>
    <w:rsid w:val="00655120"/>
    <w:rsid w:val="006551A7"/>
    <w:rsid w:val="00655538"/>
    <w:rsid w:val="0065581B"/>
    <w:rsid w:val="00655823"/>
    <w:rsid w:val="006559E4"/>
    <w:rsid w:val="00655BB9"/>
    <w:rsid w:val="0065642E"/>
    <w:rsid w:val="00656C6B"/>
    <w:rsid w:val="006574EE"/>
    <w:rsid w:val="00657AD9"/>
    <w:rsid w:val="00657ADC"/>
    <w:rsid w:val="00657CA8"/>
    <w:rsid w:val="00657EA6"/>
    <w:rsid w:val="006606C4"/>
    <w:rsid w:val="00660818"/>
    <w:rsid w:val="0066083D"/>
    <w:rsid w:val="00660B2D"/>
    <w:rsid w:val="006610AA"/>
    <w:rsid w:val="006611B2"/>
    <w:rsid w:val="0066157A"/>
    <w:rsid w:val="0066167E"/>
    <w:rsid w:val="006616DE"/>
    <w:rsid w:val="006618B4"/>
    <w:rsid w:val="0066280B"/>
    <w:rsid w:val="00662D38"/>
    <w:rsid w:val="00662ED2"/>
    <w:rsid w:val="00663593"/>
    <w:rsid w:val="006639C0"/>
    <w:rsid w:val="00663BEC"/>
    <w:rsid w:val="00664193"/>
    <w:rsid w:val="00664231"/>
    <w:rsid w:val="00664465"/>
    <w:rsid w:val="00664535"/>
    <w:rsid w:val="006646A0"/>
    <w:rsid w:val="00664769"/>
    <w:rsid w:val="00664DBA"/>
    <w:rsid w:val="00665000"/>
    <w:rsid w:val="00665217"/>
    <w:rsid w:val="006657C2"/>
    <w:rsid w:val="006658B4"/>
    <w:rsid w:val="00666042"/>
    <w:rsid w:val="006665FF"/>
    <w:rsid w:val="00666A47"/>
    <w:rsid w:val="00666E35"/>
    <w:rsid w:val="00667112"/>
    <w:rsid w:val="006671E3"/>
    <w:rsid w:val="00667219"/>
    <w:rsid w:val="006672EF"/>
    <w:rsid w:val="00667444"/>
    <w:rsid w:val="006675B8"/>
    <w:rsid w:val="00667BBE"/>
    <w:rsid w:val="00667BDE"/>
    <w:rsid w:val="00670009"/>
    <w:rsid w:val="006709FA"/>
    <w:rsid w:val="00670F5C"/>
    <w:rsid w:val="006716F6"/>
    <w:rsid w:val="00671927"/>
    <w:rsid w:val="0067197A"/>
    <w:rsid w:val="00671D1A"/>
    <w:rsid w:val="00672165"/>
    <w:rsid w:val="0067289C"/>
    <w:rsid w:val="00673244"/>
    <w:rsid w:val="00673650"/>
    <w:rsid w:val="006737D0"/>
    <w:rsid w:val="006739DE"/>
    <w:rsid w:val="006745B5"/>
    <w:rsid w:val="00674A06"/>
    <w:rsid w:val="006754CB"/>
    <w:rsid w:val="00675936"/>
    <w:rsid w:val="00675FA4"/>
    <w:rsid w:val="006762F1"/>
    <w:rsid w:val="0067636D"/>
    <w:rsid w:val="006763B3"/>
    <w:rsid w:val="006763F6"/>
    <w:rsid w:val="00676DEB"/>
    <w:rsid w:val="00676DFC"/>
    <w:rsid w:val="00676E7B"/>
    <w:rsid w:val="0067761E"/>
    <w:rsid w:val="006776D3"/>
    <w:rsid w:val="006779F4"/>
    <w:rsid w:val="00677D75"/>
    <w:rsid w:val="00677E0B"/>
    <w:rsid w:val="00677E5A"/>
    <w:rsid w:val="00677EC4"/>
    <w:rsid w:val="00680318"/>
    <w:rsid w:val="0068044B"/>
    <w:rsid w:val="0068097E"/>
    <w:rsid w:val="0068164A"/>
    <w:rsid w:val="006816B9"/>
    <w:rsid w:val="00681A24"/>
    <w:rsid w:val="00681A27"/>
    <w:rsid w:val="00681B82"/>
    <w:rsid w:val="00682463"/>
    <w:rsid w:val="00682472"/>
    <w:rsid w:val="0068257E"/>
    <w:rsid w:val="006828AF"/>
    <w:rsid w:val="00683008"/>
    <w:rsid w:val="00683477"/>
    <w:rsid w:val="00683676"/>
    <w:rsid w:val="00684799"/>
    <w:rsid w:val="00684AF3"/>
    <w:rsid w:val="00684BF8"/>
    <w:rsid w:val="00684F53"/>
    <w:rsid w:val="00685078"/>
    <w:rsid w:val="006850EB"/>
    <w:rsid w:val="006856D4"/>
    <w:rsid w:val="006856E5"/>
    <w:rsid w:val="00685AFC"/>
    <w:rsid w:val="00685F9F"/>
    <w:rsid w:val="00685FE4"/>
    <w:rsid w:val="006861CD"/>
    <w:rsid w:val="006869AF"/>
    <w:rsid w:val="00686B1A"/>
    <w:rsid w:val="00686BDD"/>
    <w:rsid w:val="00687058"/>
    <w:rsid w:val="006870EF"/>
    <w:rsid w:val="00687332"/>
    <w:rsid w:val="006879ED"/>
    <w:rsid w:val="00690435"/>
    <w:rsid w:val="00690803"/>
    <w:rsid w:val="00690C73"/>
    <w:rsid w:val="00691952"/>
    <w:rsid w:val="00691958"/>
    <w:rsid w:val="00691A73"/>
    <w:rsid w:val="00691B34"/>
    <w:rsid w:val="00692065"/>
    <w:rsid w:val="00692081"/>
    <w:rsid w:val="006920F1"/>
    <w:rsid w:val="00692393"/>
    <w:rsid w:val="006923D6"/>
    <w:rsid w:val="006931D6"/>
    <w:rsid w:val="006931E3"/>
    <w:rsid w:val="0069330B"/>
    <w:rsid w:val="006937F8"/>
    <w:rsid w:val="00693EB8"/>
    <w:rsid w:val="00694014"/>
    <w:rsid w:val="0069435D"/>
    <w:rsid w:val="006945F2"/>
    <w:rsid w:val="00694E3C"/>
    <w:rsid w:val="006952CF"/>
    <w:rsid w:val="006959E6"/>
    <w:rsid w:val="00696083"/>
    <w:rsid w:val="006960C0"/>
    <w:rsid w:val="00696456"/>
    <w:rsid w:val="006969AA"/>
    <w:rsid w:val="00696AAD"/>
    <w:rsid w:val="00696DD0"/>
    <w:rsid w:val="00697570"/>
    <w:rsid w:val="00697E6E"/>
    <w:rsid w:val="006A06A3"/>
    <w:rsid w:val="006A06F9"/>
    <w:rsid w:val="006A08B5"/>
    <w:rsid w:val="006A0C7C"/>
    <w:rsid w:val="006A0D27"/>
    <w:rsid w:val="006A10CF"/>
    <w:rsid w:val="006A1596"/>
    <w:rsid w:val="006A19FF"/>
    <w:rsid w:val="006A1C65"/>
    <w:rsid w:val="006A1D54"/>
    <w:rsid w:val="006A25A2"/>
    <w:rsid w:val="006A2691"/>
    <w:rsid w:val="006A273C"/>
    <w:rsid w:val="006A27B1"/>
    <w:rsid w:val="006A2BBB"/>
    <w:rsid w:val="006A304F"/>
    <w:rsid w:val="006A3367"/>
    <w:rsid w:val="006A3662"/>
    <w:rsid w:val="006A3A52"/>
    <w:rsid w:val="006A3D0F"/>
    <w:rsid w:val="006A3F71"/>
    <w:rsid w:val="006A4122"/>
    <w:rsid w:val="006A45C0"/>
    <w:rsid w:val="006A4AC7"/>
    <w:rsid w:val="006A4D62"/>
    <w:rsid w:val="006A5220"/>
    <w:rsid w:val="006A54DF"/>
    <w:rsid w:val="006A5783"/>
    <w:rsid w:val="006A5E51"/>
    <w:rsid w:val="006A5FEB"/>
    <w:rsid w:val="006A6926"/>
    <w:rsid w:val="006A6A18"/>
    <w:rsid w:val="006A6B85"/>
    <w:rsid w:val="006A6DE1"/>
    <w:rsid w:val="006A6F43"/>
    <w:rsid w:val="006A740D"/>
    <w:rsid w:val="006B04FE"/>
    <w:rsid w:val="006B105A"/>
    <w:rsid w:val="006B2169"/>
    <w:rsid w:val="006B2207"/>
    <w:rsid w:val="006B238B"/>
    <w:rsid w:val="006B2ADE"/>
    <w:rsid w:val="006B2C4F"/>
    <w:rsid w:val="006B2DFD"/>
    <w:rsid w:val="006B2F19"/>
    <w:rsid w:val="006B3466"/>
    <w:rsid w:val="006B3AAE"/>
    <w:rsid w:val="006B3E05"/>
    <w:rsid w:val="006B3FD8"/>
    <w:rsid w:val="006B419B"/>
    <w:rsid w:val="006B4FAF"/>
    <w:rsid w:val="006B55AD"/>
    <w:rsid w:val="006B5D56"/>
    <w:rsid w:val="006B5EE8"/>
    <w:rsid w:val="006B6193"/>
    <w:rsid w:val="006B659F"/>
    <w:rsid w:val="006B67FC"/>
    <w:rsid w:val="006B6B7E"/>
    <w:rsid w:val="006B6BCE"/>
    <w:rsid w:val="006B6CDA"/>
    <w:rsid w:val="006B6F9B"/>
    <w:rsid w:val="006B7093"/>
    <w:rsid w:val="006C0425"/>
    <w:rsid w:val="006C0C2D"/>
    <w:rsid w:val="006C0C39"/>
    <w:rsid w:val="006C16EA"/>
    <w:rsid w:val="006C194F"/>
    <w:rsid w:val="006C26BB"/>
    <w:rsid w:val="006C26FA"/>
    <w:rsid w:val="006C2C0B"/>
    <w:rsid w:val="006C2F21"/>
    <w:rsid w:val="006C32A0"/>
    <w:rsid w:val="006C3400"/>
    <w:rsid w:val="006C3554"/>
    <w:rsid w:val="006C3763"/>
    <w:rsid w:val="006C3A89"/>
    <w:rsid w:val="006C3C90"/>
    <w:rsid w:val="006C4091"/>
    <w:rsid w:val="006C41C1"/>
    <w:rsid w:val="006C4B7F"/>
    <w:rsid w:val="006C54B4"/>
    <w:rsid w:val="006C5DF0"/>
    <w:rsid w:val="006C5DFF"/>
    <w:rsid w:val="006C67A8"/>
    <w:rsid w:val="006C6D93"/>
    <w:rsid w:val="006C6E27"/>
    <w:rsid w:val="006C6EA8"/>
    <w:rsid w:val="006C6F1E"/>
    <w:rsid w:val="006C7427"/>
    <w:rsid w:val="006D0285"/>
    <w:rsid w:val="006D08D0"/>
    <w:rsid w:val="006D0F12"/>
    <w:rsid w:val="006D0FDC"/>
    <w:rsid w:val="006D1A98"/>
    <w:rsid w:val="006D1EDF"/>
    <w:rsid w:val="006D1F99"/>
    <w:rsid w:val="006D2475"/>
    <w:rsid w:val="006D2573"/>
    <w:rsid w:val="006D2E11"/>
    <w:rsid w:val="006D3A21"/>
    <w:rsid w:val="006D3A9B"/>
    <w:rsid w:val="006D454F"/>
    <w:rsid w:val="006D4FA9"/>
    <w:rsid w:val="006D5725"/>
    <w:rsid w:val="006D6731"/>
    <w:rsid w:val="006D6B0F"/>
    <w:rsid w:val="006D6B26"/>
    <w:rsid w:val="006D6E4D"/>
    <w:rsid w:val="006D6F0C"/>
    <w:rsid w:val="006D75F5"/>
    <w:rsid w:val="006D79CE"/>
    <w:rsid w:val="006D7C99"/>
    <w:rsid w:val="006D7DA5"/>
    <w:rsid w:val="006E0576"/>
    <w:rsid w:val="006E09E5"/>
    <w:rsid w:val="006E112D"/>
    <w:rsid w:val="006E13C5"/>
    <w:rsid w:val="006E14AF"/>
    <w:rsid w:val="006E1869"/>
    <w:rsid w:val="006E18D0"/>
    <w:rsid w:val="006E1B32"/>
    <w:rsid w:val="006E1B58"/>
    <w:rsid w:val="006E1E67"/>
    <w:rsid w:val="006E1F22"/>
    <w:rsid w:val="006E1FB2"/>
    <w:rsid w:val="006E29E6"/>
    <w:rsid w:val="006E2E30"/>
    <w:rsid w:val="006E3188"/>
    <w:rsid w:val="006E3573"/>
    <w:rsid w:val="006E3710"/>
    <w:rsid w:val="006E3733"/>
    <w:rsid w:val="006E3DCC"/>
    <w:rsid w:val="006E3EAC"/>
    <w:rsid w:val="006E4446"/>
    <w:rsid w:val="006E47EE"/>
    <w:rsid w:val="006E4887"/>
    <w:rsid w:val="006E5317"/>
    <w:rsid w:val="006E5A2B"/>
    <w:rsid w:val="006E5B2C"/>
    <w:rsid w:val="006E5DE0"/>
    <w:rsid w:val="006E5DED"/>
    <w:rsid w:val="006E5FC2"/>
    <w:rsid w:val="006E618B"/>
    <w:rsid w:val="006E6192"/>
    <w:rsid w:val="006E6376"/>
    <w:rsid w:val="006E64EF"/>
    <w:rsid w:val="006E7D6F"/>
    <w:rsid w:val="006F02A0"/>
    <w:rsid w:val="006F030C"/>
    <w:rsid w:val="006F04AA"/>
    <w:rsid w:val="006F0652"/>
    <w:rsid w:val="006F0969"/>
    <w:rsid w:val="006F0CE5"/>
    <w:rsid w:val="006F19F5"/>
    <w:rsid w:val="006F1A52"/>
    <w:rsid w:val="006F1A55"/>
    <w:rsid w:val="006F2661"/>
    <w:rsid w:val="006F2680"/>
    <w:rsid w:val="006F2A41"/>
    <w:rsid w:val="006F2C9D"/>
    <w:rsid w:val="006F2EF0"/>
    <w:rsid w:val="006F36C2"/>
    <w:rsid w:val="006F3812"/>
    <w:rsid w:val="006F3BA8"/>
    <w:rsid w:val="006F3C5F"/>
    <w:rsid w:val="006F3C9D"/>
    <w:rsid w:val="006F3DB8"/>
    <w:rsid w:val="006F3F5D"/>
    <w:rsid w:val="006F42D8"/>
    <w:rsid w:val="006F42E4"/>
    <w:rsid w:val="006F4394"/>
    <w:rsid w:val="006F4559"/>
    <w:rsid w:val="006F4B4E"/>
    <w:rsid w:val="006F52B4"/>
    <w:rsid w:val="006F5344"/>
    <w:rsid w:val="006F54F3"/>
    <w:rsid w:val="006F555F"/>
    <w:rsid w:val="006F6425"/>
    <w:rsid w:val="006F674D"/>
    <w:rsid w:val="006F67F1"/>
    <w:rsid w:val="006F6C2C"/>
    <w:rsid w:val="006F6D34"/>
    <w:rsid w:val="006F7551"/>
    <w:rsid w:val="006F7A9B"/>
    <w:rsid w:val="006F7AE8"/>
    <w:rsid w:val="006F7CEE"/>
    <w:rsid w:val="0070024A"/>
    <w:rsid w:val="0070050D"/>
    <w:rsid w:val="0070081E"/>
    <w:rsid w:val="00700CFF"/>
    <w:rsid w:val="00700D3E"/>
    <w:rsid w:val="00701305"/>
    <w:rsid w:val="00701404"/>
    <w:rsid w:val="00701B44"/>
    <w:rsid w:val="00701E84"/>
    <w:rsid w:val="00702059"/>
    <w:rsid w:val="007021C9"/>
    <w:rsid w:val="00703192"/>
    <w:rsid w:val="00703356"/>
    <w:rsid w:val="00703646"/>
    <w:rsid w:val="00703C14"/>
    <w:rsid w:val="00704408"/>
    <w:rsid w:val="0070482C"/>
    <w:rsid w:val="007049CA"/>
    <w:rsid w:val="00704C88"/>
    <w:rsid w:val="007051F0"/>
    <w:rsid w:val="007051F2"/>
    <w:rsid w:val="007053D3"/>
    <w:rsid w:val="007055C8"/>
    <w:rsid w:val="0070570A"/>
    <w:rsid w:val="00705A66"/>
    <w:rsid w:val="00705B32"/>
    <w:rsid w:val="00705B62"/>
    <w:rsid w:val="00705DF8"/>
    <w:rsid w:val="00706744"/>
    <w:rsid w:val="007068BA"/>
    <w:rsid w:val="0070690B"/>
    <w:rsid w:val="00706986"/>
    <w:rsid w:val="00706AEA"/>
    <w:rsid w:val="00706F79"/>
    <w:rsid w:val="0070730C"/>
    <w:rsid w:val="007076A7"/>
    <w:rsid w:val="00707921"/>
    <w:rsid w:val="0070796C"/>
    <w:rsid w:val="00707BA2"/>
    <w:rsid w:val="007101F7"/>
    <w:rsid w:val="007102B4"/>
    <w:rsid w:val="00710E71"/>
    <w:rsid w:val="007111C3"/>
    <w:rsid w:val="007112FB"/>
    <w:rsid w:val="00711B0A"/>
    <w:rsid w:val="007120B7"/>
    <w:rsid w:val="00712615"/>
    <w:rsid w:val="0071274D"/>
    <w:rsid w:val="00712D65"/>
    <w:rsid w:val="00712E2F"/>
    <w:rsid w:val="00713342"/>
    <w:rsid w:val="007135F2"/>
    <w:rsid w:val="00713821"/>
    <w:rsid w:val="0071391C"/>
    <w:rsid w:val="00713A2D"/>
    <w:rsid w:val="00713D89"/>
    <w:rsid w:val="00714273"/>
    <w:rsid w:val="00714568"/>
    <w:rsid w:val="00714888"/>
    <w:rsid w:val="00714AAD"/>
    <w:rsid w:val="00714BBB"/>
    <w:rsid w:val="00715160"/>
    <w:rsid w:val="007152E0"/>
    <w:rsid w:val="0071538B"/>
    <w:rsid w:val="00715B2D"/>
    <w:rsid w:val="00715B41"/>
    <w:rsid w:val="00715CB0"/>
    <w:rsid w:val="0071612A"/>
    <w:rsid w:val="00716B0E"/>
    <w:rsid w:val="00716F31"/>
    <w:rsid w:val="00717386"/>
    <w:rsid w:val="0071757F"/>
    <w:rsid w:val="00720947"/>
    <w:rsid w:val="00720E7F"/>
    <w:rsid w:val="00720F83"/>
    <w:rsid w:val="007217D5"/>
    <w:rsid w:val="00722461"/>
    <w:rsid w:val="007224E8"/>
    <w:rsid w:val="007230CB"/>
    <w:rsid w:val="007231DF"/>
    <w:rsid w:val="0072341A"/>
    <w:rsid w:val="0072394D"/>
    <w:rsid w:val="00723E74"/>
    <w:rsid w:val="00723EBD"/>
    <w:rsid w:val="007248A0"/>
    <w:rsid w:val="0072541C"/>
    <w:rsid w:val="00725489"/>
    <w:rsid w:val="0072685C"/>
    <w:rsid w:val="007269FC"/>
    <w:rsid w:val="007275A6"/>
    <w:rsid w:val="00730B42"/>
    <w:rsid w:val="00730BFC"/>
    <w:rsid w:val="00730F3C"/>
    <w:rsid w:val="007310C8"/>
    <w:rsid w:val="00731520"/>
    <w:rsid w:val="007316D6"/>
    <w:rsid w:val="00731F03"/>
    <w:rsid w:val="00732185"/>
    <w:rsid w:val="007327F6"/>
    <w:rsid w:val="007337B7"/>
    <w:rsid w:val="00733CA9"/>
    <w:rsid w:val="00733D6A"/>
    <w:rsid w:val="00734677"/>
    <w:rsid w:val="00734726"/>
    <w:rsid w:val="00734ADF"/>
    <w:rsid w:val="007354AB"/>
    <w:rsid w:val="0073570F"/>
    <w:rsid w:val="0073595E"/>
    <w:rsid w:val="00735AA7"/>
    <w:rsid w:val="00735CCB"/>
    <w:rsid w:val="00736611"/>
    <w:rsid w:val="0073661E"/>
    <w:rsid w:val="00736692"/>
    <w:rsid w:val="00736722"/>
    <w:rsid w:val="0073725B"/>
    <w:rsid w:val="007373D3"/>
    <w:rsid w:val="007376D2"/>
    <w:rsid w:val="0073775D"/>
    <w:rsid w:val="007377C7"/>
    <w:rsid w:val="0073799E"/>
    <w:rsid w:val="00737A1D"/>
    <w:rsid w:val="0074056C"/>
    <w:rsid w:val="00740E31"/>
    <w:rsid w:val="00740FD3"/>
    <w:rsid w:val="007415AC"/>
    <w:rsid w:val="00741819"/>
    <w:rsid w:val="00741990"/>
    <w:rsid w:val="00741D5E"/>
    <w:rsid w:val="00741D89"/>
    <w:rsid w:val="007420FA"/>
    <w:rsid w:val="0074228A"/>
    <w:rsid w:val="00742552"/>
    <w:rsid w:val="00742A6C"/>
    <w:rsid w:val="00742E3B"/>
    <w:rsid w:val="00742E85"/>
    <w:rsid w:val="00742F1A"/>
    <w:rsid w:val="007430DE"/>
    <w:rsid w:val="00743138"/>
    <w:rsid w:val="007439B8"/>
    <w:rsid w:val="00744462"/>
    <w:rsid w:val="00744A5E"/>
    <w:rsid w:val="00744C68"/>
    <w:rsid w:val="00744D65"/>
    <w:rsid w:val="00744E36"/>
    <w:rsid w:val="00744F56"/>
    <w:rsid w:val="00744FA9"/>
    <w:rsid w:val="00745231"/>
    <w:rsid w:val="00745971"/>
    <w:rsid w:val="00745F0D"/>
    <w:rsid w:val="007462E9"/>
    <w:rsid w:val="007464ED"/>
    <w:rsid w:val="007465F3"/>
    <w:rsid w:val="00746745"/>
    <w:rsid w:val="00747125"/>
    <w:rsid w:val="00751591"/>
    <w:rsid w:val="00751FDC"/>
    <w:rsid w:val="00752480"/>
    <w:rsid w:val="00752A9B"/>
    <w:rsid w:val="00752BE6"/>
    <w:rsid w:val="00753210"/>
    <w:rsid w:val="0075360B"/>
    <w:rsid w:val="00753EC8"/>
    <w:rsid w:val="00754220"/>
    <w:rsid w:val="0075435D"/>
    <w:rsid w:val="00754C5D"/>
    <w:rsid w:val="00754C87"/>
    <w:rsid w:val="00755194"/>
    <w:rsid w:val="0075594C"/>
    <w:rsid w:val="00755F6A"/>
    <w:rsid w:val="0075604B"/>
    <w:rsid w:val="007562DF"/>
    <w:rsid w:val="007563FC"/>
    <w:rsid w:val="007566EF"/>
    <w:rsid w:val="00756842"/>
    <w:rsid w:val="007573EB"/>
    <w:rsid w:val="00757400"/>
    <w:rsid w:val="00757960"/>
    <w:rsid w:val="00757994"/>
    <w:rsid w:val="00757C9D"/>
    <w:rsid w:val="0076004E"/>
    <w:rsid w:val="00760209"/>
    <w:rsid w:val="00760250"/>
    <w:rsid w:val="00760A9B"/>
    <w:rsid w:val="00760FB8"/>
    <w:rsid w:val="00761433"/>
    <w:rsid w:val="00761C30"/>
    <w:rsid w:val="00761D77"/>
    <w:rsid w:val="00761EC3"/>
    <w:rsid w:val="007628B1"/>
    <w:rsid w:val="00762F44"/>
    <w:rsid w:val="0076307A"/>
    <w:rsid w:val="0076312A"/>
    <w:rsid w:val="00763193"/>
    <w:rsid w:val="0076324F"/>
    <w:rsid w:val="007636CD"/>
    <w:rsid w:val="00763ADC"/>
    <w:rsid w:val="00764332"/>
    <w:rsid w:val="00764563"/>
    <w:rsid w:val="00764B6C"/>
    <w:rsid w:val="00764C14"/>
    <w:rsid w:val="00765006"/>
    <w:rsid w:val="007651AF"/>
    <w:rsid w:val="00765707"/>
    <w:rsid w:val="0076593E"/>
    <w:rsid w:val="00765B97"/>
    <w:rsid w:val="00765FD3"/>
    <w:rsid w:val="00766043"/>
    <w:rsid w:val="00766044"/>
    <w:rsid w:val="0076626D"/>
    <w:rsid w:val="00766FB9"/>
    <w:rsid w:val="00767388"/>
    <w:rsid w:val="00767B1C"/>
    <w:rsid w:val="0077056C"/>
    <w:rsid w:val="007706DB"/>
    <w:rsid w:val="0077088C"/>
    <w:rsid w:val="00770B27"/>
    <w:rsid w:val="00770BC0"/>
    <w:rsid w:val="0077180C"/>
    <w:rsid w:val="007721A9"/>
    <w:rsid w:val="007726A4"/>
    <w:rsid w:val="007726F8"/>
    <w:rsid w:val="00772743"/>
    <w:rsid w:val="00772A52"/>
    <w:rsid w:val="00772DE0"/>
    <w:rsid w:val="0077324F"/>
    <w:rsid w:val="007732A5"/>
    <w:rsid w:val="007737AE"/>
    <w:rsid w:val="00773822"/>
    <w:rsid w:val="00773ACD"/>
    <w:rsid w:val="007740C3"/>
    <w:rsid w:val="00774420"/>
    <w:rsid w:val="0077462B"/>
    <w:rsid w:val="00774791"/>
    <w:rsid w:val="00774792"/>
    <w:rsid w:val="00774C3D"/>
    <w:rsid w:val="00774DB9"/>
    <w:rsid w:val="00775771"/>
    <w:rsid w:val="00775DBD"/>
    <w:rsid w:val="00776230"/>
    <w:rsid w:val="00776641"/>
    <w:rsid w:val="0077686F"/>
    <w:rsid w:val="00776C27"/>
    <w:rsid w:val="00776D40"/>
    <w:rsid w:val="007771E4"/>
    <w:rsid w:val="00777390"/>
    <w:rsid w:val="007774FA"/>
    <w:rsid w:val="0077769D"/>
    <w:rsid w:val="007776B7"/>
    <w:rsid w:val="00777AEC"/>
    <w:rsid w:val="00777DA0"/>
    <w:rsid w:val="007802D8"/>
    <w:rsid w:val="00780D24"/>
    <w:rsid w:val="0078127B"/>
    <w:rsid w:val="007816AC"/>
    <w:rsid w:val="0078254E"/>
    <w:rsid w:val="007828F0"/>
    <w:rsid w:val="00783326"/>
    <w:rsid w:val="0078384F"/>
    <w:rsid w:val="00783EB8"/>
    <w:rsid w:val="0078407E"/>
    <w:rsid w:val="007845CE"/>
    <w:rsid w:val="007847B6"/>
    <w:rsid w:val="00784EC4"/>
    <w:rsid w:val="00784F8D"/>
    <w:rsid w:val="007853D3"/>
    <w:rsid w:val="0078548C"/>
    <w:rsid w:val="007858DB"/>
    <w:rsid w:val="00785DF7"/>
    <w:rsid w:val="0078609E"/>
    <w:rsid w:val="00786598"/>
    <w:rsid w:val="00786CE8"/>
    <w:rsid w:val="00786F19"/>
    <w:rsid w:val="007872FC"/>
    <w:rsid w:val="007908E3"/>
    <w:rsid w:val="00790D36"/>
    <w:rsid w:val="0079208B"/>
    <w:rsid w:val="007921CF"/>
    <w:rsid w:val="00792D23"/>
    <w:rsid w:val="007937AE"/>
    <w:rsid w:val="00793CAF"/>
    <w:rsid w:val="00794962"/>
    <w:rsid w:val="00795064"/>
    <w:rsid w:val="0079518D"/>
    <w:rsid w:val="007951A8"/>
    <w:rsid w:val="00795511"/>
    <w:rsid w:val="0079593E"/>
    <w:rsid w:val="00795C11"/>
    <w:rsid w:val="00795CAE"/>
    <w:rsid w:val="007961A1"/>
    <w:rsid w:val="0079635D"/>
    <w:rsid w:val="007969ED"/>
    <w:rsid w:val="00796ABE"/>
    <w:rsid w:val="00796BB3"/>
    <w:rsid w:val="00797754"/>
    <w:rsid w:val="00797A45"/>
    <w:rsid w:val="00797E25"/>
    <w:rsid w:val="007A027E"/>
    <w:rsid w:val="007A0681"/>
    <w:rsid w:val="007A0832"/>
    <w:rsid w:val="007A0E1A"/>
    <w:rsid w:val="007A0E3B"/>
    <w:rsid w:val="007A0F77"/>
    <w:rsid w:val="007A17C3"/>
    <w:rsid w:val="007A2135"/>
    <w:rsid w:val="007A2248"/>
    <w:rsid w:val="007A2C3A"/>
    <w:rsid w:val="007A2E65"/>
    <w:rsid w:val="007A31D1"/>
    <w:rsid w:val="007A3249"/>
    <w:rsid w:val="007A380A"/>
    <w:rsid w:val="007A3B0E"/>
    <w:rsid w:val="007A3C6C"/>
    <w:rsid w:val="007A44C4"/>
    <w:rsid w:val="007A45C7"/>
    <w:rsid w:val="007A48E0"/>
    <w:rsid w:val="007A4FFB"/>
    <w:rsid w:val="007A571F"/>
    <w:rsid w:val="007A57CF"/>
    <w:rsid w:val="007A678E"/>
    <w:rsid w:val="007A7425"/>
    <w:rsid w:val="007A7717"/>
    <w:rsid w:val="007A77B3"/>
    <w:rsid w:val="007A782C"/>
    <w:rsid w:val="007A7CC6"/>
    <w:rsid w:val="007A7DB5"/>
    <w:rsid w:val="007A7E19"/>
    <w:rsid w:val="007B1056"/>
    <w:rsid w:val="007B13AB"/>
    <w:rsid w:val="007B18E6"/>
    <w:rsid w:val="007B1C52"/>
    <w:rsid w:val="007B2042"/>
    <w:rsid w:val="007B2124"/>
    <w:rsid w:val="007B2311"/>
    <w:rsid w:val="007B23D6"/>
    <w:rsid w:val="007B23FD"/>
    <w:rsid w:val="007B260D"/>
    <w:rsid w:val="007B2B76"/>
    <w:rsid w:val="007B2CF7"/>
    <w:rsid w:val="007B2F13"/>
    <w:rsid w:val="007B33C5"/>
    <w:rsid w:val="007B3770"/>
    <w:rsid w:val="007B3D27"/>
    <w:rsid w:val="007B400F"/>
    <w:rsid w:val="007B4BF1"/>
    <w:rsid w:val="007B5156"/>
    <w:rsid w:val="007B51C0"/>
    <w:rsid w:val="007B580D"/>
    <w:rsid w:val="007B58AD"/>
    <w:rsid w:val="007B5D45"/>
    <w:rsid w:val="007B5E5A"/>
    <w:rsid w:val="007B5FA5"/>
    <w:rsid w:val="007B65D0"/>
    <w:rsid w:val="007B66E1"/>
    <w:rsid w:val="007B773B"/>
    <w:rsid w:val="007B7872"/>
    <w:rsid w:val="007B7A50"/>
    <w:rsid w:val="007C0499"/>
    <w:rsid w:val="007C0591"/>
    <w:rsid w:val="007C0BDD"/>
    <w:rsid w:val="007C0D74"/>
    <w:rsid w:val="007C0F05"/>
    <w:rsid w:val="007C0F51"/>
    <w:rsid w:val="007C1ABA"/>
    <w:rsid w:val="007C2257"/>
    <w:rsid w:val="007C24AF"/>
    <w:rsid w:val="007C2883"/>
    <w:rsid w:val="007C319B"/>
    <w:rsid w:val="007C3339"/>
    <w:rsid w:val="007C342F"/>
    <w:rsid w:val="007C3784"/>
    <w:rsid w:val="007C3AF2"/>
    <w:rsid w:val="007C3B1C"/>
    <w:rsid w:val="007C45E8"/>
    <w:rsid w:val="007C51DA"/>
    <w:rsid w:val="007C5302"/>
    <w:rsid w:val="007C5374"/>
    <w:rsid w:val="007C5736"/>
    <w:rsid w:val="007C57C9"/>
    <w:rsid w:val="007C5853"/>
    <w:rsid w:val="007C5A79"/>
    <w:rsid w:val="007C5A84"/>
    <w:rsid w:val="007C5C3B"/>
    <w:rsid w:val="007C6EBA"/>
    <w:rsid w:val="007C6FDC"/>
    <w:rsid w:val="007C73A0"/>
    <w:rsid w:val="007C7487"/>
    <w:rsid w:val="007C75B9"/>
    <w:rsid w:val="007C7657"/>
    <w:rsid w:val="007C7709"/>
    <w:rsid w:val="007C7DA7"/>
    <w:rsid w:val="007D0380"/>
    <w:rsid w:val="007D078D"/>
    <w:rsid w:val="007D07D6"/>
    <w:rsid w:val="007D09F5"/>
    <w:rsid w:val="007D0A0E"/>
    <w:rsid w:val="007D110C"/>
    <w:rsid w:val="007D172C"/>
    <w:rsid w:val="007D1D86"/>
    <w:rsid w:val="007D2192"/>
    <w:rsid w:val="007D26C3"/>
    <w:rsid w:val="007D2943"/>
    <w:rsid w:val="007D2BD0"/>
    <w:rsid w:val="007D2C7C"/>
    <w:rsid w:val="007D2DBE"/>
    <w:rsid w:val="007D3032"/>
    <w:rsid w:val="007D33EF"/>
    <w:rsid w:val="007D3918"/>
    <w:rsid w:val="007D4B3F"/>
    <w:rsid w:val="007D4BBB"/>
    <w:rsid w:val="007D4E46"/>
    <w:rsid w:val="007D51A2"/>
    <w:rsid w:val="007D5874"/>
    <w:rsid w:val="007D5DCE"/>
    <w:rsid w:val="007D60C2"/>
    <w:rsid w:val="007D6286"/>
    <w:rsid w:val="007D63CF"/>
    <w:rsid w:val="007D6625"/>
    <w:rsid w:val="007D6686"/>
    <w:rsid w:val="007D69B3"/>
    <w:rsid w:val="007D6CD2"/>
    <w:rsid w:val="007D6E25"/>
    <w:rsid w:val="007D6FCA"/>
    <w:rsid w:val="007D71ED"/>
    <w:rsid w:val="007E00A2"/>
    <w:rsid w:val="007E00EC"/>
    <w:rsid w:val="007E0945"/>
    <w:rsid w:val="007E0DDE"/>
    <w:rsid w:val="007E11FF"/>
    <w:rsid w:val="007E17D5"/>
    <w:rsid w:val="007E1870"/>
    <w:rsid w:val="007E204D"/>
    <w:rsid w:val="007E2277"/>
    <w:rsid w:val="007E23D4"/>
    <w:rsid w:val="007E248D"/>
    <w:rsid w:val="007E28B6"/>
    <w:rsid w:val="007E2B22"/>
    <w:rsid w:val="007E33CC"/>
    <w:rsid w:val="007E38EF"/>
    <w:rsid w:val="007E3B29"/>
    <w:rsid w:val="007E4984"/>
    <w:rsid w:val="007E4F5B"/>
    <w:rsid w:val="007E51A9"/>
    <w:rsid w:val="007E525D"/>
    <w:rsid w:val="007E5633"/>
    <w:rsid w:val="007E57A1"/>
    <w:rsid w:val="007E5B2C"/>
    <w:rsid w:val="007E5DAC"/>
    <w:rsid w:val="007E68B1"/>
    <w:rsid w:val="007E6BCD"/>
    <w:rsid w:val="007E755E"/>
    <w:rsid w:val="007E7A6F"/>
    <w:rsid w:val="007F0D8A"/>
    <w:rsid w:val="007F0EF4"/>
    <w:rsid w:val="007F1233"/>
    <w:rsid w:val="007F1F2E"/>
    <w:rsid w:val="007F1F59"/>
    <w:rsid w:val="007F27C2"/>
    <w:rsid w:val="007F375C"/>
    <w:rsid w:val="007F380D"/>
    <w:rsid w:val="007F392D"/>
    <w:rsid w:val="007F3C9A"/>
    <w:rsid w:val="007F4905"/>
    <w:rsid w:val="007F4970"/>
    <w:rsid w:val="007F503E"/>
    <w:rsid w:val="007F5A67"/>
    <w:rsid w:val="007F5F2F"/>
    <w:rsid w:val="007F6083"/>
    <w:rsid w:val="007F743D"/>
    <w:rsid w:val="007F75F2"/>
    <w:rsid w:val="007F76F0"/>
    <w:rsid w:val="007F7A58"/>
    <w:rsid w:val="007F7C7D"/>
    <w:rsid w:val="00800292"/>
    <w:rsid w:val="0080054C"/>
    <w:rsid w:val="00800782"/>
    <w:rsid w:val="00800AE0"/>
    <w:rsid w:val="00800E4D"/>
    <w:rsid w:val="00800F23"/>
    <w:rsid w:val="0080140F"/>
    <w:rsid w:val="00801B2A"/>
    <w:rsid w:val="00801EC4"/>
    <w:rsid w:val="0080220A"/>
    <w:rsid w:val="00802703"/>
    <w:rsid w:val="00802979"/>
    <w:rsid w:val="008030A4"/>
    <w:rsid w:val="00803107"/>
    <w:rsid w:val="008036F8"/>
    <w:rsid w:val="00803AB8"/>
    <w:rsid w:val="00804CE6"/>
    <w:rsid w:val="00805249"/>
    <w:rsid w:val="008059FE"/>
    <w:rsid w:val="00805D38"/>
    <w:rsid w:val="008062BE"/>
    <w:rsid w:val="0080686B"/>
    <w:rsid w:val="00806CE5"/>
    <w:rsid w:val="008075A5"/>
    <w:rsid w:val="00807995"/>
    <w:rsid w:val="00807A57"/>
    <w:rsid w:val="00807AC7"/>
    <w:rsid w:val="00807B89"/>
    <w:rsid w:val="00807BC6"/>
    <w:rsid w:val="008100D4"/>
    <w:rsid w:val="0081059B"/>
    <w:rsid w:val="00810678"/>
    <w:rsid w:val="00810680"/>
    <w:rsid w:val="0081076B"/>
    <w:rsid w:val="00811098"/>
    <w:rsid w:val="008110DE"/>
    <w:rsid w:val="008112C7"/>
    <w:rsid w:val="00811308"/>
    <w:rsid w:val="008119EF"/>
    <w:rsid w:val="0081239B"/>
    <w:rsid w:val="00812423"/>
    <w:rsid w:val="00812446"/>
    <w:rsid w:val="0081248A"/>
    <w:rsid w:val="008126E2"/>
    <w:rsid w:val="00812800"/>
    <w:rsid w:val="008128EB"/>
    <w:rsid w:val="00812D8E"/>
    <w:rsid w:val="00812F0A"/>
    <w:rsid w:val="0081353B"/>
    <w:rsid w:val="00813732"/>
    <w:rsid w:val="008137A0"/>
    <w:rsid w:val="00813888"/>
    <w:rsid w:val="008138BD"/>
    <w:rsid w:val="00813A95"/>
    <w:rsid w:val="00813AC3"/>
    <w:rsid w:val="00813EC4"/>
    <w:rsid w:val="008140C0"/>
    <w:rsid w:val="00814280"/>
    <w:rsid w:val="008145D9"/>
    <w:rsid w:val="00814FB9"/>
    <w:rsid w:val="00815346"/>
    <w:rsid w:val="008153FD"/>
    <w:rsid w:val="00815435"/>
    <w:rsid w:val="00815500"/>
    <w:rsid w:val="008159C1"/>
    <w:rsid w:val="00815A40"/>
    <w:rsid w:val="00815CA9"/>
    <w:rsid w:val="00815D93"/>
    <w:rsid w:val="00815EF5"/>
    <w:rsid w:val="008172BB"/>
    <w:rsid w:val="00817373"/>
    <w:rsid w:val="0081739F"/>
    <w:rsid w:val="008173CC"/>
    <w:rsid w:val="008175C8"/>
    <w:rsid w:val="0081770A"/>
    <w:rsid w:val="00817F1B"/>
    <w:rsid w:val="008201C1"/>
    <w:rsid w:val="00820347"/>
    <w:rsid w:val="008204B8"/>
    <w:rsid w:val="00820A6A"/>
    <w:rsid w:val="00820D1D"/>
    <w:rsid w:val="00820E20"/>
    <w:rsid w:val="00821002"/>
    <w:rsid w:val="0082193C"/>
    <w:rsid w:val="00821AAF"/>
    <w:rsid w:val="00821D51"/>
    <w:rsid w:val="00821E20"/>
    <w:rsid w:val="00821EDC"/>
    <w:rsid w:val="0082246B"/>
    <w:rsid w:val="008224A1"/>
    <w:rsid w:val="00822570"/>
    <w:rsid w:val="008227D7"/>
    <w:rsid w:val="00822904"/>
    <w:rsid w:val="008229A3"/>
    <w:rsid w:val="008229D3"/>
    <w:rsid w:val="00823410"/>
    <w:rsid w:val="0082353C"/>
    <w:rsid w:val="0082371C"/>
    <w:rsid w:val="00823907"/>
    <w:rsid w:val="00823AE8"/>
    <w:rsid w:val="00824A05"/>
    <w:rsid w:val="00824AE4"/>
    <w:rsid w:val="00824B1F"/>
    <w:rsid w:val="0082502E"/>
    <w:rsid w:val="00825200"/>
    <w:rsid w:val="008254D0"/>
    <w:rsid w:val="00825576"/>
    <w:rsid w:val="008262E3"/>
    <w:rsid w:val="008269D4"/>
    <w:rsid w:val="00826CD9"/>
    <w:rsid w:val="00827306"/>
    <w:rsid w:val="00827452"/>
    <w:rsid w:val="008279B1"/>
    <w:rsid w:val="008304FF"/>
    <w:rsid w:val="00830A9A"/>
    <w:rsid w:val="00831044"/>
    <w:rsid w:val="00831075"/>
    <w:rsid w:val="008312B8"/>
    <w:rsid w:val="00831504"/>
    <w:rsid w:val="00831933"/>
    <w:rsid w:val="00831A3F"/>
    <w:rsid w:val="008320EB"/>
    <w:rsid w:val="008320F1"/>
    <w:rsid w:val="008327F2"/>
    <w:rsid w:val="00832D72"/>
    <w:rsid w:val="00832F6B"/>
    <w:rsid w:val="0083393E"/>
    <w:rsid w:val="00833A55"/>
    <w:rsid w:val="00833D19"/>
    <w:rsid w:val="00833F4B"/>
    <w:rsid w:val="00834223"/>
    <w:rsid w:val="00834237"/>
    <w:rsid w:val="00834488"/>
    <w:rsid w:val="00834832"/>
    <w:rsid w:val="008348A7"/>
    <w:rsid w:val="00834A8A"/>
    <w:rsid w:val="00834BE1"/>
    <w:rsid w:val="00834E9E"/>
    <w:rsid w:val="00834EB2"/>
    <w:rsid w:val="00835A9C"/>
    <w:rsid w:val="00835D02"/>
    <w:rsid w:val="00835E77"/>
    <w:rsid w:val="0083623D"/>
    <w:rsid w:val="00836335"/>
    <w:rsid w:val="00836BAE"/>
    <w:rsid w:val="00836E3F"/>
    <w:rsid w:val="00837095"/>
    <w:rsid w:val="008371B5"/>
    <w:rsid w:val="008371BE"/>
    <w:rsid w:val="008372E1"/>
    <w:rsid w:val="00837EAA"/>
    <w:rsid w:val="008404A3"/>
    <w:rsid w:val="00840614"/>
    <w:rsid w:val="00840919"/>
    <w:rsid w:val="00840AAD"/>
    <w:rsid w:val="00840B23"/>
    <w:rsid w:val="00840CB0"/>
    <w:rsid w:val="008414BE"/>
    <w:rsid w:val="0084150A"/>
    <w:rsid w:val="00842044"/>
    <w:rsid w:val="00842151"/>
    <w:rsid w:val="0084265B"/>
    <w:rsid w:val="008428F8"/>
    <w:rsid w:val="00842CD8"/>
    <w:rsid w:val="00842CD9"/>
    <w:rsid w:val="00842F12"/>
    <w:rsid w:val="0084326A"/>
    <w:rsid w:val="008432E2"/>
    <w:rsid w:val="008433E1"/>
    <w:rsid w:val="00843762"/>
    <w:rsid w:val="00843807"/>
    <w:rsid w:val="00843A2F"/>
    <w:rsid w:val="00843B91"/>
    <w:rsid w:val="008446E1"/>
    <w:rsid w:val="00844B5B"/>
    <w:rsid w:val="00844B63"/>
    <w:rsid w:val="00844CB1"/>
    <w:rsid w:val="00844FA4"/>
    <w:rsid w:val="00845B47"/>
    <w:rsid w:val="0084638E"/>
    <w:rsid w:val="00846600"/>
    <w:rsid w:val="008467E4"/>
    <w:rsid w:val="00846B26"/>
    <w:rsid w:val="00846DFA"/>
    <w:rsid w:val="00847270"/>
    <w:rsid w:val="00847FA8"/>
    <w:rsid w:val="00850255"/>
    <w:rsid w:val="008502D8"/>
    <w:rsid w:val="0085033B"/>
    <w:rsid w:val="00850A8D"/>
    <w:rsid w:val="00850C2C"/>
    <w:rsid w:val="00850EAA"/>
    <w:rsid w:val="00850EF2"/>
    <w:rsid w:val="00851172"/>
    <w:rsid w:val="0085144B"/>
    <w:rsid w:val="008524F2"/>
    <w:rsid w:val="0085297A"/>
    <w:rsid w:val="008529B5"/>
    <w:rsid w:val="00852B82"/>
    <w:rsid w:val="00852C31"/>
    <w:rsid w:val="00853469"/>
    <w:rsid w:val="00853717"/>
    <w:rsid w:val="008537CB"/>
    <w:rsid w:val="0085398B"/>
    <w:rsid w:val="00853E4D"/>
    <w:rsid w:val="00853F72"/>
    <w:rsid w:val="008542CC"/>
    <w:rsid w:val="00854B5D"/>
    <w:rsid w:val="0085523A"/>
    <w:rsid w:val="00855325"/>
    <w:rsid w:val="00855701"/>
    <w:rsid w:val="00855D8A"/>
    <w:rsid w:val="00855E91"/>
    <w:rsid w:val="008563C8"/>
    <w:rsid w:val="008566B6"/>
    <w:rsid w:val="0085676A"/>
    <w:rsid w:val="00856EFB"/>
    <w:rsid w:val="0085705A"/>
    <w:rsid w:val="0085790E"/>
    <w:rsid w:val="00857A86"/>
    <w:rsid w:val="00857D31"/>
    <w:rsid w:val="00860307"/>
    <w:rsid w:val="0086049A"/>
    <w:rsid w:val="0086078F"/>
    <w:rsid w:val="00860924"/>
    <w:rsid w:val="00860AFA"/>
    <w:rsid w:val="00861023"/>
    <w:rsid w:val="008610AD"/>
    <w:rsid w:val="008619E1"/>
    <w:rsid w:val="00861A5D"/>
    <w:rsid w:val="00861B69"/>
    <w:rsid w:val="00861C4A"/>
    <w:rsid w:val="008620EC"/>
    <w:rsid w:val="00862622"/>
    <w:rsid w:val="0086268A"/>
    <w:rsid w:val="0086292C"/>
    <w:rsid w:val="00862938"/>
    <w:rsid w:val="00862976"/>
    <w:rsid w:val="00862D70"/>
    <w:rsid w:val="00863299"/>
    <w:rsid w:val="00863894"/>
    <w:rsid w:val="0086389F"/>
    <w:rsid w:val="00863EFA"/>
    <w:rsid w:val="00864F36"/>
    <w:rsid w:val="00865359"/>
    <w:rsid w:val="008664E0"/>
    <w:rsid w:val="00866589"/>
    <w:rsid w:val="008667C8"/>
    <w:rsid w:val="00866D3D"/>
    <w:rsid w:val="0086747A"/>
    <w:rsid w:val="008677F0"/>
    <w:rsid w:val="00867D8C"/>
    <w:rsid w:val="00867E0B"/>
    <w:rsid w:val="00867F00"/>
    <w:rsid w:val="00870682"/>
    <w:rsid w:val="008709CD"/>
    <w:rsid w:val="00870A3B"/>
    <w:rsid w:val="00870AF3"/>
    <w:rsid w:val="00871420"/>
    <w:rsid w:val="0087177D"/>
    <w:rsid w:val="00871DC2"/>
    <w:rsid w:val="00871FC2"/>
    <w:rsid w:val="00872126"/>
    <w:rsid w:val="00872E10"/>
    <w:rsid w:val="00872E80"/>
    <w:rsid w:val="00872FA0"/>
    <w:rsid w:val="00873434"/>
    <w:rsid w:val="0087381E"/>
    <w:rsid w:val="00873E2B"/>
    <w:rsid w:val="00873FE7"/>
    <w:rsid w:val="008740EC"/>
    <w:rsid w:val="0087412D"/>
    <w:rsid w:val="008747A6"/>
    <w:rsid w:val="00874BAB"/>
    <w:rsid w:val="00874CE3"/>
    <w:rsid w:val="00874ED7"/>
    <w:rsid w:val="008751C8"/>
    <w:rsid w:val="0087528A"/>
    <w:rsid w:val="008754A4"/>
    <w:rsid w:val="008757B7"/>
    <w:rsid w:val="008759C8"/>
    <w:rsid w:val="00875AC7"/>
    <w:rsid w:val="00875EC0"/>
    <w:rsid w:val="0087630E"/>
    <w:rsid w:val="0087664E"/>
    <w:rsid w:val="008766E7"/>
    <w:rsid w:val="00876F15"/>
    <w:rsid w:val="008772A7"/>
    <w:rsid w:val="0087757D"/>
    <w:rsid w:val="008775B3"/>
    <w:rsid w:val="00877602"/>
    <w:rsid w:val="008777DB"/>
    <w:rsid w:val="0087792A"/>
    <w:rsid w:val="00877EE3"/>
    <w:rsid w:val="008805E7"/>
    <w:rsid w:val="008808E4"/>
    <w:rsid w:val="008809F1"/>
    <w:rsid w:val="0088239C"/>
    <w:rsid w:val="00882729"/>
    <w:rsid w:val="00883270"/>
    <w:rsid w:val="00883619"/>
    <w:rsid w:val="0088459E"/>
    <w:rsid w:val="00884601"/>
    <w:rsid w:val="00884BCB"/>
    <w:rsid w:val="00884C9A"/>
    <w:rsid w:val="00884EDE"/>
    <w:rsid w:val="0088506B"/>
    <w:rsid w:val="008851AF"/>
    <w:rsid w:val="00885769"/>
    <w:rsid w:val="00885831"/>
    <w:rsid w:val="00885D32"/>
    <w:rsid w:val="00886096"/>
    <w:rsid w:val="00886411"/>
    <w:rsid w:val="00886424"/>
    <w:rsid w:val="00886643"/>
    <w:rsid w:val="00886704"/>
    <w:rsid w:val="00886726"/>
    <w:rsid w:val="00886E63"/>
    <w:rsid w:val="008875FF"/>
    <w:rsid w:val="00887BCA"/>
    <w:rsid w:val="00887D8A"/>
    <w:rsid w:val="00887E32"/>
    <w:rsid w:val="00887FC8"/>
    <w:rsid w:val="0089046B"/>
    <w:rsid w:val="00890ACE"/>
    <w:rsid w:val="00890C00"/>
    <w:rsid w:val="00890E82"/>
    <w:rsid w:val="00891AE3"/>
    <w:rsid w:val="00891B2C"/>
    <w:rsid w:val="00891CD5"/>
    <w:rsid w:val="00891FAB"/>
    <w:rsid w:val="008927F0"/>
    <w:rsid w:val="00892B51"/>
    <w:rsid w:val="00892D18"/>
    <w:rsid w:val="00892D38"/>
    <w:rsid w:val="008931D6"/>
    <w:rsid w:val="008932A9"/>
    <w:rsid w:val="00893899"/>
    <w:rsid w:val="00893AD0"/>
    <w:rsid w:val="00893C63"/>
    <w:rsid w:val="00894A0A"/>
    <w:rsid w:val="00894F5C"/>
    <w:rsid w:val="00895022"/>
    <w:rsid w:val="00895128"/>
    <w:rsid w:val="0089520A"/>
    <w:rsid w:val="00895318"/>
    <w:rsid w:val="00895495"/>
    <w:rsid w:val="00895699"/>
    <w:rsid w:val="00895837"/>
    <w:rsid w:val="00895E02"/>
    <w:rsid w:val="008961C5"/>
    <w:rsid w:val="00896211"/>
    <w:rsid w:val="00896DC8"/>
    <w:rsid w:val="0089763A"/>
    <w:rsid w:val="00897B53"/>
    <w:rsid w:val="00897E05"/>
    <w:rsid w:val="008A00BF"/>
    <w:rsid w:val="008A017E"/>
    <w:rsid w:val="008A132D"/>
    <w:rsid w:val="008A158B"/>
    <w:rsid w:val="008A1811"/>
    <w:rsid w:val="008A1826"/>
    <w:rsid w:val="008A18DE"/>
    <w:rsid w:val="008A1B8D"/>
    <w:rsid w:val="008A1F07"/>
    <w:rsid w:val="008A24B6"/>
    <w:rsid w:val="008A2DE9"/>
    <w:rsid w:val="008A3719"/>
    <w:rsid w:val="008A3E7F"/>
    <w:rsid w:val="008A3F3E"/>
    <w:rsid w:val="008A44AB"/>
    <w:rsid w:val="008A4785"/>
    <w:rsid w:val="008A4FCC"/>
    <w:rsid w:val="008A5469"/>
    <w:rsid w:val="008A577E"/>
    <w:rsid w:val="008A5B1B"/>
    <w:rsid w:val="008A5CD6"/>
    <w:rsid w:val="008A5D5D"/>
    <w:rsid w:val="008A60B4"/>
    <w:rsid w:val="008A60CF"/>
    <w:rsid w:val="008A6333"/>
    <w:rsid w:val="008A6653"/>
    <w:rsid w:val="008A6CB6"/>
    <w:rsid w:val="008A6D71"/>
    <w:rsid w:val="008A6DB7"/>
    <w:rsid w:val="008A6E5B"/>
    <w:rsid w:val="008A7146"/>
    <w:rsid w:val="008A740E"/>
    <w:rsid w:val="008A7647"/>
    <w:rsid w:val="008A7672"/>
    <w:rsid w:val="008A78DC"/>
    <w:rsid w:val="008A7CA3"/>
    <w:rsid w:val="008B0249"/>
    <w:rsid w:val="008B0488"/>
    <w:rsid w:val="008B0499"/>
    <w:rsid w:val="008B0FE7"/>
    <w:rsid w:val="008B2384"/>
    <w:rsid w:val="008B256C"/>
    <w:rsid w:val="008B270E"/>
    <w:rsid w:val="008B2AD6"/>
    <w:rsid w:val="008B2B64"/>
    <w:rsid w:val="008B2D32"/>
    <w:rsid w:val="008B376A"/>
    <w:rsid w:val="008B385F"/>
    <w:rsid w:val="008B3CFE"/>
    <w:rsid w:val="008B3D75"/>
    <w:rsid w:val="008B3E7E"/>
    <w:rsid w:val="008B422C"/>
    <w:rsid w:val="008B49E2"/>
    <w:rsid w:val="008B4CC3"/>
    <w:rsid w:val="008B4F6C"/>
    <w:rsid w:val="008B5235"/>
    <w:rsid w:val="008B52C2"/>
    <w:rsid w:val="008B56F8"/>
    <w:rsid w:val="008B6585"/>
    <w:rsid w:val="008B6898"/>
    <w:rsid w:val="008B764A"/>
    <w:rsid w:val="008B778F"/>
    <w:rsid w:val="008B78BA"/>
    <w:rsid w:val="008C030B"/>
    <w:rsid w:val="008C038B"/>
    <w:rsid w:val="008C03F8"/>
    <w:rsid w:val="008C06B2"/>
    <w:rsid w:val="008C09A7"/>
    <w:rsid w:val="008C108A"/>
    <w:rsid w:val="008C1191"/>
    <w:rsid w:val="008C164D"/>
    <w:rsid w:val="008C1886"/>
    <w:rsid w:val="008C1A76"/>
    <w:rsid w:val="008C1BDF"/>
    <w:rsid w:val="008C2A6E"/>
    <w:rsid w:val="008C2BC1"/>
    <w:rsid w:val="008C30BA"/>
    <w:rsid w:val="008C30F0"/>
    <w:rsid w:val="008C33E2"/>
    <w:rsid w:val="008C3D17"/>
    <w:rsid w:val="008C3FE4"/>
    <w:rsid w:val="008C4154"/>
    <w:rsid w:val="008C421F"/>
    <w:rsid w:val="008C42D0"/>
    <w:rsid w:val="008C436C"/>
    <w:rsid w:val="008C45EA"/>
    <w:rsid w:val="008C46BB"/>
    <w:rsid w:val="008C48EA"/>
    <w:rsid w:val="008C490A"/>
    <w:rsid w:val="008C492D"/>
    <w:rsid w:val="008C4971"/>
    <w:rsid w:val="008C4E16"/>
    <w:rsid w:val="008C50FD"/>
    <w:rsid w:val="008C519F"/>
    <w:rsid w:val="008C5492"/>
    <w:rsid w:val="008C58AE"/>
    <w:rsid w:val="008C5932"/>
    <w:rsid w:val="008C5A52"/>
    <w:rsid w:val="008C5B4C"/>
    <w:rsid w:val="008C6069"/>
    <w:rsid w:val="008C609E"/>
    <w:rsid w:val="008C63FE"/>
    <w:rsid w:val="008C6415"/>
    <w:rsid w:val="008C64C4"/>
    <w:rsid w:val="008C6BE7"/>
    <w:rsid w:val="008C6E18"/>
    <w:rsid w:val="008C7DB9"/>
    <w:rsid w:val="008C7E3F"/>
    <w:rsid w:val="008D0665"/>
    <w:rsid w:val="008D06D5"/>
    <w:rsid w:val="008D10E0"/>
    <w:rsid w:val="008D11B9"/>
    <w:rsid w:val="008D12C5"/>
    <w:rsid w:val="008D1A52"/>
    <w:rsid w:val="008D1AEC"/>
    <w:rsid w:val="008D1F28"/>
    <w:rsid w:val="008D2071"/>
    <w:rsid w:val="008D2094"/>
    <w:rsid w:val="008D26D7"/>
    <w:rsid w:val="008D2A29"/>
    <w:rsid w:val="008D2B48"/>
    <w:rsid w:val="008D3502"/>
    <w:rsid w:val="008D370F"/>
    <w:rsid w:val="008D3A48"/>
    <w:rsid w:val="008D48EC"/>
    <w:rsid w:val="008D4C36"/>
    <w:rsid w:val="008D5127"/>
    <w:rsid w:val="008D530E"/>
    <w:rsid w:val="008D532A"/>
    <w:rsid w:val="008D5388"/>
    <w:rsid w:val="008D53E5"/>
    <w:rsid w:val="008D57F2"/>
    <w:rsid w:val="008D58BE"/>
    <w:rsid w:val="008D59B3"/>
    <w:rsid w:val="008D5AD0"/>
    <w:rsid w:val="008D5D22"/>
    <w:rsid w:val="008D5DD7"/>
    <w:rsid w:val="008D604A"/>
    <w:rsid w:val="008D6324"/>
    <w:rsid w:val="008D65BC"/>
    <w:rsid w:val="008D686A"/>
    <w:rsid w:val="008D712B"/>
    <w:rsid w:val="008D737A"/>
    <w:rsid w:val="008D7452"/>
    <w:rsid w:val="008D75A4"/>
    <w:rsid w:val="008D76B3"/>
    <w:rsid w:val="008E0267"/>
    <w:rsid w:val="008E073E"/>
    <w:rsid w:val="008E081F"/>
    <w:rsid w:val="008E0BF5"/>
    <w:rsid w:val="008E0C75"/>
    <w:rsid w:val="008E0CB6"/>
    <w:rsid w:val="008E0D1C"/>
    <w:rsid w:val="008E1DFB"/>
    <w:rsid w:val="008E2335"/>
    <w:rsid w:val="008E2347"/>
    <w:rsid w:val="008E33C1"/>
    <w:rsid w:val="008E38D7"/>
    <w:rsid w:val="008E4631"/>
    <w:rsid w:val="008E4A1D"/>
    <w:rsid w:val="008E4C55"/>
    <w:rsid w:val="008E4DC8"/>
    <w:rsid w:val="008E55B8"/>
    <w:rsid w:val="008E5767"/>
    <w:rsid w:val="008E5B0D"/>
    <w:rsid w:val="008E6043"/>
    <w:rsid w:val="008E619D"/>
    <w:rsid w:val="008E62B4"/>
    <w:rsid w:val="008E66BA"/>
    <w:rsid w:val="008E68C1"/>
    <w:rsid w:val="008E6B52"/>
    <w:rsid w:val="008E6F24"/>
    <w:rsid w:val="008E6F39"/>
    <w:rsid w:val="008E72FF"/>
    <w:rsid w:val="008E7471"/>
    <w:rsid w:val="008E77DF"/>
    <w:rsid w:val="008E7C44"/>
    <w:rsid w:val="008E7C49"/>
    <w:rsid w:val="008F089A"/>
    <w:rsid w:val="008F0AF7"/>
    <w:rsid w:val="008F0CE9"/>
    <w:rsid w:val="008F12AB"/>
    <w:rsid w:val="008F1320"/>
    <w:rsid w:val="008F1B84"/>
    <w:rsid w:val="008F1E4C"/>
    <w:rsid w:val="008F2295"/>
    <w:rsid w:val="008F2935"/>
    <w:rsid w:val="008F376C"/>
    <w:rsid w:val="008F3811"/>
    <w:rsid w:val="008F38BC"/>
    <w:rsid w:val="008F3917"/>
    <w:rsid w:val="008F399D"/>
    <w:rsid w:val="008F3D9E"/>
    <w:rsid w:val="008F3FF5"/>
    <w:rsid w:val="008F403D"/>
    <w:rsid w:val="008F4922"/>
    <w:rsid w:val="008F4A36"/>
    <w:rsid w:val="008F502A"/>
    <w:rsid w:val="008F51B5"/>
    <w:rsid w:val="008F51ED"/>
    <w:rsid w:val="008F57EF"/>
    <w:rsid w:val="008F62A3"/>
    <w:rsid w:val="008F64D8"/>
    <w:rsid w:val="008F6D8C"/>
    <w:rsid w:val="008F6EAF"/>
    <w:rsid w:val="008F70FC"/>
    <w:rsid w:val="008F7941"/>
    <w:rsid w:val="0090059E"/>
    <w:rsid w:val="0090095F"/>
    <w:rsid w:val="0090114B"/>
    <w:rsid w:val="00901159"/>
    <w:rsid w:val="00901525"/>
    <w:rsid w:val="0090177E"/>
    <w:rsid w:val="00901ABF"/>
    <w:rsid w:val="00902368"/>
    <w:rsid w:val="00902FBE"/>
    <w:rsid w:val="009030A0"/>
    <w:rsid w:val="009037D2"/>
    <w:rsid w:val="00903924"/>
    <w:rsid w:val="00903BBA"/>
    <w:rsid w:val="00903C07"/>
    <w:rsid w:val="00903EE9"/>
    <w:rsid w:val="00903EED"/>
    <w:rsid w:val="00904297"/>
    <w:rsid w:val="00904353"/>
    <w:rsid w:val="009043BC"/>
    <w:rsid w:val="009044A9"/>
    <w:rsid w:val="00904745"/>
    <w:rsid w:val="00904C3E"/>
    <w:rsid w:val="00905085"/>
    <w:rsid w:val="0090549E"/>
    <w:rsid w:val="009055A6"/>
    <w:rsid w:val="00905856"/>
    <w:rsid w:val="0090594F"/>
    <w:rsid w:val="009059DC"/>
    <w:rsid w:val="00905BB0"/>
    <w:rsid w:val="009060A7"/>
    <w:rsid w:val="0090652D"/>
    <w:rsid w:val="0090660D"/>
    <w:rsid w:val="0090670A"/>
    <w:rsid w:val="0090686F"/>
    <w:rsid w:val="00906E63"/>
    <w:rsid w:val="00907500"/>
    <w:rsid w:val="009079EB"/>
    <w:rsid w:val="00907D85"/>
    <w:rsid w:val="00910562"/>
    <w:rsid w:val="0091079D"/>
    <w:rsid w:val="009108F1"/>
    <w:rsid w:val="0091103C"/>
    <w:rsid w:val="009119FD"/>
    <w:rsid w:val="00911C29"/>
    <w:rsid w:val="00911C52"/>
    <w:rsid w:val="00911D8B"/>
    <w:rsid w:val="00911EE5"/>
    <w:rsid w:val="00912641"/>
    <w:rsid w:val="00912880"/>
    <w:rsid w:val="00912C7C"/>
    <w:rsid w:val="00912D66"/>
    <w:rsid w:val="00913100"/>
    <w:rsid w:val="009132C3"/>
    <w:rsid w:val="00913A7C"/>
    <w:rsid w:val="00913EC3"/>
    <w:rsid w:val="00914212"/>
    <w:rsid w:val="00914268"/>
    <w:rsid w:val="0091527B"/>
    <w:rsid w:val="0091528E"/>
    <w:rsid w:val="009154AC"/>
    <w:rsid w:val="00915748"/>
    <w:rsid w:val="00915F16"/>
    <w:rsid w:val="00915FFD"/>
    <w:rsid w:val="0091622E"/>
    <w:rsid w:val="00917674"/>
    <w:rsid w:val="00917BD6"/>
    <w:rsid w:val="00917C74"/>
    <w:rsid w:val="00917D61"/>
    <w:rsid w:val="00917D6A"/>
    <w:rsid w:val="00917E14"/>
    <w:rsid w:val="00920457"/>
    <w:rsid w:val="0092055B"/>
    <w:rsid w:val="00920819"/>
    <w:rsid w:val="0092088F"/>
    <w:rsid w:val="00920960"/>
    <w:rsid w:val="00920E6E"/>
    <w:rsid w:val="0092184E"/>
    <w:rsid w:val="00921D7B"/>
    <w:rsid w:val="009224EE"/>
    <w:rsid w:val="00922597"/>
    <w:rsid w:val="00922601"/>
    <w:rsid w:val="009227E3"/>
    <w:rsid w:val="00922BF4"/>
    <w:rsid w:val="00922E97"/>
    <w:rsid w:val="009233C4"/>
    <w:rsid w:val="009238DA"/>
    <w:rsid w:val="00923E49"/>
    <w:rsid w:val="009241EE"/>
    <w:rsid w:val="00924291"/>
    <w:rsid w:val="009245B4"/>
    <w:rsid w:val="0092490D"/>
    <w:rsid w:val="00925137"/>
    <w:rsid w:val="0092563A"/>
    <w:rsid w:val="009256C2"/>
    <w:rsid w:val="00925CCD"/>
    <w:rsid w:val="00926235"/>
    <w:rsid w:val="00926477"/>
    <w:rsid w:val="009264A5"/>
    <w:rsid w:val="009264DA"/>
    <w:rsid w:val="00926857"/>
    <w:rsid w:val="009268B0"/>
    <w:rsid w:val="0092692B"/>
    <w:rsid w:val="00926FCD"/>
    <w:rsid w:val="009271F3"/>
    <w:rsid w:val="009277C5"/>
    <w:rsid w:val="00927FA4"/>
    <w:rsid w:val="00927FCC"/>
    <w:rsid w:val="009301BC"/>
    <w:rsid w:val="00930672"/>
    <w:rsid w:val="00930891"/>
    <w:rsid w:val="009317F6"/>
    <w:rsid w:val="00931C3A"/>
    <w:rsid w:val="0093259C"/>
    <w:rsid w:val="00932F2A"/>
    <w:rsid w:val="009334A5"/>
    <w:rsid w:val="0093376C"/>
    <w:rsid w:val="00933AB2"/>
    <w:rsid w:val="00933CF4"/>
    <w:rsid w:val="00933D25"/>
    <w:rsid w:val="00934097"/>
    <w:rsid w:val="00934391"/>
    <w:rsid w:val="00934673"/>
    <w:rsid w:val="009352A1"/>
    <w:rsid w:val="00935663"/>
    <w:rsid w:val="00935E2D"/>
    <w:rsid w:val="00936027"/>
    <w:rsid w:val="00936761"/>
    <w:rsid w:val="00937162"/>
    <w:rsid w:val="009372EF"/>
    <w:rsid w:val="009377A5"/>
    <w:rsid w:val="009378BD"/>
    <w:rsid w:val="009378D4"/>
    <w:rsid w:val="009378FD"/>
    <w:rsid w:val="00937AB3"/>
    <w:rsid w:val="00937F02"/>
    <w:rsid w:val="00940787"/>
    <w:rsid w:val="00940F64"/>
    <w:rsid w:val="00941906"/>
    <w:rsid w:val="00941E78"/>
    <w:rsid w:val="009421F6"/>
    <w:rsid w:val="0094302A"/>
    <w:rsid w:val="00943793"/>
    <w:rsid w:val="00943A6F"/>
    <w:rsid w:val="00943B6D"/>
    <w:rsid w:val="00943DF0"/>
    <w:rsid w:val="00944010"/>
    <w:rsid w:val="00944484"/>
    <w:rsid w:val="00944596"/>
    <w:rsid w:val="00944763"/>
    <w:rsid w:val="00944911"/>
    <w:rsid w:val="00944AFD"/>
    <w:rsid w:val="00944DFB"/>
    <w:rsid w:val="00945315"/>
    <w:rsid w:val="0094592A"/>
    <w:rsid w:val="00945BC8"/>
    <w:rsid w:val="00946628"/>
    <w:rsid w:val="00946682"/>
    <w:rsid w:val="00946B1C"/>
    <w:rsid w:val="009477D5"/>
    <w:rsid w:val="00947A14"/>
    <w:rsid w:val="00950480"/>
    <w:rsid w:val="00950705"/>
    <w:rsid w:val="009509ED"/>
    <w:rsid w:val="00950B38"/>
    <w:rsid w:val="00950E5B"/>
    <w:rsid w:val="00951369"/>
    <w:rsid w:val="0095140A"/>
    <w:rsid w:val="00951C00"/>
    <w:rsid w:val="00951C9C"/>
    <w:rsid w:val="00951E6F"/>
    <w:rsid w:val="009520B9"/>
    <w:rsid w:val="00952782"/>
    <w:rsid w:val="009527D6"/>
    <w:rsid w:val="0095281C"/>
    <w:rsid w:val="00952CF1"/>
    <w:rsid w:val="00953565"/>
    <w:rsid w:val="009537DB"/>
    <w:rsid w:val="00953A39"/>
    <w:rsid w:val="00953A81"/>
    <w:rsid w:val="00953FBB"/>
    <w:rsid w:val="00954012"/>
    <w:rsid w:val="0095425C"/>
    <w:rsid w:val="009544DB"/>
    <w:rsid w:val="009544F0"/>
    <w:rsid w:val="009549D6"/>
    <w:rsid w:val="00955960"/>
    <w:rsid w:val="009559D6"/>
    <w:rsid w:val="00955E01"/>
    <w:rsid w:val="009560CC"/>
    <w:rsid w:val="00956217"/>
    <w:rsid w:val="00956262"/>
    <w:rsid w:val="00956290"/>
    <w:rsid w:val="0095648E"/>
    <w:rsid w:val="00956557"/>
    <w:rsid w:val="00956642"/>
    <w:rsid w:val="00956B32"/>
    <w:rsid w:val="00956BB5"/>
    <w:rsid w:val="00956CE7"/>
    <w:rsid w:val="009570EE"/>
    <w:rsid w:val="00957752"/>
    <w:rsid w:val="00957924"/>
    <w:rsid w:val="00957C2A"/>
    <w:rsid w:val="00957C9B"/>
    <w:rsid w:val="00957CEA"/>
    <w:rsid w:val="009602AF"/>
    <w:rsid w:val="009605AE"/>
    <w:rsid w:val="00960628"/>
    <w:rsid w:val="009608F8"/>
    <w:rsid w:val="00960900"/>
    <w:rsid w:val="00960920"/>
    <w:rsid w:val="00960ED7"/>
    <w:rsid w:val="0096102A"/>
    <w:rsid w:val="0096111F"/>
    <w:rsid w:val="00961130"/>
    <w:rsid w:val="009612BA"/>
    <w:rsid w:val="009618F6"/>
    <w:rsid w:val="009621F4"/>
    <w:rsid w:val="009628F2"/>
    <w:rsid w:val="009629AC"/>
    <w:rsid w:val="00962D3A"/>
    <w:rsid w:val="0096375C"/>
    <w:rsid w:val="0096378F"/>
    <w:rsid w:val="00963930"/>
    <w:rsid w:val="00963B2F"/>
    <w:rsid w:val="00963BA5"/>
    <w:rsid w:val="00963BB0"/>
    <w:rsid w:val="00963D41"/>
    <w:rsid w:val="009640FB"/>
    <w:rsid w:val="009646A4"/>
    <w:rsid w:val="00964B40"/>
    <w:rsid w:val="00965772"/>
    <w:rsid w:val="009658FC"/>
    <w:rsid w:val="00966191"/>
    <w:rsid w:val="0096656F"/>
    <w:rsid w:val="00966652"/>
    <w:rsid w:val="00966654"/>
    <w:rsid w:val="009667B8"/>
    <w:rsid w:val="00966A37"/>
    <w:rsid w:val="00966B2E"/>
    <w:rsid w:val="00967040"/>
    <w:rsid w:val="00967456"/>
    <w:rsid w:val="009676A1"/>
    <w:rsid w:val="00971B2A"/>
    <w:rsid w:val="00971CB7"/>
    <w:rsid w:val="00971D8F"/>
    <w:rsid w:val="00971ED3"/>
    <w:rsid w:val="00971ED8"/>
    <w:rsid w:val="00972063"/>
    <w:rsid w:val="00972592"/>
    <w:rsid w:val="009729ED"/>
    <w:rsid w:val="00972A4C"/>
    <w:rsid w:val="00972B4A"/>
    <w:rsid w:val="00972E16"/>
    <w:rsid w:val="0097335F"/>
    <w:rsid w:val="009738EE"/>
    <w:rsid w:val="00973E80"/>
    <w:rsid w:val="009746CA"/>
    <w:rsid w:val="00974D0F"/>
    <w:rsid w:val="00974F82"/>
    <w:rsid w:val="00975038"/>
    <w:rsid w:val="009750D9"/>
    <w:rsid w:val="0097519E"/>
    <w:rsid w:val="009757E2"/>
    <w:rsid w:val="009759C3"/>
    <w:rsid w:val="00975A19"/>
    <w:rsid w:val="00975A2D"/>
    <w:rsid w:val="00975D3C"/>
    <w:rsid w:val="00975FC0"/>
    <w:rsid w:val="0097631A"/>
    <w:rsid w:val="009765AB"/>
    <w:rsid w:val="00976CE8"/>
    <w:rsid w:val="00976E42"/>
    <w:rsid w:val="00976FD4"/>
    <w:rsid w:val="00977595"/>
    <w:rsid w:val="009779AE"/>
    <w:rsid w:val="00977AF4"/>
    <w:rsid w:val="00981644"/>
    <w:rsid w:val="00981C0B"/>
    <w:rsid w:val="00981EE6"/>
    <w:rsid w:val="00982179"/>
    <w:rsid w:val="009821FB"/>
    <w:rsid w:val="00982462"/>
    <w:rsid w:val="009825F8"/>
    <w:rsid w:val="00982DE3"/>
    <w:rsid w:val="00982EA1"/>
    <w:rsid w:val="00982EB3"/>
    <w:rsid w:val="00982F16"/>
    <w:rsid w:val="00983652"/>
    <w:rsid w:val="00983AA4"/>
    <w:rsid w:val="00983AD4"/>
    <w:rsid w:val="00983CAF"/>
    <w:rsid w:val="00983E0D"/>
    <w:rsid w:val="009840E8"/>
    <w:rsid w:val="009842F8"/>
    <w:rsid w:val="00984365"/>
    <w:rsid w:val="009843E7"/>
    <w:rsid w:val="0098442A"/>
    <w:rsid w:val="009844FE"/>
    <w:rsid w:val="009848ED"/>
    <w:rsid w:val="00984973"/>
    <w:rsid w:val="00984B3E"/>
    <w:rsid w:val="00984B53"/>
    <w:rsid w:val="00984BDE"/>
    <w:rsid w:val="00984DA0"/>
    <w:rsid w:val="00985014"/>
    <w:rsid w:val="009854EC"/>
    <w:rsid w:val="00985D87"/>
    <w:rsid w:val="00985DC3"/>
    <w:rsid w:val="00986C27"/>
    <w:rsid w:val="00986E24"/>
    <w:rsid w:val="00986FA8"/>
    <w:rsid w:val="0098711E"/>
    <w:rsid w:val="00987A7C"/>
    <w:rsid w:val="00987CEA"/>
    <w:rsid w:val="00990847"/>
    <w:rsid w:val="00990D90"/>
    <w:rsid w:val="00990E0F"/>
    <w:rsid w:val="00991416"/>
    <w:rsid w:val="009917D1"/>
    <w:rsid w:val="00991AB4"/>
    <w:rsid w:val="00991CB9"/>
    <w:rsid w:val="00991E4E"/>
    <w:rsid w:val="009921C1"/>
    <w:rsid w:val="00992690"/>
    <w:rsid w:val="00992772"/>
    <w:rsid w:val="009927C6"/>
    <w:rsid w:val="0099287A"/>
    <w:rsid w:val="00992A84"/>
    <w:rsid w:val="00992DAC"/>
    <w:rsid w:val="009932A5"/>
    <w:rsid w:val="00993E13"/>
    <w:rsid w:val="00993F75"/>
    <w:rsid w:val="009948A0"/>
    <w:rsid w:val="009948C7"/>
    <w:rsid w:val="00994AFD"/>
    <w:rsid w:val="0099588A"/>
    <w:rsid w:val="00995A2E"/>
    <w:rsid w:val="00995CA3"/>
    <w:rsid w:val="00995E4B"/>
    <w:rsid w:val="00996084"/>
    <w:rsid w:val="0099608E"/>
    <w:rsid w:val="0099629B"/>
    <w:rsid w:val="009967C9"/>
    <w:rsid w:val="00996A11"/>
    <w:rsid w:val="0099722D"/>
    <w:rsid w:val="009975BB"/>
    <w:rsid w:val="00997627"/>
    <w:rsid w:val="0099769A"/>
    <w:rsid w:val="00997907"/>
    <w:rsid w:val="0099799A"/>
    <w:rsid w:val="009A0451"/>
    <w:rsid w:val="009A07C7"/>
    <w:rsid w:val="009A0A9D"/>
    <w:rsid w:val="009A10B9"/>
    <w:rsid w:val="009A189B"/>
    <w:rsid w:val="009A1A3D"/>
    <w:rsid w:val="009A21CA"/>
    <w:rsid w:val="009A252B"/>
    <w:rsid w:val="009A252E"/>
    <w:rsid w:val="009A2FEC"/>
    <w:rsid w:val="009A36F8"/>
    <w:rsid w:val="009A3D37"/>
    <w:rsid w:val="009A4193"/>
    <w:rsid w:val="009A460C"/>
    <w:rsid w:val="009A49B0"/>
    <w:rsid w:val="009A51B8"/>
    <w:rsid w:val="009A5365"/>
    <w:rsid w:val="009A5E4C"/>
    <w:rsid w:val="009A5ECB"/>
    <w:rsid w:val="009A65A5"/>
    <w:rsid w:val="009A6B7D"/>
    <w:rsid w:val="009A6BC6"/>
    <w:rsid w:val="009A6E86"/>
    <w:rsid w:val="009A71BA"/>
    <w:rsid w:val="009A7516"/>
    <w:rsid w:val="009A7D0F"/>
    <w:rsid w:val="009B1064"/>
    <w:rsid w:val="009B1225"/>
    <w:rsid w:val="009B12A1"/>
    <w:rsid w:val="009B156A"/>
    <w:rsid w:val="009B1FF3"/>
    <w:rsid w:val="009B2366"/>
    <w:rsid w:val="009B237B"/>
    <w:rsid w:val="009B284F"/>
    <w:rsid w:val="009B2B2F"/>
    <w:rsid w:val="009B2D00"/>
    <w:rsid w:val="009B2E62"/>
    <w:rsid w:val="009B3109"/>
    <w:rsid w:val="009B35A5"/>
    <w:rsid w:val="009B3665"/>
    <w:rsid w:val="009B3787"/>
    <w:rsid w:val="009B37DA"/>
    <w:rsid w:val="009B3FA3"/>
    <w:rsid w:val="009B3FAF"/>
    <w:rsid w:val="009B463B"/>
    <w:rsid w:val="009B47D0"/>
    <w:rsid w:val="009B48F4"/>
    <w:rsid w:val="009B4E88"/>
    <w:rsid w:val="009B506F"/>
    <w:rsid w:val="009B517C"/>
    <w:rsid w:val="009B528D"/>
    <w:rsid w:val="009B560E"/>
    <w:rsid w:val="009B5EB7"/>
    <w:rsid w:val="009B6403"/>
    <w:rsid w:val="009B648E"/>
    <w:rsid w:val="009B68A1"/>
    <w:rsid w:val="009B6960"/>
    <w:rsid w:val="009B6993"/>
    <w:rsid w:val="009B6B07"/>
    <w:rsid w:val="009B71C1"/>
    <w:rsid w:val="009B7412"/>
    <w:rsid w:val="009B744F"/>
    <w:rsid w:val="009B748E"/>
    <w:rsid w:val="009B75C4"/>
    <w:rsid w:val="009B7815"/>
    <w:rsid w:val="009B7A9C"/>
    <w:rsid w:val="009C0175"/>
    <w:rsid w:val="009C0272"/>
    <w:rsid w:val="009C0630"/>
    <w:rsid w:val="009C12ED"/>
    <w:rsid w:val="009C1359"/>
    <w:rsid w:val="009C1C28"/>
    <w:rsid w:val="009C1EC5"/>
    <w:rsid w:val="009C28BE"/>
    <w:rsid w:val="009C2949"/>
    <w:rsid w:val="009C37A1"/>
    <w:rsid w:val="009C3B90"/>
    <w:rsid w:val="009C3BFE"/>
    <w:rsid w:val="009C4137"/>
    <w:rsid w:val="009C4186"/>
    <w:rsid w:val="009C4280"/>
    <w:rsid w:val="009C4A00"/>
    <w:rsid w:val="009C4A21"/>
    <w:rsid w:val="009C4AB2"/>
    <w:rsid w:val="009C5027"/>
    <w:rsid w:val="009C5084"/>
    <w:rsid w:val="009C508D"/>
    <w:rsid w:val="009C50AB"/>
    <w:rsid w:val="009C50C2"/>
    <w:rsid w:val="009C553D"/>
    <w:rsid w:val="009C5C16"/>
    <w:rsid w:val="009C62B1"/>
    <w:rsid w:val="009C64B6"/>
    <w:rsid w:val="009C6849"/>
    <w:rsid w:val="009C6D95"/>
    <w:rsid w:val="009C7618"/>
    <w:rsid w:val="009C791A"/>
    <w:rsid w:val="009C7EE2"/>
    <w:rsid w:val="009D034B"/>
    <w:rsid w:val="009D0EFA"/>
    <w:rsid w:val="009D116F"/>
    <w:rsid w:val="009D126B"/>
    <w:rsid w:val="009D164A"/>
    <w:rsid w:val="009D19FA"/>
    <w:rsid w:val="009D1A1C"/>
    <w:rsid w:val="009D2832"/>
    <w:rsid w:val="009D2D68"/>
    <w:rsid w:val="009D348A"/>
    <w:rsid w:val="009D34A3"/>
    <w:rsid w:val="009D34C5"/>
    <w:rsid w:val="009D3849"/>
    <w:rsid w:val="009D3BA3"/>
    <w:rsid w:val="009D3CFB"/>
    <w:rsid w:val="009D3D48"/>
    <w:rsid w:val="009D3F3B"/>
    <w:rsid w:val="009D4117"/>
    <w:rsid w:val="009D41AE"/>
    <w:rsid w:val="009D45EB"/>
    <w:rsid w:val="009D4D21"/>
    <w:rsid w:val="009D4E36"/>
    <w:rsid w:val="009D4FB1"/>
    <w:rsid w:val="009D5349"/>
    <w:rsid w:val="009D53D6"/>
    <w:rsid w:val="009D5BEE"/>
    <w:rsid w:val="009D5D76"/>
    <w:rsid w:val="009D6033"/>
    <w:rsid w:val="009D6043"/>
    <w:rsid w:val="009D6451"/>
    <w:rsid w:val="009D73B4"/>
    <w:rsid w:val="009D74AF"/>
    <w:rsid w:val="009D75CD"/>
    <w:rsid w:val="009D7864"/>
    <w:rsid w:val="009D7BF7"/>
    <w:rsid w:val="009D7F4F"/>
    <w:rsid w:val="009E0038"/>
    <w:rsid w:val="009E0618"/>
    <w:rsid w:val="009E0A25"/>
    <w:rsid w:val="009E0A53"/>
    <w:rsid w:val="009E0DD3"/>
    <w:rsid w:val="009E0E93"/>
    <w:rsid w:val="009E1128"/>
    <w:rsid w:val="009E1134"/>
    <w:rsid w:val="009E1203"/>
    <w:rsid w:val="009E18EC"/>
    <w:rsid w:val="009E19FD"/>
    <w:rsid w:val="009E1C8B"/>
    <w:rsid w:val="009E2226"/>
    <w:rsid w:val="009E2791"/>
    <w:rsid w:val="009E32E9"/>
    <w:rsid w:val="009E3300"/>
    <w:rsid w:val="009E3580"/>
    <w:rsid w:val="009E37D3"/>
    <w:rsid w:val="009E406A"/>
    <w:rsid w:val="009E41C3"/>
    <w:rsid w:val="009E41D8"/>
    <w:rsid w:val="009E4AE5"/>
    <w:rsid w:val="009E4B48"/>
    <w:rsid w:val="009E716F"/>
    <w:rsid w:val="009E7287"/>
    <w:rsid w:val="009E74E5"/>
    <w:rsid w:val="009E75B1"/>
    <w:rsid w:val="009E7717"/>
    <w:rsid w:val="009E7AAA"/>
    <w:rsid w:val="009E7BAD"/>
    <w:rsid w:val="009F0010"/>
    <w:rsid w:val="009F02FB"/>
    <w:rsid w:val="009F0305"/>
    <w:rsid w:val="009F05EE"/>
    <w:rsid w:val="009F08F5"/>
    <w:rsid w:val="009F0FFC"/>
    <w:rsid w:val="009F1256"/>
    <w:rsid w:val="009F200E"/>
    <w:rsid w:val="009F23C1"/>
    <w:rsid w:val="009F23F9"/>
    <w:rsid w:val="009F2E40"/>
    <w:rsid w:val="009F2F1C"/>
    <w:rsid w:val="009F31AA"/>
    <w:rsid w:val="009F3373"/>
    <w:rsid w:val="009F3802"/>
    <w:rsid w:val="009F383D"/>
    <w:rsid w:val="009F391A"/>
    <w:rsid w:val="009F3955"/>
    <w:rsid w:val="009F3BC4"/>
    <w:rsid w:val="009F3D41"/>
    <w:rsid w:val="009F3D9E"/>
    <w:rsid w:val="009F4150"/>
    <w:rsid w:val="009F42BD"/>
    <w:rsid w:val="009F42D1"/>
    <w:rsid w:val="009F486A"/>
    <w:rsid w:val="009F4991"/>
    <w:rsid w:val="009F4F7F"/>
    <w:rsid w:val="009F5679"/>
    <w:rsid w:val="009F57CD"/>
    <w:rsid w:val="009F5A17"/>
    <w:rsid w:val="009F5A1D"/>
    <w:rsid w:val="009F60A7"/>
    <w:rsid w:val="009F69E7"/>
    <w:rsid w:val="009F6BFD"/>
    <w:rsid w:val="009F7F18"/>
    <w:rsid w:val="00A001B9"/>
    <w:rsid w:val="00A001D3"/>
    <w:rsid w:val="00A00208"/>
    <w:rsid w:val="00A002E0"/>
    <w:rsid w:val="00A00460"/>
    <w:rsid w:val="00A008A6"/>
    <w:rsid w:val="00A009CB"/>
    <w:rsid w:val="00A00C1D"/>
    <w:rsid w:val="00A0110A"/>
    <w:rsid w:val="00A01404"/>
    <w:rsid w:val="00A01684"/>
    <w:rsid w:val="00A018A0"/>
    <w:rsid w:val="00A01907"/>
    <w:rsid w:val="00A020A0"/>
    <w:rsid w:val="00A02B42"/>
    <w:rsid w:val="00A02D66"/>
    <w:rsid w:val="00A02E23"/>
    <w:rsid w:val="00A02EE2"/>
    <w:rsid w:val="00A0348D"/>
    <w:rsid w:val="00A0352B"/>
    <w:rsid w:val="00A037B1"/>
    <w:rsid w:val="00A03AEE"/>
    <w:rsid w:val="00A03E9C"/>
    <w:rsid w:val="00A03FCE"/>
    <w:rsid w:val="00A041E6"/>
    <w:rsid w:val="00A04336"/>
    <w:rsid w:val="00A046D4"/>
    <w:rsid w:val="00A04E45"/>
    <w:rsid w:val="00A04F79"/>
    <w:rsid w:val="00A05547"/>
    <w:rsid w:val="00A056DD"/>
    <w:rsid w:val="00A05D44"/>
    <w:rsid w:val="00A0611F"/>
    <w:rsid w:val="00A06A15"/>
    <w:rsid w:val="00A07A10"/>
    <w:rsid w:val="00A101F0"/>
    <w:rsid w:val="00A105AD"/>
    <w:rsid w:val="00A108B7"/>
    <w:rsid w:val="00A10B06"/>
    <w:rsid w:val="00A111FF"/>
    <w:rsid w:val="00A11DC9"/>
    <w:rsid w:val="00A11E5A"/>
    <w:rsid w:val="00A1211A"/>
    <w:rsid w:val="00A12709"/>
    <w:rsid w:val="00A12C5F"/>
    <w:rsid w:val="00A13043"/>
    <w:rsid w:val="00A13084"/>
    <w:rsid w:val="00A135A4"/>
    <w:rsid w:val="00A13A65"/>
    <w:rsid w:val="00A13BFE"/>
    <w:rsid w:val="00A14623"/>
    <w:rsid w:val="00A147E9"/>
    <w:rsid w:val="00A1543C"/>
    <w:rsid w:val="00A1575B"/>
    <w:rsid w:val="00A158A6"/>
    <w:rsid w:val="00A15A54"/>
    <w:rsid w:val="00A15D35"/>
    <w:rsid w:val="00A16159"/>
    <w:rsid w:val="00A164A0"/>
    <w:rsid w:val="00A1670C"/>
    <w:rsid w:val="00A167CD"/>
    <w:rsid w:val="00A1707A"/>
    <w:rsid w:val="00A1772C"/>
    <w:rsid w:val="00A1796A"/>
    <w:rsid w:val="00A1799F"/>
    <w:rsid w:val="00A17BEA"/>
    <w:rsid w:val="00A2011B"/>
    <w:rsid w:val="00A2037C"/>
    <w:rsid w:val="00A20847"/>
    <w:rsid w:val="00A21CCA"/>
    <w:rsid w:val="00A21DA9"/>
    <w:rsid w:val="00A21EDE"/>
    <w:rsid w:val="00A222F7"/>
    <w:rsid w:val="00A224E0"/>
    <w:rsid w:val="00A22A41"/>
    <w:rsid w:val="00A22C40"/>
    <w:rsid w:val="00A22D2C"/>
    <w:rsid w:val="00A2322B"/>
    <w:rsid w:val="00A2325A"/>
    <w:rsid w:val="00A234AA"/>
    <w:rsid w:val="00A237FC"/>
    <w:rsid w:val="00A239D4"/>
    <w:rsid w:val="00A24406"/>
    <w:rsid w:val="00A2452C"/>
    <w:rsid w:val="00A24704"/>
    <w:rsid w:val="00A248F0"/>
    <w:rsid w:val="00A24C0C"/>
    <w:rsid w:val="00A24E7B"/>
    <w:rsid w:val="00A25053"/>
    <w:rsid w:val="00A2523B"/>
    <w:rsid w:val="00A25A83"/>
    <w:rsid w:val="00A25A8B"/>
    <w:rsid w:val="00A25CC8"/>
    <w:rsid w:val="00A25F7E"/>
    <w:rsid w:val="00A25F83"/>
    <w:rsid w:val="00A260D4"/>
    <w:rsid w:val="00A2641F"/>
    <w:rsid w:val="00A2660B"/>
    <w:rsid w:val="00A2664B"/>
    <w:rsid w:val="00A2686F"/>
    <w:rsid w:val="00A268C4"/>
    <w:rsid w:val="00A26C59"/>
    <w:rsid w:val="00A26DF2"/>
    <w:rsid w:val="00A27501"/>
    <w:rsid w:val="00A277DB"/>
    <w:rsid w:val="00A27EBD"/>
    <w:rsid w:val="00A30141"/>
    <w:rsid w:val="00A303C7"/>
    <w:rsid w:val="00A303F6"/>
    <w:rsid w:val="00A305F8"/>
    <w:rsid w:val="00A306D9"/>
    <w:rsid w:val="00A308E9"/>
    <w:rsid w:val="00A3101A"/>
    <w:rsid w:val="00A3142C"/>
    <w:rsid w:val="00A3149A"/>
    <w:rsid w:val="00A314AA"/>
    <w:rsid w:val="00A314BB"/>
    <w:rsid w:val="00A31954"/>
    <w:rsid w:val="00A31AC4"/>
    <w:rsid w:val="00A31E85"/>
    <w:rsid w:val="00A31EF4"/>
    <w:rsid w:val="00A31F67"/>
    <w:rsid w:val="00A32780"/>
    <w:rsid w:val="00A32BF4"/>
    <w:rsid w:val="00A33CAA"/>
    <w:rsid w:val="00A33E6D"/>
    <w:rsid w:val="00A34143"/>
    <w:rsid w:val="00A34466"/>
    <w:rsid w:val="00A344A5"/>
    <w:rsid w:val="00A34B1A"/>
    <w:rsid w:val="00A34DB2"/>
    <w:rsid w:val="00A35FC4"/>
    <w:rsid w:val="00A36080"/>
    <w:rsid w:val="00A37465"/>
    <w:rsid w:val="00A3768E"/>
    <w:rsid w:val="00A376F3"/>
    <w:rsid w:val="00A4006B"/>
    <w:rsid w:val="00A4035C"/>
    <w:rsid w:val="00A40733"/>
    <w:rsid w:val="00A41203"/>
    <w:rsid w:val="00A412A6"/>
    <w:rsid w:val="00A4172C"/>
    <w:rsid w:val="00A418D2"/>
    <w:rsid w:val="00A41966"/>
    <w:rsid w:val="00A41A37"/>
    <w:rsid w:val="00A41B13"/>
    <w:rsid w:val="00A41C14"/>
    <w:rsid w:val="00A41FF2"/>
    <w:rsid w:val="00A42195"/>
    <w:rsid w:val="00A424DF"/>
    <w:rsid w:val="00A426EA"/>
    <w:rsid w:val="00A42976"/>
    <w:rsid w:val="00A4360B"/>
    <w:rsid w:val="00A43840"/>
    <w:rsid w:val="00A43E78"/>
    <w:rsid w:val="00A43FE9"/>
    <w:rsid w:val="00A44790"/>
    <w:rsid w:val="00A455B1"/>
    <w:rsid w:val="00A45AF9"/>
    <w:rsid w:val="00A45D05"/>
    <w:rsid w:val="00A45F37"/>
    <w:rsid w:val="00A45FAF"/>
    <w:rsid w:val="00A4646E"/>
    <w:rsid w:val="00A464D3"/>
    <w:rsid w:val="00A4671E"/>
    <w:rsid w:val="00A46E41"/>
    <w:rsid w:val="00A46EBB"/>
    <w:rsid w:val="00A47049"/>
    <w:rsid w:val="00A4708A"/>
    <w:rsid w:val="00A470D6"/>
    <w:rsid w:val="00A472B6"/>
    <w:rsid w:val="00A4737D"/>
    <w:rsid w:val="00A478A8"/>
    <w:rsid w:val="00A47B59"/>
    <w:rsid w:val="00A47BD0"/>
    <w:rsid w:val="00A47D4F"/>
    <w:rsid w:val="00A5023A"/>
    <w:rsid w:val="00A50292"/>
    <w:rsid w:val="00A5056C"/>
    <w:rsid w:val="00A50771"/>
    <w:rsid w:val="00A508C2"/>
    <w:rsid w:val="00A50F77"/>
    <w:rsid w:val="00A5136A"/>
    <w:rsid w:val="00A51562"/>
    <w:rsid w:val="00A515E6"/>
    <w:rsid w:val="00A516E5"/>
    <w:rsid w:val="00A51A78"/>
    <w:rsid w:val="00A51D42"/>
    <w:rsid w:val="00A520D9"/>
    <w:rsid w:val="00A5216D"/>
    <w:rsid w:val="00A524BE"/>
    <w:rsid w:val="00A52FC3"/>
    <w:rsid w:val="00A5301C"/>
    <w:rsid w:val="00A53555"/>
    <w:rsid w:val="00A53EE3"/>
    <w:rsid w:val="00A54133"/>
    <w:rsid w:val="00A541EB"/>
    <w:rsid w:val="00A54744"/>
    <w:rsid w:val="00A54841"/>
    <w:rsid w:val="00A54DF5"/>
    <w:rsid w:val="00A54F25"/>
    <w:rsid w:val="00A55222"/>
    <w:rsid w:val="00A55910"/>
    <w:rsid w:val="00A55DD6"/>
    <w:rsid w:val="00A55E4C"/>
    <w:rsid w:val="00A564C8"/>
    <w:rsid w:val="00A566FB"/>
    <w:rsid w:val="00A568BE"/>
    <w:rsid w:val="00A56CF8"/>
    <w:rsid w:val="00A56DF9"/>
    <w:rsid w:val="00A56F0D"/>
    <w:rsid w:val="00A57083"/>
    <w:rsid w:val="00A57297"/>
    <w:rsid w:val="00A5740B"/>
    <w:rsid w:val="00A5760B"/>
    <w:rsid w:val="00A60864"/>
    <w:rsid w:val="00A60992"/>
    <w:rsid w:val="00A609E8"/>
    <w:rsid w:val="00A611C9"/>
    <w:rsid w:val="00A6136B"/>
    <w:rsid w:val="00A613D3"/>
    <w:rsid w:val="00A618D6"/>
    <w:rsid w:val="00A61A20"/>
    <w:rsid w:val="00A61D50"/>
    <w:rsid w:val="00A6233C"/>
    <w:rsid w:val="00A62470"/>
    <w:rsid w:val="00A62CA6"/>
    <w:rsid w:val="00A6395A"/>
    <w:rsid w:val="00A63B3B"/>
    <w:rsid w:val="00A63FBF"/>
    <w:rsid w:val="00A6458F"/>
    <w:rsid w:val="00A6463F"/>
    <w:rsid w:val="00A64A82"/>
    <w:rsid w:val="00A64D27"/>
    <w:rsid w:val="00A64D4B"/>
    <w:rsid w:val="00A64D9C"/>
    <w:rsid w:val="00A64E17"/>
    <w:rsid w:val="00A652E1"/>
    <w:rsid w:val="00A65716"/>
    <w:rsid w:val="00A65EE5"/>
    <w:rsid w:val="00A65F06"/>
    <w:rsid w:val="00A662BD"/>
    <w:rsid w:val="00A66B9C"/>
    <w:rsid w:val="00A66F5B"/>
    <w:rsid w:val="00A673B2"/>
    <w:rsid w:val="00A67EC7"/>
    <w:rsid w:val="00A70038"/>
    <w:rsid w:val="00A70C16"/>
    <w:rsid w:val="00A70F21"/>
    <w:rsid w:val="00A712B1"/>
    <w:rsid w:val="00A71969"/>
    <w:rsid w:val="00A719CD"/>
    <w:rsid w:val="00A71BF3"/>
    <w:rsid w:val="00A71F57"/>
    <w:rsid w:val="00A720CB"/>
    <w:rsid w:val="00A7249E"/>
    <w:rsid w:val="00A72542"/>
    <w:rsid w:val="00A72552"/>
    <w:rsid w:val="00A72A30"/>
    <w:rsid w:val="00A72B6E"/>
    <w:rsid w:val="00A72C40"/>
    <w:rsid w:val="00A72EB9"/>
    <w:rsid w:val="00A7364F"/>
    <w:rsid w:val="00A73ADB"/>
    <w:rsid w:val="00A73F96"/>
    <w:rsid w:val="00A73FB6"/>
    <w:rsid w:val="00A7426E"/>
    <w:rsid w:val="00A743A1"/>
    <w:rsid w:val="00A744E0"/>
    <w:rsid w:val="00A74870"/>
    <w:rsid w:val="00A748DB"/>
    <w:rsid w:val="00A74B2F"/>
    <w:rsid w:val="00A75162"/>
    <w:rsid w:val="00A7547E"/>
    <w:rsid w:val="00A757D5"/>
    <w:rsid w:val="00A760C6"/>
    <w:rsid w:val="00A76663"/>
    <w:rsid w:val="00A76832"/>
    <w:rsid w:val="00A769E0"/>
    <w:rsid w:val="00A76F58"/>
    <w:rsid w:val="00A77201"/>
    <w:rsid w:val="00A772A7"/>
    <w:rsid w:val="00A7763F"/>
    <w:rsid w:val="00A777E1"/>
    <w:rsid w:val="00A77980"/>
    <w:rsid w:val="00A77D19"/>
    <w:rsid w:val="00A77F86"/>
    <w:rsid w:val="00A8006F"/>
    <w:rsid w:val="00A8015A"/>
    <w:rsid w:val="00A804B9"/>
    <w:rsid w:val="00A80520"/>
    <w:rsid w:val="00A80989"/>
    <w:rsid w:val="00A80A34"/>
    <w:rsid w:val="00A81781"/>
    <w:rsid w:val="00A81876"/>
    <w:rsid w:val="00A8220C"/>
    <w:rsid w:val="00A8250D"/>
    <w:rsid w:val="00A83ED3"/>
    <w:rsid w:val="00A843B1"/>
    <w:rsid w:val="00A847B2"/>
    <w:rsid w:val="00A84CF9"/>
    <w:rsid w:val="00A8528E"/>
    <w:rsid w:val="00A85305"/>
    <w:rsid w:val="00A85A8F"/>
    <w:rsid w:val="00A85F5C"/>
    <w:rsid w:val="00A863FA"/>
    <w:rsid w:val="00A867FD"/>
    <w:rsid w:val="00A868CA"/>
    <w:rsid w:val="00A8691A"/>
    <w:rsid w:val="00A87856"/>
    <w:rsid w:val="00A87ED3"/>
    <w:rsid w:val="00A87FC4"/>
    <w:rsid w:val="00A90325"/>
    <w:rsid w:val="00A90447"/>
    <w:rsid w:val="00A90906"/>
    <w:rsid w:val="00A909B2"/>
    <w:rsid w:val="00A90B35"/>
    <w:rsid w:val="00A90E24"/>
    <w:rsid w:val="00A90E34"/>
    <w:rsid w:val="00A90F84"/>
    <w:rsid w:val="00A91635"/>
    <w:rsid w:val="00A9194C"/>
    <w:rsid w:val="00A91981"/>
    <w:rsid w:val="00A91BF3"/>
    <w:rsid w:val="00A91C39"/>
    <w:rsid w:val="00A9222D"/>
    <w:rsid w:val="00A923F7"/>
    <w:rsid w:val="00A926F6"/>
    <w:rsid w:val="00A9272E"/>
    <w:rsid w:val="00A927C1"/>
    <w:rsid w:val="00A9285E"/>
    <w:rsid w:val="00A928AE"/>
    <w:rsid w:val="00A92DF5"/>
    <w:rsid w:val="00A93025"/>
    <w:rsid w:val="00A935FD"/>
    <w:rsid w:val="00A93842"/>
    <w:rsid w:val="00A93C8C"/>
    <w:rsid w:val="00A9415D"/>
    <w:rsid w:val="00A94536"/>
    <w:rsid w:val="00A94C91"/>
    <w:rsid w:val="00A95349"/>
    <w:rsid w:val="00A95C19"/>
    <w:rsid w:val="00A96B12"/>
    <w:rsid w:val="00A976E8"/>
    <w:rsid w:val="00A979D4"/>
    <w:rsid w:val="00AA011E"/>
    <w:rsid w:val="00AA0232"/>
    <w:rsid w:val="00AA0500"/>
    <w:rsid w:val="00AA0566"/>
    <w:rsid w:val="00AA05F5"/>
    <w:rsid w:val="00AA106F"/>
    <w:rsid w:val="00AA16A7"/>
    <w:rsid w:val="00AA1984"/>
    <w:rsid w:val="00AA224A"/>
    <w:rsid w:val="00AA2329"/>
    <w:rsid w:val="00AA317A"/>
    <w:rsid w:val="00AA3248"/>
    <w:rsid w:val="00AA337B"/>
    <w:rsid w:val="00AA3F68"/>
    <w:rsid w:val="00AA44BD"/>
    <w:rsid w:val="00AA514D"/>
    <w:rsid w:val="00AA52D7"/>
    <w:rsid w:val="00AA53AB"/>
    <w:rsid w:val="00AA54F1"/>
    <w:rsid w:val="00AA55D0"/>
    <w:rsid w:val="00AA5823"/>
    <w:rsid w:val="00AA593F"/>
    <w:rsid w:val="00AA59AB"/>
    <w:rsid w:val="00AA59D1"/>
    <w:rsid w:val="00AA5C4F"/>
    <w:rsid w:val="00AA5EDC"/>
    <w:rsid w:val="00AA622F"/>
    <w:rsid w:val="00AA6603"/>
    <w:rsid w:val="00AA6CB2"/>
    <w:rsid w:val="00AA7068"/>
    <w:rsid w:val="00AA7259"/>
    <w:rsid w:val="00AA72B1"/>
    <w:rsid w:val="00AA72B2"/>
    <w:rsid w:val="00AA7630"/>
    <w:rsid w:val="00AA78B2"/>
    <w:rsid w:val="00AA7D54"/>
    <w:rsid w:val="00AA7D98"/>
    <w:rsid w:val="00AB01B1"/>
    <w:rsid w:val="00AB0963"/>
    <w:rsid w:val="00AB0A5A"/>
    <w:rsid w:val="00AB0CE8"/>
    <w:rsid w:val="00AB1340"/>
    <w:rsid w:val="00AB1605"/>
    <w:rsid w:val="00AB1881"/>
    <w:rsid w:val="00AB1ACC"/>
    <w:rsid w:val="00AB27EC"/>
    <w:rsid w:val="00AB2825"/>
    <w:rsid w:val="00AB2A55"/>
    <w:rsid w:val="00AB2AF1"/>
    <w:rsid w:val="00AB3064"/>
    <w:rsid w:val="00AB33D8"/>
    <w:rsid w:val="00AB366D"/>
    <w:rsid w:val="00AB3847"/>
    <w:rsid w:val="00AB39FB"/>
    <w:rsid w:val="00AB40B6"/>
    <w:rsid w:val="00AB4A5A"/>
    <w:rsid w:val="00AB4C3B"/>
    <w:rsid w:val="00AB4D52"/>
    <w:rsid w:val="00AB4F0B"/>
    <w:rsid w:val="00AB5032"/>
    <w:rsid w:val="00AB5463"/>
    <w:rsid w:val="00AB56B8"/>
    <w:rsid w:val="00AB5862"/>
    <w:rsid w:val="00AB5DF7"/>
    <w:rsid w:val="00AB5F5A"/>
    <w:rsid w:val="00AB68D7"/>
    <w:rsid w:val="00AB6EFB"/>
    <w:rsid w:val="00AB70FF"/>
    <w:rsid w:val="00AB751A"/>
    <w:rsid w:val="00AB7B05"/>
    <w:rsid w:val="00AB7BB3"/>
    <w:rsid w:val="00AB7E91"/>
    <w:rsid w:val="00AC0D19"/>
    <w:rsid w:val="00AC1366"/>
    <w:rsid w:val="00AC1EFA"/>
    <w:rsid w:val="00AC1F5E"/>
    <w:rsid w:val="00AC1F68"/>
    <w:rsid w:val="00AC23D9"/>
    <w:rsid w:val="00AC25A1"/>
    <w:rsid w:val="00AC3457"/>
    <w:rsid w:val="00AC36EE"/>
    <w:rsid w:val="00AC3CEF"/>
    <w:rsid w:val="00AC3D61"/>
    <w:rsid w:val="00AC3D95"/>
    <w:rsid w:val="00AC409B"/>
    <w:rsid w:val="00AC44BF"/>
    <w:rsid w:val="00AC4A77"/>
    <w:rsid w:val="00AC4E9E"/>
    <w:rsid w:val="00AC4F6F"/>
    <w:rsid w:val="00AC51E6"/>
    <w:rsid w:val="00AC5EA7"/>
    <w:rsid w:val="00AC6C5D"/>
    <w:rsid w:val="00AC6F75"/>
    <w:rsid w:val="00AC77CF"/>
    <w:rsid w:val="00AC78FD"/>
    <w:rsid w:val="00AC7DFB"/>
    <w:rsid w:val="00AC7E1E"/>
    <w:rsid w:val="00AC7E4F"/>
    <w:rsid w:val="00AC7F1F"/>
    <w:rsid w:val="00AD0239"/>
    <w:rsid w:val="00AD0582"/>
    <w:rsid w:val="00AD0A5A"/>
    <w:rsid w:val="00AD0FDE"/>
    <w:rsid w:val="00AD1B50"/>
    <w:rsid w:val="00AD1FAF"/>
    <w:rsid w:val="00AD2097"/>
    <w:rsid w:val="00AD20F1"/>
    <w:rsid w:val="00AD249A"/>
    <w:rsid w:val="00AD2624"/>
    <w:rsid w:val="00AD2AD3"/>
    <w:rsid w:val="00AD2BA9"/>
    <w:rsid w:val="00AD2CA1"/>
    <w:rsid w:val="00AD2D40"/>
    <w:rsid w:val="00AD2DC4"/>
    <w:rsid w:val="00AD342F"/>
    <w:rsid w:val="00AD3D9D"/>
    <w:rsid w:val="00AD3ECC"/>
    <w:rsid w:val="00AD475F"/>
    <w:rsid w:val="00AD4918"/>
    <w:rsid w:val="00AD5057"/>
    <w:rsid w:val="00AD5147"/>
    <w:rsid w:val="00AD537D"/>
    <w:rsid w:val="00AD55FB"/>
    <w:rsid w:val="00AD593A"/>
    <w:rsid w:val="00AD59EC"/>
    <w:rsid w:val="00AD5C82"/>
    <w:rsid w:val="00AD5E6F"/>
    <w:rsid w:val="00AD6AAB"/>
    <w:rsid w:val="00AD6CA8"/>
    <w:rsid w:val="00AD748B"/>
    <w:rsid w:val="00AD7962"/>
    <w:rsid w:val="00AD7B65"/>
    <w:rsid w:val="00AD7BF0"/>
    <w:rsid w:val="00AE0028"/>
    <w:rsid w:val="00AE04C1"/>
    <w:rsid w:val="00AE06D5"/>
    <w:rsid w:val="00AE09F4"/>
    <w:rsid w:val="00AE0F3D"/>
    <w:rsid w:val="00AE105F"/>
    <w:rsid w:val="00AE10C3"/>
    <w:rsid w:val="00AE14E0"/>
    <w:rsid w:val="00AE176E"/>
    <w:rsid w:val="00AE1876"/>
    <w:rsid w:val="00AE1AEE"/>
    <w:rsid w:val="00AE233B"/>
    <w:rsid w:val="00AE2415"/>
    <w:rsid w:val="00AE2634"/>
    <w:rsid w:val="00AE2DDF"/>
    <w:rsid w:val="00AE3FD8"/>
    <w:rsid w:val="00AE4FE8"/>
    <w:rsid w:val="00AE5391"/>
    <w:rsid w:val="00AE5715"/>
    <w:rsid w:val="00AE5B21"/>
    <w:rsid w:val="00AE5E63"/>
    <w:rsid w:val="00AE5E8E"/>
    <w:rsid w:val="00AE60E1"/>
    <w:rsid w:val="00AE6351"/>
    <w:rsid w:val="00AE6385"/>
    <w:rsid w:val="00AE6BA5"/>
    <w:rsid w:val="00AE6C3B"/>
    <w:rsid w:val="00AE7079"/>
    <w:rsid w:val="00AE76FB"/>
    <w:rsid w:val="00AE78AB"/>
    <w:rsid w:val="00AE7F81"/>
    <w:rsid w:val="00AF01AA"/>
    <w:rsid w:val="00AF02B0"/>
    <w:rsid w:val="00AF0569"/>
    <w:rsid w:val="00AF06E4"/>
    <w:rsid w:val="00AF09A7"/>
    <w:rsid w:val="00AF0E62"/>
    <w:rsid w:val="00AF0F55"/>
    <w:rsid w:val="00AF18A2"/>
    <w:rsid w:val="00AF1A0F"/>
    <w:rsid w:val="00AF1B72"/>
    <w:rsid w:val="00AF1CE9"/>
    <w:rsid w:val="00AF1FCE"/>
    <w:rsid w:val="00AF21CC"/>
    <w:rsid w:val="00AF232D"/>
    <w:rsid w:val="00AF292B"/>
    <w:rsid w:val="00AF2F3C"/>
    <w:rsid w:val="00AF3003"/>
    <w:rsid w:val="00AF421C"/>
    <w:rsid w:val="00AF4439"/>
    <w:rsid w:val="00AF48C5"/>
    <w:rsid w:val="00AF4F57"/>
    <w:rsid w:val="00AF53AD"/>
    <w:rsid w:val="00AF5649"/>
    <w:rsid w:val="00AF592B"/>
    <w:rsid w:val="00AF6345"/>
    <w:rsid w:val="00AF636B"/>
    <w:rsid w:val="00AF65AA"/>
    <w:rsid w:val="00AF660D"/>
    <w:rsid w:val="00AF675E"/>
    <w:rsid w:val="00AF6833"/>
    <w:rsid w:val="00AF692A"/>
    <w:rsid w:val="00AF692B"/>
    <w:rsid w:val="00AF6B3B"/>
    <w:rsid w:val="00AF7D73"/>
    <w:rsid w:val="00B002C2"/>
    <w:rsid w:val="00B002EA"/>
    <w:rsid w:val="00B00698"/>
    <w:rsid w:val="00B00886"/>
    <w:rsid w:val="00B00A9E"/>
    <w:rsid w:val="00B00B3C"/>
    <w:rsid w:val="00B00BE1"/>
    <w:rsid w:val="00B01258"/>
    <w:rsid w:val="00B012C6"/>
    <w:rsid w:val="00B0209E"/>
    <w:rsid w:val="00B029DF"/>
    <w:rsid w:val="00B03304"/>
    <w:rsid w:val="00B035C7"/>
    <w:rsid w:val="00B03FF8"/>
    <w:rsid w:val="00B040C0"/>
    <w:rsid w:val="00B0422D"/>
    <w:rsid w:val="00B045E9"/>
    <w:rsid w:val="00B04D70"/>
    <w:rsid w:val="00B04E0D"/>
    <w:rsid w:val="00B04FF3"/>
    <w:rsid w:val="00B050DF"/>
    <w:rsid w:val="00B056D9"/>
    <w:rsid w:val="00B05D2E"/>
    <w:rsid w:val="00B05DBA"/>
    <w:rsid w:val="00B05EC8"/>
    <w:rsid w:val="00B064C5"/>
    <w:rsid w:val="00B06523"/>
    <w:rsid w:val="00B0678E"/>
    <w:rsid w:val="00B0691E"/>
    <w:rsid w:val="00B0693B"/>
    <w:rsid w:val="00B06B66"/>
    <w:rsid w:val="00B0717D"/>
    <w:rsid w:val="00B07322"/>
    <w:rsid w:val="00B07936"/>
    <w:rsid w:val="00B07B19"/>
    <w:rsid w:val="00B07F86"/>
    <w:rsid w:val="00B1085B"/>
    <w:rsid w:val="00B1097A"/>
    <w:rsid w:val="00B10C34"/>
    <w:rsid w:val="00B10D74"/>
    <w:rsid w:val="00B11466"/>
    <w:rsid w:val="00B11591"/>
    <w:rsid w:val="00B11CE1"/>
    <w:rsid w:val="00B121E2"/>
    <w:rsid w:val="00B12758"/>
    <w:rsid w:val="00B12ABE"/>
    <w:rsid w:val="00B12D1F"/>
    <w:rsid w:val="00B1324D"/>
    <w:rsid w:val="00B133C0"/>
    <w:rsid w:val="00B13425"/>
    <w:rsid w:val="00B13957"/>
    <w:rsid w:val="00B13AD6"/>
    <w:rsid w:val="00B13D92"/>
    <w:rsid w:val="00B14C85"/>
    <w:rsid w:val="00B14DD6"/>
    <w:rsid w:val="00B14F17"/>
    <w:rsid w:val="00B14FDE"/>
    <w:rsid w:val="00B15038"/>
    <w:rsid w:val="00B156AF"/>
    <w:rsid w:val="00B15BFF"/>
    <w:rsid w:val="00B15DBA"/>
    <w:rsid w:val="00B16BBD"/>
    <w:rsid w:val="00B1732E"/>
    <w:rsid w:val="00B17A6C"/>
    <w:rsid w:val="00B17D0F"/>
    <w:rsid w:val="00B17DBF"/>
    <w:rsid w:val="00B2025F"/>
    <w:rsid w:val="00B2039C"/>
    <w:rsid w:val="00B203D5"/>
    <w:rsid w:val="00B20F8C"/>
    <w:rsid w:val="00B2100E"/>
    <w:rsid w:val="00B210D5"/>
    <w:rsid w:val="00B2117E"/>
    <w:rsid w:val="00B21572"/>
    <w:rsid w:val="00B2157A"/>
    <w:rsid w:val="00B21B31"/>
    <w:rsid w:val="00B21DAD"/>
    <w:rsid w:val="00B21F8A"/>
    <w:rsid w:val="00B22298"/>
    <w:rsid w:val="00B225B1"/>
    <w:rsid w:val="00B22A52"/>
    <w:rsid w:val="00B23208"/>
    <w:rsid w:val="00B23791"/>
    <w:rsid w:val="00B238CB"/>
    <w:rsid w:val="00B24254"/>
    <w:rsid w:val="00B24B65"/>
    <w:rsid w:val="00B25A19"/>
    <w:rsid w:val="00B25C46"/>
    <w:rsid w:val="00B25F73"/>
    <w:rsid w:val="00B264E8"/>
    <w:rsid w:val="00B2652F"/>
    <w:rsid w:val="00B26B6E"/>
    <w:rsid w:val="00B2762C"/>
    <w:rsid w:val="00B27688"/>
    <w:rsid w:val="00B27A4A"/>
    <w:rsid w:val="00B303EF"/>
    <w:rsid w:val="00B308F5"/>
    <w:rsid w:val="00B30A2B"/>
    <w:rsid w:val="00B30C50"/>
    <w:rsid w:val="00B30F06"/>
    <w:rsid w:val="00B312D8"/>
    <w:rsid w:val="00B317C0"/>
    <w:rsid w:val="00B31B1F"/>
    <w:rsid w:val="00B31F78"/>
    <w:rsid w:val="00B31FAA"/>
    <w:rsid w:val="00B32192"/>
    <w:rsid w:val="00B3224F"/>
    <w:rsid w:val="00B324AB"/>
    <w:rsid w:val="00B32640"/>
    <w:rsid w:val="00B32A13"/>
    <w:rsid w:val="00B3349A"/>
    <w:rsid w:val="00B33AE3"/>
    <w:rsid w:val="00B33DAD"/>
    <w:rsid w:val="00B34E51"/>
    <w:rsid w:val="00B351D9"/>
    <w:rsid w:val="00B358AA"/>
    <w:rsid w:val="00B35BAA"/>
    <w:rsid w:val="00B35BE1"/>
    <w:rsid w:val="00B36A06"/>
    <w:rsid w:val="00B36CD5"/>
    <w:rsid w:val="00B36DD6"/>
    <w:rsid w:val="00B370B5"/>
    <w:rsid w:val="00B37434"/>
    <w:rsid w:val="00B37AF1"/>
    <w:rsid w:val="00B4005E"/>
    <w:rsid w:val="00B400EF"/>
    <w:rsid w:val="00B404D0"/>
    <w:rsid w:val="00B40661"/>
    <w:rsid w:val="00B408F7"/>
    <w:rsid w:val="00B40944"/>
    <w:rsid w:val="00B409A2"/>
    <w:rsid w:val="00B4128B"/>
    <w:rsid w:val="00B41412"/>
    <w:rsid w:val="00B41C54"/>
    <w:rsid w:val="00B41D75"/>
    <w:rsid w:val="00B4269B"/>
    <w:rsid w:val="00B4284D"/>
    <w:rsid w:val="00B42D50"/>
    <w:rsid w:val="00B43544"/>
    <w:rsid w:val="00B435BD"/>
    <w:rsid w:val="00B4389B"/>
    <w:rsid w:val="00B43F31"/>
    <w:rsid w:val="00B441D2"/>
    <w:rsid w:val="00B4461C"/>
    <w:rsid w:val="00B44E56"/>
    <w:rsid w:val="00B44F19"/>
    <w:rsid w:val="00B4515A"/>
    <w:rsid w:val="00B452EF"/>
    <w:rsid w:val="00B4583E"/>
    <w:rsid w:val="00B46046"/>
    <w:rsid w:val="00B4653A"/>
    <w:rsid w:val="00B46689"/>
    <w:rsid w:val="00B46B55"/>
    <w:rsid w:val="00B46C8F"/>
    <w:rsid w:val="00B46EF5"/>
    <w:rsid w:val="00B471CA"/>
    <w:rsid w:val="00B471D6"/>
    <w:rsid w:val="00B47754"/>
    <w:rsid w:val="00B47B0A"/>
    <w:rsid w:val="00B47D76"/>
    <w:rsid w:val="00B47F00"/>
    <w:rsid w:val="00B51499"/>
    <w:rsid w:val="00B515DC"/>
    <w:rsid w:val="00B517C7"/>
    <w:rsid w:val="00B51EA8"/>
    <w:rsid w:val="00B5214D"/>
    <w:rsid w:val="00B521F2"/>
    <w:rsid w:val="00B52715"/>
    <w:rsid w:val="00B52ADB"/>
    <w:rsid w:val="00B52B73"/>
    <w:rsid w:val="00B53130"/>
    <w:rsid w:val="00B5319D"/>
    <w:rsid w:val="00B53452"/>
    <w:rsid w:val="00B5376E"/>
    <w:rsid w:val="00B537BD"/>
    <w:rsid w:val="00B53B57"/>
    <w:rsid w:val="00B53C29"/>
    <w:rsid w:val="00B54130"/>
    <w:rsid w:val="00B54311"/>
    <w:rsid w:val="00B54572"/>
    <w:rsid w:val="00B54594"/>
    <w:rsid w:val="00B55033"/>
    <w:rsid w:val="00B55053"/>
    <w:rsid w:val="00B55A05"/>
    <w:rsid w:val="00B55B1E"/>
    <w:rsid w:val="00B56305"/>
    <w:rsid w:val="00B56443"/>
    <w:rsid w:val="00B564A7"/>
    <w:rsid w:val="00B56D23"/>
    <w:rsid w:val="00B56EA1"/>
    <w:rsid w:val="00B57067"/>
    <w:rsid w:val="00B5732A"/>
    <w:rsid w:val="00B574F4"/>
    <w:rsid w:val="00B57AFA"/>
    <w:rsid w:val="00B57C20"/>
    <w:rsid w:val="00B60043"/>
    <w:rsid w:val="00B60176"/>
    <w:rsid w:val="00B6050A"/>
    <w:rsid w:val="00B60D77"/>
    <w:rsid w:val="00B610C1"/>
    <w:rsid w:val="00B61735"/>
    <w:rsid w:val="00B61B2A"/>
    <w:rsid w:val="00B61B2D"/>
    <w:rsid w:val="00B61DA0"/>
    <w:rsid w:val="00B61F0E"/>
    <w:rsid w:val="00B62051"/>
    <w:rsid w:val="00B6234D"/>
    <w:rsid w:val="00B623E0"/>
    <w:rsid w:val="00B626E0"/>
    <w:rsid w:val="00B626F9"/>
    <w:rsid w:val="00B6275B"/>
    <w:rsid w:val="00B6284F"/>
    <w:rsid w:val="00B63288"/>
    <w:rsid w:val="00B632AB"/>
    <w:rsid w:val="00B635C0"/>
    <w:rsid w:val="00B6360F"/>
    <w:rsid w:val="00B6367B"/>
    <w:rsid w:val="00B638F7"/>
    <w:rsid w:val="00B63CB0"/>
    <w:rsid w:val="00B63DDE"/>
    <w:rsid w:val="00B63FFC"/>
    <w:rsid w:val="00B64701"/>
    <w:rsid w:val="00B64A99"/>
    <w:rsid w:val="00B650C6"/>
    <w:rsid w:val="00B65420"/>
    <w:rsid w:val="00B65C99"/>
    <w:rsid w:val="00B660C2"/>
    <w:rsid w:val="00B66248"/>
    <w:rsid w:val="00B6681E"/>
    <w:rsid w:val="00B66D16"/>
    <w:rsid w:val="00B66EFA"/>
    <w:rsid w:val="00B672F7"/>
    <w:rsid w:val="00B67FBC"/>
    <w:rsid w:val="00B70133"/>
    <w:rsid w:val="00B701B2"/>
    <w:rsid w:val="00B707E8"/>
    <w:rsid w:val="00B70D8D"/>
    <w:rsid w:val="00B70F72"/>
    <w:rsid w:val="00B70F7C"/>
    <w:rsid w:val="00B71098"/>
    <w:rsid w:val="00B712B8"/>
    <w:rsid w:val="00B712FD"/>
    <w:rsid w:val="00B7184E"/>
    <w:rsid w:val="00B72219"/>
    <w:rsid w:val="00B729C5"/>
    <w:rsid w:val="00B72B0F"/>
    <w:rsid w:val="00B72B28"/>
    <w:rsid w:val="00B72C66"/>
    <w:rsid w:val="00B72ED3"/>
    <w:rsid w:val="00B734EB"/>
    <w:rsid w:val="00B73702"/>
    <w:rsid w:val="00B73A76"/>
    <w:rsid w:val="00B73C62"/>
    <w:rsid w:val="00B73F23"/>
    <w:rsid w:val="00B7490B"/>
    <w:rsid w:val="00B74F11"/>
    <w:rsid w:val="00B75292"/>
    <w:rsid w:val="00B76177"/>
    <w:rsid w:val="00B76334"/>
    <w:rsid w:val="00B77043"/>
    <w:rsid w:val="00B77183"/>
    <w:rsid w:val="00B775EA"/>
    <w:rsid w:val="00B77D7C"/>
    <w:rsid w:val="00B77F89"/>
    <w:rsid w:val="00B77FF4"/>
    <w:rsid w:val="00B80129"/>
    <w:rsid w:val="00B80276"/>
    <w:rsid w:val="00B8087C"/>
    <w:rsid w:val="00B811FB"/>
    <w:rsid w:val="00B812A8"/>
    <w:rsid w:val="00B81A35"/>
    <w:rsid w:val="00B81ECB"/>
    <w:rsid w:val="00B825B9"/>
    <w:rsid w:val="00B826B6"/>
    <w:rsid w:val="00B82702"/>
    <w:rsid w:val="00B82B63"/>
    <w:rsid w:val="00B83127"/>
    <w:rsid w:val="00B83C87"/>
    <w:rsid w:val="00B84022"/>
    <w:rsid w:val="00B8410A"/>
    <w:rsid w:val="00B84E90"/>
    <w:rsid w:val="00B85D67"/>
    <w:rsid w:val="00B85D71"/>
    <w:rsid w:val="00B85D90"/>
    <w:rsid w:val="00B85EBF"/>
    <w:rsid w:val="00B860EC"/>
    <w:rsid w:val="00B861E1"/>
    <w:rsid w:val="00B8637F"/>
    <w:rsid w:val="00B86717"/>
    <w:rsid w:val="00B86A68"/>
    <w:rsid w:val="00B86AA8"/>
    <w:rsid w:val="00B8790A"/>
    <w:rsid w:val="00B902D6"/>
    <w:rsid w:val="00B903D9"/>
    <w:rsid w:val="00B90514"/>
    <w:rsid w:val="00B90775"/>
    <w:rsid w:val="00B9096B"/>
    <w:rsid w:val="00B909E1"/>
    <w:rsid w:val="00B90E3B"/>
    <w:rsid w:val="00B91951"/>
    <w:rsid w:val="00B91A32"/>
    <w:rsid w:val="00B91D86"/>
    <w:rsid w:val="00B91FCE"/>
    <w:rsid w:val="00B92123"/>
    <w:rsid w:val="00B925D3"/>
    <w:rsid w:val="00B92931"/>
    <w:rsid w:val="00B92EA6"/>
    <w:rsid w:val="00B92EAB"/>
    <w:rsid w:val="00B933C8"/>
    <w:rsid w:val="00B93525"/>
    <w:rsid w:val="00B9358D"/>
    <w:rsid w:val="00B935CD"/>
    <w:rsid w:val="00B93910"/>
    <w:rsid w:val="00B93DEA"/>
    <w:rsid w:val="00B94743"/>
    <w:rsid w:val="00B947A3"/>
    <w:rsid w:val="00B94AA7"/>
    <w:rsid w:val="00B94D2C"/>
    <w:rsid w:val="00B95527"/>
    <w:rsid w:val="00B9553F"/>
    <w:rsid w:val="00B95D67"/>
    <w:rsid w:val="00B960B5"/>
    <w:rsid w:val="00B96337"/>
    <w:rsid w:val="00B968C2"/>
    <w:rsid w:val="00B970C6"/>
    <w:rsid w:val="00B971BB"/>
    <w:rsid w:val="00B97226"/>
    <w:rsid w:val="00BA008F"/>
    <w:rsid w:val="00BA015D"/>
    <w:rsid w:val="00BA0175"/>
    <w:rsid w:val="00BA03D3"/>
    <w:rsid w:val="00BA07D0"/>
    <w:rsid w:val="00BA0FB5"/>
    <w:rsid w:val="00BA11D7"/>
    <w:rsid w:val="00BA1375"/>
    <w:rsid w:val="00BA16B4"/>
    <w:rsid w:val="00BA1A85"/>
    <w:rsid w:val="00BA1AE0"/>
    <w:rsid w:val="00BA2717"/>
    <w:rsid w:val="00BA281A"/>
    <w:rsid w:val="00BA3DF0"/>
    <w:rsid w:val="00BA3F19"/>
    <w:rsid w:val="00BA4711"/>
    <w:rsid w:val="00BA49D3"/>
    <w:rsid w:val="00BA4BCC"/>
    <w:rsid w:val="00BA4CD0"/>
    <w:rsid w:val="00BA4D68"/>
    <w:rsid w:val="00BA4F9E"/>
    <w:rsid w:val="00BA5368"/>
    <w:rsid w:val="00BA58CB"/>
    <w:rsid w:val="00BA5C06"/>
    <w:rsid w:val="00BA5EDE"/>
    <w:rsid w:val="00BA60DC"/>
    <w:rsid w:val="00BA6852"/>
    <w:rsid w:val="00BA69D9"/>
    <w:rsid w:val="00BA6D5E"/>
    <w:rsid w:val="00BA6DE9"/>
    <w:rsid w:val="00BA7035"/>
    <w:rsid w:val="00BA7111"/>
    <w:rsid w:val="00BA7715"/>
    <w:rsid w:val="00BA7955"/>
    <w:rsid w:val="00BA7C80"/>
    <w:rsid w:val="00BA7D52"/>
    <w:rsid w:val="00BB0056"/>
    <w:rsid w:val="00BB0162"/>
    <w:rsid w:val="00BB01F6"/>
    <w:rsid w:val="00BB06ED"/>
    <w:rsid w:val="00BB0F39"/>
    <w:rsid w:val="00BB1492"/>
    <w:rsid w:val="00BB1F1A"/>
    <w:rsid w:val="00BB2060"/>
    <w:rsid w:val="00BB226F"/>
    <w:rsid w:val="00BB2D03"/>
    <w:rsid w:val="00BB2D4E"/>
    <w:rsid w:val="00BB2ED9"/>
    <w:rsid w:val="00BB3196"/>
    <w:rsid w:val="00BB3552"/>
    <w:rsid w:val="00BB3B7C"/>
    <w:rsid w:val="00BB3D70"/>
    <w:rsid w:val="00BB452B"/>
    <w:rsid w:val="00BB476C"/>
    <w:rsid w:val="00BB48F2"/>
    <w:rsid w:val="00BB49F2"/>
    <w:rsid w:val="00BB4A84"/>
    <w:rsid w:val="00BB5021"/>
    <w:rsid w:val="00BB55B8"/>
    <w:rsid w:val="00BB57FD"/>
    <w:rsid w:val="00BB5829"/>
    <w:rsid w:val="00BB5A9C"/>
    <w:rsid w:val="00BB5F4B"/>
    <w:rsid w:val="00BB63A4"/>
    <w:rsid w:val="00BB687D"/>
    <w:rsid w:val="00BB6D75"/>
    <w:rsid w:val="00BB71AF"/>
    <w:rsid w:val="00BB7414"/>
    <w:rsid w:val="00BB774B"/>
    <w:rsid w:val="00BB775A"/>
    <w:rsid w:val="00BB786E"/>
    <w:rsid w:val="00BB79B5"/>
    <w:rsid w:val="00BB7CB3"/>
    <w:rsid w:val="00BC01B1"/>
    <w:rsid w:val="00BC0536"/>
    <w:rsid w:val="00BC0949"/>
    <w:rsid w:val="00BC0A4E"/>
    <w:rsid w:val="00BC0A61"/>
    <w:rsid w:val="00BC0B9F"/>
    <w:rsid w:val="00BC13A0"/>
    <w:rsid w:val="00BC1FD5"/>
    <w:rsid w:val="00BC239C"/>
    <w:rsid w:val="00BC26E9"/>
    <w:rsid w:val="00BC2AC5"/>
    <w:rsid w:val="00BC36CF"/>
    <w:rsid w:val="00BC3B5A"/>
    <w:rsid w:val="00BC3B9A"/>
    <w:rsid w:val="00BC407B"/>
    <w:rsid w:val="00BC4ACA"/>
    <w:rsid w:val="00BC4C94"/>
    <w:rsid w:val="00BC5027"/>
    <w:rsid w:val="00BC525D"/>
    <w:rsid w:val="00BC5390"/>
    <w:rsid w:val="00BC5397"/>
    <w:rsid w:val="00BC5805"/>
    <w:rsid w:val="00BC5B2D"/>
    <w:rsid w:val="00BC6321"/>
    <w:rsid w:val="00BC63DA"/>
    <w:rsid w:val="00BC6787"/>
    <w:rsid w:val="00BC6892"/>
    <w:rsid w:val="00BC6905"/>
    <w:rsid w:val="00BC6982"/>
    <w:rsid w:val="00BC6A75"/>
    <w:rsid w:val="00BC6D75"/>
    <w:rsid w:val="00BC71EF"/>
    <w:rsid w:val="00BC7314"/>
    <w:rsid w:val="00BC75ED"/>
    <w:rsid w:val="00BC7E3D"/>
    <w:rsid w:val="00BD0164"/>
    <w:rsid w:val="00BD07EC"/>
    <w:rsid w:val="00BD1A4C"/>
    <w:rsid w:val="00BD1E46"/>
    <w:rsid w:val="00BD1F6F"/>
    <w:rsid w:val="00BD23AE"/>
    <w:rsid w:val="00BD247E"/>
    <w:rsid w:val="00BD3190"/>
    <w:rsid w:val="00BD32DD"/>
    <w:rsid w:val="00BD34EA"/>
    <w:rsid w:val="00BD3AC5"/>
    <w:rsid w:val="00BD3B47"/>
    <w:rsid w:val="00BD3BEE"/>
    <w:rsid w:val="00BD429F"/>
    <w:rsid w:val="00BD4B05"/>
    <w:rsid w:val="00BD57C8"/>
    <w:rsid w:val="00BD5928"/>
    <w:rsid w:val="00BD5BF2"/>
    <w:rsid w:val="00BD5CFA"/>
    <w:rsid w:val="00BD608C"/>
    <w:rsid w:val="00BD68FC"/>
    <w:rsid w:val="00BD714C"/>
    <w:rsid w:val="00BD72CA"/>
    <w:rsid w:val="00BD72E8"/>
    <w:rsid w:val="00BD7325"/>
    <w:rsid w:val="00BE0759"/>
    <w:rsid w:val="00BE0785"/>
    <w:rsid w:val="00BE0C5B"/>
    <w:rsid w:val="00BE1280"/>
    <w:rsid w:val="00BE18F9"/>
    <w:rsid w:val="00BE1EA5"/>
    <w:rsid w:val="00BE1F0A"/>
    <w:rsid w:val="00BE2039"/>
    <w:rsid w:val="00BE220B"/>
    <w:rsid w:val="00BE2242"/>
    <w:rsid w:val="00BE2463"/>
    <w:rsid w:val="00BE2478"/>
    <w:rsid w:val="00BE2857"/>
    <w:rsid w:val="00BE2FF0"/>
    <w:rsid w:val="00BE3252"/>
    <w:rsid w:val="00BE37A5"/>
    <w:rsid w:val="00BE3B5A"/>
    <w:rsid w:val="00BE3EBD"/>
    <w:rsid w:val="00BE4412"/>
    <w:rsid w:val="00BE4494"/>
    <w:rsid w:val="00BE4654"/>
    <w:rsid w:val="00BE4657"/>
    <w:rsid w:val="00BE475C"/>
    <w:rsid w:val="00BE54B1"/>
    <w:rsid w:val="00BE57D6"/>
    <w:rsid w:val="00BE5E5B"/>
    <w:rsid w:val="00BE60F8"/>
    <w:rsid w:val="00BE6222"/>
    <w:rsid w:val="00BE6235"/>
    <w:rsid w:val="00BE6504"/>
    <w:rsid w:val="00BE6645"/>
    <w:rsid w:val="00BE66BA"/>
    <w:rsid w:val="00BE71F8"/>
    <w:rsid w:val="00BE7972"/>
    <w:rsid w:val="00BE7B38"/>
    <w:rsid w:val="00BE7D89"/>
    <w:rsid w:val="00BE7EA8"/>
    <w:rsid w:val="00BF02E7"/>
    <w:rsid w:val="00BF05A0"/>
    <w:rsid w:val="00BF0833"/>
    <w:rsid w:val="00BF0A20"/>
    <w:rsid w:val="00BF0A52"/>
    <w:rsid w:val="00BF16A3"/>
    <w:rsid w:val="00BF197A"/>
    <w:rsid w:val="00BF1C60"/>
    <w:rsid w:val="00BF1D10"/>
    <w:rsid w:val="00BF20EA"/>
    <w:rsid w:val="00BF2A40"/>
    <w:rsid w:val="00BF2A5B"/>
    <w:rsid w:val="00BF2AEB"/>
    <w:rsid w:val="00BF2D36"/>
    <w:rsid w:val="00BF2F81"/>
    <w:rsid w:val="00BF30CF"/>
    <w:rsid w:val="00BF3517"/>
    <w:rsid w:val="00BF3666"/>
    <w:rsid w:val="00BF37B2"/>
    <w:rsid w:val="00BF37EC"/>
    <w:rsid w:val="00BF3815"/>
    <w:rsid w:val="00BF3D12"/>
    <w:rsid w:val="00BF44B1"/>
    <w:rsid w:val="00BF45A2"/>
    <w:rsid w:val="00BF4670"/>
    <w:rsid w:val="00BF4709"/>
    <w:rsid w:val="00BF4A2A"/>
    <w:rsid w:val="00BF4CBD"/>
    <w:rsid w:val="00BF5ADC"/>
    <w:rsid w:val="00BF5BCC"/>
    <w:rsid w:val="00BF61B3"/>
    <w:rsid w:val="00BF628C"/>
    <w:rsid w:val="00BF6558"/>
    <w:rsid w:val="00BF6AD0"/>
    <w:rsid w:val="00BF6B81"/>
    <w:rsid w:val="00BF6BAA"/>
    <w:rsid w:val="00BF6D90"/>
    <w:rsid w:val="00BF72AF"/>
    <w:rsid w:val="00BF7547"/>
    <w:rsid w:val="00BF7789"/>
    <w:rsid w:val="00BF786E"/>
    <w:rsid w:val="00C00CD3"/>
    <w:rsid w:val="00C00ECB"/>
    <w:rsid w:val="00C010E5"/>
    <w:rsid w:val="00C01352"/>
    <w:rsid w:val="00C0190F"/>
    <w:rsid w:val="00C01961"/>
    <w:rsid w:val="00C01B67"/>
    <w:rsid w:val="00C01CC6"/>
    <w:rsid w:val="00C01FA3"/>
    <w:rsid w:val="00C02006"/>
    <w:rsid w:val="00C02112"/>
    <w:rsid w:val="00C023D7"/>
    <w:rsid w:val="00C02545"/>
    <w:rsid w:val="00C02E5E"/>
    <w:rsid w:val="00C02EDB"/>
    <w:rsid w:val="00C030D0"/>
    <w:rsid w:val="00C031E7"/>
    <w:rsid w:val="00C031FC"/>
    <w:rsid w:val="00C033D3"/>
    <w:rsid w:val="00C0380D"/>
    <w:rsid w:val="00C03A3B"/>
    <w:rsid w:val="00C0408C"/>
    <w:rsid w:val="00C04362"/>
    <w:rsid w:val="00C04760"/>
    <w:rsid w:val="00C04C15"/>
    <w:rsid w:val="00C05700"/>
    <w:rsid w:val="00C059DF"/>
    <w:rsid w:val="00C05F19"/>
    <w:rsid w:val="00C07529"/>
    <w:rsid w:val="00C0786E"/>
    <w:rsid w:val="00C10060"/>
    <w:rsid w:val="00C1047A"/>
    <w:rsid w:val="00C106A6"/>
    <w:rsid w:val="00C10BBE"/>
    <w:rsid w:val="00C1135F"/>
    <w:rsid w:val="00C116F6"/>
    <w:rsid w:val="00C11858"/>
    <w:rsid w:val="00C118B6"/>
    <w:rsid w:val="00C11C6B"/>
    <w:rsid w:val="00C11EB7"/>
    <w:rsid w:val="00C127F6"/>
    <w:rsid w:val="00C12ED5"/>
    <w:rsid w:val="00C13077"/>
    <w:rsid w:val="00C13330"/>
    <w:rsid w:val="00C13A88"/>
    <w:rsid w:val="00C13AE9"/>
    <w:rsid w:val="00C13F41"/>
    <w:rsid w:val="00C144AA"/>
    <w:rsid w:val="00C14B13"/>
    <w:rsid w:val="00C157ED"/>
    <w:rsid w:val="00C15991"/>
    <w:rsid w:val="00C162FD"/>
    <w:rsid w:val="00C164D6"/>
    <w:rsid w:val="00C165EB"/>
    <w:rsid w:val="00C165FD"/>
    <w:rsid w:val="00C1689D"/>
    <w:rsid w:val="00C16A00"/>
    <w:rsid w:val="00C16F07"/>
    <w:rsid w:val="00C174AE"/>
    <w:rsid w:val="00C176D7"/>
    <w:rsid w:val="00C1774F"/>
    <w:rsid w:val="00C17A38"/>
    <w:rsid w:val="00C17BF8"/>
    <w:rsid w:val="00C17D2F"/>
    <w:rsid w:val="00C2023C"/>
    <w:rsid w:val="00C20352"/>
    <w:rsid w:val="00C207F2"/>
    <w:rsid w:val="00C208DB"/>
    <w:rsid w:val="00C20B56"/>
    <w:rsid w:val="00C20D2D"/>
    <w:rsid w:val="00C20F2C"/>
    <w:rsid w:val="00C21443"/>
    <w:rsid w:val="00C21496"/>
    <w:rsid w:val="00C21A4C"/>
    <w:rsid w:val="00C21AA4"/>
    <w:rsid w:val="00C21BB1"/>
    <w:rsid w:val="00C21BD2"/>
    <w:rsid w:val="00C21DF1"/>
    <w:rsid w:val="00C21E53"/>
    <w:rsid w:val="00C21E73"/>
    <w:rsid w:val="00C22181"/>
    <w:rsid w:val="00C22253"/>
    <w:rsid w:val="00C22552"/>
    <w:rsid w:val="00C22A77"/>
    <w:rsid w:val="00C22D6D"/>
    <w:rsid w:val="00C238B0"/>
    <w:rsid w:val="00C23AD2"/>
    <w:rsid w:val="00C23B9F"/>
    <w:rsid w:val="00C24141"/>
    <w:rsid w:val="00C2437B"/>
    <w:rsid w:val="00C24672"/>
    <w:rsid w:val="00C24DBE"/>
    <w:rsid w:val="00C24F4B"/>
    <w:rsid w:val="00C2526D"/>
    <w:rsid w:val="00C253D7"/>
    <w:rsid w:val="00C255C8"/>
    <w:rsid w:val="00C2566C"/>
    <w:rsid w:val="00C26299"/>
    <w:rsid w:val="00C26718"/>
    <w:rsid w:val="00C26729"/>
    <w:rsid w:val="00C277EA"/>
    <w:rsid w:val="00C27882"/>
    <w:rsid w:val="00C2790D"/>
    <w:rsid w:val="00C279E5"/>
    <w:rsid w:val="00C27AB4"/>
    <w:rsid w:val="00C27F3A"/>
    <w:rsid w:val="00C30048"/>
    <w:rsid w:val="00C30107"/>
    <w:rsid w:val="00C302F3"/>
    <w:rsid w:val="00C305F9"/>
    <w:rsid w:val="00C3073B"/>
    <w:rsid w:val="00C307CC"/>
    <w:rsid w:val="00C30A2C"/>
    <w:rsid w:val="00C30B88"/>
    <w:rsid w:val="00C30F03"/>
    <w:rsid w:val="00C313FC"/>
    <w:rsid w:val="00C319EC"/>
    <w:rsid w:val="00C31A7D"/>
    <w:rsid w:val="00C321BD"/>
    <w:rsid w:val="00C3223C"/>
    <w:rsid w:val="00C327A2"/>
    <w:rsid w:val="00C327D9"/>
    <w:rsid w:val="00C327F9"/>
    <w:rsid w:val="00C32976"/>
    <w:rsid w:val="00C3366F"/>
    <w:rsid w:val="00C336EE"/>
    <w:rsid w:val="00C3384F"/>
    <w:rsid w:val="00C33E73"/>
    <w:rsid w:val="00C344AE"/>
    <w:rsid w:val="00C34595"/>
    <w:rsid w:val="00C347EC"/>
    <w:rsid w:val="00C3489D"/>
    <w:rsid w:val="00C3498F"/>
    <w:rsid w:val="00C349AD"/>
    <w:rsid w:val="00C34A43"/>
    <w:rsid w:val="00C34CFE"/>
    <w:rsid w:val="00C351D7"/>
    <w:rsid w:val="00C35A0A"/>
    <w:rsid w:val="00C35A3F"/>
    <w:rsid w:val="00C35D76"/>
    <w:rsid w:val="00C36142"/>
    <w:rsid w:val="00C36DD8"/>
    <w:rsid w:val="00C36DDD"/>
    <w:rsid w:val="00C3749E"/>
    <w:rsid w:val="00C40300"/>
    <w:rsid w:val="00C4048A"/>
    <w:rsid w:val="00C404AD"/>
    <w:rsid w:val="00C406DF"/>
    <w:rsid w:val="00C40775"/>
    <w:rsid w:val="00C407C8"/>
    <w:rsid w:val="00C408F9"/>
    <w:rsid w:val="00C4123A"/>
    <w:rsid w:val="00C41AA4"/>
    <w:rsid w:val="00C42156"/>
    <w:rsid w:val="00C421AD"/>
    <w:rsid w:val="00C42433"/>
    <w:rsid w:val="00C42533"/>
    <w:rsid w:val="00C42EEF"/>
    <w:rsid w:val="00C42EF0"/>
    <w:rsid w:val="00C433CE"/>
    <w:rsid w:val="00C4388F"/>
    <w:rsid w:val="00C43E83"/>
    <w:rsid w:val="00C43F88"/>
    <w:rsid w:val="00C44B92"/>
    <w:rsid w:val="00C44C50"/>
    <w:rsid w:val="00C44E92"/>
    <w:rsid w:val="00C44ED6"/>
    <w:rsid w:val="00C44F40"/>
    <w:rsid w:val="00C455CA"/>
    <w:rsid w:val="00C45626"/>
    <w:rsid w:val="00C45912"/>
    <w:rsid w:val="00C45D7E"/>
    <w:rsid w:val="00C4601D"/>
    <w:rsid w:val="00C4681D"/>
    <w:rsid w:val="00C47758"/>
    <w:rsid w:val="00C47BA2"/>
    <w:rsid w:val="00C50909"/>
    <w:rsid w:val="00C50ED6"/>
    <w:rsid w:val="00C5123C"/>
    <w:rsid w:val="00C51387"/>
    <w:rsid w:val="00C51B23"/>
    <w:rsid w:val="00C51B4B"/>
    <w:rsid w:val="00C51D94"/>
    <w:rsid w:val="00C51DC6"/>
    <w:rsid w:val="00C51E2A"/>
    <w:rsid w:val="00C52386"/>
    <w:rsid w:val="00C52E99"/>
    <w:rsid w:val="00C5327B"/>
    <w:rsid w:val="00C5358D"/>
    <w:rsid w:val="00C535C1"/>
    <w:rsid w:val="00C5362B"/>
    <w:rsid w:val="00C53923"/>
    <w:rsid w:val="00C54114"/>
    <w:rsid w:val="00C54626"/>
    <w:rsid w:val="00C5479F"/>
    <w:rsid w:val="00C54F51"/>
    <w:rsid w:val="00C5518E"/>
    <w:rsid w:val="00C554FD"/>
    <w:rsid w:val="00C556BC"/>
    <w:rsid w:val="00C55A87"/>
    <w:rsid w:val="00C55EDE"/>
    <w:rsid w:val="00C562E5"/>
    <w:rsid w:val="00C56779"/>
    <w:rsid w:val="00C56BF8"/>
    <w:rsid w:val="00C57790"/>
    <w:rsid w:val="00C57A9B"/>
    <w:rsid w:val="00C57B23"/>
    <w:rsid w:val="00C57C72"/>
    <w:rsid w:val="00C601DB"/>
    <w:rsid w:val="00C60CAB"/>
    <w:rsid w:val="00C60EC2"/>
    <w:rsid w:val="00C6109C"/>
    <w:rsid w:val="00C613C9"/>
    <w:rsid w:val="00C61705"/>
    <w:rsid w:val="00C61EE0"/>
    <w:rsid w:val="00C62264"/>
    <w:rsid w:val="00C623BE"/>
    <w:rsid w:val="00C630F3"/>
    <w:rsid w:val="00C63217"/>
    <w:rsid w:val="00C633B8"/>
    <w:rsid w:val="00C634C7"/>
    <w:rsid w:val="00C63DF6"/>
    <w:rsid w:val="00C640C8"/>
    <w:rsid w:val="00C6427C"/>
    <w:rsid w:val="00C64356"/>
    <w:rsid w:val="00C65E41"/>
    <w:rsid w:val="00C65EAD"/>
    <w:rsid w:val="00C66A99"/>
    <w:rsid w:val="00C678B8"/>
    <w:rsid w:val="00C67A0F"/>
    <w:rsid w:val="00C67EB2"/>
    <w:rsid w:val="00C7010B"/>
    <w:rsid w:val="00C70279"/>
    <w:rsid w:val="00C70907"/>
    <w:rsid w:val="00C709FF"/>
    <w:rsid w:val="00C70AE2"/>
    <w:rsid w:val="00C70BD2"/>
    <w:rsid w:val="00C70E14"/>
    <w:rsid w:val="00C7152F"/>
    <w:rsid w:val="00C71A86"/>
    <w:rsid w:val="00C71D29"/>
    <w:rsid w:val="00C72359"/>
    <w:rsid w:val="00C72B6D"/>
    <w:rsid w:val="00C73BF8"/>
    <w:rsid w:val="00C74209"/>
    <w:rsid w:val="00C7438B"/>
    <w:rsid w:val="00C74A59"/>
    <w:rsid w:val="00C753C9"/>
    <w:rsid w:val="00C7561D"/>
    <w:rsid w:val="00C7566C"/>
    <w:rsid w:val="00C75DE1"/>
    <w:rsid w:val="00C76489"/>
    <w:rsid w:val="00C7684D"/>
    <w:rsid w:val="00C76B64"/>
    <w:rsid w:val="00C77155"/>
    <w:rsid w:val="00C77777"/>
    <w:rsid w:val="00C77855"/>
    <w:rsid w:val="00C778D1"/>
    <w:rsid w:val="00C77A6F"/>
    <w:rsid w:val="00C8012A"/>
    <w:rsid w:val="00C80235"/>
    <w:rsid w:val="00C80997"/>
    <w:rsid w:val="00C80AFD"/>
    <w:rsid w:val="00C80BF1"/>
    <w:rsid w:val="00C80E37"/>
    <w:rsid w:val="00C810C0"/>
    <w:rsid w:val="00C8121B"/>
    <w:rsid w:val="00C814FC"/>
    <w:rsid w:val="00C8174C"/>
    <w:rsid w:val="00C818A7"/>
    <w:rsid w:val="00C81A99"/>
    <w:rsid w:val="00C81C7C"/>
    <w:rsid w:val="00C81E37"/>
    <w:rsid w:val="00C81FFE"/>
    <w:rsid w:val="00C8281E"/>
    <w:rsid w:val="00C82D35"/>
    <w:rsid w:val="00C82FE2"/>
    <w:rsid w:val="00C8302D"/>
    <w:rsid w:val="00C836BD"/>
    <w:rsid w:val="00C83CC0"/>
    <w:rsid w:val="00C84108"/>
    <w:rsid w:val="00C841B2"/>
    <w:rsid w:val="00C8480A"/>
    <w:rsid w:val="00C8483A"/>
    <w:rsid w:val="00C849EA"/>
    <w:rsid w:val="00C849F6"/>
    <w:rsid w:val="00C84E8E"/>
    <w:rsid w:val="00C851BA"/>
    <w:rsid w:val="00C854DE"/>
    <w:rsid w:val="00C85571"/>
    <w:rsid w:val="00C857FD"/>
    <w:rsid w:val="00C85A5C"/>
    <w:rsid w:val="00C85BC7"/>
    <w:rsid w:val="00C85E38"/>
    <w:rsid w:val="00C860F2"/>
    <w:rsid w:val="00C865DB"/>
    <w:rsid w:val="00C86C28"/>
    <w:rsid w:val="00C86EC9"/>
    <w:rsid w:val="00C87146"/>
    <w:rsid w:val="00C8730B"/>
    <w:rsid w:val="00C87D22"/>
    <w:rsid w:val="00C90493"/>
    <w:rsid w:val="00C9062B"/>
    <w:rsid w:val="00C906CA"/>
    <w:rsid w:val="00C90BA7"/>
    <w:rsid w:val="00C9178E"/>
    <w:rsid w:val="00C917A8"/>
    <w:rsid w:val="00C91A25"/>
    <w:rsid w:val="00C91DAD"/>
    <w:rsid w:val="00C91F05"/>
    <w:rsid w:val="00C9244B"/>
    <w:rsid w:val="00C92625"/>
    <w:rsid w:val="00C9273C"/>
    <w:rsid w:val="00C93044"/>
    <w:rsid w:val="00C93237"/>
    <w:rsid w:val="00C932AE"/>
    <w:rsid w:val="00C933F6"/>
    <w:rsid w:val="00C9355D"/>
    <w:rsid w:val="00C938E5"/>
    <w:rsid w:val="00C939EC"/>
    <w:rsid w:val="00C93DC6"/>
    <w:rsid w:val="00C940D4"/>
    <w:rsid w:val="00C94702"/>
    <w:rsid w:val="00C94832"/>
    <w:rsid w:val="00C94876"/>
    <w:rsid w:val="00C948B5"/>
    <w:rsid w:val="00C94A99"/>
    <w:rsid w:val="00C959A8"/>
    <w:rsid w:val="00C95C0D"/>
    <w:rsid w:val="00C95DA6"/>
    <w:rsid w:val="00C95F65"/>
    <w:rsid w:val="00C964E3"/>
    <w:rsid w:val="00C96541"/>
    <w:rsid w:val="00C96AE3"/>
    <w:rsid w:val="00C970F5"/>
    <w:rsid w:val="00C9767B"/>
    <w:rsid w:val="00C97A96"/>
    <w:rsid w:val="00C97EE1"/>
    <w:rsid w:val="00CA0BC7"/>
    <w:rsid w:val="00CA0D74"/>
    <w:rsid w:val="00CA0DC6"/>
    <w:rsid w:val="00CA11F3"/>
    <w:rsid w:val="00CA1373"/>
    <w:rsid w:val="00CA1AF0"/>
    <w:rsid w:val="00CA1D3A"/>
    <w:rsid w:val="00CA1EE7"/>
    <w:rsid w:val="00CA22BD"/>
    <w:rsid w:val="00CA2667"/>
    <w:rsid w:val="00CA277C"/>
    <w:rsid w:val="00CA2B1E"/>
    <w:rsid w:val="00CA327E"/>
    <w:rsid w:val="00CA3302"/>
    <w:rsid w:val="00CA3733"/>
    <w:rsid w:val="00CA38DD"/>
    <w:rsid w:val="00CA3B75"/>
    <w:rsid w:val="00CA403A"/>
    <w:rsid w:val="00CA4264"/>
    <w:rsid w:val="00CA47CC"/>
    <w:rsid w:val="00CA4983"/>
    <w:rsid w:val="00CA4B23"/>
    <w:rsid w:val="00CA4D08"/>
    <w:rsid w:val="00CA5063"/>
    <w:rsid w:val="00CA55F6"/>
    <w:rsid w:val="00CA58BD"/>
    <w:rsid w:val="00CA5970"/>
    <w:rsid w:val="00CA5C61"/>
    <w:rsid w:val="00CA5EB1"/>
    <w:rsid w:val="00CA6279"/>
    <w:rsid w:val="00CA6404"/>
    <w:rsid w:val="00CA64B8"/>
    <w:rsid w:val="00CA6511"/>
    <w:rsid w:val="00CA6641"/>
    <w:rsid w:val="00CA6B3B"/>
    <w:rsid w:val="00CA6BA1"/>
    <w:rsid w:val="00CA728F"/>
    <w:rsid w:val="00CA755B"/>
    <w:rsid w:val="00CA7ED0"/>
    <w:rsid w:val="00CB0469"/>
    <w:rsid w:val="00CB0707"/>
    <w:rsid w:val="00CB0BF0"/>
    <w:rsid w:val="00CB174D"/>
    <w:rsid w:val="00CB1F27"/>
    <w:rsid w:val="00CB1F58"/>
    <w:rsid w:val="00CB2159"/>
    <w:rsid w:val="00CB2709"/>
    <w:rsid w:val="00CB2C18"/>
    <w:rsid w:val="00CB2F7C"/>
    <w:rsid w:val="00CB30C6"/>
    <w:rsid w:val="00CB31E6"/>
    <w:rsid w:val="00CB3276"/>
    <w:rsid w:val="00CB3629"/>
    <w:rsid w:val="00CB362B"/>
    <w:rsid w:val="00CB3906"/>
    <w:rsid w:val="00CB3910"/>
    <w:rsid w:val="00CB3ACB"/>
    <w:rsid w:val="00CB3DB1"/>
    <w:rsid w:val="00CB4014"/>
    <w:rsid w:val="00CB4AC0"/>
    <w:rsid w:val="00CB4D67"/>
    <w:rsid w:val="00CB4F85"/>
    <w:rsid w:val="00CB5500"/>
    <w:rsid w:val="00CB570C"/>
    <w:rsid w:val="00CB5F1C"/>
    <w:rsid w:val="00CB679E"/>
    <w:rsid w:val="00CB70D0"/>
    <w:rsid w:val="00CB71F1"/>
    <w:rsid w:val="00CB7294"/>
    <w:rsid w:val="00CB7468"/>
    <w:rsid w:val="00CB7653"/>
    <w:rsid w:val="00CB78A9"/>
    <w:rsid w:val="00CB7E67"/>
    <w:rsid w:val="00CC06A4"/>
    <w:rsid w:val="00CC0C89"/>
    <w:rsid w:val="00CC0D1A"/>
    <w:rsid w:val="00CC0D5C"/>
    <w:rsid w:val="00CC13B5"/>
    <w:rsid w:val="00CC1482"/>
    <w:rsid w:val="00CC177A"/>
    <w:rsid w:val="00CC1C27"/>
    <w:rsid w:val="00CC1FB9"/>
    <w:rsid w:val="00CC2641"/>
    <w:rsid w:val="00CC26FA"/>
    <w:rsid w:val="00CC295C"/>
    <w:rsid w:val="00CC2F4C"/>
    <w:rsid w:val="00CC31A3"/>
    <w:rsid w:val="00CC3536"/>
    <w:rsid w:val="00CC393F"/>
    <w:rsid w:val="00CC40DC"/>
    <w:rsid w:val="00CC462E"/>
    <w:rsid w:val="00CC4B08"/>
    <w:rsid w:val="00CC4FB2"/>
    <w:rsid w:val="00CC506B"/>
    <w:rsid w:val="00CC50A9"/>
    <w:rsid w:val="00CC5800"/>
    <w:rsid w:val="00CC5C50"/>
    <w:rsid w:val="00CC624D"/>
    <w:rsid w:val="00CC652B"/>
    <w:rsid w:val="00CC6DE9"/>
    <w:rsid w:val="00CC6E52"/>
    <w:rsid w:val="00CC6E59"/>
    <w:rsid w:val="00CC775B"/>
    <w:rsid w:val="00CC7968"/>
    <w:rsid w:val="00CC7AA0"/>
    <w:rsid w:val="00CC7F81"/>
    <w:rsid w:val="00CD07F8"/>
    <w:rsid w:val="00CD0B9C"/>
    <w:rsid w:val="00CD0DD5"/>
    <w:rsid w:val="00CD10CD"/>
    <w:rsid w:val="00CD126F"/>
    <w:rsid w:val="00CD23E4"/>
    <w:rsid w:val="00CD2D60"/>
    <w:rsid w:val="00CD2D9E"/>
    <w:rsid w:val="00CD38D0"/>
    <w:rsid w:val="00CD3976"/>
    <w:rsid w:val="00CD4604"/>
    <w:rsid w:val="00CD46C1"/>
    <w:rsid w:val="00CD4DCF"/>
    <w:rsid w:val="00CD4F40"/>
    <w:rsid w:val="00CD5194"/>
    <w:rsid w:val="00CD522B"/>
    <w:rsid w:val="00CD56C9"/>
    <w:rsid w:val="00CD57B3"/>
    <w:rsid w:val="00CD5AFB"/>
    <w:rsid w:val="00CD5ED3"/>
    <w:rsid w:val="00CD6340"/>
    <w:rsid w:val="00CD67E9"/>
    <w:rsid w:val="00CD692D"/>
    <w:rsid w:val="00CD6B89"/>
    <w:rsid w:val="00CD76FE"/>
    <w:rsid w:val="00CD7B56"/>
    <w:rsid w:val="00CD7EFE"/>
    <w:rsid w:val="00CE0579"/>
    <w:rsid w:val="00CE082D"/>
    <w:rsid w:val="00CE0909"/>
    <w:rsid w:val="00CE09FA"/>
    <w:rsid w:val="00CE0D21"/>
    <w:rsid w:val="00CE0F0E"/>
    <w:rsid w:val="00CE12F2"/>
    <w:rsid w:val="00CE1425"/>
    <w:rsid w:val="00CE15F8"/>
    <w:rsid w:val="00CE183A"/>
    <w:rsid w:val="00CE1A9A"/>
    <w:rsid w:val="00CE1C5B"/>
    <w:rsid w:val="00CE1EFE"/>
    <w:rsid w:val="00CE1F21"/>
    <w:rsid w:val="00CE2A50"/>
    <w:rsid w:val="00CE2DC5"/>
    <w:rsid w:val="00CE2FEC"/>
    <w:rsid w:val="00CE3008"/>
    <w:rsid w:val="00CE30D4"/>
    <w:rsid w:val="00CE348E"/>
    <w:rsid w:val="00CE34EC"/>
    <w:rsid w:val="00CE35E8"/>
    <w:rsid w:val="00CE489F"/>
    <w:rsid w:val="00CE4F0B"/>
    <w:rsid w:val="00CE5217"/>
    <w:rsid w:val="00CE545C"/>
    <w:rsid w:val="00CE580B"/>
    <w:rsid w:val="00CE6475"/>
    <w:rsid w:val="00CE6814"/>
    <w:rsid w:val="00CE6D90"/>
    <w:rsid w:val="00CE740B"/>
    <w:rsid w:val="00CE751A"/>
    <w:rsid w:val="00CE7803"/>
    <w:rsid w:val="00CE7B17"/>
    <w:rsid w:val="00CE7F35"/>
    <w:rsid w:val="00CF0207"/>
    <w:rsid w:val="00CF0229"/>
    <w:rsid w:val="00CF03B7"/>
    <w:rsid w:val="00CF05FF"/>
    <w:rsid w:val="00CF0616"/>
    <w:rsid w:val="00CF1A13"/>
    <w:rsid w:val="00CF2070"/>
    <w:rsid w:val="00CF23C2"/>
    <w:rsid w:val="00CF2502"/>
    <w:rsid w:val="00CF3092"/>
    <w:rsid w:val="00CF3102"/>
    <w:rsid w:val="00CF3908"/>
    <w:rsid w:val="00CF393D"/>
    <w:rsid w:val="00CF3AC4"/>
    <w:rsid w:val="00CF455B"/>
    <w:rsid w:val="00CF46AB"/>
    <w:rsid w:val="00CF47B8"/>
    <w:rsid w:val="00CF50F7"/>
    <w:rsid w:val="00CF525C"/>
    <w:rsid w:val="00CF544F"/>
    <w:rsid w:val="00CF5532"/>
    <w:rsid w:val="00CF58D2"/>
    <w:rsid w:val="00CF5CC0"/>
    <w:rsid w:val="00CF6211"/>
    <w:rsid w:val="00CF6607"/>
    <w:rsid w:val="00CF6CD0"/>
    <w:rsid w:val="00CF6DCA"/>
    <w:rsid w:val="00CF7245"/>
    <w:rsid w:val="00CF784C"/>
    <w:rsid w:val="00CF7A04"/>
    <w:rsid w:val="00CF7FF1"/>
    <w:rsid w:val="00D0051D"/>
    <w:rsid w:val="00D0066D"/>
    <w:rsid w:val="00D00DA8"/>
    <w:rsid w:val="00D0102A"/>
    <w:rsid w:val="00D0111E"/>
    <w:rsid w:val="00D011A7"/>
    <w:rsid w:val="00D0127E"/>
    <w:rsid w:val="00D0149D"/>
    <w:rsid w:val="00D015C4"/>
    <w:rsid w:val="00D02364"/>
    <w:rsid w:val="00D028EE"/>
    <w:rsid w:val="00D02BAE"/>
    <w:rsid w:val="00D02D96"/>
    <w:rsid w:val="00D02DCE"/>
    <w:rsid w:val="00D03526"/>
    <w:rsid w:val="00D036A3"/>
    <w:rsid w:val="00D037DD"/>
    <w:rsid w:val="00D03F38"/>
    <w:rsid w:val="00D041A7"/>
    <w:rsid w:val="00D0473A"/>
    <w:rsid w:val="00D0482C"/>
    <w:rsid w:val="00D04C18"/>
    <w:rsid w:val="00D050AE"/>
    <w:rsid w:val="00D054B6"/>
    <w:rsid w:val="00D05D07"/>
    <w:rsid w:val="00D06633"/>
    <w:rsid w:val="00D067F0"/>
    <w:rsid w:val="00D067F3"/>
    <w:rsid w:val="00D068DE"/>
    <w:rsid w:val="00D06E2F"/>
    <w:rsid w:val="00D06E7F"/>
    <w:rsid w:val="00D071C1"/>
    <w:rsid w:val="00D074B5"/>
    <w:rsid w:val="00D07501"/>
    <w:rsid w:val="00D076B0"/>
    <w:rsid w:val="00D07BA7"/>
    <w:rsid w:val="00D100EE"/>
    <w:rsid w:val="00D10254"/>
    <w:rsid w:val="00D10492"/>
    <w:rsid w:val="00D105EA"/>
    <w:rsid w:val="00D108D1"/>
    <w:rsid w:val="00D10936"/>
    <w:rsid w:val="00D10C3D"/>
    <w:rsid w:val="00D10DD4"/>
    <w:rsid w:val="00D1107A"/>
    <w:rsid w:val="00D11182"/>
    <w:rsid w:val="00D11249"/>
    <w:rsid w:val="00D11707"/>
    <w:rsid w:val="00D117E4"/>
    <w:rsid w:val="00D123F3"/>
    <w:rsid w:val="00D1247A"/>
    <w:rsid w:val="00D126B1"/>
    <w:rsid w:val="00D127CE"/>
    <w:rsid w:val="00D12B8B"/>
    <w:rsid w:val="00D131B8"/>
    <w:rsid w:val="00D132B3"/>
    <w:rsid w:val="00D1336F"/>
    <w:rsid w:val="00D134E0"/>
    <w:rsid w:val="00D13514"/>
    <w:rsid w:val="00D13588"/>
    <w:rsid w:val="00D136D2"/>
    <w:rsid w:val="00D13CE2"/>
    <w:rsid w:val="00D13EF8"/>
    <w:rsid w:val="00D14296"/>
    <w:rsid w:val="00D14767"/>
    <w:rsid w:val="00D14B8D"/>
    <w:rsid w:val="00D15116"/>
    <w:rsid w:val="00D1542F"/>
    <w:rsid w:val="00D155C4"/>
    <w:rsid w:val="00D15B9D"/>
    <w:rsid w:val="00D15E08"/>
    <w:rsid w:val="00D160C4"/>
    <w:rsid w:val="00D16176"/>
    <w:rsid w:val="00D16247"/>
    <w:rsid w:val="00D1631A"/>
    <w:rsid w:val="00D16DB1"/>
    <w:rsid w:val="00D1714C"/>
    <w:rsid w:val="00D1753A"/>
    <w:rsid w:val="00D206B3"/>
    <w:rsid w:val="00D207AC"/>
    <w:rsid w:val="00D20B13"/>
    <w:rsid w:val="00D20D30"/>
    <w:rsid w:val="00D215E9"/>
    <w:rsid w:val="00D21667"/>
    <w:rsid w:val="00D21715"/>
    <w:rsid w:val="00D218D0"/>
    <w:rsid w:val="00D21BE8"/>
    <w:rsid w:val="00D222F0"/>
    <w:rsid w:val="00D22483"/>
    <w:rsid w:val="00D22544"/>
    <w:rsid w:val="00D226FA"/>
    <w:rsid w:val="00D22C21"/>
    <w:rsid w:val="00D22DF4"/>
    <w:rsid w:val="00D23079"/>
    <w:rsid w:val="00D2308F"/>
    <w:rsid w:val="00D23346"/>
    <w:rsid w:val="00D238DC"/>
    <w:rsid w:val="00D23E93"/>
    <w:rsid w:val="00D24054"/>
    <w:rsid w:val="00D24337"/>
    <w:rsid w:val="00D2563F"/>
    <w:rsid w:val="00D25992"/>
    <w:rsid w:val="00D26861"/>
    <w:rsid w:val="00D26954"/>
    <w:rsid w:val="00D2764A"/>
    <w:rsid w:val="00D27B6E"/>
    <w:rsid w:val="00D27EFA"/>
    <w:rsid w:val="00D3015D"/>
    <w:rsid w:val="00D30725"/>
    <w:rsid w:val="00D3087B"/>
    <w:rsid w:val="00D30B59"/>
    <w:rsid w:val="00D31201"/>
    <w:rsid w:val="00D3175B"/>
    <w:rsid w:val="00D31C3A"/>
    <w:rsid w:val="00D32101"/>
    <w:rsid w:val="00D321DD"/>
    <w:rsid w:val="00D326D0"/>
    <w:rsid w:val="00D3291C"/>
    <w:rsid w:val="00D32A0E"/>
    <w:rsid w:val="00D32BC9"/>
    <w:rsid w:val="00D32C73"/>
    <w:rsid w:val="00D330AC"/>
    <w:rsid w:val="00D3343B"/>
    <w:rsid w:val="00D33526"/>
    <w:rsid w:val="00D33B06"/>
    <w:rsid w:val="00D34076"/>
    <w:rsid w:val="00D3466A"/>
    <w:rsid w:val="00D3467F"/>
    <w:rsid w:val="00D34B72"/>
    <w:rsid w:val="00D34DE4"/>
    <w:rsid w:val="00D3540C"/>
    <w:rsid w:val="00D35463"/>
    <w:rsid w:val="00D354A9"/>
    <w:rsid w:val="00D3584C"/>
    <w:rsid w:val="00D36C1F"/>
    <w:rsid w:val="00D377BC"/>
    <w:rsid w:val="00D3780A"/>
    <w:rsid w:val="00D37869"/>
    <w:rsid w:val="00D37C1F"/>
    <w:rsid w:val="00D407FF"/>
    <w:rsid w:val="00D40BDA"/>
    <w:rsid w:val="00D410DA"/>
    <w:rsid w:val="00D4140E"/>
    <w:rsid w:val="00D41423"/>
    <w:rsid w:val="00D4148F"/>
    <w:rsid w:val="00D41740"/>
    <w:rsid w:val="00D41805"/>
    <w:rsid w:val="00D41899"/>
    <w:rsid w:val="00D4194C"/>
    <w:rsid w:val="00D41AB8"/>
    <w:rsid w:val="00D42410"/>
    <w:rsid w:val="00D42538"/>
    <w:rsid w:val="00D427F0"/>
    <w:rsid w:val="00D42943"/>
    <w:rsid w:val="00D42BE5"/>
    <w:rsid w:val="00D4304F"/>
    <w:rsid w:val="00D4305B"/>
    <w:rsid w:val="00D43379"/>
    <w:rsid w:val="00D43705"/>
    <w:rsid w:val="00D43B70"/>
    <w:rsid w:val="00D43C8C"/>
    <w:rsid w:val="00D44006"/>
    <w:rsid w:val="00D4433B"/>
    <w:rsid w:val="00D44A1E"/>
    <w:rsid w:val="00D45193"/>
    <w:rsid w:val="00D453FD"/>
    <w:rsid w:val="00D45829"/>
    <w:rsid w:val="00D4583B"/>
    <w:rsid w:val="00D45964"/>
    <w:rsid w:val="00D45C82"/>
    <w:rsid w:val="00D4648E"/>
    <w:rsid w:val="00D465EB"/>
    <w:rsid w:val="00D46606"/>
    <w:rsid w:val="00D46639"/>
    <w:rsid w:val="00D46785"/>
    <w:rsid w:val="00D467F8"/>
    <w:rsid w:val="00D46914"/>
    <w:rsid w:val="00D46BF0"/>
    <w:rsid w:val="00D4775F"/>
    <w:rsid w:val="00D4786A"/>
    <w:rsid w:val="00D47B14"/>
    <w:rsid w:val="00D47B5E"/>
    <w:rsid w:val="00D47C52"/>
    <w:rsid w:val="00D47F2D"/>
    <w:rsid w:val="00D47F58"/>
    <w:rsid w:val="00D5078E"/>
    <w:rsid w:val="00D50D0F"/>
    <w:rsid w:val="00D50D57"/>
    <w:rsid w:val="00D510D5"/>
    <w:rsid w:val="00D51646"/>
    <w:rsid w:val="00D518E2"/>
    <w:rsid w:val="00D51B60"/>
    <w:rsid w:val="00D51C84"/>
    <w:rsid w:val="00D51D78"/>
    <w:rsid w:val="00D52006"/>
    <w:rsid w:val="00D520E4"/>
    <w:rsid w:val="00D5241F"/>
    <w:rsid w:val="00D52696"/>
    <w:rsid w:val="00D52793"/>
    <w:rsid w:val="00D52831"/>
    <w:rsid w:val="00D52D52"/>
    <w:rsid w:val="00D5407E"/>
    <w:rsid w:val="00D5424C"/>
    <w:rsid w:val="00D5492C"/>
    <w:rsid w:val="00D54A17"/>
    <w:rsid w:val="00D551BA"/>
    <w:rsid w:val="00D55228"/>
    <w:rsid w:val="00D5526F"/>
    <w:rsid w:val="00D55739"/>
    <w:rsid w:val="00D55940"/>
    <w:rsid w:val="00D5630E"/>
    <w:rsid w:val="00D57149"/>
    <w:rsid w:val="00D571D4"/>
    <w:rsid w:val="00D57322"/>
    <w:rsid w:val="00D573F0"/>
    <w:rsid w:val="00D57BDF"/>
    <w:rsid w:val="00D6016B"/>
    <w:rsid w:val="00D604C9"/>
    <w:rsid w:val="00D60823"/>
    <w:rsid w:val="00D60876"/>
    <w:rsid w:val="00D6096B"/>
    <w:rsid w:val="00D60B78"/>
    <w:rsid w:val="00D60C72"/>
    <w:rsid w:val="00D629E6"/>
    <w:rsid w:val="00D6335B"/>
    <w:rsid w:val="00D63805"/>
    <w:rsid w:val="00D638F4"/>
    <w:rsid w:val="00D63B85"/>
    <w:rsid w:val="00D63EF8"/>
    <w:rsid w:val="00D64089"/>
    <w:rsid w:val="00D64F25"/>
    <w:rsid w:val="00D64F60"/>
    <w:rsid w:val="00D655E3"/>
    <w:rsid w:val="00D657D2"/>
    <w:rsid w:val="00D65958"/>
    <w:rsid w:val="00D65C77"/>
    <w:rsid w:val="00D65E38"/>
    <w:rsid w:val="00D65F23"/>
    <w:rsid w:val="00D66688"/>
    <w:rsid w:val="00D671F9"/>
    <w:rsid w:val="00D675C3"/>
    <w:rsid w:val="00D678DB"/>
    <w:rsid w:val="00D67A36"/>
    <w:rsid w:val="00D67EA1"/>
    <w:rsid w:val="00D70766"/>
    <w:rsid w:val="00D70B45"/>
    <w:rsid w:val="00D70C9D"/>
    <w:rsid w:val="00D70D6C"/>
    <w:rsid w:val="00D7111F"/>
    <w:rsid w:val="00D72363"/>
    <w:rsid w:val="00D7280E"/>
    <w:rsid w:val="00D72B0C"/>
    <w:rsid w:val="00D72BF1"/>
    <w:rsid w:val="00D72F02"/>
    <w:rsid w:val="00D73082"/>
    <w:rsid w:val="00D73210"/>
    <w:rsid w:val="00D73726"/>
    <w:rsid w:val="00D738E1"/>
    <w:rsid w:val="00D73AE2"/>
    <w:rsid w:val="00D7428E"/>
    <w:rsid w:val="00D7440A"/>
    <w:rsid w:val="00D744AF"/>
    <w:rsid w:val="00D74B9C"/>
    <w:rsid w:val="00D74DE5"/>
    <w:rsid w:val="00D74FFF"/>
    <w:rsid w:val="00D750EE"/>
    <w:rsid w:val="00D758E0"/>
    <w:rsid w:val="00D761DE"/>
    <w:rsid w:val="00D76A24"/>
    <w:rsid w:val="00D76F73"/>
    <w:rsid w:val="00D76FD4"/>
    <w:rsid w:val="00D80450"/>
    <w:rsid w:val="00D80502"/>
    <w:rsid w:val="00D80A4A"/>
    <w:rsid w:val="00D81341"/>
    <w:rsid w:val="00D8135E"/>
    <w:rsid w:val="00D81739"/>
    <w:rsid w:val="00D81866"/>
    <w:rsid w:val="00D81897"/>
    <w:rsid w:val="00D81B69"/>
    <w:rsid w:val="00D823E6"/>
    <w:rsid w:val="00D82523"/>
    <w:rsid w:val="00D82CE2"/>
    <w:rsid w:val="00D833CB"/>
    <w:rsid w:val="00D83596"/>
    <w:rsid w:val="00D836BD"/>
    <w:rsid w:val="00D8383E"/>
    <w:rsid w:val="00D838FD"/>
    <w:rsid w:val="00D83F97"/>
    <w:rsid w:val="00D840D4"/>
    <w:rsid w:val="00D84366"/>
    <w:rsid w:val="00D848E4"/>
    <w:rsid w:val="00D84974"/>
    <w:rsid w:val="00D8510C"/>
    <w:rsid w:val="00D851B4"/>
    <w:rsid w:val="00D85369"/>
    <w:rsid w:val="00D85BA7"/>
    <w:rsid w:val="00D85D19"/>
    <w:rsid w:val="00D85F8F"/>
    <w:rsid w:val="00D860E4"/>
    <w:rsid w:val="00D86587"/>
    <w:rsid w:val="00D869F6"/>
    <w:rsid w:val="00D86F63"/>
    <w:rsid w:val="00D87509"/>
    <w:rsid w:val="00D8777A"/>
    <w:rsid w:val="00D87830"/>
    <w:rsid w:val="00D87A13"/>
    <w:rsid w:val="00D87A2C"/>
    <w:rsid w:val="00D87C90"/>
    <w:rsid w:val="00D90042"/>
    <w:rsid w:val="00D904FC"/>
    <w:rsid w:val="00D9059C"/>
    <w:rsid w:val="00D90665"/>
    <w:rsid w:val="00D90749"/>
    <w:rsid w:val="00D90C2B"/>
    <w:rsid w:val="00D90DC4"/>
    <w:rsid w:val="00D912E4"/>
    <w:rsid w:val="00D913E7"/>
    <w:rsid w:val="00D91A03"/>
    <w:rsid w:val="00D91AC2"/>
    <w:rsid w:val="00D91F93"/>
    <w:rsid w:val="00D92024"/>
    <w:rsid w:val="00D927B7"/>
    <w:rsid w:val="00D92981"/>
    <w:rsid w:val="00D92C08"/>
    <w:rsid w:val="00D92E0A"/>
    <w:rsid w:val="00D9337B"/>
    <w:rsid w:val="00D9395D"/>
    <w:rsid w:val="00D939F7"/>
    <w:rsid w:val="00D93E6D"/>
    <w:rsid w:val="00D94090"/>
    <w:rsid w:val="00D94369"/>
    <w:rsid w:val="00D945AA"/>
    <w:rsid w:val="00D946D7"/>
    <w:rsid w:val="00D94731"/>
    <w:rsid w:val="00D949A7"/>
    <w:rsid w:val="00D94ADD"/>
    <w:rsid w:val="00D95059"/>
    <w:rsid w:val="00D9517A"/>
    <w:rsid w:val="00D954B4"/>
    <w:rsid w:val="00D956E9"/>
    <w:rsid w:val="00D958C7"/>
    <w:rsid w:val="00D9596D"/>
    <w:rsid w:val="00D95D71"/>
    <w:rsid w:val="00D96159"/>
    <w:rsid w:val="00D964A5"/>
    <w:rsid w:val="00D96864"/>
    <w:rsid w:val="00D975E2"/>
    <w:rsid w:val="00D979DB"/>
    <w:rsid w:val="00D97E56"/>
    <w:rsid w:val="00DA0292"/>
    <w:rsid w:val="00DA068E"/>
    <w:rsid w:val="00DA077E"/>
    <w:rsid w:val="00DA093A"/>
    <w:rsid w:val="00DA0D68"/>
    <w:rsid w:val="00DA1261"/>
    <w:rsid w:val="00DA174D"/>
    <w:rsid w:val="00DA18BB"/>
    <w:rsid w:val="00DA1F0E"/>
    <w:rsid w:val="00DA20BA"/>
    <w:rsid w:val="00DA252B"/>
    <w:rsid w:val="00DA3251"/>
    <w:rsid w:val="00DA3423"/>
    <w:rsid w:val="00DA3CE1"/>
    <w:rsid w:val="00DA3E66"/>
    <w:rsid w:val="00DA411B"/>
    <w:rsid w:val="00DA495A"/>
    <w:rsid w:val="00DA4C8E"/>
    <w:rsid w:val="00DA4C93"/>
    <w:rsid w:val="00DA4D21"/>
    <w:rsid w:val="00DA51A5"/>
    <w:rsid w:val="00DA5506"/>
    <w:rsid w:val="00DA5FEA"/>
    <w:rsid w:val="00DA6358"/>
    <w:rsid w:val="00DA6486"/>
    <w:rsid w:val="00DA6490"/>
    <w:rsid w:val="00DA6F74"/>
    <w:rsid w:val="00DA751B"/>
    <w:rsid w:val="00DA7935"/>
    <w:rsid w:val="00DA7CBE"/>
    <w:rsid w:val="00DA7E61"/>
    <w:rsid w:val="00DB0366"/>
    <w:rsid w:val="00DB061E"/>
    <w:rsid w:val="00DB06C0"/>
    <w:rsid w:val="00DB07F0"/>
    <w:rsid w:val="00DB0868"/>
    <w:rsid w:val="00DB1427"/>
    <w:rsid w:val="00DB17FD"/>
    <w:rsid w:val="00DB18D1"/>
    <w:rsid w:val="00DB1AC2"/>
    <w:rsid w:val="00DB1E91"/>
    <w:rsid w:val="00DB1F4A"/>
    <w:rsid w:val="00DB2414"/>
    <w:rsid w:val="00DB282F"/>
    <w:rsid w:val="00DB336C"/>
    <w:rsid w:val="00DB3B1F"/>
    <w:rsid w:val="00DB3E2F"/>
    <w:rsid w:val="00DB3E3D"/>
    <w:rsid w:val="00DB3E4D"/>
    <w:rsid w:val="00DB42D0"/>
    <w:rsid w:val="00DB4371"/>
    <w:rsid w:val="00DB440B"/>
    <w:rsid w:val="00DB4B7B"/>
    <w:rsid w:val="00DB4E6A"/>
    <w:rsid w:val="00DB537B"/>
    <w:rsid w:val="00DB59F9"/>
    <w:rsid w:val="00DB5B1A"/>
    <w:rsid w:val="00DB5CEB"/>
    <w:rsid w:val="00DB5D51"/>
    <w:rsid w:val="00DB5D73"/>
    <w:rsid w:val="00DB6305"/>
    <w:rsid w:val="00DB6DF2"/>
    <w:rsid w:val="00DB6E15"/>
    <w:rsid w:val="00DB7CB9"/>
    <w:rsid w:val="00DC0382"/>
    <w:rsid w:val="00DC1015"/>
    <w:rsid w:val="00DC17E5"/>
    <w:rsid w:val="00DC1F60"/>
    <w:rsid w:val="00DC2003"/>
    <w:rsid w:val="00DC2331"/>
    <w:rsid w:val="00DC2411"/>
    <w:rsid w:val="00DC24AE"/>
    <w:rsid w:val="00DC2506"/>
    <w:rsid w:val="00DC25DA"/>
    <w:rsid w:val="00DC35C2"/>
    <w:rsid w:val="00DC376A"/>
    <w:rsid w:val="00DC4616"/>
    <w:rsid w:val="00DC4CBB"/>
    <w:rsid w:val="00DC4EA6"/>
    <w:rsid w:val="00DC4FBA"/>
    <w:rsid w:val="00DC5485"/>
    <w:rsid w:val="00DC5D00"/>
    <w:rsid w:val="00DC5F20"/>
    <w:rsid w:val="00DC72DF"/>
    <w:rsid w:val="00DC732D"/>
    <w:rsid w:val="00DC7B7E"/>
    <w:rsid w:val="00DD1103"/>
    <w:rsid w:val="00DD1121"/>
    <w:rsid w:val="00DD1978"/>
    <w:rsid w:val="00DD1C0B"/>
    <w:rsid w:val="00DD2625"/>
    <w:rsid w:val="00DD2BDA"/>
    <w:rsid w:val="00DD2E9B"/>
    <w:rsid w:val="00DD308D"/>
    <w:rsid w:val="00DD327F"/>
    <w:rsid w:val="00DD3514"/>
    <w:rsid w:val="00DD3A1D"/>
    <w:rsid w:val="00DD3B61"/>
    <w:rsid w:val="00DD406F"/>
    <w:rsid w:val="00DD446B"/>
    <w:rsid w:val="00DD448A"/>
    <w:rsid w:val="00DD4528"/>
    <w:rsid w:val="00DD467B"/>
    <w:rsid w:val="00DD4898"/>
    <w:rsid w:val="00DD489C"/>
    <w:rsid w:val="00DD4922"/>
    <w:rsid w:val="00DD5638"/>
    <w:rsid w:val="00DD58CC"/>
    <w:rsid w:val="00DD5AEB"/>
    <w:rsid w:val="00DD5BFF"/>
    <w:rsid w:val="00DD5D79"/>
    <w:rsid w:val="00DD6191"/>
    <w:rsid w:val="00DD6F32"/>
    <w:rsid w:val="00DD7117"/>
    <w:rsid w:val="00DD75BB"/>
    <w:rsid w:val="00DD76EC"/>
    <w:rsid w:val="00DD7797"/>
    <w:rsid w:val="00DD7866"/>
    <w:rsid w:val="00DD78FE"/>
    <w:rsid w:val="00DD7A4E"/>
    <w:rsid w:val="00DD7E16"/>
    <w:rsid w:val="00DE04B5"/>
    <w:rsid w:val="00DE0696"/>
    <w:rsid w:val="00DE0CE3"/>
    <w:rsid w:val="00DE1F76"/>
    <w:rsid w:val="00DE244B"/>
    <w:rsid w:val="00DE28DD"/>
    <w:rsid w:val="00DE2B17"/>
    <w:rsid w:val="00DE2E08"/>
    <w:rsid w:val="00DE3488"/>
    <w:rsid w:val="00DE3536"/>
    <w:rsid w:val="00DE3A5B"/>
    <w:rsid w:val="00DE3B33"/>
    <w:rsid w:val="00DE41D1"/>
    <w:rsid w:val="00DE42F8"/>
    <w:rsid w:val="00DE4C6C"/>
    <w:rsid w:val="00DE4DC9"/>
    <w:rsid w:val="00DE5304"/>
    <w:rsid w:val="00DE53E4"/>
    <w:rsid w:val="00DE5820"/>
    <w:rsid w:val="00DE5C94"/>
    <w:rsid w:val="00DE629B"/>
    <w:rsid w:val="00DE65FE"/>
    <w:rsid w:val="00DE6952"/>
    <w:rsid w:val="00DE6E9B"/>
    <w:rsid w:val="00DE7095"/>
    <w:rsid w:val="00DE7564"/>
    <w:rsid w:val="00DE7CFC"/>
    <w:rsid w:val="00DF0E22"/>
    <w:rsid w:val="00DF0E3B"/>
    <w:rsid w:val="00DF0FFB"/>
    <w:rsid w:val="00DF18AA"/>
    <w:rsid w:val="00DF19EC"/>
    <w:rsid w:val="00DF2302"/>
    <w:rsid w:val="00DF2477"/>
    <w:rsid w:val="00DF2791"/>
    <w:rsid w:val="00DF2953"/>
    <w:rsid w:val="00DF2D40"/>
    <w:rsid w:val="00DF2E98"/>
    <w:rsid w:val="00DF31B7"/>
    <w:rsid w:val="00DF3B02"/>
    <w:rsid w:val="00DF3BEF"/>
    <w:rsid w:val="00DF3CCD"/>
    <w:rsid w:val="00DF4156"/>
    <w:rsid w:val="00DF4161"/>
    <w:rsid w:val="00DF42AB"/>
    <w:rsid w:val="00DF4957"/>
    <w:rsid w:val="00DF4E4D"/>
    <w:rsid w:val="00DF55A4"/>
    <w:rsid w:val="00DF5809"/>
    <w:rsid w:val="00DF596C"/>
    <w:rsid w:val="00DF5A65"/>
    <w:rsid w:val="00DF5C41"/>
    <w:rsid w:val="00DF5E43"/>
    <w:rsid w:val="00DF5E48"/>
    <w:rsid w:val="00DF5FB8"/>
    <w:rsid w:val="00DF646B"/>
    <w:rsid w:val="00DF6847"/>
    <w:rsid w:val="00DF6FC7"/>
    <w:rsid w:val="00DF707B"/>
    <w:rsid w:val="00DF7093"/>
    <w:rsid w:val="00DF7231"/>
    <w:rsid w:val="00DF7589"/>
    <w:rsid w:val="00DF78C3"/>
    <w:rsid w:val="00DF79A9"/>
    <w:rsid w:val="00DF7CE4"/>
    <w:rsid w:val="00E000E5"/>
    <w:rsid w:val="00E005A3"/>
    <w:rsid w:val="00E0071C"/>
    <w:rsid w:val="00E007F6"/>
    <w:rsid w:val="00E007FC"/>
    <w:rsid w:val="00E01386"/>
    <w:rsid w:val="00E014D9"/>
    <w:rsid w:val="00E0155D"/>
    <w:rsid w:val="00E018E3"/>
    <w:rsid w:val="00E01915"/>
    <w:rsid w:val="00E019C9"/>
    <w:rsid w:val="00E01BFF"/>
    <w:rsid w:val="00E020EE"/>
    <w:rsid w:val="00E020F1"/>
    <w:rsid w:val="00E02841"/>
    <w:rsid w:val="00E02936"/>
    <w:rsid w:val="00E02A2F"/>
    <w:rsid w:val="00E02E47"/>
    <w:rsid w:val="00E02EA7"/>
    <w:rsid w:val="00E02F5F"/>
    <w:rsid w:val="00E0307D"/>
    <w:rsid w:val="00E0343A"/>
    <w:rsid w:val="00E0367A"/>
    <w:rsid w:val="00E039E7"/>
    <w:rsid w:val="00E03ED0"/>
    <w:rsid w:val="00E03FF0"/>
    <w:rsid w:val="00E04036"/>
    <w:rsid w:val="00E042BA"/>
    <w:rsid w:val="00E045A5"/>
    <w:rsid w:val="00E0480A"/>
    <w:rsid w:val="00E05229"/>
    <w:rsid w:val="00E0556D"/>
    <w:rsid w:val="00E05749"/>
    <w:rsid w:val="00E05EC5"/>
    <w:rsid w:val="00E05F37"/>
    <w:rsid w:val="00E06083"/>
    <w:rsid w:val="00E0657D"/>
    <w:rsid w:val="00E06822"/>
    <w:rsid w:val="00E06EC5"/>
    <w:rsid w:val="00E07505"/>
    <w:rsid w:val="00E07835"/>
    <w:rsid w:val="00E078A7"/>
    <w:rsid w:val="00E108E1"/>
    <w:rsid w:val="00E10A11"/>
    <w:rsid w:val="00E10BB2"/>
    <w:rsid w:val="00E10FA0"/>
    <w:rsid w:val="00E11349"/>
    <w:rsid w:val="00E116A5"/>
    <w:rsid w:val="00E11918"/>
    <w:rsid w:val="00E11F45"/>
    <w:rsid w:val="00E1243D"/>
    <w:rsid w:val="00E124DA"/>
    <w:rsid w:val="00E124F2"/>
    <w:rsid w:val="00E1295C"/>
    <w:rsid w:val="00E12AE1"/>
    <w:rsid w:val="00E131FA"/>
    <w:rsid w:val="00E134F4"/>
    <w:rsid w:val="00E13523"/>
    <w:rsid w:val="00E13781"/>
    <w:rsid w:val="00E13B7F"/>
    <w:rsid w:val="00E14134"/>
    <w:rsid w:val="00E14D7B"/>
    <w:rsid w:val="00E14FDE"/>
    <w:rsid w:val="00E15059"/>
    <w:rsid w:val="00E155FA"/>
    <w:rsid w:val="00E1586E"/>
    <w:rsid w:val="00E159E4"/>
    <w:rsid w:val="00E15E99"/>
    <w:rsid w:val="00E16648"/>
    <w:rsid w:val="00E177EC"/>
    <w:rsid w:val="00E17818"/>
    <w:rsid w:val="00E17BBB"/>
    <w:rsid w:val="00E17FEC"/>
    <w:rsid w:val="00E2007F"/>
    <w:rsid w:val="00E203DB"/>
    <w:rsid w:val="00E20973"/>
    <w:rsid w:val="00E20982"/>
    <w:rsid w:val="00E20A0A"/>
    <w:rsid w:val="00E20BDD"/>
    <w:rsid w:val="00E21318"/>
    <w:rsid w:val="00E21593"/>
    <w:rsid w:val="00E218D1"/>
    <w:rsid w:val="00E21D2E"/>
    <w:rsid w:val="00E21F53"/>
    <w:rsid w:val="00E21FA1"/>
    <w:rsid w:val="00E220DF"/>
    <w:rsid w:val="00E2216C"/>
    <w:rsid w:val="00E224E0"/>
    <w:rsid w:val="00E22598"/>
    <w:rsid w:val="00E23094"/>
    <w:rsid w:val="00E23407"/>
    <w:rsid w:val="00E237C9"/>
    <w:rsid w:val="00E24340"/>
    <w:rsid w:val="00E24444"/>
    <w:rsid w:val="00E246CA"/>
    <w:rsid w:val="00E247BF"/>
    <w:rsid w:val="00E24C91"/>
    <w:rsid w:val="00E25849"/>
    <w:rsid w:val="00E25CAD"/>
    <w:rsid w:val="00E25EBC"/>
    <w:rsid w:val="00E26032"/>
    <w:rsid w:val="00E26CD9"/>
    <w:rsid w:val="00E27598"/>
    <w:rsid w:val="00E2793E"/>
    <w:rsid w:val="00E27E0B"/>
    <w:rsid w:val="00E27E92"/>
    <w:rsid w:val="00E27FB1"/>
    <w:rsid w:val="00E3025A"/>
    <w:rsid w:val="00E304EC"/>
    <w:rsid w:val="00E306BB"/>
    <w:rsid w:val="00E30786"/>
    <w:rsid w:val="00E30955"/>
    <w:rsid w:val="00E30997"/>
    <w:rsid w:val="00E30B59"/>
    <w:rsid w:val="00E30F69"/>
    <w:rsid w:val="00E31224"/>
    <w:rsid w:val="00E31324"/>
    <w:rsid w:val="00E316BD"/>
    <w:rsid w:val="00E31BC1"/>
    <w:rsid w:val="00E31FB9"/>
    <w:rsid w:val="00E32201"/>
    <w:rsid w:val="00E32331"/>
    <w:rsid w:val="00E32D99"/>
    <w:rsid w:val="00E32E2D"/>
    <w:rsid w:val="00E32FB7"/>
    <w:rsid w:val="00E34255"/>
    <w:rsid w:val="00E345C9"/>
    <w:rsid w:val="00E34736"/>
    <w:rsid w:val="00E3491D"/>
    <w:rsid w:val="00E34A5A"/>
    <w:rsid w:val="00E34F4F"/>
    <w:rsid w:val="00E3511D"/>
    <w:rsid w:val="00E354F8"/>
    <w:rsid w:val="00E355D8"/>
    <w:rsid w:val="00E35965"/>
    <w:rsid w:val="00E35ADD"/>
    <w:rsid w:val="00E35CFE"/>
    <w:rsid w:val="00E36300"/>
    <w:rsid w:val="00E36456"/>
    <w:rsid w:val="00E364C5"/>
    <w:rsid w:val="00E36ED3"/>
    <w:rsid w:val="00E36FB2"/>
    <w:rsid w:val="00E37561"/>
    <w:rsid w:val="00E37681"/>
    <w:rsid w:val="00E37848"/>
    <w:rsid w:val="00E37A6D"/>
    <w:rsid w:val="00E37BE6"/>
    <w:rsid w:val="00E4011F"/>
    <w:rsid w:val="00E401F8"/>
    <w:rsid w:val="00E409EA"/>
    <w:rsid w:val="00E40B30"/>
    <w:rsid w:val="00E40F63"/>
    <w:rsid w:val="00E40F95"/>
    <w:rsid w:val="00E411E0"/>
    <w:rsid w:val="00E41436"/>
    <w:rsid w:val="00E4143A"/>
    <w:rsid w:val="00E41933"/>
    <w:rsid w:val="00E41BCF"/>
    <w:rsid w:val="00E41CBB"/>
    <w:rsid w:val="00E42393"/>
    <w:rsid w:val="00E423E3"/>
    <w:rsid w:val="00E429C6"/>
    <w:rsid w:val="00E43021"/>
    <w:rsid w:val="00E4308A"/>
    <w:rsid w:val="00E431B1"/>
    <w:rsid w:val="00E43C34"/>
    <w:rsid w:val="00E43DB3"/>
    <w:rsid w:val="00E440F3"/>
    <w:rsid w:val="00E4434E"/>
    <w:rsid w:val="00E44782"/>
    <w:rsid w:val="00E44FC7"/>
    <w:rsid w:val="00E450EC"/>
    <w:rsid w:val="00E45929"/>
    <w:rsid w:val="00E45E37"/>
    <w:rsid w:val="00E46469"/>
    <w:rsid w:val="00E46478"/>
    <w:rsid w:val="00E46963"/>
    <w:rsid w:val="00E47223"/>
    <w:rsid w:val="00E479E0"/>
    <w:rsid w:val="00E47C6B"/>
    <w:rsid w:val="00E47D29"/>
    <w:rsid w:val="00E506E1"/>
    <w:rsid w:val="00E5115D"/>
    <w:rsid w:val="00E5145E"/>
    <w:rsid w:val="00E51874"/>
    <w:rsid w:val="00E5192D"/>
    <w:rsid w:val="00E519C9"/>
    <w:rsid w:val="00E52270"/>
    <w:rsid w:val="00E523CF"/>
    <w:rsid w:val="00E52A3B"/>
    <w:rsid w:val="00E52C23"/>
    <w:rsid w:val="00E52FFF"/>
    <w:rsid w:val="00E53080"/>
    <w:rsid w:val="00E53D78"/>
    <w:rsid w:val="00E53E11"/>
    <w:rsid w:val="00E53E5A"/>
    <w:rsid w:val="00E54230"/>
    <w:rsid w:val="00E54371"/>
    <w:rsid w:val="00E54491"/>
    <w:rsid w:val="00E54EB4"/>
    <w:rsid w:val="00E54F41"/>
    <w:rsid w:val="00E55100"/>
    <w:rsid w:val="00E555FA"/>
    <w:rsid w:val="00E55665"/>
    <w:rsid w:val="00E55B9C"/>
    <w:rsid w:val="00E55C65"/>
    <w:rsid w:val="00E560EF"/>
    <w:rsid w:val="00E562F9"/>
    <w:rsid w:val="00E5659E"/>
    <w:rsid w:val="00E5662B"/>
    <w:rsid w:val="00E56816"/>
    <w:rsid w:val="00E57001"/>
    <w:rsid w:val="00E5732D"/>
    <w:rsid w:val="00E57EEE"/>
    <w:rsid w:val="00E60768"/>
    <w:rsid w:val="00E6084E"/>
    <w:rsid w:val="00E60DAA"/>
    <w:rsid w:val="00E60DDB"/>
    <w:rsid w:val="00E6149F"/>
    <w:rsid w:val="00E615B0"/>
    <w:rsid w:val="00E61B44"/>
    <w:rsid w:val="00E62083"/>
    <w:rsid w:val="00E62108"/>
    <w:rsid w:val="00E62364"/>
    <w:rsid w:val="00E626C4"/>
    <w:rsid w:val="00E64D50"/>
    <w:rsid w:val="00E64E53"/>
    <w:rsid w:val="00E64FF2"/>
    <w:rsid w:val="00E65250"/>
    <w:rsid w:val="00E6543C"/>
    <w:rsid w:val="00E65A21"/>
    <w:rsid w:val="00E65ED1"/>
    <w:rsid w:val="00E66413"/>
    <w:rsid w:val="00E66552"/>
    <w:rsid w:val="00E66A35"/>
    <w:rsid w:val="00E66B5C"/>
    <w:rsid w:val="00E66BCF"/>
    <w:rsid w:val="00E66E6C"/>
    <w:rsid w:val="00E6796D"/>
    <w:rsid w:val="00E67A75"/>
    <w:rsid w:val="00E67C53"/>
    <w:rsid w:val="00E67F30"/>
    <w:rsid w:val="00E67FEE"/>
    <w:rsid w:val="00E702FD"/>
    <w:rsid w:val="00E7077A"/>
    <w:rsid w:val="00E709E2"/>
    <w:rsid w:val="00E70A19"/>
    <w:rsid w:val="00E70BB7"/>
    <w:rsid w:val="00E71446"/>
    <w:rsid w:val="00E722B4"/>
    <w:rsid w:val="00E72D32"/>
    <w:rsid w:val="00E7340B"/>
    <w:rsid w:val="00E73C76"/>
    <w:rsid w:val="00E759B4"/>
    <w:rsid w:val="00E75AD9"/>
    <w:rsid w:val="00E75BD6"/>
    <w:rsid w:val="00E76392"/>
    <w:rsid w:val="00E765FD"/>
    <w:rsid w:val="00E76A4B"/>
    <w:rsid w:val="00E771CD"/>
    <w:rsid w:val="00E77368"/>
    <w:rsid w:val="00E773DA"/>
    <w:rsid w:val="00E7743D"/>
    <w:rsid w:val="00E776A7"/>
    <w:rsid w:val="00E776A9"/>
    <w:rsid w:val="00E77A21"/>
    <w:rsid w:val="00E77C22"/>
    <w:rsid w:val="00E77C87"/>
    <w:rsid w:val="00E77E63"/>
    <w:rsid w:val="00E80031"/>
    <w:rsid w:val="00E8048F"/>
    <w:rsid w:val="00E804CA"/>
    <w:rsid w:val="00E808B8"/>
    <w:rsid w:val="00E80E64"/>
    <w:rsid w:val="00E81D44"/>
    <w:rsid w:val="00E81E90"/>
    <w:rsid w:val="00E8201C"/>
    <w:rsid w:val="00E8210A"/>
    <w:rsid w:val="00E82221"/>
    <w:rsid w:val="00E82A26"/>
    <w:rsid w:val="00E82F0E"/>
    <w:rsid w:val="00E82F4F"/>
    <w:rsid w:val="00E83400"/>
    <w:rsid w:val="00E83C73"/>
    <w:rsid w:val="00E83FAE"/>
    <w:rsid w:val="00E84AF0"/>
    <w:rsid w:val="00E84D07"/>
    <w:rsid w:val="00E8565C"/>
    <w:rsid w:val="00E858E5"/>
    <w:rsid w:val="00E85CD3"/>
    <w:rsid w:val="00E8601F"/>
    <w:rsid w:val="00E86282"/>
    <w:rsid w:val="00E863AF"/>
    <w:rsid w:val="00E86AB1"/>
    <w:rsid w:val="00E87399"/>
    <w:rsid w:val="00E87695"/>
    <w:rsid w:val="00E878CD"/>
    <w:rsid w:val="00E87977"/>
    <w:rsid w:val="00E90255"/>
    <w:rsid w:val="00E90268"/>
    <w:rsid w:val="00E9042B"/>
    <w:rsid w:val="00E90AB5"/>
    <w:rsid w:val="00E90D05"/>
    <w:rsid w:val="00E90E08"/>
    <w:rsid w:val="00E90F89"/>
    <w:rsid w:val="00E914FA"/>
    <w:rsid w:val="00E9158D"/>
    <w:rsid w:val="00E91A07"/>
    <w:rsid w:val="00E91AD0"/>
    <w:rsid w:val="00E91C0E"/>
    <w:rsid w:val="00E91DC4"/>
    <w:rsid w:val="00E91DC7"/>
    <w:rsid w:val="00E91DD8"/>
    <w:rsid w:val="00E92073"/>
    <w:rsid w:val="00E9220A"/>
    <w:rsid w:val="00E92D13"/>
    <w:rsid w:val="00E9305F"/>
    <w:rsid w:val="00E9329B"/>
    <w:rsid w:val="00E940F5"/>
    <w:rsid w:val="00E941B2"/>
    <w:rsid w:val="00E94462"/>
    <w:rsid w:val="00E94781"/>
    <w:rsid w:val="00E95296"/>
    <w:rsid w:val="00E959D6"/>
    <w:rsid w:val="00E95A06"/>
    <w:rsid w:val="00E96084"/>
    <w:rsid w:val="00E9681B"/>
    <w:rsid w:val="00E96ABD"/>
    <w:rsid w:val="00E96E05"/>
    <w:rsid w:val="00E96FAD"/>
    <w:rsid w:val="00E97510"/>
    <w:rsid w:val="00E9764D"/>
    <w:rsid w:val="00E9798B"/>
    <w:rsid w:val="00E97ECA"/>
    <w:rsid w:val="00E97F8A"/>
    <w:rsid w:val="00EA0459"/>
    <w:rsid w:val="00EA04B4"/>
    <w:rsid w:val="00EA04DB"/>
    <w:rsid w:val="00EA055D"/>
    <w:rsid w:val="00EA0605"/>
    <w:rsid w:val="00EA0B1D"/>
    <w:rsid w:val="00EA1099"/>
    <w:rsid w:val="00EA12D2"/>
    <w:rsid w:val="00EA1968"/>
    <w:rsid w:val="00EA1C34"/>
    <w:rsid w:val="00EA1E41"/>
    <w:rsid w:val="00EA1FA6"/>
    <w:rsid w:val="00EA256D"/>
    <w:rsid w:val="00EA2ABF"/>
    <w:rsid w:val="00EA2F60"/>
    <w:rsid w:val="00EA309D"/>
    <w:rsid w:val="00EA332C"/>
    <w:rsid w:val="00EA35C0"/>
    <w:rsid w:val="00EA3C2D"/>
    <w:rsid w:val="00EA3D4F"/>
    <w:rsid w:val="00EA3E6F"/>
    <w:rsid w:val="00EA3FF0"/>
    <w:rsid w:val="00EA4011"/>
    <w:rsid w:val="00EA4170"/>
    <w:rsid w:val="00EA42ED"/>
    <w:rsid w:val="00EA46C0"/>
    <w:rsid w:val="00EA5489"/>
    <w:rsid w:val="00EA594C"/>
    <w:rsid w:val="00EA5DD2"/>
    <w:rsid w:val="00EA5DE0"/>
    <w:rsid w:val="00EA6307"/>
    <w:rsid w:val="00EA64F2"/>
    <w:rsid w:val="00EA6A1A"/>
    <w:rsid w:val="00EA6A1F"/>
    <w:rsid w:val="00EA780B"/>
    <w:rsid w:val="00EA7962"/>
    <w:rsid w:val="00EA7D15"/>
    <w:rsid w:val="00EA7DA3"/>
    <w:rsid w:val="00EB0783"/>
    <w:rsid w:val="00EB0ADC"/>
    <w:rsid w:val="00EB0AE7"/>
    <w:rsid w:val="00EB0B57"/>
    <w:rsid w:val="00EB0D84"/>
    <w:rsid w:val="00EB12C6"/>
    <w:rsid w:val="00EB1643"/>
    <w:rsid w:val="00EB1B36"/>
    <w:rsid w:val="00EB1ED2"/>
    <w:rsid w:val="00EB1F7D"/>
    <w:rsid w:val="00EB2D19"/>
    <w:rsid w:val="00EB2ECF"/>
    <w:rsid w:val="00EB36F8"/>
    <w:rsid w:val="00EB3926"/>
    <w:rsid w:val="00EB3A17"/>
    <w:rsid w:val="00EB3AC5"/>
    <w:rsid w:val="00EB42FF"/>
    <w:rsid w:val="00EB434D"/>
    <w:rsid w:val="00EB4547"/>
    <w:rsid w:val="00EB4555"/>
    <w:rsid w:val="00EB4D6C"/>
    <w:rsid w:val="00EB4FBF"/>
    <w:rsid w:val="00EB5319"/>
    <w:rsid w:val="00EB5D66"/>
    <w:rsid w:val="00EB5EB8"/>
    <w:rsid w:val="00EB6381"/>
    <w:rsid w:val="00EB6B54"/>
    <w:rsid w:val="00EB6B72"/>
    <w:rsid w:val="00EB6C93"/>
    <w:rsid w:val="00EB71A1"/>
    <w:rsid w:val="00EB797B"/>
    <w:rsid w:val="00EC00F5"/>
    <w:rsid w:val="00EC01B4"/>
    <w:rsid w:val="00EC074F"/>
    <w:rsid w:val="00EC105C"/>
    <w:rsid w:val="00EC143D"/>
    <w:rsid w:val="00EC14DB"/>
    <w:rsid w:val="00EC17F6"/>
    <w:rsid w:val="00EC194D"/>
    <w:rsid w:val="00EC1984"/>
    <w:rsid w:val="00EC19EE"/>
    <w:rsid w:val="00EC1A63"/>
    <w:rsid w:val="00EC1BD5"/>
    <w:rsid w:val="00EC21FE"/>
    <w:rsid w:val="00EC2598"/>
    <w:rsid w:val="00EC27D1"/>
    <w:rsid w:val="00EC295D"/>
    <w:rsid w:val="00EC34C6"/>
    <w:rsid w:val="00EC3FDA"/>
    <w:rsid w:val="00EC4336"/>
    <w:rsid w:val="00EC487A"/>
    <w:rsid w:val="00EC4C48"/>
    <w:rsid w:val="00EC4C71"/>
    <w:rsid w:val="00EC4D7A"/>
    <w:rsid w:val="00EC4FFC"/>
    <w:rsid w:val="00EC5025"/>
    <w:rsid w:val="00EC5150"/>
    <w:rsid w:val="00EC5202"/>
    <w:rsid w:val="00EC566C"/>
    <w:rsid w:val="00EC575E"/>
    <w:rsid w:val="00EC5B8D"/>
    <w:rsid w:val="00EC5EF5"/>
    <w:rsid w:val="00EC666D"/>
    <w:rsid w:val="00EC6A68"/>
    <w:rsid w:val="00EC6ABE"/>
    <w:rsid w:val="00EC6D7A"/>
    <w:rsid w:val="00EC6FE4"/>
    <w:rsid w:val="00EC70A3"/>
    <w:rsid w:val="00EC7C1E"/>
    <w:rsid w:val="00EC7CC9"/>
    <w:rsid w:val="00ED0A35"/>
    <w:rsid w:val="00ED0B39"/>
    <w:rsid w:val="00ED18CD"/>
    <w:rsid w:val="00ED1DE5"/>
    <w:rsid w:val="00ED1FF8"/>
    <w:rsid w:val="00ED21C9"/>
    <w:rsid w:val="00ED258A"/>
    <w:rsid w:val="00ED2A5D"/>
    <w:rsid w:val="00ED2D3F"/>
    <w:rsid w:val="00ED2DD1"/>
    <w:rsid w:val="00ED2ECF"/>
    <w:rsid w:val="00ED327A"/>
    <w:rsid w:val="00ED3839"/>
    <w:rsid w:val="00ED3A61"/>
    <w:rsid w:val="00ED416E"/>
    <w:rsid w:val="00ED48A6"/>
    <w:rsid w:val="00ED490E"/>
    <w:rsid w:val="00ED51C5"/>
    <w:rsid w:val="00ED5965"/>
    <w:rsid w:val="00ED640E"/>
    <w:rsid w:val="00ED69A5"/>
    <w:rsid w:val="00ED6F60"/>
    <w:rsid w:val="00ED6FDC"/>
    <w:rsid w:val="00ED7057"/>
    <w:rsid w:val="00ED70D3"/>
    <w:rsid w:val="00ED790E"/>
    <w:rsid w:val="00ED7C14"/>
    <w:rsid w:val="00EE026F"/>
    <w:rsid w:val="00EE04CE"/>
    <w:rsid w:val="00EE06CC"/>
    <w:rsid w:val="00EE07FF"/>
    <w:rsid w:val="00EE0BA9"/>
    <w:rsid w:val="00EE1662"/>
    <w:rsid w:val="00EE1B10"/>
    <w:rsid w:val="00EE1CEA"/>
    <w:rsid w:val="00EE1FAE"/>
    <w:rsid w:val="00EE2221"/>
    <w:rsid w:val="00EE22DE"/>
    <w:rsid w:val="00EE25B2"/>
    <w:rsid w:val="00EE2940"/>
    <w:rsid w:val="00EE2B41"/>
    <w:rsid w:val="00EE2BB9"/>
    <w:rsid w:val="00EE3117"/>
    <w:rsid w:val="00EE388B"/>
    <w:rsid w:val="00EE3A66"/>
    <w:rsid w:val="00EE3BAC"/>
    <w:rsid w:val="00EE3BEA"/>
    <w:rsid w:val="00EE3F45"/>
    <w:rsid w:val="00EE4382"/>
    <w:rsid w:val="00EE47C9"/>
    <w:rsid w:val="00EE4ED7"/>
    <w:rsid w:val="00EE5555"/>
    <w:rsid w:val="00EE574A"/>
    <w:rsid w:val="00EE57E4"/>
    <w:rsid w:val="00EE61D8"/>
    <w:rsid w:val="00EE6614"/>
    <w:rsid w:val="00EE7139"/>
    <w:rsid w:val="00EE7809"/>
    <w:rsid w:val="00EE7EB4"/>
    <w:rsid w:val="00EE7ED2"/>
    <w:rsid w:val="00EF06A5"/>
    <w:rsid w:val="00EF0AB8"/>
    <w:rsid w:val="00EF0BA7"/>
    <w:rsid w:val="00EF19CA"/>
    <w:rsid w:val="00EF1C56"/>
    <w:rsid w:val="00EF1E71"/>
    <w:rsid w:val="00EF2CA9"/>
    <w:rsid w:val="00EF2CF1"/>
    <w:rsid w:val="00EF39F5"/>
    <w:rsid w:val="00EF467A"/>
    <w:rsid w:val="00EF467F"/>
    <w:rsid w:val="00EF46DD"/>
    <w:rsid w:val="00EF4738"/>
    <w:rsid w:val="00EF496F"/>
    <w:rsid w:val="00EF4A93"/>
    <w:rsid w:val="00EF5004"/>
    <w:rsid w:val="00EF5524"/>
    <w:rsid w:val="00EF5A7E"/>
    <w:rsid w:val="00EF601F"/>
    <w:rsid w:val="00EF605F"/>
    <w:rsid w:val="00EF61C4"/>
    <w:rsid w:val="00EF6435"/>
    <w:rsid w:val="00EF6556"/>
    <w:rsid w:val="00EF6CBE"/>
    <w:rsid w:val="00EF72CB"/>
    <w:rsid w:val="00EF745C"/>
    <w:rsid w:val="00EF7E33"/>
    <w:rsid w:val="00F00404"/>
    <w:rsid w:val="00F007BD"/>
    <w:rsid w:val="00F00B78"/>
    <w:rsid w:val="00F00D36"/>
    <w:rsid w:val="00F01169"/>
    <w:rsid w:val="00F011C4"/>
    <w:rsid w:val="00F01C4C"/>
    <w:rsid w:val="00F01CBD"/>
    <w:rsid w:val="00F01E72"/>
    <w:rsid w:val="00F0207F"/>
    <w:rsid w:val="00F0214A"/>
    <w:rsid w:val="00F02509"/>
    <w:rsid w:val="00F02887"/>
    <w:rsid w:val="00F028C2"/>
    <w:rsid w:val="00F02B6E"/>
    <w:rsid w:val="00F02B79"/>
    <w:rsid w:val="00F031E7"/>
    <w:rsid w:val="00F034AC"/>
    <w:rsid w:val="00F035BB"/>
    <w:rsid w:val="00F03924"/>
    <w:rsid w:val="00F03D0D"/>
    <w:rsid w:val="00F03E90"/>
    <w:rsid w:val="00F04971"/>
    <w:rsid w:val="00F04E9A"/>
    <w:rsid w:val="00F04ED5"/>
    <w:rsid w:val="00F053A3"/>
    <w:rsid w:val="00F057DB"/>
    <w:rsid w:val="00F05916"/>
    <w:rsid w:val="00F05C30"/>
    <w:rsid w:val="00F05E7D"/>
    <w:rsid w:val="00F060FA"/>
    <w:rsid w:val="00F0651E"/>
    <w:rsid w:val="00F0653C"/>
    <w:rsid w:val="00F0659B"/>
    <w:rsid w:val="00F065A1"/>
    <w:rsid w:val="00F06D25"/>
    <w:rsid w:val="00F0720B"/>
    <w:rsid w:val="00F074CF"/>
    <w:rsid w:val="00F10757"/>
    <w:rsid w:val="00F10836"/>
    <w:rsid w:val="00F10AE5"/>
    <w:rsid w:val="00F10F0D"/>
    <w:rsid w:val="00F111A6"/>
    <w:rsid w:val="00F11313"/>
    <w:rsid w:val="00F11475"/>
    <w:rsid w:val="00F117F1"/>
    <w:rsid w:val="00F118A5"/>
    <w:rsid w:val="00F119EA"/>
    <w:rsid w:val="00F11AFB"/>
    <w:rsid w:val="00F11CFC"/>
    <w:rsid w:val="00F1263B"/>
    <w:rsid w:val="00F12670"/>
    <w:rsid w:val="00F127C0"/>
    <w:rsid w:val="00F12986"/>
    <w:rsid w:val="00F12B30"/>
    <w:rsid w:val="00F13116"/>
    <w:rsid w:val="00F13186"/>
    <w:rsid w:val="00F1320F"/>
    <w:rsid w:val="00F13CD1"/>
    <w:rsid w:val="00F13F21"/>
    <w:rsid w:val="00F14093"/>
    <w:rsid w:val="00F1469F"/>
    <w:rsid w:val="00F14796"/>
    <w:rsid w:val="00F14BD9"/>
    <w:rsid w:val="00F14D57"/>
    <w:rsid w:val="00F15090"/>
    <w:rsid w:val="00F15305"/>
    <w:rsid w:val="00F1537C"/>
    <w:rsid w:val="00F1583A"/>
    <w:rsid w:val="00F16115"/>
    <w:rsid w:val="00F161C6"/>
    <w:rsid w:val="00F16694"/>
    <w:rsid w:val="00F1697B"/>
    <w:rsid w:val="00F16B83"/>
    <w:rsid w:val="00F17126"/>
    <w:rsid w:val="00F174BA"/>
    <w:rsid w:val="00F1757B"/>
    <w:rsid w:val="00F179C4"/>
    <w:rsid w:val="00F17FBD"/>
    <w:rsid w:val="00F17FC0"/>
    <w:rsid w:val="00F20B8E"/>
    <w:rsid w:val="00F20DA4"/>
    <w:rsid w:val="00F212F9"/>
    <w:rsid w:val="00F213A4"/>
    <w:rsid w:val="00F22063"/>
    <w:rsid w:val="00F226DA"/>
    <w:rsid w:val="00F22818"/>
    <w:rsid w:val="00F22C30"/>
    <w:rsid w:val="00F232F3"/>
    <w:rsid w:val="00F236C4"/>
    <w:rsid w:val="00F237AB"/>
    <w:rsid w:val="00F239CB"/>
    <w:rsid w:val="00F23C46"/>
    <w:rsid w:val="00F24162"/>
    <w:rsid w:val="00F24431"/>
    <w:rsid w:val="00F245E3"/>
    <w:rsid w:val="00F24E86"/>
    <w:rsid w:val="00F25097"/>
    <w:rsid w:val="00F255F0"/>
    <w:rsid w:val="00F25AD1"/>
    <w:rsid w:val="00F26354"/>
    <w:rsid w:val="00F263FD"/>
    <w:rsid w:val="00F264B8"/>
    <w:rsid w:val="00F271FF"/>
    <w:rsid w:val="00F27216"/>
    <w:rsid w:val="00F2799D"/>
    <w:rsid w:val="00F27D01"/>
    <w:rsid w:val="00F27E9D"/>
    <w:rsid w:val="00F27FFA"/>
    <w:rsid w:val="00F300AF"/>
    <w:rsid w:val="00F302B4"/>
    <w:rsid w:val="00F30C7E"/>
    <w:rsid w:val="00F3108E"/>
    <w:rsid w:val="00F31402"/>
    <w:rsid w:val="00F31627"/>
    <w:rsid w:val="00F316EF"/>
    <w:rsid w:val="00F3177E"/>
    <w:rsid w:val="00F31B0A"/>
    <w:rsid w:val="00F31EE2"/>
    <w:rsid w:val="00F324D3"/>
    <w:rsid w:val="00F32899"/>
    <w:rsid w:val="00F329E8"/>
    <w:rsid w:val="00F33162"/>
    <w:rsid w:val="00F33877"/>
    <w:rsid w:val="00F33C11"/>
    <w:rsid w:val="00F33CD9"/>
    <w:rsid w:val="00F34692"/>
    <w:rsid w:val="00F348A8"/>
    <w:rsid w:val="00F34913"/>
    <w:rsid w:val="00F350D9"/>
    <w:rsid w:val="00F3568C"/>
    <w:rsid w:val="00F358CF"/>
    <w:rsid w:val="00F358E1"/>
    <w:rsid w:val="00F362BB"/>
    <w:rsid w:val="00F36340"/>
    <w:rsid w:val="00F36617"/>
    <w:rsid w:val="00F36DAC"/>
    <w:rsid w:val="00F37F38"/>
    <w:rsid w:val="00F405D4"/>
    <w:rsid w:val="00F40D28"/>
    <w:rsid w:val="00F4169E"/>
    <w:rsid w:val="00F41A8C"/>
    <w:rsid w:val="00F41B50"/>
    <w:rsid w:val="00F41E75"/>
    <w:rsid w:val="00F41F7B"/>
    <w:rsid w:val="00F420C9"/>
    <w:rsid w:val="00F424E6"/>
    <w:rsid w:val="00F42BB2"/>
    <w:rsid w:val="00F42E14"/>
    <w:rsid w:val="00F42E66"/>
    <w:rsid w:val="00F42EE7"/>
    <w:rsid w:val="00F430BD"/>
    <w:rsid w:val="00F436AF"/>
    <w:rsid w:val="00F4394A"/>
    <w:rsid w:val="00F44250"/>
    <w:rsid w:val="00F44818"/>
    <w:rsid w:val="00F44F2A"/>
    <w:rsid w:val="00F45126"/>
    <w:rsid w:val="00F45558"/>
    <w:rsid w:val="00F45B76"/>
    <w:rsid w:val="00F45C93"/>
    <w:rsid w:val="00F45DD8"/>
    <w:rsid w:val="00F45EB2"/>
    <w:rsid w:val="00F45EC5"/>
    <w:rsid w:val="00F45F53"/>
    <w:rsid w:val="00F46C7E"/>
    <w:rsid w:val="00F46CBD"/>
    <w:rsid w:val="00F4703B"/>
    <w:rsid w:val="00F47384"/>
    <w:rsid w:val="00F475F3"/>
    <w:rsid w:val="00F47B72"/>
    <w:rsid w:val="00F47D44"/>
    <w:rsid w:val="00F47FB8"/>
    <w:rsid w:val="00F503A9"/>
    <w:rsid w:val="00F50EC8"/>
    <w:rsid w:val="00F510E7"/>
    <w:rsid w:val="00F51CCD"/>
    <w:rsid w:val="00F521F6"/>
    <w:rsid w:val="00F526D8"/>
    <w:rsid w:val="00F52CAC"/>
    <w:rsid w:val="00F53111"/>
    <w:rsid w:val="00F531AF"/>
    <w:rsid w:val="00F53C76"/>
    <w:rsid w:val="00F53C95"/>
    <w:rsid w:val="00F53EA1"/>
    <w:rsid w:val="00F53EE4"/>
    <w:rsid w:val="00F5403E"/>
    <w:rsid w:val="00F5439F"/>
    <w:rsid w:val="00F54409"/>
    <w:rsid w:val="00F545A6"/>
    <w:rsid w:val="00F545FC"/>
    <w:rsid w:val="00F5466C"/>
    <w:rsid w:val="00F54853"/>
    <w:rsid w:val="00F54917"/>
    <w:rsid w:val="00F55150"/>
    <w:rsid w:val="00F55389"/>
    <w:rsid w:val="00F55B38"/>
    <w:rsid w:val="00F56C46"/>
    <w:rsid w:val="00F56CA5"/>
    <w:rsid w:val="00F5702C"/>
    <w:rsid w:val="00F57852"/>
    <w:rsid w:val="00F606E5"/>
    <w:rsid w:val="00F6075E"/>
    <w:rsid w:val="00F607C9"/>
    <w:rsid w:val="00F60CCC"/>
    <w:rsid w:val="00F60EA3"/>
    <w:rsid w:val="00F60EDC"/>
    <w:rsid w:val="00F61016"/>
    <w:rsid w:val="00F610F8"/>
    <w:rsid w:val="00F619BB"/>
    <w:rsid w:val="00F61C22"/>
    <w:rsid w:val="00F61E22"/>
    <w:rsid w:val="00F6222F"/>
    <w:rsid w:val="00F623A4"/>
    <w:rsid w:val="00F623D7"/>
    <w:rsid w:val="00F6245A"/>
    <w:rsid w:val="00F624C6"/>
    <w:rsid w:val="00F62F7B"/>
    <w:rsid w:val="00F630D1"/>
    <w:rsid w:val="00F63122"/>
    <w:rsid w:val="00F63747"/>
    <w:rsid w:val="00F63806"/>
    <w:rsid w:val="00F638B2"/>
    <w:rsid w:val="00F63D01"/>
    <w:rsid w:val="00F64689"/>
    <w:rsid w:val="00F647BC"/>
    <w:rsid w:val="00F6502C"/>
    <w:rsid w:val="00F65809"/>
    <w:rsid w:val="00F6594D"/>
    <w:rsid w:val="00F65CD3"/>
    <w:rsid w:val="00F6653C"/>
    <w:rsid w:val="00F665B3"/>
    <w:rsid w:val="00F667BC"/>
    <w:rsid w:val="00F6691F"/>
    <w:rsid w:val="00F66D36"/>
    <w:rsid w:val="00F67217"/>
    <w:rsid w:val="00F67B6E"/>
    <w:rsid w:val="00F67B9F"/>
    <w:rsid w:val="00F67CC1"/>
    <w:rsid w:val="00F70062"/>
    <w:rsid w:val="00F7014F"/>
    <w:rsid w:val="00F701DD"/>
    <w:rsid w:val="00F709C7"/>
    <w:rsid w:val="00F715CF"/>
    <w:rsid w:val="00F716B8"/>
    <w:rsid w:val="00F716DF"/>
    <w:rsid w:val="00F7260A"/>
    <w:rsid w:val="00F72B42"/>
    <w:rsid w:val="00F72FFB"/>
    <w:rsid w:val="00F73885"/>
    <w:rsid w:val="00F739EC"/>
    <w:rsid w:val="00F740D0"/>
    <w:rsid w:val="00F742CD"/>
    <w:rsid w:val="00F74683"/>
    <w:rsid w:val="00F7506A"/>
    <w:rsid w:val="00F7590F"/>
    <w:rsid w:val="00F75AF5"/>
    <w:rsid w:val="00F75B86"/>
    <w:rsid w:val="00F75C33"/>
    <w:rsid w:val="00F75C8F"/>
    <w:rsid w:val="00F75D53"/>
    <w:rsid w:val="00F76C41"/>
    <w:rsid w:val="00F76E35"/>
    <w:rsid w:val="00F773BF"/>
    <w:rsid w:val="00F7749B"/>
    <w:rsid w:val="00F776FC"/>
    <w:rsid w:val="00F77884"/>
    <w:rsid w:val="00F802D6"/>
    <w:rsid w:val="00F805AC"/>
    <w:rsid w:val="00F80673"/>
    <w:rsid w:val="00F80CB5"/>
    <w:rsid w:val="00F80CF8"/>
    <w:rsid w:val="00F80D54"/>
    <w:rsid w:val="00F80EF4"/>
    <w:rsid w:val="00F81080"/>
    <w:rsid w:val="00F8137C"/>
    <w:rsid w:val="00F814E2"/>
    <w:rsid w:val="00F814F1"/>
    <w:rsid w:val="00F818DF"/>
    <w:rsid w:val="00F81963"/>
    <w:rsid w:val="00F81AEF"/>
    <w:rsid w:val="00F81CD8"/>
    <w:rsid w:val="00F81EE6"/>
    <w:rsid w:val="00F82612"/>
    <w:rsid w:val="00F827D5"/>
    <w:rsid w:val="00F8282E"/>
    <w:rsid w:val="00F8286D"/>
    <w:rsid w:val="00F82EE8"/>
    <w:rsid w:val="00F835D5"/>
    <w:rsid w:val="00F835FC"/>
    <w:rsid w:val="00F83D22"/>
    <w:rsid w:val="00F83D9C"/>
    <w:rsid w:val="00F83E6A"/>
    <w:rsid w:val="00F8422E"/>
    <w:rsid w:val="00F842F5"/>
    <w:rsid w:val="00F844E9"/>
    <w:rsid w:val="00F84621"/>
    <w:rsid w:val="00F84772"/>
    <w:rsid w:val="00F84CA7"/>
    <w:rsid w:val="00F84E9E"/>
    <w:rsid w:val="00F858FF"/>
    <w:rsid w:val="00F85EE4"/>
    <w:rsid w:val="00F8624F"/>
    <w:rsid w:val="00F86360"/>
    <w:rsid w:val="00F86E0A"/>
    <w:rsid w:val="00F873FE"/>
    <w:rsid w:val="00F876B8"/>
    <w:rsid w:val="00F901A7"/>
    <w:rsid w:val="00F90342"/>
    <w:rsid w:val="00F9052B"/>
    <w:rsid w:val="00F90585"/>
    <w:rsid w:val="00F905AB"/>
    <w:rsid w:val="00F90B6B"/>
    <w:rsid w:val="00F90B85"/>
    <w:rsid w:val="00F91017"/>
    <w:rsid w:val="00F91042"/>
    <w:rsid w:val="00F91159"/>
    <w:rsid w:val="00F91569"/>
    <w:rsid w:val="00F91664"/>
    <w:rsid w:val="00F91975"/>
    <w:rsid w:val="00F91C46"/>
    <w:rsid w:val="00F91F00"/>
    <w:rsid w:val="00F9203C"/>
    <w:rsid w:val="00F92809"/>
    <w:rsid w:val="00F92FEF"/>
    <w:rsid w:val="00F9347E"/>
    <w:rsid w:val="00F9372A"/>
    <w:rsid w:val="00F93B92"/>
    <w:rsid w:val="00F93CF0"/>
    <w:rsid w:val="00F94083"/>
    <w:rsid w:val="00F941C9"/>
    <w:rsid w:val="00F9423C"/>
    <w:rsid w:val="00F949F3"/>
    <w:rsid w:val="00F94EAA"/>
    <w:rsid w:val="00F94F86"/>
    <w:rsid w:val="00F953FF"/>
    <w:rsid w:val="00F95DE5"/>
    <w:rsid w:val="00F96159"/>
    <w:rsid w:val="00F97BA8"/>
    <w:rsid w:val="00F97D3E"/>
    <w:rsid w:val="00F97EEC"/>
    <w:rsid w:val="00F97F69"/>
    <w:rsid w:val="00F97FA6"/>
    <w:rsid w:val="00FA07EE"/>
    <w:rsid w:val="00FA0ABC"/>
    <w:rsid w:val="00FA0AD2"/>
    <w:rsid w:val="00FA1033"/>
    <w:rsid w:val="00FA1127"/>
    <w:rsid w:val="00FA1404"/>
    <w:rsid w:val="00FA14CC"/>
    <w:rsid w:val="00FA1B9A"/>
    <w:rsid w:val="00FA2300"/>
    <w:rsid w:val="00FA2464"/>
    <w:rsid w:val="00FA247F"/>
    <w:rsid w:val="00FA2798"/>
    <w:rsid w:val="00FA28EA"/>
    <w:rsid w:val="00FA2A02"/>
    <w:rsid w:val="00FA2AD2"/>
    <w:rsid w:val="00FA2B66"/>
    <w:rsid w:val="00FA2BC3"/>
    <w:rsid w:val="00FA2CD3"/>
    <w:rsid w:val="00FA31A7"/>
    <w:rsid w:val="00FA343D"/>
    <w:rsid w:val="00FA358C"/>
    <w:rsid w:val="00FA3A47"/>
    <w:rsid w:val="00FA4058"/>
    <w:rsid w:val="00FA43D4"/>
    <w:rsid w:val="00FA49C9"/>
    <w:rsid w:val="00FA4F94"/>
    <w:rsid w:val="00FA566A"/>
    <w:rsid w:val="00FA5EC2"/>
    <w:rsid w:val="00FA61EF"/>
    <w:rsid w:val="00FA6569"/>
    <w:rsid w:val="00FA6B15"/>
    <w:rsid w:val="00FA6B5E"/>
    <w:rsid w:val="00FA6E39"/>
    <w:rsid w:val="00FA6F81"/>
    <w:rsid w:val="00FA7187"/>
    <w:rsid w:val="00FA7576"/>
    <w:rsid w:val="00FA7780"/>
    <w:rsid w:val="00FA7ECE"/>
    <w:rsid w:val="00FB0179"/>
    <w:rsid w:val="00FB0567"/>
    <w:rsid w:val="00FB0802"/>
    <w:rsid w:val="00FB10EB"/>
    <w:rsid w:val="00FB11FB"/>
    <w:rsid w:val="00FB1318"/>
    <w:rsid w:val="00FB1576"/>
    <w:rsid w:val="00FB17B6"/>
    <w:rsid w:val="00FB1812"/>
    <w:rsid w:val="00FB18F2"/>
    <w:rsid w:val="00FB195D"/>
    <w:rsid w:val="00FB196A"/>
    <w:rsid w:val="00FB1B94"/>
    <w:rsid w:val="00FB1C0E"/>
    <w:rsid w:val="00FB21D6"/>
    <w:rsid w:val="00FB2510"/>
    <w:rsid w:val="00FB2582"/>
    <w:rsid w:val="00FB2B75"/>
    <w:rsid w:val="00FB3463"/>
    <w:rsid w:val="00FB448D"/>
    <w:rsid w:val="00FB4533"/>
    <w:rsid w:val="00FB461C"/>
    <w:rsid w:val="00FB4773"/>
    <w:rsid w:val="00FB47BB"/>
    <w:rsid w:val="00FB4901"/>
    <w:rsid w:val="00FB4944"/>
    <w:rsid w:val="00FB4C8C"/>
    <w:rsid w:val="00FB4EFA"/>
    <w:rsid w:val="00FB5558"/>
    <w:rsid w:val="00FB5736"/>
    <w:rsid w:val="00FB5C8E"/>
    <w:rsid w:val="00FB5CBF"/>
    <w:rsid w:val="00FB5D48"/>
    <w:rsid w:val="00FB647F"/>
    <w:rsid w:val="00FB763F"/>
    <w:rsid w:val="00FB7CB2"/>
    <w:rsid w:val="00FC0058"/>
    <w:rsid w:val="00FC0D23"/>
    <w:rsid w:val="00FC120D"/>
    <w:rsid w:val="00FC1517"/>
    <w:rsid w:val="00FC1722"/>
    <w:rsid w:val="00FC1790"/>
    <w:rsid w:val="00FC195F"/>
    <w:rsid w:val="00FC1B7F"/>
    <w:rsid w:val="00FC1C88"/>
    <w:rsid w:val="00FC1ED1"/>
    <w:rsid w:val="00FC1EE3"/>
    <w:rsid w:val="00FC2587"/>
    <w:rsid w:val="00FC258B"/>
    <w:rsid w:val="00FC269C"/>
    <w:rsid w:val="00FC2C80"/>
    <w:rsid w:val="00FC2CFB"/>
    <w:rsid w:val="00FC2D2F"/>
    <w:rsid w:val="00FC2FC9"/>
    <w:rsid w:val="00FC338D"/>
    <w:rsid w:val="00FC3911"/>
    <w:rsid w:val="00FC3C5F"/>
    <w:rsid w:val="00FC3E91"/>
    <w:rsid w:val="00FC3F4B"/>
    <w:rsid w:val="00FC40C5"/>
    <w:rsid w:val="00FC4635"/>
    <w:rsid w:val="00FC47D2"/>
    <w:rsid w:val="00FC4CDF"/>
    <w:rsid w:val="00FC4F0D"/>
    <w:rsid w:val="00FC530E"/>
    <w:rsid w:val="00FC53CA"/>
    <w:rsid w:val="00FC5412"/>
    <w:rsid w:val="00FC5E9C"/>
    <w:rsid w:val="00FC60F1"/>
    <w:rsid w:val="00FC628B"/>
    <w:rsid w:val="00FC643D"/>
    <w:rsid w:val="00FC66DB"/>
    <w:rsid w:val="00FC66FD"/>
    <w:rsid w:val="00FC76F2"/>
    <w:rsid w:val="00FC771D"/>
    <w:rsid w:val="00FC781C"/>
    <w:rsid w:val="00FC7E85"/>
    <w:rsid w:val="00FD03AF"/>
    <w:rsid w:val="00FD0B59"/>
    <w:rsid w:val="00FD0E7F"/>
    <w:rsid w:val="00FD120B"/>
    <w:rsid w:val="00FD1334"/>
    <w:rsid w:val="00FD1435"/>
    <w:rsid w:val="00FD1444"/>
    <w:rsid w:val="00FD1748"/>
    <w:rsid w:val="00FD1B33"/>
    <w:rsid w:val="00FD1C0E"/>
    <w:rsid w:val="00FD1CD1"/>
    <w:rsid w:val="00FD287B"/>
    <w:rsid w:val="00FD2B8B"/>
    <w:rsid w:val="00FD2C1E"/>
    <w:rsid w:val="00FD35F5"/>
    <w:rsid w:val="00FD385F"/>
    <w:rsid w:val="00FD3995"/>
    <w:rsid w:val="00FD3F89"/>
    <w:rsid w:val="00FD4514"/>
    <w:rsid w:val="00FD45B8"/>
    <w:rsid w:val="00FD478C"/>
    <w:rsid w:val="00FD48F1"/>
    <w:rsid w:val="00FD4D4E"/>
    <w:rsid w:val="00FD4F5D"/>
    <w:rsid w:val="00FD52A6"/>
    <w:rsid w:val="00FD5626"/>
    <w:rsid w:val="00FD5883"/>
    <w:rsid w:val="00FD5A77"/>
    <w:rsid w:val="00FD5D0E"/>
    <w:rsid w:val="00FD6389"/>
    <w:rsid w:val="00FD7253"/>
    <w:rsid w:val="00FD751F"/>
    <w:rsid w:val="00FD7931"/>
    <w:rsid w:val="00FD7961"/>
    <w:rsid w:val="00FD7ADB"/>
    <w:rsid w:val="00FD7D88"/>
    <w:rsid w:val="00FE0096"/>
    <w:rsid w:val="00FE019D"/>
    <w:rsid w:val="00FE0674"/>
    <w:rsid w:val="00FE088E"/>
    <w:rsid w:val="00FE149C"/>
    <w:rsid w:val="00FE153F"/>
    <w:rsid w:val="00FE2235"/>
    <w:rsid w:val="00FE2A6D"/>
    <w:rsid w:val="00FE2B94"/>
    <w:rsid w:val="00FE32BB"/>
    <w:rsid w:val="00FE37AC"/>
    <w:rsid w:val="00FE38C8"/>
    <w:rsid w:val="00FE38E6"/>
    <w:rsid w:val="00FE3A87"/>
    <w:rsid w:val="00FE44AC"/>
    <w:rsid w:val="00FE44D1"/>
    <w:rsid w:val="00FE4B78"/>
    <w:rsid w:val="00FE4BA1"/>
    <w:rsid w:val="00FE4C11"/>
    <w:rsid w:val="00FE5539"/>
    <w:rsid w:val="00FE5963"/>
    <w:rsid w:val="00FE5A35"/>
    <w:rsid w:val="00FE5BAA"/>
    <w:rsid w:val="00FE65BC"/>
    <w:rsid w:val="00FE718E"/>
    <w:rsid w:val="00FE7C15"/>
    <w:rsid w:val="00FE7F98"/>
    <w:rsid w:val="00FF015A"/>
    <w:rsid w:val="00FF03BB"/>
    <w:rsid w:val="00FF068D"/>
    <w:rsid w:val="00FF0C7E"/>
    <w:rsid w:val="00FF0D74"/>
    <w:rsid w:val="00FF0E50"/>
    <w:rsid w:val="00FF0F8A"/>
    <w:rsid w:val="00FF0FA5"/>
    <w:rsid w:val="00FF18AE"/>
    <w:rsid w:val="00FF1914"/>
    <w:rsid w:val="00FF1C6D"/>
    <w:rsid w:val="00FF2882"/>
    <w:rsid w:val="00FF2C9C"/>
    <w:rsid w:val="00FF2DA7"/>
    <w:rsid w:val="00FF317B"/>
    <w:rsid w:val="00FF31BF"/>
    <w:rsid w:val="00FF31F9"/>
    <w:rsid w:val="00FF3644"/>
    <w:rsid w:val="00FF42F3"/>
    <w:rsid w:val="00FF4522"/>
    <w:rsid w:val="00FF464D"/>
    <w:rsid w:val="00FF4878"/>
    <w:rsid w:val="00FF52E7"/>
    <w:rsid w:val="00FF56CF"/>
    <w:rsid w:val="00FF5C7B"/>
    <w:rsid w:val="00FF5E5B"/>
    <w:rsid w:val="00FF60A7"/>
    <w:rsid w:val="00FF6247"/>
    <w:rsid w:val="00FF64B6"/>
    <w:rsid w:val="00FF6941"/>
    <w:rsid w:val="00FF7472"/>
    <w:rsid w:val="00FF7A3C"/>
    <w:rsid w:val="00FF7AC0"/>
    <w:rsid w:val="05D1C231"/>
    <w:rsid w:val="0775C37B"/>
    <w:rsid w:val="09115079"/>
    <w:rsid w:val="09E4B875"/>
    <w:rsid w:val="0ACA6B89"/>
    <w:rsid w:val="0C6519DC"/>
    <w:rsid w:val="0C696EAB"/>
    <w:rsid w:val="0D8E6697"/>
    <w:rsid w:val="0EEC9AAF"/>
    <w:rsid w:val="111C625E"/>
    <w:rsid w:val="11644DAA"/>
    <w:rsid w:val="121B7B2C"/>
    <w:rsid w:val="12BB2710"/>
    <w:rsid w:val="14F980D8"/>
    <w:rsid w:val="152C7F35"/>
    <w:rsid w:val="15A2783D"/>
    <w:rsid w:val="1693EF78"/>
    <w:rsid w:val="16BD6BB2"/>
    <w:rsid w:val="184014A8"/>
    <w:rsid w:val="1858ADDA"/>
    <w:rsid w:val="193259B9"/>
    <w:rsid w:val="1965B0A4"/>
    <w:rsid w:val="1E494B36"/>
    <w:rsid w:val="1EBF443E"/>
    <w:rsid w:val="1F2D3D08"/>
    <w:rsid w:val="207573AA"/>
    <w:rsid w:val="21FC4BDD"/>
    <w:rsid w:val="222D9E2E"/>
    <w:rsid w:val="23306651"/>
    <w:rsid w:val="24A6FE7D"/>
    <w:rsid w:val="257F3C82"/>
    <w:rsid w:val="25FAAA2A"/>
    <w:rsid w:val="260368E4"/>
    <w:rsid w:val="26253F1F"/>
    <w:rsid w:val="2A901CB0"/>
    <w:rsid w:val="2B8F0D99"/>
    <w:rsid w:val="2BD98783"/>
    <w:rsid w:val="2C65019E"/>
    <w:rsid w:val="2E1C8190"/>
    <w:rsid w:val="2F72922B"/>
    <w:rsid w:val="2FDCF51A"/>
    <w:rsid w:val="3074AA1E"/>
    <w:rsid w:val="30792DAD"/>
    <w:rsid w:val="308773F3"/>
    <w:rsid w:val="30877427"/>
    <w:rsid w:val="324D80D2"/>
    <w:rsid w:val="3435914E"/>
    <w:rsid w:val="34D20B05"/>
    <w:rsid w:val="36D6D459"/>
    <w:rsid w:val="3721ADD9"/>
    <w:rsid w:val="38A5D353"/>
    <w:rsid w:val="3A3064EC"/>
    <w:rsid w:val="3A6B58B0"/>
    <w:rsid w:val="3CA4C164"/>
    <w:rsid w:val="3E883795"/>
    <w:rsid w:val="405A5909"/>
    <w:rsid w:val="4081AE11"/>
    <w:rsid w:val="43486182"/>
    <w:rsid w:val="440EEA67"/>
    <w:rsid w:val="442D3CC8"/>
    <w:rsid w:val="464BA3AA"/>
    <w:rsid w:val="466C481D"/>
    <w:rsid w:val="471C1C0E"/>
    <w:rsid w:val="47478D3D"/>
    <w:rsid w:val="49612C77"/>
    <w:rsid w:val="4B274B20"/>
    <w:rsid w:val="4DFDE8B9"/>
    <w:rsid w:val="4EE32364"/>
    <w:rsid w:val="4FB7101E"/>
    <w:rsid w:val="4FFE96C3"/>
    <w:rsid w:val="50DC03F6"/>
    <w:rsid w:val="51907356"/>
    <w:rsid w:val="53363785"/>
    <w:rsid w:val="53C5DE1B"/>
    <w:rsid w:val="54392A1B"/>
    <w:rsid w:val="546FF96D"/>
    <w:rsid w:val="56C7422B"/>
    <w:rsid w:val="58769836"/>
    <w:rsid w:val="592DB349"/>
    <w:rsid w:val="5A01A9B4"/>
    <w:rsid w:val="5B3C1412"/>
    <w:rsid w:val="5B6EBA8B"/>
    <w:rsid w:val="5CD8F67E"/>
    <w:rsid w:val="5CE04B91"/>
    <w:rsid w:val="5CEE3067"/>
    <w:rsid w:val="5D00883A"/>
    <w:rsid w:val="5D35D876"/>
    <w:rsid w:val="5DABA38E"/>
    <w:rsid w:val="5E5B9E82"/>
    <w:rsid w:val="5F4470CF"/>
    <w:rsid w:val="60109740"/>
    <w:rsid w:val="60D396A0"/>
    <w:rsid w:val="61047B0A"/>
    <w:rsid w:val="61933F44"/>
    <w:rsid w:val="632D7D5D"/>
    <w:rsid w:val="63483802"/>
    <w:rsid w:val="64582396"/>
    <w:rsid w:val="673A098F"/>
    <w:rsid w:val="67F43A4E"/>
    <w:rsid w:val="680D2D00"/>
    <w:rsid w:val="69F58665"/>
    <w:rsid w:val="6A1F8DBF"/>
    <w:rsid w:val="6A8F00A3"/>
    <w:rsid w:val="6B01BDDE"/>
    <w:rsid w:val="6BA5C44B"/>
    <w:rsid w:val="6BB8E78D"/>
    <w:rsid w:val="6C66F717"/>
    <w:rsid w:val="6CED53E0"/>
    <w:rsid w:val="6E279D1D"/>
    <w:rsid w:val="6E81714A"/>
    <w:rsid w:val="70D196E6"/>
    <w:rsid w:val="70E42220"/>
    <w:rsid w:val="7253655A"/>
    <w:rsid w:val="72B44A8D"/>
    <w:rsid w:val="739B38B5"/>
    <w:rsid w:val="742961F4"/>
    <w:rsid w:val="78F33F28"/>
    <w:rsid w:val="7A8F8E62"/>
    <w:rsid w:val="7AEBD0C0"/>
    <w:rsid w:val="7BB8BAF2"/>
    <w:rsid w:val="7D3D1C7C"/>
    <w:rsid w:val="7D847119"/>
    <w:rsid w:val="7E03189F"/>
    <w:rsid w:val="7E032486"/>
    <w:rsid w:val="7EE6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449C1C"/>
  <w15:chartTrackingRefBased/>
  <w15:docId w15:val="{9CD0EFA2-8161-4471-9AE3-1C45162C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4B"/>
    <w:pPr>
      <w:jc w:val="both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AE78AB"/>
    <w:pPr>
      <w:keepNext/>
      <w:keepLines/>
      <w:numPr>
        <w:numId w:val="5"/>
      </w:numPr>
      <w:shd w:val="clear" w:color="auto" w:fill="2F5496" w:themeFill="accent1" w:themeFillShade="BF"/>
      <w:spacing w:before="240" w:after="4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8AB"/>
    <w:pPr>
      <w:keepNext/>
      <w:keepLines/>
      <w:numPr>
        <w:ilvl w:val="1"/>
        <w:numId w:val="5"/>
      </w:numPr>
      <w:shd w:val="clear" w:color="auto" w:fill="8EAADB" w:themeFill="accent1" w:themeFillTint="99"/>
      <w:spacing w:before="40" w:after="40"/>
      <w:outlineLvl w:val="1"/>
    </w:pPr>
    <w:rPr>
      <w:rFonts w:asciiTheme="majorHAnsi" w:eastAsiaTheme="majorEastAsia" w:hAnsiTheme="majorHAnsi" w:cstheme="majorBidi"/>
      <w:color w:val="FFFFFF" w:themeColor="background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78AB"/>
    <w:pPr>
      <w:keepNext/>
      <w:keepLines/>
      <w:numPr>
        <w:ilvl w:val="2"/>
        <w:numId w:val="5"/>
      </w:numPr>
      <w:pBdr>
        <w:bottom w:val="single" w:sz="4" w:space="1" w:color="2F5496" w:themeColor="accent1" w:themeShade="BF"/>
      </w:pBdr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7412"/>
    <w:pPr>
      <w:keepNext/>
      <w:keepLines/>
      <w:numPr>
        <w:ilvl w:val="3"/>
        <w:numId w:val="5"/>
      </w:numPr>
      <w:pBdr>
        <w:bottom w:val="single" w:sz="4" w:space="1" w:color="2F5496" w:themeColor="accent1" w:themeShade="BF"/>
      </w:pBdr>
      <w:spacing w:before="40" w:after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69F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69F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69F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69F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69F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3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E78AB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2F5496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AE78AB"/>
    <w:rPr>
      <w:rFonts w:asciiTheme="majorHAnsi" w:eastAsiaTheme="majorEastAsia" w:hAnsiTheme="majorHAnsi" w:cstheme="majorBidi"/>
      <w:color w:val="FFFFFF" w:themeColor="background1"/>
      <w:sz w:val="26"/>
      <w:szCs w:val="26"/>
      <w:shd w:val="clear" w:color="auto" w:fill="8EAADB" w:themeFill="accent1" w:themeFillTint="9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25C"/>
    <w:pPr>
      <w:numPr>
        <w:numId w:val="0"/>
      </w:numPr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B62ED"/>
    <w:pPr>
      <w:tabs>
        <w:tab w:val="left" w:pos="660"/>
        <w:tab w:val="right" w:leader="dot" w:pos="9062"/>
      </w:tabs>
      <w:spacing w:after="80"/>
    </w:pPr>
  </w:style>
  <w:style w:type="paragraph" w:styleId="TM2">
    <w:name w:val="toc 2"/>
    <w:basedOn w:val="Normal"/>
    <w:next w:val="Normal"/>
    <w:autoRedefine/>
    <w:uiPriority w:val="39"/>
    <w:unhideWhenUsed/>
    <w:rsid w:val="003B62ED"/>
    <w:pPr>
      <w:tabs>
        <w:tab w:val="left" w:pos="880"/>
        <w:tab w:val="right" w:leader="dot" w:pos="9062"/>
      </w:tabs>
      <w:spacing w:after="70"/>
      <w:ind w:left="221"/>
    </w:pPr>
  </w:style>
  <w:style w:type="character" w:styleId="Lienhypertexte">
    <w:name w:val="Hyperlink"/>
    <w:basedOn w:val="Policepardfaut"/>
    <w:uiPriority w:val="99"/>
    <w:unhideWhenUsed/>
    <w:qFormat/>
    <w:rsid w:val="005579F4"/>
    <w:rPr>
      <w:i/>
      <w:color w:val="auto"/>
      <w:sz w:val="20"/>
      <w:u w:val="single"/>
    </w:rPr>
  </w:style>
  <w:style w:type="paragraph" w:styleId="Sansinterligne">
    <w:name w:val="No Spacing"/>
    <w:link w:val="SansinterligneCar"/>
    <w:uiPriority w:val="1"/>
    <w:qFormat/>
    <w:rsid w:val="006960C0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60C0"/>
    <w:rPr>
      <w:rFonts w:eastAsiaTheme="minorEastAsia"/>
      <w:lang w:val="fr-CH" w:eastAsia="fr-CH"/>
    </w:rPr>
  </w:style>
  <w:style w:type="paragraph" w:styleId="En-tte">
    <w:name w:val="header"/>
    <w:basedOn w:val="Normal"/>
    <w:link w:val="En-tteCar"/>
    <w:uiPriority w:val="99"/>
    <w:unhideWhenUsed/>
    <w:rsid w:val="00766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043"/>
  </w:style>
  <w:style w:type="paragraph" w:styleId="Pieddepage">
    <w:name w:val="footer"/>
    <w:basedOn w:val="Normal"/>
    <w:link w:val="PieddepageCar"/>
    <w:uiPriority w:val="99"/>
    <w:unhideWhenUsed/>
    <w:rsid w:val="00766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043"/>
  </w:style>
  <w:style w:type="paragraph" w:styleId="Textedebulles">
    <w:name w:val="Balloon Text"/>
    <w:basedOn w:val="Normal"/>
    <w:link w:val="TextedebullesCar"/>
    <w:uiPriority w:val="99"/>
    <w:semiHidden/>
    <w:unhideWhenUsed/>
    <w:rsid w:val="006A5220"/>
    <w:pPr>
      <w:spacing w:after="0" w:line="240" w:lineRule="auto"/>
    </w:pPr>
    <w:rPr>
      <w:rFonts w:ascii="Calibri Light" w:hAnsi="Calibri Light" w:cs="Calibri Light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220"/>
    <w:rPr>
      <w:rFonts w:ascii="Calibri Light" w:hAnsi="Calibri Light" w:cs="Calibri Light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51387"/>
    <w:pPr>
      <w:ind w:left="720"/>
      <w:contextualSpacing/>
    </w:pPr>
  </w:style>
  <w:style w:type="table" w:styleId="Grilledutableau">
    <w:name w:val="Table Grid"/>
    <w:basedOn w:val="TableauNormal"/>
    <w:uiPriority w:val="39"/>
    <w:rsid w:val="0099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E7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22E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22E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22E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2E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2E97"/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D33526"/>
    <w:pPr>
      <w:spacing w:after="60"/>
      <w:ind w:left="442"/>
    </w:pPr>
  </w:style>
  <w:style w:type="character" w:customStyle="1" w:styleId="Titre4Car">
    <w:name w:val="Titre 4 Car"/>
    <w:basedOn w:val="Policepardfaut"/>
    <w:link w:val="Titre4"/>
    <w:uiPriority w:val="9"/>
    <w:rsid w:val="00D869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6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69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869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8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8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773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80450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D80450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161764"/>
    <w:pPr>
      <w:spacing w:after="0" w:line="240" w:lineRule="auto"/>
    </w:pPr>
  </w:style>
  <w:style w:type="table" w:styleId="TableauGrille4-Accentuation1">
    <w:name w:val="Grid Table 4 Accent 1"/>
    <w:basedOn w:val="TableauNormal"/>
    <w:uiPriority w:val="49"/>
    <w:rsid w:val="003907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-Accentuation1">
    <w:name w:val="List Table 4 Accent 1"/>
    <w:basedOn w:val="TableauNormal"/>
    <w:uiPriority w:val="49"/>
    <w:rsid w:val="003907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Espacetableau">
    <w:name w:val="Espace tableau"/>
    <w:basedOn w:val="Normal"/>
    <w:next w:val="Normal"/>
    <w:qFormat/>
    <w:rsid w:val="00390715"/>
    <w:pPr>
      <w:spacing w:after="0"/>
    </w:pPr>
    <w:rPr>
      <w:sz w:val="16"/>
      <w:szCs w:val="16"/>
    </w:rPr>
  </w:style>
  <w:style w:type="table" w:styleId="TableauListe2-Accentuation1">
    <w:name w:val="List Table 2 Accent 1"/>
    <w:basedOn w:val="TableauNormal"/>
    <w:uiPriority w:val="47"/>
    <w:rsid w:val="003907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uiviliste">
    <w:name w:val="Suivi liste"/>
    <w:basedOn w:val="Normal"/>
    <w:qFormat/>
    <w:rsid w:val="005B4CF2"/>
    <w:pPr>
      <w:spacing w:after="0"/>
    </w:pPr>
  </w:style>
  <w:style w:type="table" w:customStyle="1" w:styleId="Tableauenumeration">
    <w:name w:val="Tableau enumeration"/>
    <w:basedOn w:val="TableauGrille4-Accentuation1"/>
    <w:uiPriority w:val="99"/>
    <w:rsid w:val="003C4861"/>
    <w:tblPr/>
    <w:trPr>
      <w:cantSplit/>
    </w:tr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pPr>
        <w:jc w:val="left"/>
      </w:pPr>
      <w:tblPr/>
      <w:tcPr>
        <w:shd w:val="clear" w:color="auto" w:fill="D9E2F3" w:themeFill="accent1" w:themeFillTint="33"/>
        <w:vAlign w:val="center"/>
      </w:tcPr>
    </w:tblStylePr>
    <w:tblStylePr w:type="band2Horz">
      <w:pPr>
        <w:jc w:val="left"/>
      </w:pPr>
      <w:tblPr/>
      <w:tcPr>
        <w:vAlign w:val="center"/>
      </w:tcPr>
    </w:tblStylePr>
  </w:style>
  <w:style w:type="table" w:styleId="TableauGrille4-Accentuation5">
    <w:name w:val="Grid Table 4 Accent 5"/>
    <w:basedOn w:val="TableauNormal"/>
    <w:uiPriority w:val="49"/>
    <w:rsid w:val="00CA58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descclasse">
    <w:name w:val="Tableau desc classe"/>
    <w:basedOn w:val="TableauListe2-Accentuation1"/>
    <w:uiPriority w:val="99"/>
    <w:rsid w:val="003C4861"/>
    <w:tblPr/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etableauclaire">
    <w:name w:val="Grid Table Light"/>
    <w:basedOn w:val="TableauNormal"/>
    <w:uiPriority w:val="40"/>
    <w:rsid w:val="003C48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tregras">
    <w:name w:val="Titre gras"/>
    <w:basedOn w:val="Normal"/>
    <w:next w:val="Normal"/>
    <w:qFormat/>
    <w:rsid w:val="00330F31"/>
    <w:pPr>
      <w:spacing w:before="120" w:after="0"/>
    </w:pPr>
    <w:rPr>
      <w:b/>
      <w:bCs/>
      <w:u w:val="single"/>
    </w:rPr>
  </w:style>
  <w:style w:type="paragraph" w:customStyle="1" w:styleId="Titre1sans">
    <w:name w:val="Titre 1 sans #"/>
    <w:basedOn w:val="Titre1"/>
    <w:next w:val="Normal"/>
    <w:qFormat/>
    <w:rsid w:val="00AE78AB"/>
    <w:pPr>
      <w:numPr>
        <w:numId w:val="0"/>
      </w:numPr>
    </w:pPr>
  </w:style>
  <w:style w:type="paragraph" w:customStyle="1" w:styleId="Titre2sans">
    <w:name w:val="Titre 2 sans #"/>
    <w:basedOn w:val="Titre2"/>
    <w:next w:val="Normal"/>
    <w:qFormat/>
    <w:rsid w:val="00AE78AB"/>
    <w:pPr>
      <w:numPr>
        <w:ilvl w:val="0"/>
        <w:numId w:val="0"/>
      </w:numPr>
    </w:pPr>
  </w:style>
  <w:style w:type="paragraph" w:customStyle="1" w:styleId="Information">
    <w:name w:val="Information"/>
    <w:basedOn w:val="Paragraphedeliste"/>
    <w:next w:val="Normal"/>
    <w:qFormat/>
    <w:rsid w:val="00CA3733"/>
    <w:pPr>
      <w:numPr>
        <w:numId w:val="1"/>
      </w:numPr>
      <w:spacing w:line="276" w:lineRule="auto"/>
    </w:pPr>
    <w:rPr>
      <w:i/>
      <w:iCs/>
    </w:rPr>
  </w:style>
  <w:style w:type="paragraph" w:customStyle="1" w:styleId="Attention">
    <w:name w:val="Attention"/>
    <w:basedOn w:val="Paragraphedeliste"/>
    <w:next w:val="Normal"/>
    <w:qFormat/>
    <w:rsid w:val="00264827"/>
    <w:pPr>
      <w:numPr>
        <w:numId w:val="2"/>
      </w:numPr>
      <w:spacing w:line="276" w:lineRule="auto"/>
    </w:pPr>
    <w:rPr>
      <w:i/>
    </w:rPr>
  </w:style>
  <w:style w:type="paragraph" w:customStyle="1" w:styleId="Faire">
    <w:name w:val="Faire"/>
    <w:basedOn w:val="Paragraphedeliste"/>
    <w:qFormat/>
    <w:rsid w:val="008C7E3F"/>
    <w:pPr>
      <w:numPr>
        <w:numId w:val="3"/>
      </w:numPr>
    </w:pPr>
    <w:rPr>
      <w:color w:val="00B050"/>
    </w:rPr>
  </w:style>
  <w:style w:type="paragraph" w:customStyle="1" w:styleId="Nepasfaire">
    <w:name w:val="Ne pas faire"/>
    <w:basedOn w:val="Paragraphedeliste"/>
    <w:qFormat/>
    <w:rsid w:val="008C7E3F"/>
    <w:pPr>
      <w:numPr>
        <w:numId w:val="4"/>
      </w:numPr>
    </w:pPr>
    <w:rPr>
      <w:color w:val="FF0000"/>
    </w:rPr>
  </w:style>
  <w:style w:type="character" w:styleId="Mentionnonrsolue">
    <w:name w:val="Unresolved Mention"/>
    <w:basedOn w:val="Policepardfaut"/>
    <w:uiPriority w:val="99"/>
    <w:unhideWhenUsed/>
    <w:rsid w:val="00D912E4"/>
    <w:rPr>
      <w:color w:val="605E5C"/>
      <w:shd w:val="clear" w:color="auto" w:fill="E1DFDD"/>
    </w:rPr>
  </w:style>
  <w:style w:type="paragraph" w:customStyle="1" w:styleId="Titre1noTDM">
    <w:name w:val="Titre 1 no TDM"/>
    <w:basedOn w:val="Titre1sans"/>
    <w:qFormat/>
    <w:rsid w:val="00AE78AB"/>
  </w:style>
  <w:style w:type="paragraph" w:customStyle="1" w:styleId="Titre2noTDM">
    <w:name w:val="Titre 2 no TDM"/>
    <w:basedOn w:val="Titre2sans"/>
    <w:next w:val="Normal"/>
    <w:qFormat/>
    <w:rsid w:val="00AE78AB"/>
  </w:style>
  <w:style w:type="paragraph" w:customStyle="1" w:styleId="Faire2">
    <w:name w:val="Faire 2"/>
    <w:basedOn w:val="Faire"/>
    <w:qFormat/>
    <w:rsid w:val="00264827"/>
    <w:rPr>
      <w:color w:val="auto"/>
    </w:rPr>
  </w:style>
  <w:style w:type="paragraph" w:customStyle="1" w:styleId="Nepasfaire2">
    <w:name w:val="Ne pas faire 2"/>
    <w:basedOn w:val="Nepasfaire"/>
    <w:qFormat/>
    <w:rsid w:val="00264827"/>
    <w:rPr>
      <w:color w:val="auto"/>
    </w:rPr>
  </w:style>
  <w:style w:type="table" w:styleId="TableauGrille5Fonc-Accentuation1">
    <w:name w:val="Grid Table 5 Dark Accent 1"/>
    <w:basedOn w:val="TableauNormal"/>
    <w:uiPriority w:val="50"/>
    <w:rsid w:val="00CE58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customStyle="1" w:styleId="Normalsuiviliste">
    <w:name w:val="Normal suivi liste"/>
    <w:basedOn w:val="Normal"/>
    <w:qFormat/>
    <w:rsid w:val="00685F9F"/>
    <w:pPr>
      <w:spacing w:after="0" w:line="240" w:lineRule="auto"/>
    </w:pPr>
    <w:rPr>
      <w:lang w:val="fr-CH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85F9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85F9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85F9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85F9F"/>
    <w:pPr>
      <w:spacing w:before="100" w:beforeAutospacing="1" w:after="100" w:afterAutospacing="1" w:line="240" w:lineRule="auto"/>
      <w:jc w:val="left"/>
    </w:pPr>
    <w:rPr>
      <w:rFonts w:ascii="Courier New" w:eastAsia="Courier New" w:hAnsi="Courier New" w:cs="Courier New"/>
      <w:sz w:val="24"/>
      <w:szCs w:val="24"/>
      <w:lang w:val="fr-CH" w:eastAsia="fr-CH"/>
    </w:rPr>
  </w:style>
  <w:style w:type="character" w:styleId="lev">
    <w:name w:val="Strong"/>
    <w:basedOn w:val="Policepardfaut"/>
    <w:uiPriority w:val="22"/>
    <w:qFormat/>
    <w:rsid w:val="00685F9F"/>
    <w:rPr>
      <w:b/>
      <w:bCs/>
    </w:rPr>
  </w:style>
  <w:style w:type="character" w:styleId="Accentuation">
    <w:name w:val="Emphasis"/>
    <w:basedOn w:val="Policepardfaut"/>
    <w:uiPriority w:val="20"/>
    <w:qFormat/>
    <w:rsid w:val="00685F9F"/>
    <w:rPr>
      <w:i/>
      <w:iCs/>
    </w:rPr>
  </w:style>
  <w:style w:type="character" w:styleId="Mention">
    <w:name w:val="Mention"/>
    <w:basedOn w:val="Policepardfaut"/>
    <w:uiPriority w:val="99"/>
    <w:unhideWhenUsed/>
    <w:rsid w:val="00CC462E"/>
    <w:rPr>
      <w:color w:val="2B579A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7A57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834EB2"/>
    <w:rPr>
      <w:rFonts w:ascii="Yu Mincho" w:eastAsia="Courier New" w:hAnsi="Yu Mincho" w:cs="Yu Mincho"/>
      <w:sz w:val="20"/>
      <w:szCs w:val="20"/>
    </w:rPr>
  </w:style>
  <w:style w:type="paragraph" w:customStyle="1" w:styleId="Code">
    <w:name w:val="Code"/>
    <w:basedOn w:val="Normal"/>
    <w:link w:val="CodeCar"/>
    <w:qFormat/>
    <w:rsid w:val="00834EB2"/>
    <w:rPr>
      <w:rFonts w:ascii="Yu Gothic Light" w:hAnsi="Yu Gothic Light"/>
    </w:rPr>
  </w:style>
  <w:style w:type="paragraph" w:customStyle="1" w:styleId="paragraph">
    <w:name w:val="paragraph"/>
    <w:basedOn w:val="Normal"/>
    <w:rsid w:val="00834EB2"/>
    <w:pPr>
      <w:spacing w:before="100" w:beforeAutospacing="1" w:after="100" w:afterAutospacing="1" w:line="240" w:lineRule="auto"/>
      <w:jc w:val="left"/>
    </w:pPr>
    <w:rPr>
      <w:rFonts w:ascii="Courier New" w:eastAsia="Courier New" w:hAnsi="Courier New" w:cs="Courier New"/>
      <w:sz w:val="24"/>
      <w:szCs w:val="24"/>
      <w:lang w:val="fr-CH" w:eastAsia="fr-CH"/>
    </w:rPr>
  </w:style>
  <w:style w:type="character" w:customStyle="1" w:styleId="CodeCar">
    <w:name w:val="Code Car"/>
    <w:basedOn w:val="Policepardfaut"/>
    <w:link w:val="Code"/>
    <w:rsid w:val="00834EB2"/>
    <w:rPr>
      <w:rFonts w:ascii="Yu Gothic Light" w:hAnsi="Yu Gothic Light"/>
    </w:rPr>
  </w:style>
  <w:style w:type="character" w:customStyle="1" w:styleId="normaltextrun">
    <w:name w:val="normaltextrun"/>
    <w:basedOn w:val="Policepardfaut"/>
    <w:rsid w:val="00834EB2"/>
  </w:style>
  <w:style w:type="character" w:customStyle="1" w:styleId="eop">
    <w:name w:val="eop"/>
    <w:basedOn w:val="Policepardfaut"/>
    <w:rsid w:val="00834EB2"/>
  </w:style>
  <w:style w:type="character" w:customStyle="1" w:styleId="superscript">
    <w:name w:val="superscript"/>
    <w:basedOn w:val="Policepardfaut"/>
    <w:rsid w:val="00834EB2"/>
  </w:style>
  <w:style w:type="character" w:customStyle="1" w:styleId="scxw157987399">
    <w:name w:val="scxw157987399"/>
    <w:basedOn w:val="Policepardfaut"/>
    <w:rsid w:val="00834EB2"/>
  </w:style>
  <w:style w:type="paragraph" w:styleId="TM4">
    <w:name w:val="toc 4"/>
    <w:basedOn w:val="Normal"/>
    <w:next w:val="Normal"/>
    <w:autoRedefine/>
    <w:uiPriority w:val="39"/>
    <w:unhideWhenUsed/>
    <w:rsid w:val="00433F9F"/>
    <w:pPr>
      <w:spacing w:after="100"/>
      <w:ind w:left="660"/>
      <w:jc w:val="left"/>
    </w:pPr>
    <w:rPr>
      <w:rFonts w:eastAsiaTheme="minorEastAsia"/>
      <w:lang w:val="fr-CH" w:eastAsia="fr-CH"/>
    </w:rPr>
  </w:style>
  <w:style w:type="paragraph" w:styleId="TM5">
    <w:name w:val="toc 5"/>
    <w:basedOn w:val="Normal"/>
    <w:next w:val="Normal"/>
    <w:autoRedefine/>
    <w:uiPriority w:val="39"/>
    <w:unhideWhenUsed/>
    <w:rsid w:val="00433F9F"/>
    <w:pPr>
      <w:spacing w:after="100"/>
      <w:ind w:left="880"/>
      <w:jc w:val="left"/>
    </w:pPr>
    <w:rPr>
      <w:rFonts w:eastAsiaTheme="minorEastAsia"/>
      <w:lang w:val="fr-CH" w:eastAsia="fr-CH"/>
    </w:rPr>
  </w:style>
  <w:style w:type="paragraph" w:styleId="TM6">
    <w:name w:val="toc 6"/>
    <w:basedOn w:val="Normal"/>
    <w:next w:val="Normal"/>
    <w:autoRedefine/>
    <w:uiPriority w:val="39"/>
    <w:unhideWhenUsed/>
    <w:rsid w:val="00433F9F"/>
    <w:pPr>
      <w:spacing w:after="100"/>
      <w:ind w:left="1100"/>
      <w:jc w:val="left"/>
    </w:pPr>
    <w:rPr>
      <w:rFonts w:eastAsiaTheme="minorEastAsia"/>
      <w:lang w:val="fr-CH" w:eastAsia="fr-CH"/>
    </w:rPr>
  </w:style>
  <w:style w:type="paragraph" w:styleId="TM7">
    <w:name w:val="toc 7"/>
    <w:basedOn w:val="Normal"/>
    <w:next w:val="Normal"/>
    <w:autoRedefine/>
    <w:uiPriority w:val="39"/>
    <w:unhideWhenUsed/>
    <w:rsid w:val="00433F9F"/>
    <w:pPr>
      <w:spacing w:after="100"/>
      <w:ind w:left="1320"/>
      <w:jc w:val="left"/>
    </w:pPr>
    <w:rPr>
      <w:rFonts w:eastAsiaTheme="minorEastAsia"/>
      <w:lang w:val="fr-CH" w:eastAsia="fr-CH"/>
    </w:rPr>
  </w:style>
  <w:style w:type="paragraph" w:styleId="TM8">
    <w:name w:val="toc 8"/>
    <w:basedOn w:val="Normal"/>
    <w:next w:val="Normal"/>
    <w:autoRedefine/>
    <w:uiPriority w:val="39"/>
    <w:unhideWhenUsed/>
    <w:rsid w:val="00433F9F"/>
    <w:pPr>
      <w:spacing w:after="100"/>
      <w:ind w:left="1540"/>
      <w:jc w:val="left"/>
    </w:pPr>
    <w:rPr>
      <w:rFonts w:eastAsiaTheme="minorEastAsia"/>
      <w:lang w:val="fr-CH" w:eastAsia="fr-CH"/>
    </w:rPr>
  </w:style>
  <w:style w:type="paragraph" w:styleId="TM9">
    <w:name w:val="toc 9"/>
    <w:basedOn w:val="Normal"/>
    <w:next w:val="Normal"/>
    <w:autoRedefine/>
    <w:uiPriority w:val="39"/>
    <w:unhideWhenUsed/>
    <w:rsid w:val="00433F9F"/>
    <w:pPr>
      <w:spacing w:after="100"/>
      <w:ind w:left="1760"/>
      <w:jc w:val="left"/>
    </w:pPr>
    <w:rPr>
      <w:rFonts w:eastAsiaTheme="minorEastAsia"/>
      <w:lang w:val="fr-CH" w:eastAsia="fr-CH"/>
    </w:rPr>
  </w:style>
  <w:style w:type="character" w:customStyle="1" w:styleId="Contrast">
    <w:name w:val="Contrasté"/>
    <w:basedOn w:val="Policepardfaut"/>
    <w:uiPriority w:val="1"/>
    <w:qFormat/>
    <w:rsid w:val="004E584C"/>
    <w:rPr>
      <w:rFonts w:ascii="Calibri" w:hAnsi="Calibri" w:cs="Calibri"/>
      <w:color w:val="538135" w:themeColor="accent6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4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4F0B"/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token">
    <w:name w:val="token"/>
    <w:basedOn w:val="Policepardfaut"/>
    <w:rsid w:val="0057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73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73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735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ebastien.chevre@he-arc.ch" TargetMode="External"/><Relationship Id="rId18" Type="http://schemas.openxmlformats.org/officeDocument/2006/relationships/hyperlink" Target="https://github.com/Ozurah-HES/SaphirLion" TargetMode="External"/><Relationship Id="rId26" Type="http://schemas.openxmlformats.org/officeDocument/2006/relationships/image" Target="media/image6.png"/><Relationship Id="rId39" Type="http://schemas.microsoft.com/office/2011/relationships/people" Target="people.xml"/><Relationship Id="rId21" Type="http://schemas.openxmlformats.org/officeDocument/2006/relationships/image" Target="media/image3.png"/><Relationship Id="rId34" Type="http://schemas.openxmlformats.org/officeDocument/2006/relationships/hyperlink" Target="http://localhost:8080/media/edit/9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Ozurah-HES/SaphirLion/wiki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localhost:808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as.allemann@he-arc.ch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localhost:8080/" TargetMode="External"/><Relationship Id="rId28" Type="http://schemas.openxmlformats.org/officeDocument/2006/relationships/image" Target="media/image7.png"/><Relationship Id="rId36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hyperlink" Target="https://github.com/Ozurah-HES/SaphirLion/archive/refs/heads/main.zip" TargetMode="External"/><Relationship Id="rId31" Type="http://schemas.openxmlformats.org/officeDocument/2006/relationships/hyperlink" Target="http://localhost:8080/media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github.com/Ozurah-HES/SaphirLi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localhost:8080/login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hyperlink" Target="https://github.com/Ozurah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://localhost:8080/" TargetMode="External"/><Relationship Id="rId33" Type="http://schemas.openxmlformats.org/officeDocument/2006/relationships/hyperlink" Target="http://localhost:8080/media/add" TargetMode="External"/><Relationship Id="rId38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OneDrive%20-%20HESSO\2eme\P2\Mod&#232;le%20Doc%20P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393EE60B724A2FBE34EB0F3E270C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289BF-7B15-4B1E-AB27-E61E7E6C4945}"/>
      </w:docPartPr>
      <w:docPartBody>
        <w:p w:rsidR="00107F5E" w:rsidRDefault="008467E4" w:rsidP="008467E4">
          <w:pPr>
            <w:pStyle w:val="4E393EE60B724A2FBE34EB0F3E270CF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760A809C6994178ADADE8F48182E1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8A8167-6ACB-4994-80F7-ABF71B3CB356}"/>
      </w:docPartPr>
      <w:docPartBody>
        <w:p w:rsidR="00107F5E" w:rsidRDefault="008467E4" w:rsidP="008467E4">
          <w:pPr>
            <w:pStyle w:val="E760A809C6994178ADADE8F48182E1F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1FE5741250F9409589E91386CF7B33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5FE111-2573-4979-AAC4-8E6386862783}"/>
      </w:docPartPr>
      <w:docPartBody>
        <w:p w:rsidR="00107F5E" w:rsidRDefault="008467E4" w:rsidP="008467E4">
          <w:pPr>
            <w:pStyle w:val="1FE5741250F9409589E91386CF7B33D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D17D50FDFDB4849B7758C0E2CF5F8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88D160-A6D6-4CCB-B64B-A36B488CA956}"/>
      </w:docPartPr>
      <w:docPartBody>
        <w:p w:rsidR="00107F5E" w:rsidRDefault="008467E4" w:rsidP="008467E4">
          <w:pPr>
            <w:pStyle w:val="CD17D50FDFDB4849B7758C0E2CF5F8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BD95E9DEB62B43DD8A75B0D116EB86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A1C014-8B5A-4843-996E-319281C426BB}"/>
      </w:docPartPr>
      <w:docPartBody>
        <w:p w:rsidR="00107F5E" w:rsidRDefault="008467E4" w:rsidP="008467E4">
          <w:pPr>
            <w:pStyle w:val="BD95E9DEB62B43DD8A75B0D116EB86D9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A0"/>
    <w:rsid w:val="000D28F6"/>
    <w:rsid w:val="000E6400"/>
    <w:rsid w:val="000F64DB"/>
    <w:rsid w:val="00101074"/>
    <w:rsid w:val="00107F5E"/>
    <w:rsid w:val="001A02FB"/>
    <w:rsid w:val="002073AF"/>
    <w:rsid w:val="00220D46"/>
    <w:rsid w:val="00222297"/>
    <w:rsid w:val="00232DE7"/>
    <w:rsid w:val="002933D2"/>
    <w:rsid w:val="002B7EA0"/>
    <w:rsid w:val="002C381C"/>
    <w:rsid w:val="00346BA1"/>
    <w:rsid w:val="00390B7D"/>
    <w:rsid w:val="003F50E8"/>
    <w:rsid w:val="0040023F"/>
    <w:rsid w:val="00456300"/>
    <w:rsid w:val="00467AB3"/>
    <w:rsid w:val="004D140B"/>
    <w:rsid w:val="005761CB"/>
    <w:rsid w:val="0067658F"/>
    <w:rsid w:val="00683764"/>
    <w:rsid w:val="00693FE4"/>
    <w:rsid w:val="00754F6A"/>
    <w:rsid w:val="008467E4"/>
    <w:rsid w:val="008930AC"/>
    <w:rsid w:val="00A121BC"/>
    <w:rsid w:val="00A432BE"/>
    <w:rsid w:val="00AD3B8F"/>
    <w:rsid w:val="00AF09AF"/>
    <w:rsid w:val="00B00D05"/>
    <w:rsid w:val="00B6674B"/>
    <w:rsid w:val="00BB5A77"/>
    <w:rsid w:val="00C53866"/>
    <w:rsid w:val="00C54087"/>
    <w:rsid w:val="00D04076"/>
    <w:rsid w:val="00D0775B"/>
    <w:rsid w:val="00E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E393EE60B724A2FBE34EB0F3E270CF1">
    <w:name w:val="4E393EE60B724A2FBE34EB0F3E270CF1"/>
    <w:rsid w:val="008467E4"/>
  </w:style>
  <w:style w:type="paragraph" w:customStyle="1" w:styleId="E760A809C6994178ADADE8F48182E1F8">
    <w:name w:val="E760A809C6994178ADADE8F48182E1F8"/>
    <w:rsid w:val="008467E4"/>
  </w:style>
  <w:style w:type="paragraph" w:customStyle="1" w:styleId="1FE5741250F9409589E91386CF7B33D8">
    <w:name w:val="1FE5741250F9409589E91386CF7B33D8"/>
    <w:rsid w:val="008467E4"/>
  </w:style>
  <w:style w:type="paragraph" w:customStyle="1" w:styleId="CD17D50FDFDB4849B7758C0E2CF5F8B5">
    <w:name w:val="CD17D50FDFDB4849B7758C0E2CF5F8B5"/>
    <w:rsid w:val="008467E4"/>
  </w:style>
  <w:style w:type="paragraph" w:customStyle="1" w:styleId="BD95E9DEB62B43DD8A75B0D116EB86D9">
    <w:name w:val="BD95E9DEB62B43DD8A75B0D116EB86D9"/>
    <w:rsid w:val="00846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ED158-F6B6-4F4D-97CE-51F50664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Doc P2.dotx</Template>
  <TotalTime>1979</TotalTime>
  <Pages>9</Pages>
  <Words>1546</Words>
  <Characters>8505</Characters>
  <Application>Microsoft Office Word</Application>
  <DocSecurity>0</DocSecurity>
  <Lines>70</Lines>
  <Paragraphs>20</Paragraphs>
  <ScaleCrop>false</ScaleCrop>
  <Company>HE-Arc</Company>
  <LinksUpToDate>false</LinksUpToDate>
  <CharactersWithSpaces>10031</CharactersWithSpaces>
  <SharedDoc>false</SharedDoc>
  <HLinks>
    <vt:vector size="156" baseType="variant">
      <vt:variant>
        <vt:i4>7733357</vt:i4>
      </vt:variant>
      <vt:variant>
        <vt:i4>138</vt:i4>
      </vt:variant>
      <vt:variant>
        <vt:i4>0</vt:i4>
      </vt:variant>
      <vt:variant>
        <vt:i4>5</vt:i4>
      </vt:variant>
      <vt:variant>
        <vt:lpwstr>http://localhost:8080/media/edit/99</vt:lpwstr>
      </vt:variant>
      <vt:variant>
        <vt:lpwstr/>
      </vt:variant>
      <vt:variant>
        <vt:i4>3866671</vt:i4>
      </vt:variant>
      <vt:variant>
        <vt:i4>135</vt:i4>
      </vt:variant>
      <vt:variant>
        <vt:i4>0</vt:i4>
      </vt:variant>
      <vt:variant>
        <vt:i4>5</vt:i4>
      </vt:variant>
      <vt:variant>
        <vt:lpwstr>http://localhost:8080/media/add</vt:lpwstr>
      </vt:variant>
      <vt:variant>
        <vt:lpwstr/>
      </vt:variant>
      <vt:variant>
        <vt:i4>7340079</vt:i4>
      </vt:variant>
      <vt:variant>
        <vt:i4>129</vt:i4>
      </vt:variant>
      <vt:variant>
        <vt:i4>0</vt:i4>
      </vt:variant>
      <vt:variant>
        <vt:i4>5</vt:i4>
      </vt:variant>
      <vt:variant>
        <vt:lpwstr>http://localhost:8080/media</vt:lpwstr>
      </vt:variant>
      <vt:variant>
        <vt:lpwstr/>
      </vt:variant>
      <vt:variant>
        <vt:i4>8126502</vt:i4>
      </vt:variant>
      <vt:variant>
        <vt:i4>123</vt:i4>
      </vt:variant>
      <vt:variant>
        <vt:i4>0</vt:i4>
      </vt:variant>
      <vt:variant>
        <vt:i4>5</vt:i4>
      </vt:variant>
      <vt:variant>
        <vt:lpwstr>http://localhost:8080/</vt:lpwstr>
      </vt:variant>
      <vt:variant>
        <vt:lpwstr/>
      </vt:variant>
      <vt:variant>
        <vt:i4>7995437</vt:i4>
      </vt:variant>
      <vt:variant>
        <vt:i4>117</vt:i4>
      </vt:variant>
      <vt:variant>
        <vt:i4>0</vt:i4>
      </vt:variant>
      <vt:variant>
        <vt:i4>5</vt:i4>
      </vt:variant>
      <vt:variant>
        <vt:lpwstr>http://localhost:8080/login</vt:lpwstr>
      </vt:variant>
      <vt:variant>
        <vt:lpwstr/>
      </vt:variant>
      <vt:variant>
        <vt:i4>8126502</vt:i4>
      </vt:variant>
      <vt:variant>
        <vt:i4>111</vt:i4>
      </vt:variant>
      <vt:variant>
        <vt:i4>0</vt:i4>
      </vt:variant>
      <vt:variant>
        <vt:i4>5</vt:i4>
      </vt:variant>
      <vt:variant>
        <vt:lpwstr>http://localhost:8080/</vt:lpwstr>
      </vt:variant>
      <vt:variant>
        <vt:lpwstr/>
      </vt:variant>
      <vt:variant>
        <vt:i4>8126502</vt:i4>
      </vt:variant>
      <vt:variant>
        <vt:i4>105</vt:i4>
      </vt:variant>
      <vt:variant>
        <vt:i4>0</vt:i4>
      </vt:variant>
      <vt:variant>
        <vt:i4>5</vt:i4>
      </vt:variant>
      <vt:variant>
        <vt:lpwstr>http://localhost:8080/</vt:lpwstr>
      </vt:variant>
      <vt:variant>
        <vt:lpwstr/>
      </vt:variant>
      <vt:variant>
        <vt:i4>131097</vt:i4>
      </vt:variant>
      <vt:variant>
        <vt:i4>93</vt:i4>
      </vt:variant>
      <vt:variant>
        <vt:i4>0</vt:i4>
      </vt:variant>
      <vt:variant>
        <vt:i4>5</vt:i4>
      </vt:variant>
      <vt:variant>
        <vt:lpwstr>https://github.com/Ozurah-HES/SaphirLion/archive/refs/heads/main.zip</vt:lpwstr>
      </vt:variant>
      <vt:variant>
        <vt:lpwstr/>
      </vt:variant>
      <vt:variant>
        <vt:i4>1835098</vt:i4>
      </vt:variant>
      <vt:variant>
        <vt:i4>90</vt:i4>
      </vt:variant>
      <vt:variant>
        <vt:i4>0</vt:i4>
      </vt:variant>
      <vt:variant>
        <vt:i4>5</vt:i4>
      </vt:variant>
      <vt:variant>
        <vt:lpwstr>https://github.com/Ozurah-HES/SaphirLion</vt:lpwstr>
      </vt:variant>
      <vt:variant>
        <vt:lpwstr/>
      </vt:variant>
      <vt:variant>
        <vt:i4>2031678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_Toc125981227</vt:lpwstr>
      </vt:variant>
      <vt:variant>
        <vt:i4>2031678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_Toc125981226</vt:lpwstr>
      </vt:variant>
      <vt:variant>
        <vt:i4>2031678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_Toc125981225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_Toc125981224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_Toc125981223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_Toc125981222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_Toc125981221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_Toc125981220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_Toc125981219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_Toc125981218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_Toc125981217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_Toc125981216</vt:lpwstr>
      </vt:variant>
      <vt:variant>
        <vt:i4>28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https://github.com/Ozurah-HES/SaphirLion/wiki</vt:lpwstr>
      </vt:variant>
      <vt:variant>
        <vt:lpwstr/>
      </vt:variant>
      <vt:variant>
        <vt:i4>1835098</vt:i4>
      </vt:variant>
      <vt:variant>
        <vt:i4>9</vt:i4>
      </vt:variant>
      <vt:variant>
        <vt:i4>0</vt:i4>
      </vt:variant>
      <vt:variant>
        <vt:i4>5</vt:i4>
      </vt:variant>
      <vt:variant>
        <vt:lpwstr>https://github.com/Ozurah-HES/SaphirLion</vt:lpwstr>
      </vt:variant>
      <vt:variant>
        <vt:lpwstr/>
      </vt:variant>
      <vt:variant>
        <vt:i4>3604499</vt:i4>
      </vt:variant>
      <vt:variant>
        <vt:i4>6</vt:i4>
      </vt:variant>
      <vt:variant>
        <vt:i4>0</vt:i4>
      </vt:variant>
      <vt:variant>
        <vt:i4>5</vt:i4>
      </vt:variant>
      <vt:variant>
        <vt:lpwstr>mailto:sebastien.chevre@he-arc.ch</vt:lpwstr>
      </vt:variant>
      <vt:variant>
        <vt:lpwstr/>
      </vt:variant>
      <vt:variant>
        <vt:i4>458816</vt:i4>
      </vt:variant>
      <vt:variant>
        <vt:i4>3</vt:i4>
      </vt:variant>
      <vt:variant>
        <vt:i4>0</vt:i4>
      </vt:variant>
      <vt:variant>
        <vt:i4>5</vt:i4>
      </vt:variant>
      <vt:variant>
        <vt:lpwstr>https://github.com/Ozurah</vt:lpwstr>
      </vt:variant>
      <vt:variant>
        <vt:lpwstr/>
      </vt:variant>
      <vt:variant>
        <vt:i4>6226037</vt:i4>
      </vt:variant>
      <vt:variant>
        <vt:i4>0</vt:i4>
      </vt:variant>
      <vt:variant>
        <vt:i4>0</vt:i4>
      </vt:variant>
      <vt:variant>
        <vt:i4>5</vt:i4>
      </vt:variant>
      <vt:variant>
        <vt:lpwstr>mailto:jonas.allemann@he-arc.ch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Saphir Lion</dc:title>
  <dc:subject>Guide d’installation</dc:subject>
  <dc:creator>Allemann Jonas</dc:creator>
  <cp:keywords/>
  <dc:description/>
  <cp:lastModifiedBy>Allemann Jonas</cp:lastModifiedBy>
  <cp:revision>3406</cp:revision>
  <cp:lastPrinted>2023-01-30T17:53:00Z</cp:lastPrinted>
  <dcterms:created xsi:type="dcterms:W3CDTF">2022-01-05T02:09:00Z</dcterms:created>
  <dcterms:modified xsi:type="dcterms:W3CDTF">2023-01-30T17:54:00Z</dcterms:modified>
</cp:coreProperties>
</file>