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E54C" w14:textId="77777777" w:rsidR="00B40661" w:rsidRDefault="00B40661" w:rsidP="00B40661">
      <w:bookmarkStart w:id="0" w:name="_Toc92114563"/>
    </w:p>
    <w:bookmarkStart w:id="1" w:name="_Ref125714091" w:displacedByCustomXml="next"/>
    <w:bookmarkEnd w:id="1" w:displacedByCustomXml="next"/>
    <w:sdt>
      <w:sdtPr>
        <w:id w:val="439802499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4AB96216" w14:textId="558E1D58" w:rsidR="00B40661" w:rsidRDefault="00B40661" w:rsidP="00B40661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40661" w14:paraId="7B61EC34" w14:textId="77777777" w:rsidTr="0056096C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4F4B8CA" w14:textId="0ACB2141" w:rsidR="00B40661" w:rsidRDefault="001A7162" w:rsidP="0056096C">
                <w:pPr>
                  <w:pStyle w:val="NoSpacing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21</w:t>
                </w:r>
                <w:r w:rsidR="00B40661" w:rsidRPr="0026446C">
                  <w:rPr>
                    <w:color w:val="4472C4" w:themeColor="accent1"/>
                    <w:sz w:val="28"/>
                    <w:szCs w:val="28"/>
                  </w:rPr>
                  <w:t>.</w:t>
                </w:r>
                <w:r w:rsidR="002707BE">
                  <w:rPr>
                    <w:color w:val="4472C4" w:themeColor="accent1"/>
                    <w:sz w:val="28"/>
                    <w:szCs w:val="28"/>
                  </w:rPr>
                  <w:t>0</w:t>
                </w:r>
                <w:r>
                  <w:rPr>
                    <w:color w:val="4472C4" w:themeColor="accent1"/>
                    <w:sz w:val="28"/>
                    <w:szCs w:val="28"/>
                  </w:rPr>
                  <w:t>5</w:t>
                </w:r>
                <w:r w:rsidR="00B40661" w:rsidRPr="00926FCD">
                  <w:rPr>
                    <w:color w:val="4472C4" w:themeColor="accent1"/>
                    <w:sz w:val="28"/>
                    <w:szCs w:val="28"/>
                  </w:rPr>
                  <w:t>.</w:t>
                </w:r>
                <w:r w:rsidR="00B40661">
                  <w:rPr>
                    <w:color w:val="4472C4" w:themeColor="accent1"/>
                    <w:sz w:val="28"/>
                    <w:szCs w:val="28"/>
                  </w:rPr>
                  <w:t>202</w:t>
                </w:r>
                <w:r w:rsidR="002707BE">
                  <w:rPr>
                    <w:color w:val="4472C4" w:themeColor="accent1"/>
                    <w:sz w:val="28"/>
                    <w:szCs w:val="28"/>
                  </w:rPr>
                  <w:t>3</w:t>
                </w:r>
              </w:p>
            </w:tc>
          </w:tr>
        </w:tbl>
        <w:tbl>
          <w:tblPr>
            <w:tblpPr w:leftFromText="187" w:rightFromText="187" w:vertAnchor="page" w:horzAnchor="page" w:tblpX="2326" w:tblpY="1996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40661" w14:paraId="536769DA" w14:textId="77777777" w:rsidTr="008C42D0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14:paraId="15B7E4BD" w14:textId="4322249F" w:rsidR="00F91569" w:rsidRDefault="00251BD3" w:rsidP="002A5A2E">
                <w:pPr>
                  <w:pStyle w:val="NoSpacing"/>
                  <w:rPr>
                    <w:color w:val="2F5496" w:themeColor="accent1" w:themeShade="BF"/>
                    <w:sz w:val="24"/>
                    <w:szCs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  <w:szCs w:val="24"/>
                    </w:rPr>
                    <w:alias w:val="Société"/>
                    <w:id w:val="13406915"/>
                    <w:placeholder>
                      <w:docPart w:val="1FE5741250F9409589E91386CF7B33D8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B40661">
                      <w:rPr>
                        <w:color w:val="2F5496" w:themeColor="accent1" w:themeShade="BF"/>
                        <w:sz w:val="24"/>
                        <w:szCs w:val="24"/>
                      </w:rPr>
                      <w:t>HE-Arc</w:t>
                    </w:r>
                  </w:sdtContent>
                </w:sdt>
                <w:r w:rsidR="00B40661"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  <w:r w:rsidR="00F91569">
                  <w:rPr>
                    <w:color w:val="2F5496" w:themeColor="accent1" w:themeShade="BF"/>
                    <w:sz w:val="24"/>
                    <w:szCs w:val="24"/>
                  </w:rPr>
                  <w:t xml:space="preserve">– Ingénierie – </w:t>
                </w:r>
                <w:commentRangeStart w:id="2"/>
                <w:r w:rsidR="00F91569">
                  <w:rPr>
                    <w:color w:val="2F5496" w:themeColor="accent1" w:themeShade="BF"/>
                    <w:sz w:val="24"/>
                    <w:szCs w:val="24"/>
                  </w:rPr>
                  <w:t>ISC3il</w:t>
                </w:r>
                <w:commentRangeEnd w:id="2"/>
                <w:r w:rsidR="00F91569">
                  <w:rPr>
                    <w:rStyle w:val="CommentReference"/>
                    <w:rFonts w:eastAsiaTheme="minorHAnsi"/>
                    <w:lang w:val="fr-FR" w:eastAsia="en-US"/>
                  </w:rPr>
                  <w:commentReference w:id="2"/>
                </w:r>
                <w:r w:rsidR="00F91569">
                  <w:rPr>
                    <w:color w:val="2F5496" w:themeColor="accent1" w:themeShade="BF"/>
                    <w:sz w:val="24"/>
                    <w:szCs w:val="24"/>
                  </w:rPr>
                  <w:t xml:space="preserve"> (2022-2023)</w:t>
                </w:r>
              </w:p>
              <w:p w14:paraId="475CEFC6" w14:textId="6AD85E24" w:rsidR="00B40661" w:rsidRDefault="00F91569" w:rsidP="002A5A2E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JEE/Spring I</w:t>
                </w:r>
                <w:r w:rsidR="00377D46">
                  <w:rPr>
                    <w:color w:val="2F5496" w:themeColor="accent1" w:themeShade="BF"/>
                    <w:sz w:val="24"/>
                  </w:rPr>
                  <w:t>I</w:t>
                </w:r>
                <w:r>
                  <w:rPr>
                    <w:color w:val="2F5496" w:themeColor="accent1" w:themeShade="BF"/>
                    <w:sz w:val="24"/>
                  </w:rPr>
                  <w:t xml:space="preserve"> – cours 329</w:t>
                </w:r>
                <w:r w:rsidR="00A37A7C">
                  <w:rPr>
                    <w:color w:val="2F5496" w:themeColor="accent1" w:themeShade="BF"/>
                    <w:sz w:val="24"/>
                  </w:rPr>
                  <w:t>3</w:t>
                </w:r>
                <w:r>
                  <w:rPr>
                    <w:color w:val="2F5496" w:themeColor="accent1" w:themeShade="BF"/>
                    <w:sz w:val="24"/>
                  </w:rPr>
                  <w:t>.</w:t>
                </w:r>
                <w:r w:rsidR="00A37A7C">
                  <w:rPr>
                    <w:color w:val="2F5496" w:themeColor="accent1" w:themeShade="BF"/>
                    <w:sz w:val="24"/>
                  </w:rPr>
                  <w:t>1</w:t>
                </w:r>
              </w:p>
            </w:tc>
          </w:tr>
          <w:tr w:rsidR="00B40661" w14:paraId="6933FF9E" w14:textId="77777777" w:rsidTr="0056096C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D17D50FDFDB4849B7758C0E2CF5F8B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154B1C1" w14:textId="62041BE4" w:rsidR="00B40661" w:rsidRDefault="004E584C" w:rsidP="0056096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Saphir Lion</w:t>
                    </w:r>
                    <w:r w:rsidR="00E90C8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&amp; </w:t>
                    </w:r>
                    <w:proofErr w:type="spellStart"/>
                    <w:r w:rsidR="00E90C8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Topaz</w:t>
                    </w:r>
                    <w:proofErr w:type="spellEnd"/>
                    <w:r w:rsidR="00E90C8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Lion</w:t>
                    </w:r>
                  </w:p>
                </w:sdtContent>
              </w:sdt>
            </w:tc>
          </w:tr>
          <w:tr w:rsidR="00B40661" w14:paraId="26CADAAA" w14:textId="77777777" w:rsidTr="008B3D75">
            <w:trPr>
              <w:trHeight w:val="500"/>
            </w:trPr>
            <w:sdt>
              <w:sdtPr>
                <w:rPr>
                  <w:color w:val="2F5496" w:themeColor="accent1" w:themeShade="BF"/>
                  <w:sz w:val="24"/>
                </w:rPr>
                <w:alias w:val="Sous-titre"/>
                <w:id w:val="13406923"/>
                <w:placeholder>
                  <w:docPart w:val="BD95E9DEB62B43DD8A75B0D116EB86D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E24DAF" w14:textId="2847F5E9" w:rsidR="00B40661" w:rsidRDefault="00A96B12" w:rsidP="0056096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</w:rPr>
                      <w:t>Guide d’installation</w:t>
                    </w:r>
                    <w:r w:rsidR="00F1508A">
                      <w:rPr>
                        <w:color w:val="2F5496" w:themeColor="accent1" w:themeShade="BF"/>
                        <w:sz w:val="24"/>
                      </w:rPr>
                      <w:t xml:space="preserve"> (SP)</w:t>
                    </w:r>
                  </w:p>
                </w:tc>
              </w:sdtContent>
            </w:sdt>
          </w:tr>
        </w:tbl>
        <w:tbl>
          <w:tblPr>
            <w:tblpPr w:leftFromText="141" w:rightFromText="141" w:vertAnchor="text" w:horzAnchor="margin" w:tblpXSpec="center" w:tblpY="7105"/>
            <w:tblW w:w="0" w:type="auto"/>
            <w:tbl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  <w:insideH w:val="single" w:sz="12" w:space="0" w:color="4472C4" w:themeColor="accent1"/>
            </w:tblBorders>
            <w:tblCellMar>
              <w:top w:w="113" w:type="dxa"/>
              <w:bottom w:w="113" w:type="dxa"/>
            </w:tblCellMar>
            <w:tblLook w:val="04A0" w:firstRow="1" w:lastRow="0" w:firstColumn="1" w:lastColumn="0" w:noHBand="0" w:noVBand="1"/>
          </w:tblPr>
          <w:tblGrid>
            <w:gridCol w:w="2546"/>
            <w:gridCol w:w="2978"/>
            <w:gridCol w:w="3538"/>
          </w:tblGrid>
          <w:tr w:rsidR="00754C87" w:rsidRPr="00875C9E" w14:paraId="0DFC8E51" w14:textId="77777777" w:rsidTr="00754C87">
            <w:trPr>
              <w:trHeight w:val="567"/>
            </w:trPr>
            <w:tc>
              <w:tcPr>
                <w:tcW w:w="2546" w:type="dxa"/>
                <w:vAlign w:val="center"/>
                <w:hideMark/>
              </w:tcPr>
              <w:p w14:paraId="0CDECD24" w14:textId="77777777" w:rsidR="00754C87" w:rsidRPr="00286C50" w:rsidRDefault="00754C87" w:rsidP="0078127B">
                <w:pPr>
                  <w:spacing w:after="0" w:line="240" w:lineRule="auto"/>
                  <w:rPr>
                    <w:highlight w:val="red"/>
                  </w:rPr>
                </w:pPr>
                <w:r w:rsidRPr="006A65FE">
                  <w:t>Lieu de formation</w:t>
                </w:r>
              </w:p>
            </w:tc>
            <w:tc>
              <w:tcPr>
                <w:tcW w:w="6516" w:type="dxa"/>
                <w:gridSpan w:val="2"/>
                <w:vAlign w:val="center"/>
                <w:hideMark/>
              </w:tcPr>
              <w:p w14:paraId="5A7085F0" w14:textId="4F2FFA3C" w:rsidR="00754C87" w:rsidRPr="002A7569" w:rsidRDefault="00754C87" w:rsidP="0078127B">
                <w:pPr>
                  <w:spacing w:after="0" w:line="240" w:lineRule="auto"/>
                  <w:rPr>
                    <w:b/>
                    <w:bCs/>
                  </w:rPr>
                </w:pPr>
                <w:r>
                  <w:t xml:space="preserve">Haute </w:t>
                </w:r>
                <w:r w:rsidR="000E2E7A">
                  <w:t>É</w:t>
                </w:r>
                <w:r>
                  <w:t>cole Arc (Neuchâtel Berne Jura) – HE-Arc ingénierie</w:t>
                </w:r>
              </w:p>
              <w:p w14:paraId="29CF3A4E" w14:textId="77777777" w:rsidR="00754C87" w:rsidRPr="00B27688" w:rsidRDefault="00754C87" w:rsidP="0078127B">
                <w:pPr>
                  <w:spacing w:after="0" w:line="240" w:lineRule="auto"/>
                </w:pPr>
                <w:r w:rsidRPr="005F2379">
                  <w:t>Espa</w:t>
                </w:r>
                <w:r>
                  <w:t>ce</w:t>
                </w:r>
                <w:r w:rsidRPr="005F2379">
                  <w:t xml:space="preserve"> de l'Europe 11, 2000 Neuchâtel</w:t>
                </w:r>
              </w:p>
            </w:tc>
          </w:tr>
          <w:tr w:rsidR="006671E3" w:rsidRPr="007A63C2" w14:paraId="14993CFA" w14:textId="77777777" w:rsidTr="0095551B">
            <w:trPr>
              <w:trHeight w:val="567"/>
            </w:trPr>
            <w:tc>
              <w:tcPr>
                <w:tcW w:w="2546" w:type="dxa"/>
                <w:vAlign w:val="center"/>
              </w:tcPr>
              <w:p w14:paraId="2CEC73F2" w14:textId="3A257FDB" w:rsidR="006671E3" w:rsidRPr="00286C50" w:rsidRDefault="006671E3" w:rsidP="006671E3">
                <w:pPr>
                  <w:spacing w:after="0" w:line="240" w:lineRule="auto"/>
                  <w:rPr>
                    <w:highlight w:val="red"/>
                  </w:rPr>
                </w:pPr>
                <w:r>
                  <w:t>Étudiant</w:t>
                </w:r>
              </w:p>
            </w:tc>
            <w:tc>
              <w:tcPr>
                <w:tcW w:w="2978" w:type="dxa"/>
                <w:vAlign w:val="center"/>
              </w:tcPr>
              <w:p w14:paraId="0628DF70" w14:textId="5A40259A" w:rsidR="006671E3" w:rsidRPr="00F34913" w:rsidRDefault="006671E3" w:rsidP="006671E3">
                <w:pPr>
                  <w:spacing w:after="0" w:line="240" w:lineRule="auto"/>
                  <w:rPr>
                    <w:lang w:val="de-CH"/>
                  </w:rPr>
                </w:pPr>
                <w:r w:rsidRPr="00E94C7E">
                  <w:rPr>
                    <w:lang w:val="de-CH"/>
                  </w:rPr>
                  <w:t>Allemann Jonas — ISC</w:t>
                </w:r>
                <w:r>
                  <w:rPr>
                    <w:lang w:val="de-CH"/>
                  </w:rPr>
                  <w:t>3il-a</w:t>
                </w:r>
              </w:p>
            </w:tc>
            <w:tc>
              <w:tcPr>
                <w:tcW w:w="3538" w:type="dxa"/>
                <w:vAlign w:val="center"/>
              </w:tcPr>
              <w:p w14:paraId="384A472C" w14:textId="73EC948A" w:rsidR="006671E3" w:rsidRPr="005C0A40" w:rsidRDefault="00251BD3" w:rsidP="006671E3">
                <w:pPr>
                  <w:spacing w:after="0" w:line="240" w:lineRule="auto"/>
                  <w:rPr>
                    <w:rStyle w:val="Hyperlink"/>
                    <w:lang w:val="de-CH"/>
                  </w:rPr>
                </w:pPr>
                <w:hyperlink r:id="rId11" w:history="1">
                  <w:r w:rsidR="006671E3" w:rsidRPr="00E94C7E">
                    <w:rPr>
                      <w:rStyle w:val="Hyperlink"/>
                      <w:lang w:val="de-CH"/>
                    </w:rPr>
                    <w:t>jonas.allemann@he-arc.ch</w:t>
                  </w:r>
                </w:hyperlink>
                <w:r w:rsidR="006671E3">
                  <w:rPr>
                    <w:rStyle w:val="Hyperlink"/>
                    <w:lang w:val="de-CH"/>
                  </w:rPr>
                  <w:br/>
                </w:r>
                <w:proofErr w:type="gramStart"/>
                <w:r w:rsidR="006671E3" w:rsidRPr="0095551B">
                  <w:rPr>
                    <w:sz w:val="20"/>
                    <w:szCs w:val="20"/>
                    <w:lang w:val="de-CH"/>
                  </w:rPr>
                  <w:t>GitHub</w:t>
                </w:r>
                <w:r w:rsidR="006671E3">
                  <w:rPr>
                    <w:lang w:val="de-CH"/>
                  </w:rPr>
                  <w:t xml:space="preserve"> :</w:t>
                </w:r>
                <w:proofErr w:type="gramEnd"/>
                <w:r w:rsidR="006671E3">
                  <w:rPr>
                    <w:lang w:val="de-CH"/>
                  </w:rPr>
                  <w:t xml:space="preserve"> </w:t>
                </w:r>
                <w:hyperlink r:id="rId12" w:history="1">
                  <w:r w:rsidR="006671E3" w:rsidRPr="00154DE5">
                    <w:rPr>
                      <w:rStyle w:val="Hyperlink"/>
                      <w:lang w:val="de-CH"/>
                    </w:rPr>
                    <w:t>https://github.com/Ozurah</w:t>
                  </w:r>
                </w:hyperlink>
              </w:p>
            </w:tc>
          </w:tr>
          <w:tr w:rsidR="001403D2" w:rsidRPr="007A63C2" w14:paraId="1D231524" w14:textId="77777777" w:rsidTr="0095551B">
            <w:trPr>
              <w:trHeight w:val="567"/>
            </w:trPr>
            <w:tc>
              <w:tcPr>
                <w:tcW w:w="2546" w:type="dxa"/>
                <w:vAlign w:val="center"/>
              </w:tcPr>
              <w:p w14:paraId="47C86006" w14:textId="44E8C4F2" w:rsidR="001403D2" w:rsidRDefault="00B74168" w:rsidP="006671E3">
                <w:pPr>
                  <w:spacing w:after="0" w:line="240" w:lineRule="auto"/>
                </w:pPr>
                <w:r>
                  <w:t>Étudiant</w:t>
                </w:r>
              </w:p>
            </w:tc>
            <w:tc>
              <w:tcPr>
                <w:tcW w:w="2978" w:type="dxa"/>
                <w:vAlign w:val="center"/>
              </w:tcPr>
              <w:p w14:paraId="6D18A350" w14:textId="387338D6" w:rsidR="001403D2" w:rsidRPr="00E94C7E" w:rsidRDefault="00B74168" w:rsidP="006671E3">
                <w:pPr>
                  <w:spacing w:after="0" w:line="240" w:lineRule="auto"/>
                  <w:rPr>
                    <w:lang w:val="de-CH"/>
                  </w:rPr>
                </w:pPr>
                <w:r>
                  <w:rPr>
                    <w:lang w:val="de-CH"/>
                  </w:rPr>
                  <w:t>Chappuis Sébastien – ISC3il-a</w:t>
                </w:r>
              </w:p>
            </w:tc>
            <w:tc>
              <w:tcPr>
                <w:tcW w:w="3538" w:type="dxa"/>
                <w:vAlign w:val="center"/>
              </w:tcPr>
              <w:p w14:paraId="654CB371" w14:textId="0D3D00E0" w:rsidR="001403D2" w:rsidRPr="00340099" w:rsidRDefault="00251BD3" w:rsidP="006671E3">
                <w:pPr>
                  <w:spacing w:after="0" w:line="240" w:lineRule="auto"/>
                  <w:rPr>
                    <w:rStyle w:val="Hyperlink"/>
                    <w:lang w:val="de-CH"/>
                  </w:rPr>
                </w:pPr>
                <w:hyperlink r:id="rId13" w:history="1">
                  <w:r w:rsidR="00D826A3" w:rsidRPr="00340099">
                    <w:rPr>
                      <w:rStyle w:val="Hyperlink"/>
                      <w:lang w:val="de-CH"/>
                    </w:rPr>
                    <w:t>sebastien.chappuis1@he-arc.ch</w:t>
                  </w:r>
                </w:hyperlink>
              </w:p>
              <w:p w14:paraId="653E2BCC" w14:textId="48C7FC0C" w:rsidR="00D826A3" w:rsidRPr="007A63C2" w:rsidRDefault="00D826A3" w:rsidP="006671E3">
                <w:pPr>
                  <w:spacing w:after="0" w:line="240" w:lineRule="auto"/>
                  <w:rPr>
                    <w:lang w:val="en-GB"/>
                  </w:rPr>
                </w:pPr>
                <w:proofErr w:type="gramStart"/>
                <w:r w:rsidRPr="0095551B">
                  <w:rPr>
                    <w:sz w:val="20"/>
                    <w:szCs w:val="20"/>
                    <w:lang w:val="de-CH"/>
                  </w:rPr>
                  <w:t>GitHub</w:t>
                </w:r>
                <w:r>
                  <w:rPr>
                    <w:lang w:val="de-CH"/>
                  </w:rPr>
                  <w:t xml:space="preserve"> :</w:t>
                </w:r>
                <w:proofErr w:type="gramEnd"/>
                <w:r>
                  <w:rPr>
                    <w:lang w:val="de-CH"/>
                  </w:rPr>
                  <w:t xml:space="preserve"> </w:t>
                </w:r>
                <w:hyperlink r:id="rId14" w:history="1">
                  <w:r w:rsidR="00493DB6" w:rsidRPr="0095551B">
                    <w:rPr>
                      <w:rStyle w:val="Hyperlink"/>
                      <w:sz w:val="18"/>
                      <w:szCs w:val="18"/>
                      <w:lang w:val="de-CH"/>
                    </w:rPr>
                    <w:t>https://github.com/seba-chappuis</w:t>
                  </w:r>
                </w:hyperlink>
                <w:r w:rsidR="00493DB6" w:rsidRPr="0095551B">
                  <w:rPr>
                    <w:sz w:val="20"/>
                    <w:szCs w:val="20"/>
                    <w:lang w:val="de-CH"/>
                  </w:rPr>
                  <w:t xml:space="preserve"> </w:t>
                </w:r>
              </w:p>
            </w:tc>
          </w:tr>
          <w:tr w:rsidR="006671E3" w:rsidRPr="007A63C2" w14:paraId="72098AB2" w14:textId="77777777" w:rsidTr="0095551B">
            <w:trPr>
              <w:trHeight w:val="567"/>
            </w:trPr>
            <w:tc>
              <w:tcPr>
                <w:tcW w:w="2546" w:type="dxa"/>
                <w:vAlign w:val="center"/>
                <w:hideMark/>
              </w:tcPr>
              <w:p w14:paraId="55C4FC11" w14:textId="680A6B63" w:rsidR="006671E3" w:rsidRPr="002749C3" w:rsidRDefault="006671E3" w:rsidP="006671E3">
                <w:pPr>
                  <w:spacing w:after="0" w:line="240" w:lineRule="auto"/>
                </w:pPr>
                <w:r>
                  <w:t>Enseignant</w:t>
                </w:r>
              </w:p>
            </w:tc>
            <w:tc>
              <w:tcPr>
                <w:tcW w:w="2978" w:type="dxa"/>
                <w:vAlign w:val="center"/>
                <w:hideMark/>
              </w:tcPr>
              <w:p w14:paraId="0106E954" w14:textId="4894AD29" w:rsidR="006671E3" w:rsidRPr="004702C2" w:rsidRDefault="006671E3" w:rsidP="006671E3">
                <w:pPr>
                  <w:spacing w:after="0" w:line="240" w:lineRule="auto"/>
                  <w:rPr>
                    <w:lang w:val="en-GB"/>
                  </w:rPr>
                </w:pPr>
                <w:r w:rsidRPr="00503DD0">
                  <w:rPr>
                    <w:lang w:val="en-GB"/>
                  </w:rPr>
                  <w:t>Chèvre Sébastien Gérard Henri</w:t>
                </w:r>
              </w:p>
            </w:tc>
            <w:tc>
              <w:tcPr>
                <w:tcW w:w="3538" w:type="dxa"/>
                <w:vAlign w:val="center"/>
              </w:tcPr>
              <w:p w14:paraId="0131E422" w14:textId="685B345F" w:rsidR="006671E3" w:rsidRPr="004702C2" w:rsidRDefault="00251BD3" w:rsidP="006671E3">
                <w:pPr>
                  <w:spacing w:after="0" w:line="240" w:lineRule="auto"/>
                  <w:rPr>
                    <w:highlight w:val="magenta"/>
                    <w:lang w:val="en-GB"/>
                  </w:rPr>
                </w:pPr>
                <w:hyperlink r:id="rId15" w:history="1">
                  <w:r w:rsidR="006671E3" w:rsidRPr="005C0A40">
                    <w:rPr>
                      <w:rStyle w:val="Hyperlink"/>
                      <w:lang w:val="en-GB"/>
                    </w:rPr>
                    <w:t>sebastien.chevre@he-arc.ch</w:t>
                  </w:r>
                </w:hyperlink>
              </w:p>
            </w:tc>
          </w:tr>
          <w:tr w:rsidR="008173CC" w:rsidRPr="00875C9E" w14:paraId="5460E8EC" w14:textId="77777777" w:rsidTr="00754C87">
            <w:trPr>
              <w:trHeight w:val="567"/>
            </w:trPr>
            <w:tc>
              <w:tcPr>
                <w:tcW w:w="2546" w:type="dxa"/>
                <w:vAlign w:val="center"/>
              </w:tcPr>
              <w:p w14:paraId="0894A382" w14:textId="38CF3B88" w:rsidR="008173CC" w:rsidRDefault="008173CC" w:rsidP="008173CC">
                <w:pPr>
                  <w:spacing w:after="0" w:line="240" w:lineRule="auto"/>
                </w:pPr>
                <w:r>
                  <w:t>Source du projet</w:t>
                </w:r>
                <w:r w:rsidR="00663AA8">
                  <w:t xml:space="preserve"> #1</w:t>
                </w:r>
                <w:r w:rsidR="00663AA8">
                  <w:br/>
                  <w:t>(Semestre d’automne)</w:t>
                </w:r>
              </w:p>
            </w:tc>
            <w:tc>
              <w:tcPr>
                <w:tcW w:w="6516" w:type="dxa"/>
                <w:gridSpan w:val="2"/>
                <w:vAlign w:val="center"/>
              </w:tcPr>
              <w:p w14:paraId="495170CB" w14:textId="0E7F2EF8" w:rsidR="008173CC" w:rsidRDefault="00251BD3" w:rsidP="008173CC">
                <w:pPr>
                  <w:spacing w:after="0" w:line="240" w:lineRule="auto"/>
                </w:pPr>
                <w:hyperlink r:id="rId16" w:history="1">
                  <w:r w:rsidR="008173CC" w:rsidRPr="00F42EE7">
                    <w:rPr>
                      <w:rStyle w:val="Hyperlink"/>
                      <w:sz w:val="28"/>
                      <w:szCs w:val="32"/>
                    </w:rPr>
                    <w:t>https://github.com/Ozurah-HES/SaphirLion</w:t>
                  </w:r>
                </w:hyperlink>
                <w:r w:rsidR="008173CC" w:rsidRPr="00F42EE7">
                  <w:rPr>
                    <w:rStyle w:val="Hyperlink"/>
                    <w:sz w:val="28"/>
                    <w:szCs w:val="32"/>
                  </w:rPr>
                  <w:t xml:space="preserve"> </w:t>
                </w:r>
              </w:p>
            </w:tc>
          </w:tr>
          <w:tr w:rsidR="00663AA8" w:rsidRPr="00875C9E" w14:paraId="193FB618" w14:textId="77777777">
            <w:trPr>
              <w:trHeight w:val="567"/>
            </w:trPr>
            <w:tc>
              <w:tcPr>
                <w:tcW w:w="2546" w:type="dxa"/>
                <w:vAlign w:val="center"/>
              </w:tcPr>
              <w:p w14:paraId="21484C46" w14:textId="1D4EA00E" w:rsidR="00663AA8" w:rsidRDefault="00663AA8" w:rsidP="00663AA8">
                <w:pPr>
                  <w:spacing w:after="0" w:line="240" w:lineRule="auto"/>
                </w:pPr>
                <w:r>
                  <w:t>Source du projet #2</w:t>
                </w:r>
                <w:r>
                  <w:br/>
                  <w:t>(Semestre de printemps)</w:t>
                </w:r>
              </w:p>
            </w:tc>
            <w:tc>
              <w:tcPr>
                <w:tcW w:w="6516" w:type="dxa"/>
                <w:gridSpan w:val="2"/>
                <w:vAlign w:val="center"/>
              </w:tcPr>
              <w:p w14:paraId="6DA2CA81" w14:textId="7B9A1CD0" w:rsidR="00663AA8" w:rsidRDefault="00251BD3" w:rsidP="00663AA8">
                <w:pPr>
                  <w:spacing w:after="0" w:line="240" w:lineRule="auto"/>
                </w:pPr>
                <w:hyperlink r:id="rId17" w:history="1">
                  <w:r w:rsidR="00663AA8" w:rsidRPr="00663AA8">
                    <w:rPr>
                      <w:rStyle w:val="Hyperlink"/>
                      <w:sz w:val="28"/>
                      <w:szCs w:val="32"/>
                    </w:rPr>
                    <w:t>https://github.com/Ozurah-HES/TopazLion</w:t>
                  </w:r>
                </w:hyperlink>
                <w:r w:rsidR="00663AA8">
                  <w:t xml:space="preserve"> </w:t>
                </w:r>
              </w:p>
            </w:tc>
          </w:tr>
        </w:tbl>
        <w:p w14:paraId="0F7E788F" w14:textId="71001B3C" w:rsidR="00B40661" w:rsidRDefault="009334A5" w:rsidP="00B4066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color w:val="2F5496" w:themeColor="accent1" w:themeShade="BF"/>
              <w:sz w:val="32"/>
              <w:szCs w:val="32"/>
            </w:rPr>
            <w:drawing>
              <wp:anchor distT="0" distB="0" distL="114300" distR="114300" simplePos="0" relativeHeight="251658240" behindDoc="0" locked="0" layoutInCell="1" allowOverlap="1" wp14:anchorId="0768A70F" wp14:editId="01145936">
                <wp:simplePos x="0" y="0"/>
                <wp:positionH relativeFrom="margin">
                  <wp:align>center</wp:align>
                </wp:positionH>
                <wp:positionV relativeFrom="paragraph">
                  <wp:posOffset>2230120</wp:posOffset>
                </wp:positionV>
                <wp:extent cx="2338164" cy="2338164"/>
                <wp:effectExtent l="0" t="0" r="5080" b="0"/>
                <wp:wrapNone/>
                <wp:docPr id="65" name="Imag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Image 6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8164" cy="2338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40661" w:rsidRPr="00370429">
            <w:rPr>
              <w:color w:val="2F5496" w:themeColor="accent1" w:themeShade="BF"/>
              <w:sz w:val="32"/>
              <w:szCs w:val="32"/>
              <w:lang w:val="fr-CH"/>
            </w:rPr>
            <w:br w:type="page"/>
          </w:r>
        </w:p>
      </w:sdtContent>
    </w:sdt>
    <w:bookmarkEnd w:id="0"/>
    <w:p w14:paraId="53D57953" w14:textId="16B3C76C" w:rsidR="00482844" w:rsidRDefault="00482844" w:rsidP="00482844">
      <w:pPr>
        <w:pStyle w:val="Titre1noTDM"/>
      </w:pPr>
      <w:r>
        <w:t>Abstract</w:t>
      </w:r>
    </w:p>
    <w:p w14:paraId="1004EAD4" w14:textId="137D6EB3" w:rsidR="00482844" w:rsidRDefault="00482844" w:rsidP="00482844">
      <w:pPr>
        <w:rPr>
          <w:lang w:val="fr-CH"/>
        </w:rPr>
      </w:pPr>
      <w:r>
        <w:rPr>
          <w:lang w:val="fr-CH"/>
        </w:rPr>
        <w:t xml:space="preserve">Ce document </w:t>
      </w:r>
      <w:r w:rsidR="009C37A1">
        <w:rPr>
          <w:lang w:val="fr-CH"/>
        </w:rPr>
        <w:t>a</w:t>
      </w:r>
      <w:r>
        <w:rPr>
          <w:lang w:val="fr-CH"/>
        </w:rPr>
        <w:t xml:space="preserve"> pour objectif de guider l’utilisateur souhaitant utiliser l’application « </w:t>
      </w:r>
      <w:r w:rsidRPr="00515CE4">
        <w:rPr>
          <w:rStyle w:val="Contrast"/>
          <w:b/>
          <w:bCs/>
        </w:rPr>
        <w:t>Saphir Lion</w:t>
      </w:r>
      <w:r>
        <w:rPr>
          <w:lang w:val="fr-CH"/>
        </w:rPr>
        <w:t> »</w:t>
      </w:r>
      <w:r w:rsidR="00E90C85">
        <w:rPr>
          <w:lang w:val="fr-CH"/>
        </w:rPr>
        <w:t xml:space="preserve"> ou « </w:t>
      </w:r>
      <w:proofErr w:type="spellStart"/>
      <w:r w:rsidR="00E90C85">
        <w:rPr>
          <w:rStyle w:val="Contrast"/>
          <w:b/>
          <w:bCs/>
        </w:rPr>
        <w:t>Topaz</w:t>
      </w:r>
      <w:proofErr w:type="spellEnd"/>
      <w:r w:rsidR="00E90C85" w:rsidRPr="00515CE4">
        <w:rPr>
          <w:rStyle w:val="Contrast"/>
          <w:b/>
          <w:bCs/>
        </w:rPr>
        <w:t xml:space="preserve"> Lion</w:t>
      </w:r>
      <w:r w:rsidR="00E90C85">
        <w:rPr>
          <w:lang w:val="fr-CH"/>
        </w:rPr>
        <w:t> »</w:t>
      </w:r>
      <w:r>
        <w:rPr>
          <w:lang w:val="fr-CH"/>
        </w:rPr>
        <w:t>. Allant de l’obtention du projet à son ex</w:t>
      </w:r>
      <w:r w:rsidR="00DA7935">
        <w:rPr>
          <w:lang w:val="fr-CH"/>
        </w:rPr>
        <w:t>é</w:t>
      </w:r>
      <w:r>
        <w:rPr>
          <w:lang w:val="fr-CH"/>
        </w:rPr>
        <w:t>cution sur le poste de travail.</w:t>
      </w:r>
      <w:r w:rsidR="00D11182">
        <w:rPr>
          <w:lang w:val="fr-CH"/>
        </w:rPr>
        <w:t xml:space="preserve"> Une explication d’utilisation du site est également présente.</w:t>
      </w:r>
    </w:p>
    <w:p w14:paraId="4095465A" w14:textId="09B2ABE2" w:rsidR="004F1725" w:rsidRDefault="00112F7D" w:rsidP="00482844">
      <w:pPr>
        <w:rPr>
          <w:lang w:val="fr-CH"/>
        </w:rPr>
      </w:pPr>
      <w:r>
        <w:rPr>
          <w:lang w:val="fr-CH"/>
        </w:rPr>
        <w:t xml:space="preserve">Pour plus d’informations sur la structure du projet </w:t>
      </w:r>
      <w:r w:rsidR="00143162">
        <w:rPr>
          <w:lang w:val="fr-CH"/>
        </w:rPr>
        <w:t xml:space="preserve">et la réalisation de celui-ci, </w:t>
      </w:r>
      <w:proofErr w:type="spellStart"/>
      <w:r w:rsidR="00D7136F">
        <w:rPr>
          <w:lang w:val="fr-CH"/>
        </w:rPr>
        <w:t>veuillez</w:t>
      </w:r>
      <w:r w:rsidR="006D1507">
        <w:rPr>
          <w:lang w:val="fr-CH"/>
        </w:rPr>
        <w:t xml:space="preserve"> </w:t>
      </w:r>
      <w:r w:rsidR="00D7136F">
        <w:rPr>
          <w:lang w:val="fr-CH"/>
        </w:rPr>
        <w:t>vous</w:t>
      </w:r>
      <w:proofErr w:type="spellEnd"/>
      <w:r w:rsidR="00143162">
        <w:rPr>
          <w:lang w:val="fr-CH"/>
        </w:rPr>
        <w:t xml:space="preserve"> référer au rapport de projet. Celui-ci est disponible sur le wiki</w:t>
      </w:r>
      <w:r w:rsidR="00C8302D">
        <w:rPr>
          <w:lang w:val="fr-CH"/>
        </w:rPr>
        <w:t xml:space="preserve"> du projet, à </w:t>
      </w:r>
      <w:r w:rsidR="00E90C85">
        <w:rPr>
          <w:lang w:val="fr-CH"/>
        </w:rPr>
        <w:t>ces 2</w:t>
      </w:r>
      <w:r w:rsidR="00C8302D">
        <w:rPr>
          <w:lang w:val="fr-CH"/>
        </w:rPr>
        <w:t xml:space="preserve"> adresse</w:t>
      </w:r>
      <w:r w:rsidR="00E90C85">
        <w:rPr>
          <w:lang w:val="fr-CH"/>
        </w:rPr>
        <w:t>s (même rapport)</w:t>
      </w:r>
      <w:r w:rsidR="00C8302D">
        <w:rPr>
          <w:lang w:val="fr-CH"/>
        </w:rPr>
        <w:t> :</w:t>
      </w:r>
    </w:p>
    <w:p w14:paraId="50D4A9BE" w14:textId="358D5E00" w:rsidR="00E90C85" w:rsidRDefault="00251BD3" w:rsidP="00E90C85">
      <w:pPr>
        <w:jc w:val="center"/>
        <w:rPr>
          <w:rStyle w:val="Hyperlink"/>
          <w:sz w:val="21"/>
          <w:lang w:val="fr-CH"/>
        </w:rPr>
      </w:pPr>
      <w:hyperlink r:id="rId19" w:history="1">
        <w:r w:rsidR="004F1725" w:rsidRPr="00545B04">
          <w:rPr>
            <w:rStyle w:val="Hyperlink"/>
            <w:sz w:val="21"/>
            <w:lang w:val="fr-CH"/>
          </w:rPr>
          <w:t>https://github.com/Ozurah-HES/SaphirLion/wiki</w:t>
        </w:r>
      </w:hyperlink>
    </w:p>
    <w:p w14:paraId="67166281" w14:textId="5F4DCDD3" w:rsidR="00482844" w:rsidRDefault="007A63C2" w:rsidP="007A63C2">
      <w:pPr>
        <w:jc w:val="center"/>
        <w:rPr>
          <w:sz w:val="22"/>
        </w:rPr>
      </w:pPr>
      <w:r w:rsidRPr="007A63C2">
        <w:rPr>
          <w:i/>
          <w:u w:val="single"/>
          <w:lang w:val="fr-CH"/>
        </w:rPr>
        <w:t>https://github.com/Ozurah-HES/TopazLion/wiki</w:t>
      </w:r>
      <w:r w:rsidR="00482844">
        <w:rPr>
          <w:sz w:val="2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716324086"/>
        <w:docPartObj>
          <w:docPartGallery w:val="Table of Contents"/>
          <w:docPartUnique/>
        </w:docPartObj>
      </w:sdtPr>
      <w:sdtEndPr>
        <w:rPr>
          <w:b/>
          <w:bCs/>
          <w:sz w:val="21"/>
        </w:rPr>
      </w:sdtEndPr>
      <w:sdtContent>
        <w:p w14:paraId="754354E8" w14:textId="09FA6C38" w:rsidR="00774420" w:rsidRDefault="00774420" w:rsidP="00774420">
          <w:pPr>
            <w:pStyle w:val="TOCHeading"/>
          </w:pPr>
          <w:r>
            <w:rPr>
              <w:lang w:val="fr-FR"/>
            </w:rPr>
            <w:t xml:space="preserve">Table des </w:t>
          </w:r>
          <w:commentRangeStart w:id="3"/>
          <w:r>
            <w:rPr>
              <w:lang w:val="fr-FR"/>
            </w:rPr>
            <w:t>matières</w:t>
          </w:r>
          <w:commentRangeEnd w:id="3"/>
          <w:r>
            <w:rPr>
              <w:rStyle w:val="CommentReference"/>
              <w:rFonts w:asciiTheme="minorHAnsi" w:eastAsiaTheme="minorHAnsi" w:hAnsiTheme="minorHAnsi" w:cstheme="minorBidi"/>
              <w:color w:val="auto"/>
              <w:lang w:val="fr-FR" w:eastAsia="en-US"/>
            </w:rPr>
            <w:commentReference w:id="3"/>
          </w:r>
        </w:p>
        <w:p w14:paraId="055C4902" w14:textId="7024C037" w:rsidR="00340099" w:rsidRDefault="00774420">
          <w:pPr>
            <w:pStyle w:val="TOC1"/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r>
            <w:fldChar w:fldCharType="begin"/>
          </w:r>
          <w:r>
            <w:instrText xml:space="preserve"> TOC \o "3-3" \h \z \t "Titre 1;1;Titre 2;2;Titre 1 sans #;1;Titre 2 sans #;2" </w:instrText>
          </w:r>
          <w:r>
            <w:fldChar w:fldCharType="separate"/>
          </w:r>
          <w:hyperlink w:anchor="_Toc135505902" w:history="1">
            <w:r w:rsidR="00340099" w:rsidRPr="004B6099">
              <w:rPr>
                <w:rStyle w:val="Hyperlink"/>
                <w:noProof/>
              </w:rPr>
              <w:t>1</w:t>
            </w:r>
            <w:r w:rsidR="00340099"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="00340099" w:rsidRPr="004B6099">
              <w:rPr>
                <w:rStyle w:val="Hyperlink"/>
                <w:noProof/>
              </w:rPr>
              <w:t>Saphir Lion</w:t>
            </w:r>
            <w:r w:rsidR="00340099">
              <w:rPr>
                <w:noProof/>
                <w:webHidden/>
              </w:rPr>
              <w:tab/>
            </w:r>
            <w:r w:rsidR="00340099">
              <w:rPr>
                <w:noProof/>
                <w:webHidden/>
              </w:rPr>
              <w:fldChar w:fldCharType="begin"/>
            </w:r>
            <w:r w:rsidR="00340099">
              <w:rPr>
                <w:noProof/>
                <w:webHidden/>
              </w:rPr>
              <w:instrText xml:space="preserve"> PAGEREF _Toc135505902 \h </w:instrText>
            </w:r>
            <w:r w:rsidR="00340099">
              <w:rPr>
                <w:noProof/>
                <w:webHidden/>
              </w:rPr>
            </w:r>
            <w:r w:rsidR="00340099"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3</w:t>
            </w:r>
            <w:r w:rsidR="00340099">
              <w:rPr>
                <w:noProof/>
                <w:webHidden/>
              </w:rPr>
              <w:fldChar w:fldCharType="end"/>
            </w:r>
          </w:hyperlink>
        </w:p>
        <w:p w14:paraId="4069868D" w14:textId="02DFF959" w:rsidR="00340099" w:rsidRDefault="00340099">
          <w:pPr>
            <w:pStyle w:val="TOC2"/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03" w:history="1">
            <w:r w:rsidRPr="004B609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AB3C" w14:textId="3236D8F0" w:rsidR="00340099" w:rsidRDefault="0034009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04" w:history="1">
            <w:r w:rsidRPr="004B6099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Dépôt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F8BB" w14:textId="4CC1E9F0" w:rsidR="00340099" w:rsidRDefault="0034009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05" w:history="1">
            <w:r w:rsidRPr="004B6099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Versions Java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71943" w14:textId="026795F0" w:rsidR="00340099" w:rsidRDefault="0034009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06" w:history="1">
            <w:r w:rsidRPr="004B6099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Configurations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1EF1" w14:textId="3D7EBDC2" w:rsidR="00340099" w:rsidRDefault="0034009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07" w:history="1">
            <w:r w:rsidRPr="004B6099">
              <w:rPr>
                <w:rStyle w:val="Hyperlink"/>
                <w:noProof/>
              </w:rPr>
              <w:t>1.1.4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Démarrage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EA47" w14:textId="0FC03217" w:rsidR="00340099" w:rsidRDefault="00340099">
          <w:pPr>
            <w:pStyle w:val="TOC2"/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08" w:history="1">
            <w:r w:rsidRPr="004B609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480C1" w14:textId="6A222477" w:rsidR="00340099" w:rsidRDefault="0034009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09" w:history="1">
            <w:r w:rsidRPr="004B6099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Utilisation avec Insomnia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C5995" w14:textId="6D17C717" w:rsidR="00340099" w:rsidRDefault="00340099">
          <w:pPr>
            <w:pStyle w:val="TOC2"/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10" w:history="1">
            <w:r w:rsidRPr="004B609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Utilisation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916E" w14:textId="0DE05CAC" w:rsidR="00340099" w:rsidRDefault="0034009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11" w:history="1">
            <w:r w:rsidRPr="004B6099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Accueil et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FCCF" w14:textId="592217F7" w:rsidR="00340099" w:rsidRDefault="0034009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12" w:history="1">
            <w:r w:rsidRPr="004B6099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Ma bibliothèque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4E7E" w14:textId="3203D3C4" w:rsidR="00340099" w:rsidRDefault="0034009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13" w:history="1">
            <w:r w:rsidRPr="004B6099">
              <w:rPr>
                <w:rStyle w:val="Hyperlink"/>
                <w:noProof/>
              </w:rPr>
              <w:t>1.3.3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Ajout, édition, suppression d’un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0193" w14:textId="3FCE7842" w:rsidR="00340099" w:rsidRDefault="00340099">
          <w:pPr>
            <w:pStyle w:val="TOC1"/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14" w:history="1">
            <w:r w:rsidRPr="004B609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Topaz Lion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6162" w14:textId="628740B7" w:rsidR="00340099" w:rsidRDefault="00340099">
          <w:pPr>
            <w:pStyle w:val="TOC2"/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15" w:history="1">
            <w:r w:rsidRPr="004B609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C58A" w14:textId="6DF696C3" w:rsidR="00340099" w:rsidRDefault="0034009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16" w:history="1">
            <w:r w:rsidRPr="004B6099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Dépôt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3045" w14:textId="0A887A82" w:rsidR="00340099" w:rsidRDefault="0034009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17" w:history="1">
            <w:r w:rsidRPr="004B6099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Démarrage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FD20F" w14:textId="47B0048A" w:rsidR="00340099" w:rsidRDefault="00340099">
          <w:pPr>
            <w:pStyle w:val="TOC2"/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18" w:history="1">
            <w:r w:rsidRPr="004B609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6131" w14:textId="296EA72C" w:rsidR="00340099" w:rsidRDefault="0034009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19" w:history="1">
            <w:r w:rsidRPr="004B6099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Utilisation avec Insomnia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632D" w14:textId="248DCF14" w:rsidR="00340099" w:rsidRDefault="00340099">
          <w:pPr>
            <w:pStyle w:val="TOC1"/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20" w:history="1">
            <w:r w:rsidRPr="004B609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Docker pour ActiveMQ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8F09" w14:textId="1DB23653" w:rsidR="00340099" w:rsidRDefault="00340099">
          <w:pPr>
            <w:pStyle w:val="TOC1"/>
            <w:rPr>
              <w:rFonts w:eastAsiaTheme="minorEastAsia"/>
              <w:noProof/>
              <w:kern w:val="2"/>
              <w:sz w:val="22"/>
              <w:lang w:val="fr-CH" w:eastAsia="fr-CH"/>
              <w14:ligatures w14:val="standardContextual"/>
            </w:rPr>
          </w:pPr>
          <w:hyperlink w:anchor="_Toc135505921" w:history="1">
            <w:r w:rsidRPr="004B609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2"/>
                <w:lang w:val="fr-CH" w:eastAsia="fr-CH"/>
                <w14:ligatures w14:val="standardContextual"/>
              </w:rPr>
              <w:tab/>
            </w:r>
            <w:r w:rsidRPr="004B6099">
              <w:rPr>
                <w:rStyle w:val="Hyperlink"/>
                <w:noProof/>
              </w:rPr>
              <w:t>Importer un fichier dans Insomnia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6B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AC39" w14:textId="7988365D" w:rsidR="00774420" w:rsidRDefault="00774420" w:rsidP="0077442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F9BBBC" w14:textId="77777777" w:rsidR="004E584C" w:rsidRPr="003B62ED" w:rsidRDefault="0009241F" w:rsidP="004E584C">
      <w:pPr>
        <w:rPr>
          <w:sz w:val="2"/>
          <w:szCs w:val="2"/>
        </w:rPr>
      </w:pPr>
      <w:bookmarkStart w:id="4" w:name="_Toc19804711"/>
      <w:r w:rsidRPr="003B62ED">
        <w:rPr>
          <w:sz w:val="2"/>
          <w:szCs w:val="2"/>
        </w:rPr>
        <w:br w:type="page"/>
      </w:r>
      <w:bookmarkStart w:id="5" w:name="_Toc93768998"/>
      <w:bookmarkStart w:id="6" w:name="_Ref93782272"/>
      <w:bookmarkStart w:id="7" w:name="_Ref93782276"/>
      <w:bookmarkStart w:id="8" w:name="_Ref125715137"/>
      <w:bookmarkStart w:id="9" w:name="_Toc125893423"/>
    </w:p>
    <w:p w14:paraId="091D9D94" w14:textId="521DA7D3" w:rsidR="00B95F83" w:rsidRDefault="00B95F83" w:rsidP="00B95F83">
      <w:pPr>
        <w:pStyle w:val="Heading1"/>
      </w:pPr>
      <w:bookmarkStart w:id="10" w:name="_Toc125893438"/>
      <w:bookmarkStart w:id="11" w:name="_Toc135505902"/>
      <w:bookmarkEnd w:id="5"/>
      <w:bookmarkEnd w:id="6"/>
      <w:bookmarkEnd w:id="7"/>
      <w:bookmarkEnd w:id="8"/>
      <w:bookmarkEnd w:id="9"/>
      <w:r>
        <w:t>Saphir Lion</w:t>
      </w:r>
      <w:bookmarkEnd w:id="11"/>
    </w:p>
    <w:p w14:paraId="7B535013" w14:textId="7959E7C6" w:rsidR="00A96B12" w:rsidRDefault="0027725C" w:rsidP="00B95F83">
      <w:pPr>
        <w:pStyle w:val="Heading2"/>
      </w:pPr>
      <w:bookmarkStart w:id="12" w:name="_Toc135505903"/>
      <w:r>
        <w:t>Installation</w:t>
      </w:r>
      <w:bookmarkEnd w:id="12"/>
    </w:p>
    <w:p w14:paraId="0D3E1BF4" w14:textId="596BBC89" w:rsidR="0027725C" w:rsidRDefault="0027725C" w:rsidP="00B95F83">
      <w:pPr>
        <w:pStyle w:val="Heading3"/>
      </w:pPr>
      <w:bookmarkStart w:id="13" w:name="_Toc135505904"/>
      <w:r>
        <w:t>Dépôt GIT</w:t>
      </w:r>
      <w:bookmarkEnd w:id="13"/>
    </w:p>
    <w:p w14:paraId="31A53229" w14:textId="77777777" w:rsidR="005152F2" w:rsidRDefault="005152F2" w:rsidP="005152F2">
      <w:r>
        <w:t>Le projet se trouve sur GitHub à l’adresse suivante :</w:t>
      </w:r>
    </w:p>
    <w:p w14:paraId="13A563FC" w14:textId="05632BC2" w:rsidR="005152F2" w:rsidRDefault="00251BD3" w:rsidP="005152F2">
      <w:pPr>
        <w:pStyle w:val="ListParagraph"/>
        <w:numPr>
          <w:ilvl w:val="0"/>
          <w:numId w:val="13"/>
        </w:numPr>
        <w:rPr>
          <w:rStyle w:val="Contrast"/>
          <w:b/>
          <w:bCs/>
          <w:sz w:val="24"/>
          <w:szCs w:val="28"/>
          <w:u w:val="single"/>
        </w:rPr>
      </w:pPr>
      <w:hyperlink r:id="rId21" w:history="1">
        <w:r w:rsidR="005152F2" w:rsidRPr="005152F2">
          <w:rPr>
            <w:rStyle w:val="Contrast"/>
            <w:b/>
            <w:bCs/>
            <w:sz w:val="24"/>
            <w:szCs w:val="28"/>
            <w:u w:val="single"/>
          </w:rPr>
          <w:t>https://github.com/Ozurah-HES/SaphirLion</w:t>
        </w:r>
      </w:hyperlink>
    </w:p>
    <w:p w14:paraId="3EFDD24D" w14:textId="7EC982A1" w:rsidR="005B4790" w:rsidRDefault="005B4790" w:rsidP="005B4790">
      <w:r>
        <w:t xml:space="preserve">La commande Git pour cloner </w:t>
      </w:r>
      <w:r w:rsidR="0078384F">
        <w:t>par HTTPS est la suivante :</w:t>
      </w:r>
    </w:p>
    <w:p w14:paraId="3473D9DD" w14:textId="0E4A42B3" w:rsidR="0078384F" w:rsidRPr="006263DA" w:rsidRDefault="0078384F" w:rsidP="00BE7EA8">
      <w:pPr>
        <w:shd w:val="clear" w:color="auto" w:fill="BFBFBF" w:themeFill="background1" w:themeFillShade="BF"/>
        <w:rPr>
          <w:sz w:val="24"/>
          <w:szCs w:val="28"/>
        </w:rPr>
      </w:pPr>
      <w:proofErr w:type="gramStart"/>
      <w:r w:rsidRPr="006263DA">
        <w:rPr>
          <w:sz w:val="24"/>
          <w:szCs w:val="28"/>
        </w:rPr>
        <w:t>git</w:t>
      </w:r>
      <w:proofErr w:type="gramEnd"/>
      <w:r w:rsidRPr="006263DA">
        <w:rPr>
          <w:sz w:val="24"/>
          <w:szCs w:val="28"/>
        </w:rPr>
        <w:t xml:space="preserve"> clone </w:t>
      </w:r>
      <w:r w:rsidR="006263DA" w:rsidRPr="006263DA">
        <w:rPr>
          <w:sz w:val="24"/>
          <w:szCs w:val="28"/>
        </w:rPr>
        <w:t>https://github.com/Ozurah-HES/SaphirLion.git</w:t>
      </w:r>
    </w:p>
    <w:p w14:paraId="70F63D59" w14:textId="184B49EE" w:rsidR="001902DF" w:rsidRDefault="001902DF" w:rsidP="008805E7">
      <w:r>
        <w:t>Les modifications apportées pour le semestre de printemps ont été réalisée</w:t>
      </w:r>
      <w:r w:rsidR="009A5BD4">
        <w:t>s</w:t>
      </w:r>
      <w:r>
        <w:t xml:space="preserve"> sur la branche nommée « SP ». Il est donc nécessaire de changer de branche avec la commande suivante</w:t>
      </w:r>
      <w:r w:rsidR="00E64873">
        <w:t xml:space="preserve"> (depuis la racine du projet)</w:t>
      </w:r>
      <w:r>
        <w:t> :</w:t>
      </w:r>
    </w:p>
    <w:p w14:paraId="770FC495" w14:textId="3056E8D2" w:rsidR="00D527DA" w:rsidRPr="007A63C2" w:rsidRDefault="00D527DA" w:rsidP="001902DF">
      <w:pPr>
        <w:shd w:val="clear" w:color="auto" w:fill="BFBFBF" w:themeFill="background1" w:themeFillShade="BF"/>
        <w:rPr>
          <w:sz w:val="24"/>
          <w:szCs w:val="28"/>
          <w:lang w:val="en-GB"/>
        </w:rPr>
      </w:pPr>
      <w:r w:rsidRPr="007A63C2">
        <w:rPr>
          <w:sz w:val="24"/>
          <w:szCs w:val="28"/>
          <w:lang w:val="en-GB"/>
        </w:rPr>
        <w:t>git checkout -b SP remotes/origin/SP</w:t>
      </w:r>
    </w:p>
    <w:p w14:paraId="5E7F7A40" w14:textId="307A55DF" w:rsidR="004B740C" w:rsidRDefault="008805E7" w:rsidP="008805E7">
      <w:r>
        <w:t xml:space="preserve">Vous pouvez également récupérer le projet </w:t>
      </w:r>
      <w:r w:rsidR="004B740C">
        <w:t>au format zip avec cette URL (téléchargement direct) :</w:t>
      </w:r>
      <w:r w:rsidR="004B740C">
        <w:br/>
      </w:r>
      <w:hyperlink r:id="rId22" w:history="1">
        <w:r w:rsidR="00F86F79" w:rsidRPr="001D21C5">
          <w:rPr>
            <w:rStyle w:val="Hyperlink"/>
            <w:sz w:val="21"/>
          </w:rPr>
          <w:t>https://github.com/Ozurah-HES/SaphirLion/archive/refs/heads/SP.zip</w:t>
        </w:r>
      </w:hyperlink>
      <w:r w:rsidR="00F86F79">
        <w:t xml:space="preserve"> </w:t>
      </w:r>
    </w:p>
    <w:p w14:paraId="19AC0F27" w14:textId="77777777" w:rsidR="00DA7935" w:rsidRPr="00241BBA" w:rsidRDefault="00644A40" w:rsidP="00241BBA">
      <w:pPr>
        <w:pStyle w:val="Heading3"/>
      </w:pPr>
      <w:bookmarkStart w:id="14" w:name="_Toc135505905"/>
      <w:r>
        <w:t xml:space="preserve">Versions </w:t>
      </w:r>
      <w:r w:rsidRPr="00241BBA">
        <w:t>Java</w:t>
      </w:r>
      <w:r>
        <w:t xml:space="preserve"> nécessaire</w:t>
      </w:r>
      <w:r w:rsidR="00DA7935" w:rsidRPr="00241BBA">
        <w:t>s</w:t>
      </w:r>
      <w:bookmarkEnd w:id="14"/>
    </w:p>
    <w:p w14:paraId="75F7C929" w14:textId="7D82B022" w:rsidR="00412129" w:rsidRDefault="00DA411B" w:rsidP="00412129">
      <w:r>
        <w:t>Le projet est configuré pour fonctionner avec Java 11 au minimum. Cependant, il n’a été testé qu’avec une machine ayant Java 17 d’installé.</w:t>
      </w:r>
    </w:p>
    <w:p w14:paraId="1819449A" w14:textId="121C0CB4" w:rsidR="001112DE" w:rsidRDefault="0001460F" w:rsidP="00412129">
      <w:r>
        <w:t xml:space="preserve">Si vous avez des problèmes pour exécuter les commandes Maven pour le démarrage du projet, </w:t>
      </w:r>
      <w:r w:rsidR="00C319EC">
        <w:t>assurez-vous</w:t>
      </w:r>
      <w:r>
        <w:t xml:space="preserve"> d’avoir con</w:t>
      </w:r>
      <w:r w:rsidR="00C319EC">
        <w:t>figur</w:t>
      </w:r>
      <w:r w:rsidR="00DA7935">
        <w:t>é</w:t>
      </w:r>
      <w:r w:rsidR="00C319EC">
        <w:t xml:space="preserve"> correctement la variable d’environnement « JAVA_HOME »</w:t>
      </w:r>
      <w:r w:rsidR="0016785D">
        <w:t xml:space="preserve"> pour qu’elle pointe vers le bon </w:t>
      </w:r>
      <w:r w:rsidR="001F70DB">
        <w:t>JDK.</w:t>
      </w:r>
    </w:p>
    <w:p w14:paraId="72F29284" w14:textId="4DA3B8E0" w:rsidR="001112DE" w:rsidRDefault="00512583" w:rsidP="000B6CE9">
      <w:pPr>
        <w:keepNext/>
        <w:spacing w:after="0"/>
        <w:jc w:val="center"/>
      </w:pPr>
      <w:r w:rsidRPr="00512583">
        <w:rPr>
          <w:noProof/>
        </w:rPr>
        <w:drawing>
          <wp:inline distT="0" distB="0" distL="0" distR="0" wp14:anchorId="1CF83F05" wp14:editId="1B08AF52">
            <wp:extent cx="2866030" cy="586614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3477" cy="59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7502" w14:textId="08CE4058" w:rsidR="00DA411B" w:rsidRPr="00412129" w:rsidRDefault="001112DE" w:rsidP="001112DE">
      <w:pPr>
        <w:pStyle w:val="Caption"/>
        <w:jc w:val="center"/>
      </w:pPr>
      <w:r>
        <w:t xml:space="preserve">Capture d'écran </w:t>
      </w:r>
      <w:r>
        <w:fldChar w:fldCharType="begin"/>
      </w:r>
      <w:r>
        <w:instrText xml:space="preserve"> SEQ Capture_d'écran \* ARABIC </w:instrText>
      </w:r>
      <w:r>
        <w:fldChar w:fldCharType="separate"/>
      </w:r>
      <w:r w:rsidR="001F26BC">
        <w:rPr>
          <w:noProof/>
        </w:rPr>
        <w:t>1</w:t>
      </w:r>
      <w:r>
        <w:rPr>
          <w:noProof/>
        </w:rPr>
        <w:fldChar w:fldCharType="end"/>
      </w:r>
      <w:r>
        <w:t xml:space="preserve"> – Variable d’environnement</w:t>
      </w:r>
      <w:r w:rsidR="00512583">
        <w:t xml:space="preserve"> « JAVA_HOME » (exemple de chemin)</w:t>
      </w:r>
    </w:p>
    <w:p w14:paraId="772BDF42" w14:textId="36C966A7" w:rsidR="004510B8" w:rsidRDefault="005C5922" w:rsidP="00B95F83">
      <w:pPr>
        <w:pStyle w:val="Heading3"/>
      </w:pPr>
      <w:bookmarkStart w:id="15" w:name="_Toc135505906"/>
      <w:r>
        <w:t>Configurations possibles</w:t>
      </w:r>
      <w:bookmarkEnd w:id="15"/>
    </w:p>
    <w:p w14:paraId="6773E836" w14:textId="0723BE9C" w:rsidR="005072E9" w:rsidRDefault="005072E9" w:rsidP="005072E9">
      <w:r>
        <w:t xml:space="preserve">Avant de démarrer le projet, vous pouvez modifier la configuration du programme </w:t>
      </w:r>
      <w:r w:rsidR="00D9059C">
        <w:t>dans le fichier « </w:t>
      </w:r>
      <w:proofErr w:type="spellStart"/>
      <w:proofErr w:type="gramStart"/>
      <w:r w:rsidR="00D9059C" w:rsidRPr="00B133C0">
        <w:rPr>
          <w:rStyle w:val="Contrast"/>
        </w:rPr>
        <w:t>application.properties</w:t>
      </w:r>
      <w:proofErr w:type="spellEnd"/>
      <w:proofErr w:type="gramEnd"/>
      <w:r w:rsidR="00D9059C">
        <w:t> ».</w:t>
      </w:r>
    </w:p>
    <w:p w14:paraId="05A2CFB0" w14:textId="77777777" w:rsidR="0039292C" w:rsidRDefault="00441C54" w:rsidP="000B6CE9">
      <w:pPr>
        <w:keepNext/>
        <w:spacing w:after="0"/>
        <w:jc w:val="center"/>
      </w:pPr>
      <w:r w:rsidRPr="00441C54">
        <w:rPr>
          <w:noProof/>
        </w:rPr>
        <w:drawing>
          <wp:inline distT="0" distB="0" distL="0" distR="0" wp14:anchorId="4764339C" wp14:editId="712CB47A">
            <wp:extent cx="1753737" cy="266714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8924" cy="269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D771" w14:textId="1DCB75CA" w:rsidR="00033C75" w:rsidRDefault="0039292C" w:rsidP="00DE41D1">
      <w:pPr>
        <w:pStyle w:val="Caption"/>
        <w:jc w:val="center"/>
      </w:pPr>
      <w:r>
        <w:t xml:space="preserve">Arborescence </w:t>
      </w:r>
      <w:r>
        <w:fldChar w:fldCharType="begin"/>
      </w:r>
      <w:r>
        <w:instrText xml:space="preserve"> SEQ Arborescence \* ARABIC </w:instrText>
      </w:r>
      <w:r>
        <w:fldChar w:fldCharType="separate"/>
      </w:r>
      <w:r w:rsidR="001F26BC">
        <w:rPr>
          <w:noProof/>
        </w:rPr>
        <w:t>1</w:t>
      </w:r>
      <w:r>
        <w:rPr>
          <w:noProof/>
        </w:rPr>
        <w:fldChar w:fldCharType="end"/>
      </w:r>
      <w:r>
        <w:t xml:space="preserve"> – Où trouver le fichier </w:t>
      </w:r>
      <w:r w:rsidR="00D37C1F">
        <w:t>« </w:t>
      </w:r>
      <w:proofErr w:type="spellStart"/>
      <w:proofErr w:type="gramStart"/>
      <w:r w:rsidR="00D37C1F">
        <w:t>application.properties</w:t>
      </w:r>
      <w:proofErr w:type="spellEnd"/>
      <w:proofErr w:type="gramEnd"/>
      <w:r w:rsidR="00D37C1F">
        <w:t> » dans le projet</w:t>
      </w:r>
      <w:r w:rsidR="00033C75">
        <w:br w:type="page"/>
      </w:r>
    </w:p>
    <w:p w14:paraId="5FDE220C" w14:textId="16DFA74C" w:rsidR="0039292C" w:rsidRDefault="00883270" w:rsidP="005072E9">
      <w:r>
        <w:t>Dans ce fichier, vous pouvez changer les valeurs de :</w:t>
      </w:r>
    </w:p>
    <w:tbl>
      <w:tblPr>
        <w:tblStyle w:val="Tableauenumeration"/>
        <w:tblW w:w="0" w:type="auto"/>
        <w:tblLook w:val="04A0" w:firstRow="1" w:lastRow="0" w:firstColumn="1" w:lastColumn="0" w:noHBand="0" w:noVBand="1"/>
      </w:tblPr>
      <w:tblGrid>
        <w:gridCol w:w="2108"/>
        <w:gridCol w:w="1124"/>
        <w:gridCol w:w="5830"/>
      </w:tblGrid>
      <w:tr w:rsidR="003E3FB1" w14:paraId="7CBA5088" w14:textId="0A6BE1F0" w:rsidTr="00B11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4E6A71" w14:textId="04F605DD" w:rsidR="003E3FB1" w:rsidRDefault="003E3FB1" w:rsidP="005072E9">
            <w:r>
              <w:t>Propriété</w:t>
            </w:r>
          </w:p>
        </w:tc>
        <w:tc>
          <w:tcPr>
            <w:tcW w:w="0" w:type="auto"/>
          </w:tcPr>
          <w:p w14:paraId="1A5652FC" w14:textId="280C7B07" w:rsidR="003E3FB1" w:rsidRDefault="003E3FB1" w:rsidP="0050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0" w:type="auto"/>
          </w:tcPr>
          <w:p w14:paraId="67C77D2A" w14:textId="59200545" w:rsidR="003E3FB1" w:rsidRDefault="003E3FB1" w:rsidP="00507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</w:t>
            </w:r>
            <w:r w:rsidR="00DA7935">
              <w:t>s</w:t>
            </w:r>
            <w:r>
              <w:t xml:space="preserve"> possibles, utilité, remarque</w:t>
            </w:r>
          </w:p>
        </w:tc>
      </w:tr>
      <w:tr w:rsidR="003E3FB1" w14:paraId="5346EA8F" w14:textId="41BAFC1D" w:rsidTr="00B11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B05A16" w14:textId="5EB4BB6C" w:rsidR="003E3FB1" w:rsidRDefault="003E3FB1" w:rsidP="005072E9">
            <w:proofErr w:type="spellStart"/>
            <w:proofErr w:type="gramStart"/>
            <w:r w:rsidRPr="005D3C27">
              <w:t>server.port</w:t>
            </w:r>
            <w:proofErr w:type="spellEnd"/>
            <w:proofErr w:type="gramEnd"/>
          </w:p>
        </w:tc>
        <w:tc>
          <w:tcPr>
            <w:tcW w:w="0" w:type="auto"/>
          </w:tcPr>
          <w:p w14:paraId="127CA808" w14:textId="2B744685" w:rsidR="003E3FB1" w:rsidRDefault="003E3FB1" w:rsidP="0050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8080</w:t>
            </w:r>
          </w:p>
        </w:tc>
        <w:tc>
          <w:tcPr>
            <w:tcW w:w="0" w:type="auto"/>
          </w:tcPr>
          <w:p w14:paraId="21627158" w14:textId="77777777" w:rsidR="003E3FB1" w:rsidRDefault="003E3FB1" w:rsidP="0050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numéro de port libre.</w:t>
            </w:r>
            <w:r>
              <w:br/>
              <w:t>Utilisé pour accéder au site en local.</w:t>
            </w:r>
          </w:p>
          <w:p w14:paraId="3D66C964" w14:textId="481C25E4" w:rsidR="00D33CE3" w:rsidRDefault="00D33CE3" w:rsidP="00D33CE3">
            <w:pPr>
              <w:pStyle w:val="Informa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TopazLion</w:t>
            </w:r>
            <w:proofErr w:type="spellEnd"/>
            <w:r>
              <w:t xml:space="preserve"> est configuré pour utiliser le port </w:t>
            </w:r>
            <w:r w:rsidRPr="008F364E">
              <w:rPr>
                <w:b/>
                <w:bCs/>
              </w:rPr>
              <w:t>9090</w:t>
            </w:r>
            <w:r>
              <w:t>.</w:t>
            </w:r>
            <w:r>
              <w:br/>
            </w:r>
            <w:proofErr w:type="spellStart"/>
            <w:r>
              <w:t>SaphirLion</w:t>
            </w:r>
            <w:proofErr w:type="spellEnd"/>
            <w:r>
              <w:t xml:space="preserve"> est configuré pour utiliser le port </w:t>
            </w:r>
            <w:r w:rsidRPr="008F364E">
              <w:rPr>
                <w:b/>
                <w:bCs/>
              </w:rPr>
              <w:t>8080</w:t>
            </w:r>
            <w:r>
              <w:t>.</w:t>
            </w:r>
            <w:r>
              <w:br/>
              <w:t>Pour éviter des problèmes avec les routes définies ou devoir modifier toutes les configurations, il est conseillé de ne pas changer ces ports.</w:t>
            </w:r>
          </w:p>
        </w:tc>
      </w:tr>
      <w:tr w:rsidR="003E3FB1" w14:paraId="4B5E792C" w14:textId="1BDC0149" w:rsidTr="00B114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A15DDE" w14:textId="1FA6D956" w:rsidR="003E3FB1" w:rsidRDefault="003E3FB1" w:rsidP="005072E9">
            <w:proofErr w:type="spellStart"/>
            <w:proofErr w:type="gramStart"/>
            <w:r w:rsidRPr="005D3C27">
              <w:t>spring.profiles</w:t>
            </w:r>
            <w:proofErr w:type="gramEnd"/>
            <w:r w:rsidRPr="005D3C27">
              <w:t>.include</w:t>
            </w:r>
            <w:proofErr w:type="spellEnd"/>
          </w:p>
        </w:tc>
        <w:tc>
          <w:tcPr>
            <w:tcW w:w="0" w:type="auto"/>
          </w:tcPr>
          <w:p w14:paraId="639AF965" w14:textId="6274777A" w:rsidR="003E3FB1" w:rsidRDefault="003E3FB1" w:rsidP="00507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mysql</w:t>
            </w:r>
            <w:proofErr w:type="spellEnd"/>
            <w:proofErr w:type="gramEnd"/>
          </w:p>
        </w:tc>
        <w:tc>
          <w:tcPr>
            <w:tcW w:w="0" w:type="auto"/>
          </w:tcPr>
          <w:p w14:paraId="273F3398" w14:textId="1905F426" w:rsidR="003E3FB1" w:rsidRDefault="003E3FB1" w:rsidP="00507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Choix du type de base de données</w:t>
            </w:r>
            <w:r w:rsidR="00F0720B">
              <w:t> :</w:t>
            </w:r>
          </w:p>
          <w:p w14:paraId="5D2D91B5" w14:textId="77777777" w:rsidR="003E3FB1" w:rsidRDefault="003E3FB1" w:rsidP="003E3FB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</w:t>
            </w:r>
            <w:proofErr w:type="spellStart"/>
            <w:proofErr w:type="gramStart"/>
            <w:r w:rsidRPr="00073EFD">
              <w:rPr>
                <w:rStyle w:val="Contrast"/>
                <w:b/>
                <w:bCs/>
              </w:rPr>
              <w:t>mysql</w:t>
            </w:r>
            <w:proofErr w:type="spellEnd"/>
            <w:proofErr w:type="gramEnd"/>
            <w:r>
              <w:t xml:space="preserve"> » nécessite qu’un serveur </w:t>
            </w:r>
            <w:proofErr w:type="spellStart"/>
            <w:r>
              <w:t>MySql</w:t>
            </w:r>
            <w:proofErr w:type="spellEnd"/>
            <w:r>
              <w:t xml:space="preserve"> fonctionne</w:t>
            </w:r>
          </w:p>
          <w:p w14:paraId="622A0650" w14:textId="6E6221F1" w:rsidR="004204C4" w:rsidRDefault="004204C4" w:rsidP="003E3FB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</w:t>
            </w:r>
            <w:proofErr w:type="gramStart"/>
            <w:r w:rsidRPr="00073EFD">
              <w:rPr>
                <w:rStyle w:val="Contrast"/>
                <w:b/>
                <w:bCs/>
              </w:rPr>
              <w:t>h</w:t>
            </w:r>
            <w:proofErr w:type="gramEnd"/>
            <w:r w:rsidRPr="00073EFD">
              <w:rPr>
                <w:rStyle w:val="Contrast"/>
                <w:b/>
                <w:bCs/>
              </w:rPr>
              <w:t>2file</w:t>
            </w:r>
            <w:r>
              <w:t> » va créer une base de donnée</w:t>
            </w:r>
            <w:r w:rsidR="000C18F2">
              <w:t xml:space="preserve">s </w:t>
            </w:r>
            <w:r>
              <w:t>dans un fichier H2, dans le dossier « /</w:t>
            </w:r>
            <w:proofErr w:type="spellStart"/>
            <w:r w:rsidR="009E19FD">
              <w:t>db</w:t>
            </w:r>
            <w:proofErr w:type="spellEnd"/>
            <w:r w:rsidR="009E19FD">
              <w:t>/ » à la racine du projet</w:t>
            </w:r>
          </w:p>
        </w:tc>
      </w:tr>
      <w:tr w:rsidR="003E3FB1" w14:paraId="24605D33" w14:textId="77777777" w:rsidTr="00B11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4F5B15" w14:textId="3DB2EBBA" w:rsidR="003E3FB1" w:rsidRPr="005D3C27" w:rsidRDefault="003E3FB1" w:rsidP="005072E9">
            <w:proofErr w:type="spellStart"/>
            <w:proofErr w:type="gramStart"/>
            <w:r w:rsidRPr="005D3C27">
              <w:t>spring.profiles</w:t>
            </w:r>
            <w:proofErr w:type="gramEnd"/>
            <w:r w:rsidRPr="005D3C27">
              <w:t>.active</w:t>
            </w:r>
            <w:proofErr w:type="spellEnd"/>
          </w:p>
        </w:tc>
        <w:tc>
          <w:tcPr>
            <w:tcW w:w="0" w:type="auto"/>
          </w:tcPr>
          <w:p w14:paraId="7C65EEEB" w14:textId="103E6C72" w:rsidR="003E3FB1" w:rsidRDefault="003E3FB1" w:rsidP="0050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seed</w:t>
            </w:r>
            <w:proofErr w:type="spellEnd"/>
            <w:proofErr w:type="gramEnd"/>
            <w:r>
              <w:t>-prod</w:t>
            </w:r>
          </w:p>
        </w:tc>
        <w:tc>
          <w:tcPr>
            <w:tcW w:w="0" w:type="auto"/>
          </w:tcPr>
          <w:p w14:paraId="43D6D258" w14:textId="2F144A9D" w:rsidR="003E3FB1" w:rsidRDefault="009E19FD" w:rsidP="0050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Choix des seeders</w:t>
            </w:r>
            <w:r w:rsidR="00F0720B">
              <w:t xml:space="preserve"> pour la base de </w:t>
            </w:r>
            <w:r w:rsidR="000E5534">
              <w:t>données</w:t>
            </w:r>
            <w:r w:rsidR="00F0720B">
              <w:t> :</w:t>
            </w:r>
          </w:p>
          <w:p w14:paraId="31DE102F" w14:textId="7F569008" w:rsidR="00F0720B" w:rsidRDefault="00365BC0" w:rsidP="00F0720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</w:t>
            </w:r>
            <w:proofErr w:type="gramStart"/>
            <w:r w:rsidR="00103766" w:rsidRPr="00103766">
              <w:rPr>
                <w:rStyle w:val="Contrast"/>
                <w:b/>
                <w:bCs/>
              </w:rPr>
              <w:t>clean</w:t>
            </w:r>
            <w:proofErr w:type="gramEnd"/>
            <w:r w:rsidR="00103766" w:rsidRPr="00103766">
              <w:rPr>
                <w:rStyle w:val="Contrast"/>
                <w:b/>
                <w:bCs/>
              </w:rPr>
              <w:t>-</w:t>
            </w:r>
            <w:proofErr w:type="spellStart"/>
            <w:r w:rsidR="00103766" w:rsidRPr="00103766">
              <w:rPr>
                <w:rStyle w:val="Contrast"/>
                <w:b/>
                <w:bCs/>
              </w:rPr>
              <w:t>db</w:t>
            </w:r>
            <w:proofErr w:type="spellEnd"/>
            <w:r w:rsidR="00103766">
              <w:t> »</w:t>
            </w:r>
            <w:r>
              <w:t> : vide les tables à chaque démarrage de l’application</w:t>
            </w:r>
          </w:p>
          <w:p w14:paraId="0F49CBBF" w14:textId="2F71574C" w:rsidR="00365BC0" w:rsidRDefault="00365BC0" w:rsidP="00F0720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</w:t>
            </w:r>
            <w:proofErr w:type="spellStart"/>
            <w:proofErr w:type="gramStart"/>
            <w:r w:rsidR="002A3285" w:rsidRPr="002A3285">
              <w:rPr>
                <w:rStyle w:val="Contrast"/>
                <w:b/>
                <w:bCs/>
              </w:rPr>
              <w:t>seed</w:t>
            </w:r>
            <w:proofErr w:type="spellEnd"/>
            <w:proofErr w:type="gramEnd"/>
            <w:r w:rsidR="002A3285" w:rsidRPr="002A3285">
              <w:rPr>
                <w:rStyle w:val="Contrast"/>
                <w:b/>
                <w:bCs/>
              </w:rPr>
              <w:t>-prod</w:t>
            </w:r>
            <w:r>
              <w:t xml:space="preserve"> » : ajoute les </w:t>
            </w:r>
            <w:r w:rsidR="00FA07EE">
              <w:t>entrées</w:t>
            </w:r>
            <w:r>
              <w:t xml:space="preserve"> de bases</w:t>
            </w:r>
            <w:r w:rsidR="00FA07EE">
              <w:t xml:space="preserve"> pour utiliser le site en production.</w:t>
            </w:r>
            <w:r w:rsidR="000E5534">
              <w:t xml:space="preserve"> Uniquement si la BDD est vide.</w:t>
            </w:r>
          </w:p>
          <w:p w14:paraId="6D8BB9B6" w14:textId="0305CC72" w:rsidR="00FA07EE" w:rsidRDefault="00FA07EE" w:rsidP="00F0720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</w:t>
            </w:r>
            <w:proofErr w:type="spellStart"/>
            <w:proofErr w:type="gramStart"/>
            <w:r w:rsidR="009F486A" w:rsidRPr="009F486A">
              <w:rPr>
                <w:rStyle w:val="Contrast"/>
                <w:b/>
                <w:bCs/>
              </w:rPr>
              <w:t>seed</w:t>
            </w:r>
            <w:proofErr w:type="spellEnd"/>
            <w:proofErr w:type="gramEnd"/>
            <w:r w:rsidR="009F486A" w:rsidRPr="009F486A">
              <w:rPr>
                <w:rStyle w:val="Contrast"/>
                <w:b/>
                <w:bCs/>
              </w:rPr>
              <w:t>-test</w:t>
            </w:r>
            <w:r>
              <w:t> » : vide les tables</w:t>
            </w:r>
            <w:r w:rsidR="000E5534">
              <w:t xml:space="preserve"> et ajoute des données destiné</w:t>
            </w:r>
            <w:r w:rsidR="000C18F2">
              <w:t>es</w:t>
            </w:r>
            <w:r w:rsidR="000E5534">
              <w:t xml:space="preserve"> aux tests.</w:t>
            </w:r>
          </w:p>
        </w:tc>
      </w:tr>
    </w:tbl>
    <w:p w14:paraId="654E1E29" w14:textId="5ADDD156" w:rsidR="00A516E5" w:rsidRDefault="00A516E5" w:rsidP="009F486A">
      <w:pPr>
        <w:pStyle w:val="Information"/>
      </w:pPr>
      <w:r>
        <w:t xml:space="preserve">Le </w:t>
      </w:r>
      <w:r w:rsidR="00AA36B5">
        <w:t>see</w:t>
      </w:r>
      <w:r>
        <w:t>der « </w:t>
      </w:r>
      <w:proofErr w:type="spellStart"/>
      <w:r>
        <w:t>seed</w:t>
      </w:r>
      <w:proofErr w:type="spellEnd"/>
      <w:r>
        <w:t>-prod » cré</w:t>
      </w:r>
      <w:r w:rsidR="00291FCB">
        <w:t>e</w:t>
      </w:r>
      <w:r>
        <w:t xml:space="preserve"> deux utilisateurs : « </w:t>
      </w:r>
      <w:r w:rsidRPr="008B764A">
        <w:rPr>
          <w:rStyle w:val="Contrast"/>
        </w:rPr>
        <w:t>User 1</w:t>
      </w:r>
      <w:r>
        <w:t> » et « </w:t>
      </w:r>
      <w:r w:rsidRPr="008B764A">
        <w:rPr>
          <w:rStyle w:val="Contrast"/>
        </w:rPr>
        <w:t>User 2</w:t>
      </w:r>
      <w:r>
        <w:t> » avec comme mot de passe « </w:t>
      </w:r>
      <w:proofErr w:type="spellStart"/>
      <w:r w:rsidRPr="008B764A">
        <w:rPr>
          <w:rStyle w:val="Contrast"/>
        </w:rPr>
        <w:t>password</w:t>
      </w:r>
      <w:proofErr w:type="spellEnd"/>
      <w:r>
        <w:t> ».</w:t>
      </w:r>
    </w:p>
    <w:p w14:paraId="6CC9E991" w14:textId="47F2E17B" w:rsidR="00883270" w:rsidRDefault="009F486A" w:rsidP="009F486A">
      <w:pPr>
        <w:pStyle w:val="Information"/>
      </w:pPr>
      <w:r>
        <w:t xml:space="preserve">Pour les </w:t>
      </w:r>
      <w:r w:rsidR="00B976AF">
        <w:t>seeders</w:t>
      </w:r>
      <w:r>
        <w:t>, il est fortement conseillé de laisser uniquement « </w:t>
      </w:r>
      <w:proofErr w:type="spellStart"/>
      <w:r>
        <w:t>seed</w:t>
      </w:r>
      <w:proofErr w:type="spellEnd"/>
      <w:r>
        <w:t>-prod », de cette manière les données sont persistantes entre chaque démarrage de l’application.</w:t>
      </w:r>
      <w:r w:rsidR="0053536C">
        <w:t xml:space="preserve"> De plus, le site ne permet pas la création d’utilisateur</w:t>
      </w:r>
      <w:r w:rsidR="000C18F2">
        <w:t>s.</w:t>
      </w:r>
      <w:r w:rsidR="00801EC4">
        <w:t xml:space="preserve"> </w:t>
      </w:r>
      <w:r w:rsidR="00016206">
        <w:t xml:space="preserve">Donc, pour utiliser pleinement le site, </w:t>
      </w:r>
      <w:r w:rsidR="002D727E">
        <w:t xml:space="preserve">nous utiliserons les utilisateurs précréés par le </w:t>
      </w:r>
      <w:r w:rsidR="00AA36B5">
        <w:t>see</w:t>
      </w:r>
      <w:r w:rsidR="002D727E">
        <w:t>der « </w:t>
      </w:r>
      <w:proofErr w:type="spellStart"/>
      <w:r w:rsidR="002D727E">
        <w:t>seed</w:t>
      </w:r>
      <w:proofErr w:type="spellEnd"/>
      <w:r w:rsidR="002D727E">
        <w:t>-prod ».</w:t>
      </w:r>
    </w:p>
    <w:p w14:paraId="3F71EA24" w14:textId="4BC0FCC1" w:rsidR="00D939F7" w:rsidRDefault="009F486A" w:rsidP="00A516E5">
      <w:pPr>
        <w:pStyle w:val="Information"/>
      </w:pPr>
      <w:r>
        <w:t>Il est possible d’activer</w:t>
      </w:r>
      <w:r w:rsidR="003F7120">
        <w:t xml:space="preserve"> le </w:t>
      </w:r>
      <w:r w:rsidR="00AA36B5">
        <w:t>see</w:t>
      </w:r>
      <w:r w:rsidR="003F7120">
        <w:t>der « clean-</w:t>
      </w:r>
      <w:proofErr w:type="spellStart"/>
      <w:r w:rsidR="003F7120">
        <w:t>db</w:t>
      </w:r>
      <w:proofErr w:type="spellEnd"/>
      <w:r w:rsidR="003F7120">
        <w:t> » et « </w:t>
      </w:r>
      <w:proofErr w:type="spellStart"/>
      <w:r w:rsidR="003F7120">
        <w:t>seed</w:t>
      </w:r>
      <w:proofErr w:type="spellEnd"/>
      <w:r w:rsidR="003F7120">
        <w:t>-prod » en même temps. Pour ce faire, modifier la propriété comme suit :</w:t>
      </w:r>
      <w:r w:rsidR="003F7120">
        <w:br/>
      </w:r>
      <w:r w:rsidR="00A50771">
        <w:t>« </w:t>
      </w:r>
      <w:proofErr w:type="spellStart"/>
      <w:proofErr w:type="gramStart"/>
      <w:r w:rsidR="00A50771" w:rsidRPr="00A50771">
        <w:rPr>
          <w:shd w:val="clear" w:color="auto" w:fill="BFBFBF" w:themeFill="background1" w:themeFillShade="BF"/>
        </w:rPr>
        <w:t>spring.profiles</w:t>
      </w:r>
      <w:proofErr w:type="gramEnd"/>
      <w:r w:rsidR="00A50771" w:rsidRPr="00A50771">
        <w:rPr>
          <w:shd w:val="clear" w:color="auto" w:fill="BFBFBF" w:themeFill="background1" w:themeFillShade="BF"/>
        </w:rPr>
        <w:t>.active</w:t>
      </w:r>
      <w:proofErr w:type="spellEnd"/>
      <w:r w:rsidR="00A50771" w:rsidRPr="00A50771">
        <w:rPr>
          <w:shd w:val="clear" w:color="auto" w:fill="BFBFBF" w:themeFill="background1" w:themeFillShade="BF"/>
        </w:rPr>
        <w:t>=</w:t>
      </w:r>
      <w:proofErr w:type="spellStart"/>
      <w:r w:rsidR="00A50771" w:rsidRPr="00A50771">
        <w:rPr>
          <w:shd w:val="clear" w:color="auto" w:fill="BFBFBF" w:themeFill="background1" w:themeFillShade="BF"/>
        </w:rPr>
        <w:t>seed</w:t>
      </w:r>
      <w:proofErr w:type="spellEnd"/>
      <w:r w:rsidR="00A50771" w:rsidRPr="00A50771">
        <w:rPr>
          <w:shd w:val="clear" w:color="auto" w:fill="BFBFBF" w:themeFill="background1" w:themeFillShade="BF"/>
        </w:rPr>
        <w:t>-prod, clean-</w:t>
      </w:r>
      <w:proofErr w:type="spellStart"/>
      <w:r w:rsidR="00A50771" w:rsidRPr="00A50771">
        <w:rPr>
          <w:shd w:val="clear" w:color="auto" w:fill="BFBFBF" w:themeFill="background1" w:themeFillShade="BF"/>
        </w:rPr>
        <w:t>db</w:t>
      </w:r>
      <w:proofErr w:type="spellEnd"/>
      <w:r w:rsidR="00A50771">
        <w:t> »</w:t>
      </w:r>
      <w:r w:rsidR="00B976AF">
        <w:t>.</w:t>
      </w:r>
    </w:p>
    <w:p w14:paraId="2BADE7D9" w14:textId="1C8549B7" w:rsidR="00532171" w:rsidRDefault="00532171" w:rsidP="00532171">
      <w:pPr>
        <w:pStyle w:val="Attention"/>
        <w:rPr>
          <w:color w:val="FF0000"/>
        </w:rPr>
      </w:pPr>
      <w:r w:rsidRPr="003037CE">
        <w:rPr>
          <w:color w:val="FF0000"/>
        </w:rPr>
        <w:t>Pour la suite d</w:t>
      </w:r>
      <w:r w:rsidR="003037CE">
        <w:rPr>
          <w:color w:val="FF0000"/>
        </w:rPr>
        <w:t>u document</w:t>
      </w:r>
      <w:r w:rsidRPr="003037CE">
        <w:rPr>
          <w:color w:val="FF0000"/>
        </w:rPr>
        <w:t xml:space="preserve">, nous </w:t>
      </w:r>
      <w:r w:rsidR="003037CE" w:rsidRPr="003037CE">
        <w:rPr>
          <w:color w:val="FF0000"/>
        </w:rPr>
        <w:t>partons du principe que la configuration n’a pas été changée !</w:t>
      </w:r>
    </w:p>
    <w:p w14:paraId="4069AE8C" w14:textId="5A3FDC76" w:rsidR="006B2C4F" w:rsidRDefault="006B2C4F" w:rsidP="00B95F83">
      <w:pPr>
        <w:pStyle w:val="Heading4"/>
      </w:pPr>
      <w:r>
        <w:t xml:space="preserve">Configuration </w:t>
      </w:r>
      <w:r w:rsidR="004D1315">
        <w:t>de la base de données</w:t>
      </w:r>
    </w:p>
    <w:p w14:paraId="5EF97215" w14:textId="44745E66" w:rsidR="004D1315" w:rsidRDefault="00C939EC" w:rsidP="004D1315">
      <w:r>
        <w:t xml:space="preserve">Il est </w:t>
      </w:r>
      <w:r w:rsidR="00E3491D">
        <w:t>peut-être</w:t>
      </w:r>
      <w:r>
        <w:t xml:space="preserve"> nécessaire de modifier les fichiers de configuration de base de données, notamment le </w:t>
      </w:r>
      <w:r w:rsidR="000D6CAE">
        <w:t>compte utilisé ou le mot de passe.</w:t>
      </w:r>
    </w:p>
    <w:p w14:paraId="172DDAB2" w14:textId="34A75D68" w:rsidR="000D6CAE" w:rsidRDefault="000D6CAE" w:rsidP="004D1315">
      <w:r>
        <w:t>Pour se faire, il faut accéder au fichier « </w:t>
      </w:r>
      <w:r w:rsidRPr="00B133C0">
        <w:rPr>
          <w:rStyle w:val="Contrast"/>
        </w:rPr>
        <w:t>application-</w:t>
      </w:r>
      <w:proofErr w:type="spellStart"/>
      <w:proofErr w:type="gramStart"/>
      <w:r w:rsidRPr="00B133C0">
        <w:rPr>
          <w:rStyle w:val="Contrast"/>
        </w:rPr>
        <w:t>mysql.properties</w:t>
      </w:r>
      <w:proofErr w:type="spellEnd"/>
      <w:proofErr w:type="gramEnd"/>
      <w:r>
        <w:t xml:space="preserve"> » (ou </w:t>
      </w:r>
      <w:r w:rsidRPr="00B133C0">
        <w:rPr>
          <w:rStyle w:val="Contrast"/>
        </w:rPr>
        <w:t>h2file</w:t>
      </w:r>
      <w:r w:rsidR="006675B8">
        <w:t>, en fonction du type de BDD spécifié précédemment</w:t>
      </w:r>
      <w:r>
        <w:t>)</w:t>
      </w:r>
      <w:r w:rsidR="00AD3D9D">
        <w:t xml:space="preserve"> et d’adapter les propriétés. </w:t>
      </w:r>
      <w:r w:rsidR="00CE1C5B">
        <w:t xml:space="preserve">Les </w:t>
      </w:r>
      <w:r w:rsidR="00840614">
        <w:t>trois propriétés principales à vérifier sont :</w:t>
      </w:r>
    </w:p>
    <w:p w14:paraId="01BFF948" w14:textId="3F564E84" w:rsidR="006B2C4F" w:rsidRDefault="00840614" w:rsidP="00E3491D">
      <w:pPr>
        <w:shd w:val="clear" w:color="auto" w:fill="BFBFBF" w:themeFill="background1" w:themeFillShade="BF"/>
      </w:pPr>
      <w:r w:rsidRPr="00840614">
        <w:t>spring.datasource.url=jdbc:mysql://localhost:3306/SaphirLion?createDatabaseIfNotExist=true</w:t>
      </w:r>
      <w:r>
        <w:br/>
      </w:r>
      <w:proofErr w:type="spellStart"/>
      <w:r w:rsidR="00CE1C5B">
        <w:t>spring.datasource.username</w:t>
      </w:r>
      <w:proofErr w:type="spellEnd"/>
      <w:r w:rsidR="00CE1C5B">
        <w:t>=root</w:t>
      </w:r>
      <w:r w:rsidR="00CE1C5B">
        <w:br/>
      </w:r>
      <w:proofErr w:type="spellStart"/>
      <w:proofErr w:type="gramStart"/>
      <w:r w:rsidR="00CE1C5B">
        <w:t>spring.datasource</w:t>
      </w:r>
      <w:proofErr w:type="gramEnd"/>
      <w:r w:rsidR="00CE1C5B">
        <w:t>.password</w:t>
      </w:r>
      <w:proofErr w:type="spellEnd"/>
      <w:r w:rsidR="00CE1C5B">
        <w:t>=</w:t>
      </w:r>
    </w:p>
    <w:p w14:paraId="6D0EE129" w14:textId="77777777" w:rsidR="00E3491D" w:rsidRPr="00E3491D" w:rsidRDefault="00E3491D" w:rsidP="00E3491D">
      <w:pPr>
        <w:spacing w:after="0"/>
        <w:rPr>
          <w:sz w:val="2"/>
          <w:szCs w:val="2"/>
        </w:rPr>
      </w:pPr>
    </w:p>
    <w:p w14:paraId="5F15F04C" w14:textId="77777777" w:rsidR="00775771" w:rsidRDefault="00775771">
      <w:pPr>
        <w:jc w:val="left"/>
        <w:rPr>
          <w:rFonts w:asciiTheme="majorHAnsi" w:eastAsiaTheme="majorEastAsia" w:hAnsiTheme="majorHAnsi" w:cstheme="majorBidi"/>
          <w:color w:val="FFFFFF" w:themeColor="background1"/>
          <w:sz w:val="26"/>
          <w:szCs w:val="26"/>
        </w:rPr>
      </w:pPr>
      <w:r>
        <w:br w:type="page"/>
      </w:r>
    </w:p>
    <w:p w14:paraId="0879C631" w14:textId="77B1123F" w:rsidR="00644A40" w:rsidRDefault="00644A40" w:rsidP="00B95F83">
      <w:pPr>
        <w:pStyle w:val="Heading3"/>
      </w:pPr>
      <w:bookmarkStart w:id="16" w:name="_Toc135505907"/>
      <w:r>
        <w:t>Démarrage du projet</w:t>
      </w:r>
      <w:bookmarkEnd w:id="16"/>
    </w:p>
    <w:p w14:paraId="329183DC" w14:textId="77FE3F13" w:rsidR="002777FC" w:rsidRDefault="002777FC" w:rsidP="006B2C4F">
      <w:r>
        <w:t xml:space="preserve">Pour démarrer le projet, deux manières sont expliquées dans ce document : en ligne de commande et avec </w:t>
      </w:r>
      <w:proofErr w:type="spellStart"/>
      <w:r>
        <w:t>VSCode</w:t>
      </w:r>
      <w:proofErr w:type="spellEnd"/>
      <w:r>
        <w:t>.</w:t>
      </w:r>
    </w:p>
    <w:p w14:paraId="4A0A73C8" w14:textId="1C9A8163" w:rsidR="009A6A3C" w:rsidRDefault="006B2C4F" w:rsidP="009A6A3C">
      <w:pPr>
        <w:pStyle w:val="Attention"/>
        <w:rPr>
          <w:color w:val="FF0000"/>
        </w:rPr>
      </w:pPr>
      <w:r>
        <w:t xml:space="preserve">Si vous utilisez la base de </w:t>
      </w:r>
      <w:r w:rsidR="002777FC">
        <w:t>données</w:t>
      </w:r>
      <w:r>
        <w:t xml:space="preserve"> </w:t>
      </w:r>
      <w:proofErr w:type="spellStart"/>
      <w:r>
        <w:t>MySql</w:t>
      </w:r>
      <w:proofErr w:type="spellEnd"/>
      <w:r w:rsidR="0000647B">
        <w:t xml:space="preserve"> (par défaut dans la configuration), il est nécessaire de démarrer le serveur </w:t>
      </w:r>
      <w:proofErr w:type="spellStart"/>
      <w:r w:rsidR="0000647B">
        <w:t>MySql</w:t>
      </w:r>
      <w:proofErr w:type="spellEnd"/>
      <w:r w:rsidR="0000647B">
        <w:t xml:space="preserve"> au préalable</w:t>
      </w:r>
      <w:r w:rsidR="005E7DE2">
        <w:t xml:space="preserve"> avant d</w:t>
      </w:r>
      <w:r w:rsidR="00C854DE">
        <w:t>e démarrer le projet. Vous pouvez par exemple utiliser XAMPP.</w:t>
      </w:r>
      <w:r w:rsidR="00AB7BB3">
        <w:t xml:space="preserve"> </w:t>
      </w:r>
      <w:r w:rsidR="00AB7BB3" w:rsidRPr="006206DF">
        <w:rPr>
          <w:color w:val="FF0000"/>
        </w:rPr>
        <w:t xml:space="preserve">Si le serveur </w:t>
      </w:r>
      <w:proofErr w:type="spellStart"/>
      <w:r w:rsidR="00AB7BB3" w:rsidRPr="006206DF">
        <w:rPr>
          <w:color w:val="FF0000"/>
        </w:rPr>
        <w:t>MySql</w:t>
      </w:r>
      <w:proofErr w:type="spellEnd"/>
      <w:r w:rsidR="00AB7BB3" w:rsidRPr="006206DF">
        <w:rPr>
          <w:color w:val="FF0000"/>
        </w:rPr>
        <w:t xml:space="preserve"> ne fonctionne pas, les étapes qui suivent échoueron</w:t>
      </w:r>
      <w:r w:rsidR="009037D2">
        <w:rPr>
          <w:color w:val="FF0000"/>
        </w:rPr>
        <w:t>t</w:t>
      </w:r>
      <w:r w:rsidR="006206DF">
        <w:rPr>
          <w:color w:val="FF0000"/>
        </w:rPr>
        <w:t> !</w:t>
      </w:r>
    </w:p>
    <w:p w14:paraId="5170BE2B" w14:textId="6EA5901E" w:rsidR="009A6A3C" w:rsidRDefault="009A6A3C" w:rsidP="009A6A3C">
      <w:pPr>
        <w:pStyle w:val="Attention"/>
      </w:pPr>
      <w:r>
        <w:t xml:space="preserve">Pour </w:t>
      </w:r>
      <w:r w:rsidR="00884E8E">
        <w:t xml:space="preserve">que </w:t>
      </w:r>
      <w:r w:rsidR="00884E8E" w:rsidRPr="00884E8E">
        <w:rPr>
          <w:rStyle w:val="Contrast"/>
        </w:rPr>
        <w:t>Saphir Lion</w:t>
      </w:r>
      <w:r w:rsidR="00884E8E">
        <w:t xml:space="preserve"> puisse </w:t>
      </w:r>
      <w:r w:rsidR="00884E8E" w:rsidRPr="001C0DF9">
        <w:rPr>
          <w:color w:val="FF0000"/>
        </w:rPr>
        <w:t>communiquer</w:t>
      </w:r>
      <w:r w:rsidR="00884E8E">
        <w:t xml:space="preserve"> avec </w:t>
      </w:r>
      <w:proofErr w:type="spellStart"/>
      <w:r w:rsidR="00884E8E" w:rsidRPr="00884E8E">
        <w:rPr>
          <w:rStyle w:val="Contrast"/>
        </w:rPr>
        <w:t>Topaz</w:t>
      </w:r>
      <w:proofErr w:type="spellEnd"/>
      <w:r w:rsidR="00884E8E" w:rsidRPr="00884E8E">
        <w:rPr>
          <w:rStyle w:val="Contrast"/>
        </w:rPr>
        <w:t xml:space="preserve"> Lion</w:t>
      </w:r>
      <w:r w:rsidR="00884E8E">
        <w:t xml:space="preserve">, il est nécessaire d’avoir le </w:t>
      </w:r>
      <w:r w:rsidR="00884E8E" w:rsidRPr="001C0DF9">
        <w:rPr>
          <w:color w:val="FF0000"/>
        </w:rPr>
        <w:t xml:space="preserve">Docker </w:t>
      </w:r>
      <w:r w:rsidR="00884E8E">
        <w:t>qui tourne. La marche à suivre est indiquée dans le chapitre « </w:t>
      </w:r>
      <w:r w:rsidR="00884E8E">
        <w:fldChar w:fldCharType="begin"/>
      </w:r>
      <w:r w:rsidR="00884E8E">
        <w:instrText xml:space="preserve"> REF _Ref135405739 \r \h </w:instrText>
      </w:r>
      <w:r w:rsidR="00884E8E">
        <w:fldChar w:fldCharType="separate"/>
      </w:r>
      <w:r w:rsidR="001F26BC">
        <w:t>3</w:t>
      </w:r>
      <w:r w:rsidR="00884E8E">
        <w:fldChar w:fldCharType="end"/>
      </w:r>
      <w:r w:rsidR="00884E8E">
        <w:t xml:space="preserve">  </w:t>
      </w:r>
      <w:r w:rsidR="00884E8E">
        <w:fldChar w:fldCharType="begin"/>
      </w:r>
      <w:r w:rsidR="00884E8E">
        <w:instrText xml:space="preserve"> REF _Ref135405741 \h </w:instrText>
      </w:r>
      <w:r w:rsidR="00884E8E">
        <w:fldChar w:fldCharType="separate"/>
      </w:r>
      <w:r w:rsidR="001F26BC" w:rsidRPr="00AC129E">
        <w:t xml:space="preserve">Docker pour </w:t>
      </w:r>
      <w:proofErr w:type="spellStart"/>
      <w:r w:rsidR="001F26BC" w:rsidRPr="00AC129E">
        <w:t>ActiveMQ</w:t>
      </w:r>
      <w:proofErr w:type="spellEnd"/>
      <w:r w:rsidR="00884E8E">
        <w:fldChar w:fldCharType="end"/>
      </w:r>
      <w:r w:rsidR="00884E8E">
        <w:t> ».</w:t>
      </w:r>
    </w:p>
    <w:p w14:paraId="462B9943" w14:textId="711F4795" w:rsidR="007C1AB5" w:rsidRPr="007C1AB5" w:rsidRDefault="00F30BF5" w:rsidP="007C1AB5">
      <w:pPr>
        <w:pStyle w:val="Information"/>
      </w:pPr>
      <w:r>
        <w:t>Saphir Lion peut être utilis</w:t>
      </w:r>
      <w:r w:rsidR="000F712F">
        <w:t>é</w:t>
      </w:r>
      <w:r>
        <w:t xml:space="preserve"> </w:t>
      </w:r>
      <w:r w:rsidR="005439F6">
        <w:t xml:space="preserve">sans </w:t>
      </w:r>
      <w:proofErr w:type="spellStart"/>
      <w:r w:rsidR="005439F6" w:rsidRPr="00181958">
        <w:rPr>
          <w:rStyle w:val="Contrast"/>
        </w:rPr>
        <w:t>Topaz</w:t>
      </w:r>
      <w:proofErr w:type="spellEnd"/>
      <w:r w:rsidR="00DA215A" w:rsidRPr="00181958">
        <w:rPr>
          <w:rStyle w:val="Contrast"/>
        </w:rPr>
        <w:t xml:space="preserve"> Lion</w:t>
      </w:r>
      <w:r w:rsidR="00DA215A">
        <w:t xml:space="preserve"> (et donc Docker)</w:t>
      </w:r>
      <w:r w:rsidR="002A5BA9">
        <w:t>.</w:t>
      </w:r>
    </w:p>
    <w:p w14:paraId="1CEE4DA1" w14:textId="3212CD78" w:rsidR="00B04D70" w:rsidRDefault="00B04D70" w:rsidP="00B95F83">
      <w:pPr>
        <w:pStyle w:val="Heading4"/>
      </w:pPr>
      <w:r>
        <w:t>Avec Maven</w:t>
      </w:r>
    </w:p>
    <w:p w14:paraId="166151E2" w14:textId="092809B5" w:rsidR="00344BDD" w:rsidRPr="00344BDD" w:rsidRDefault="00344BDD" w:rsidP="00344BDD">
      <w:r>
        <w:t>L’ex</w:t>
      </w:r>
      <w:r w:rsidR="00E91A07">
        <w:t>é</w:t>
      </w:r>
      <w:r>
        <w:t xml:space="preserve">cution </w:t>
      </w:r>
      <w:r w:rsidR="00E91A07">
        <w:t>se</w:t>
      </w:r>
      <w:r>
        <w:t xml:space="preserve"> fait en ligne de commande</w:t>
      </w:r>
      <w:r w:rsidR="00950480">
        <w:t> :</w:t>
      </w:r>
    </w:p>
    <w:p w14:paraId="12282CE3" w14:textId="5FAACDEF" w:rsidR="00CD6B89" w:rsidRPr="006263DA" w:rsidRDefault="00F93B92" w:rsidP="00E409EA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t>Accéde</w:t>
      </w:r>
      <w:r w:rsidR="00EE3BAC">
        <w:t>z</w:t>
      </w:r>
      <w:r w:rsidR="00075719">
        <w:t xml:space="preserve"> au </w:t>
      </w:r>
      <w:r w:rsidR="00EE3BAC">
        <w:t>sous-d</w:t>
      </w:r>
      <w:r w:rsidR="00CD6B89">
        <w:t xml:space="preserve">ossier </w:t>
      </w:r>
      <w:r w:rsidR="00EE3BAC">
        <w:t>« app » du projet</w:t>
      </w:r>
      <w:r w:rsidR="00E409EA">
        <w:br/>
      </w:r>
      <w:r w:rsidR="00E409EA" w:rsidRPr="006263DA">
        <w:rPr>
          <w:sz w:val="24"/>
          <w:szCs w:val="28"/>
          <w:shd w:val="clear" w:color="auto" w:fill="BFBFBF" w:themeFill="background1" w:themeFillShade="BF"/>
        </w:rPr>
        <w:t xml:space="preserve">cd [chemin du </w:t>
      </w:r>
      <w:proofErr w:type="gramStart"/>
      <w:r w:rsidR="00E409EA" w:rsidRPr="006263DA">
        <w:rPr>
          <w:sz w:val="24"/>
          <w:szCs w:val="28"/>
          <w:shd w:val="clear" w:color="auto" w:fill="BFBFBF" w:themeFill="background1" w:themeFillShade="BF"/>
        </w:rPr>
        <w:t>projet]/</w:t>
      </w:r>
      <w:proofErr w:type="gramEnd"/>
      <w:r w:rsidR="00E409EA" w:rsidRPr="006263DA">
        <w:rPr>
          <w:sz w:val="24"/>
          <w:szCs w:val="28"/>
          <w:shd w:val="clear" w:color="auto" w:fill="BFBFBF" w:themeFill="background1" w:themeFillShade="BF"/>
        </w:rPr>
        <w:t>app</w:t>
      </w:r>
    </w:p>
    <w:p w14:paraId="50ED2ECA" w14:textId="336D8BFC" w:rsidR="00F67217" w:rsidRPr="006263DA" w:rsidRDefault="00822904" w:rsidP="00E409EA">
      <w:pPr>
        <w:pStyle w:val="ListParagraph"/>
        <w:numPr>
          <w:ilvl w:val="0"/>
          <w:numId w:val="11"/>
        </w:numPr>
        <w:rPr>
          <w:sz w:val="24"/>
          <w:szCs w:val="28"/>
          <w:lang w:val="en-GB"/>
        </w:rPr>
      </w:pPr>
      <w:proofErr w:type="spellStart"/>
      <w:r w:rsidRPr="005C0A40">
        <w:rPr>
          <w:lang w:val="en-GB"/>
        </w:rPr>
        <w:t>Executez</w:t>
      </w:r>
      <w:proofErr w:type="spellEnd"/>
      <w:r w:rsidRPr="005C0A40">
        <w:rPr>
          <w:lang w:val="en-GB"/>
        </w:rPr>
        <w:t xml:space="preserve"> </w:t>
      </w:r>
      <w:r w:rsidR="00BB3196" w:rsidRPr="005C0A40">
        <w:rPr>
          <w:lang w:val="en-GB"/>
        </w:rPr>
        <w:t>« maven clean » :</w:t>
      </w:r>
      <w:r w:rsidR="00F67217" w:rsidRPr="005C0A40">
        <w:rPr>
          <w:lang w:val="en-GB"/>
        </w:rPr>
        <w:br/>
      </w:r>
      <w:r w:rsidR="005C0A40" w:rsidRPr="006263DA">
        <w:rPr>
          <w:sz w:val="24"/>
          <w:szCs w:val="28"/>
          <w:shd w:val="clear" w:color="auto" w:fill="BFBFBF" w:themeFill="background1" w:themeFillShade="BF"/>
          <w:lang w:val="en-GB"/>
        </w:rPr>
        <w:t>./</w:t>
      </w:r>
      <w:r w:rsidR="00F67217" w:rsidRPr="006263DA">
        <w:rPr>
          <w:sz w:val="24"/>
          <w:szCs w:val="28"/>
          <w:shd w:val="clear" w:color="auto" w:fill="BFBFBF" w:themeFill="background1" w:themeFillShade="BF"/>
          <w:lang w:val="en-GB"/>
        </w:rPr>
        <w:t>mvnw.cmd clean</w:t>
      </w:r>
    </w:p>
    <w:p w14:paraId="39B20AE0" w14:textId="4DC01D4D" w:rsidR="00FB2582" w:rsidRPr="006263DA" w:rsidRDefault="00F67217" w:rsidP="00E409EA">
      <w:pPr>
        <w:pStyle w:val="ListParagraph"/>
        <w:numPr>
          <w:ilvl w:val="0"/>
          <w:numId w:val="11"/>
        </w:numPr>
        <w:rPr>
          <w:sz w:val="24"/>
          <w:szCs w:val="28"/>
          <w:lang w:val="en-GB"/>
        </w:rPr>
      </w:pPr>
      <w:proofErr w:type="spellStart"/>
      <w:r w:rsidRPr="005C0A40">
        <w:rPr>
          <w:lang w:val="en-GB"/>
        </w:rPr>
        <w:t>Ex</w:t>
      </w:r>
      <w:r w:rsidR="009037D2">
        <w:rPr>
          <w:lang w:val="en-GB"/>
        </w:rPr>
        <w:t>é</w:t>
      </w:r>
      <w:r w:rsidRPr="005C0A40">
        <w:rPr>
          <w:lang w:val="en-GB"/>
        </w:rPr>
        <w:t>cutez</w:t>
      </w:r>
      <w:proofErr w:type="spellEnd"/>
      <w:r w:rsidRPr="005C0A40">
        <w:rPr>
          <w:lang w:val="en-GB"/>
        </w:rPr>
        <w:t xml:space="preserve"> « maven install » :</w:t>
      </w:r>
      <w:r w:rsidRPr="005C0A40">
        <w:rPr>
          <w:lang w:val="en-GB"/>
        </w:rPr>
        <w:br/>
      </w:r>
      <w:r w:rsidR="005C0A40" w:rsidRPr="006263DA">
        <w:rPr>
          <w:sz w:val="24"/>
          <w:szCs w:val="28"/>
          <w:shd w:val="clear" w:color="auto" w:fill="BFBFBF" w:themeFill="background1" w:themeFillShade="BF"/>
          <w:lang w:val="en-GB"/>
        </w:rPr>
        <w:t>./</w:t>
      </w:r>
      <w:r w:rsidR="00FB2582" w:rsidRPr="006263DA">
        <w:rPr>
          <w:sz w:val="24"/>
          <w:szCs w:val="28"/>
          <w:shd w:val="clear" w:color="auto" w:fill="BFBFBF" w:themeFill="background1" w:themeFillShade="BF"/>
          <w:lang w:val="en-GB"/>
        </w:rPr>
        <w:t xml:space="preserve">mvnw.cmd </w:t>
      </w:r>
      <w:proofErr w:type="gramStart"/>
      <w:r w:rsidR="00FB2582" w:rsidRPr="006263DA">
        <w:rPr>
          <w:sz w:val="24"/>
          <w:szCs w:val="28"/>
          <w:shd w:val="clear" w:color="auto" w:fill="BFBFBF" w:themeFill="background1" w:themeFillShade="BF"/>
          <w:lang w:val="en-GB"/>
        </w:rPr>
        <w:t>install</w:t>
      </w:r>
      <w:proofErr w:type="gramEnd"/>
    </w:p>
    <w:p w14:paraId="02452ACA" w14:textId="202D8FE1" w:rsidR="00822904" w:rsidRPr="006263DA" w:rsidRDefault="00FB2582" w:rsidP="00D04C18">
      <w:pPr>
        <w:pStyle w:val="ListParagraph"/>
        <w:numPr>
          <w:ilvl w:val="0"/>
          <w:numId w:val="11"/>
        </w:numPr>
        <w:rPr>
          <w:sz w:val="24"/>
          <w:szCs w:val="28"/>
          <w:lang w:val="en-GB"/>
        </w:rPr>
      </w:pPr>
      <w:proofErr w:type="spellStart"/>
      <w:r w:rsidRPr="005C0A40">
        <w:rPr>
          <w:lang w:val="en-GB"/>
        </w:rPr>
        <w:t>Démarrer</w:t>
      </w:r>
      <w:proofErr w:type="spellEnd"/>
      <w:r w:rsidRPr="005C0A40">
        <w:rPr>
          <w:lang w:val="en-GB"/>
        </w:rPr>
        <w:t xml:space="preserve"> le </w:t>
      </w:r>
      <w:proofErr w:type="spellStart"/>
      <w:r w:rsidRPr="005C0A40">
        <w:rPr>
          <w:lang w:val="en-GB"/>
        </w:rPr>
        <w:t>projet</w:t>
      </w:r>
      <w:proofErr w:type="spellEnd"/>
      <w:r w:rsidRPr="005C0A40">
        <w:rPr>
          <w:lang w:val="en-GB"/>
        </w:rPr>
        <w:t> :</w:t>
      </w:r>
      <w:r w:rsidR="00D04C18" w:rsidRPr="005C0A40">
        <w:rPr>
          <w:lang w:val="en-GB"/>
        </w:rPr>
        <w:br/>
      </w:r>
      <w:r w:rsidR="005C0A40" w:rsidRPr="006263DA">
        <w:rPr>
          <w:sz w:val="24"/>
          <w:szCs w:val="28"/>
          <w:shd w:val="clear" w:color="auto" w:fill="BFBFBF" w:themeFill="background1" w:themeFillShade="BF"/>
          <w:lang w:val="en-GB"/>
        </w:rPr>
        <w:t>./</w:t>
      </w:r>
      <w:r w:rsidR="00E91A07" w:rsidRPr="006263DA">
        <w:rPr>
          <w:sz w:val="24"/>
          <w:szCs w:val="28"/>
          <w:shd w:val="clear" w:color="auto" w:fill="BFBFBF" w:themeFill="background1" w:themeFillShade="BF"/>
          <w:lang w:val="en-GB"/>
        </w:rPr>
        <w:t xml:space="preserve">mvnw.cmd </w:t>
      </w:r>
      <w:proofErr w:type="spellStart"/>
      <w:r w:rsidR="00E91A07" w:rsidRPr="006263DA">
        <w:rPr>
          <w:sz w:val="24"/>
          <w:szCs w:val="28"/>
          <w:shd w:val="clear" w:color="auto" w:fill="BFBFBF" w:themeFill="background1" w:themeFillShade="BF"/>
          <w:lang w:val="en-GB"/>
        </w:rPr>
        <w:t>spring-boot:</w:t>
      </w:r>
      <w:proofErr w:type="gramStart"/>
      <w:r w:rsidR="00E91A07" w:rsidRPr="006263DA">
        <w:rPr>
          <w:sz w:val="24"/>
          <w:szCs w:val="28"/>
          <w:shd w:val="clear" w:color="auto" w:fill="BFBFBF" w:themeFill="background1" w:themeFillShade="BF"/>
          <w:lang w:val="en-GB"/>
        </w:rPr>
        <w:t>run</w:t>
      </w:r>
      <w:proofErr w:type="spellEnd"/>
      <w:proofErr w:type="gramEnd"/>
    </w:p>
    <w:p w14:paraId="20D9616C" w14:textId="448368D3" w:rsidR="00B04D70" w:rsidRDefault="00B04D70" w:rsidP="00B95F83">
      <w:pPr>
        <w:pStyle w:val="Heading4"/>
      </w:pPr>
      <w:r>
        <w:t xml:space="preserve">Avec </w:t>
      </w:r>
      <w:proofErr w:type="spellStart"/>
      <w:r>
        <w:t>VSCode</w:t>
      </w:r>
      <w:proofErr w:type="spellEnd"/>
    </w:p>
    <w:p w14:paraId="00595015" w14:textId="5A7B4095" w:rsidR="008B764A" w:rsidRDefault="00720E7F" w:rsidP="00720E7F">
      <w:pPr>
        <w:pStyle w:val="Information"/>
      </w:pPr>
      <w:r>
        <w:t xml:space="preserve">Certaines extensions </w:t>
      </w:r>
      <w:proofErr w:type="spellStart"/>
      <w:r>
        <w:t>VSCode</w:t>
      </w:r>
      <w:proofErr w:type="spellEnd"/>
      <w:r>
        <w:t xml:space="preserve"> sont requises pour pouvoir </w:t>
      </w:r>
      <w:r w:rsidR="00EE0BA9">
        <w:t xml:space="preserve">utiliser le projet. Nous n’allons pas les </w:t>
      </w:r>
      <w:r w:rsidR="00E615B0">
        <w:t>aborder</w:t>
      </w:r>
      <w:r w:rsidR="00EE0BA9">
        <w:t xml:space="preserve"> dans </w:t>
      </w:r>
      <w:r w:rsidR="00E615B0">
        <w:t>ce</w:t>
      </w:r>
      <w:r w:rsidR="00EE0BA9">
        <w:t xml:space="preserve"> document. Cependant, celles qui </w:t>
      </w:r>
      <w:r w:rsidR="00E615B0">
        <w:t>peuvent être utiles sont « Spring Boot Extension Pack »</w:t>
      </w:r>
      <w:r w:rsidR="002400B9">
        <w:t xml:space="preserve"> et « Extension Pack for Java ».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1D23BE" w14:paraId="6B8D69D0" w14:textId="77777777" w:rsidTr="00354B98">
        <w:tc>
          <w:tcPr>
            <w:tcW w:w="4531" w:type="dxa"/>
          </w:tcPr>
          <w:p w14:paraId="09AB70DD" w14:textId="77777777" w:rsidR="001D23BE" w:rsidRDefault="001D23BE" w:rsidP="001D23BE">
            <w:pPr>
              <w:pStyle w:val="ListParagraph"/>
              <w:numPr>
                <w:ilvl w:val="0"/>
                <w:numId w:val="12"/>
              </w:numPr>
            </w:pPr>
            <w:r>
              <w:t>Ouvrez le dossier « app » du projet avec Visual Studio Code.</w:t>
            </w:r>
          </w:p>
          <w:p w14:paraId="11157361" w14:textId="66FDDE9A" w:rsidR="001D23BE" w:rsidRDefault="001D23BE" w:rsidP="001D23BE">
            <w:pPr>
              <w:pStyle w:val="ListParagraph"/>
              <w:keepNext/>
              <w:numPr>
                <w:ilvl w:val="0"/>
                <w:numId w:val="12"/>
              </w:numPr>
            </w:pPr>
            <w:r>
              <w:t>Clic droit sur « </w:t>
            </w:r>
            <w:proofErr w:type="spellStart"/>
            <w:r>
              <w:t>SaphirLion</w:t>
            </w:r>
            <w:proofErr w:type="spellEnd"/>
            <w:r>
              <w:t> » dans la partie « Maven » de l’explor</w:t>
            </w:r>
            <w:r w:rsidR="002407B2">
              <w:t>at</w:t>
            </w:r>
            <w:r>
              <w:t>eur :</w:t>
            </w:r>
          </w:p>
          <w:p w14:paraId="7EF80057" w14:textId="77777777" w:rsidR="001D23BE" w:rsidRDefault="001D23BE" w:rsidP="001D23BE">
            <w:pPr>
              <w:pStyle w:val="ListParagraph"/>
              <w:numPr>
                <w:ilvl w:val="0"/>
                <w:numId w:val="12"/>
              </w:numPr>
            </w:pPr>
            <w:r>
              <w:t>Dans le menu contextuel, exécutez dans l’ordre :</w:t>
            </w:r>
          </w:p>
          <w:p w14:paraId="0B31FAFA" w14:textId="5B26532B" w:rsidR="001D23BE" w:rsidRPr="000D2240" w:rsidRDefault="001D23BE" w:rsidP="001D23B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8"/>
              </w:rPr>
            </w:pPr>
            <w:proofErr w:type="gramStart"/>
            <w:r w:rsidRPr="000D2240">
              <w:rPr>
                <w:sz w:val="24"/>
                <w:szCs w:val="28"/>
                <w:shd w:val="clear" w:color="auto" w:fill="BFBFBF" w:themeFill="background1" w:themeFillShade="BF"/>
              </w:rPr>
              <w:t>clean</w:t>
            </w:r>
            <w:proofErr w:type="gramEnd"/>
            <w:r w:rsidR="00492C44">
              <w:rPr>
                <w:sz w:val="24"/>
                <w:szCs w:val="28"/>
                <w:shd w:val="clear" w:color="auto" w:fill="BFBFBF" w:themeFill="background1" w:themeFillShade="BF"/>
              </w:rPr>
              <w:t xml:space="preserve"> </w:t>
            </w:r>
          </w:p>
          <w:p w14:paraId="1775F58E" w14:textId="77777777" w:rsidR="001D23BE" w:rsidRDefault="001D23BE" w:rsidP="001D23BE">
            <w:pPr>
              <w:pStyle w:val="ListParagraph"/>
              <w:numPr>
                <w:ilvl w:val="1"/>
                <w:numId w:val="12"/>
              </w:numPr>
            </w:pPr>
            <w:proofErr w:type="spellStart"/>
            <w:proofErr w:type="gramStart"/>
            <w:r w:rsidRPr="000D2240">
              <w:rPr>
                <w:sz w:val="24"/>
                <w:szCs w:val="28"/>
                <w:shd w:val="clear" w:color="auto" w:fill="BFBFBF" w:themeFill="background1" w:themeFillShade="BF"/>
              </w:rPr>
              <w:t>install</w:t>
            </w:r>
            <w:proofErr w:type="spellEnd"/>
            <w:proofErr w:type="gramEnd"/>
          </w:p>
          <w:p w14:paraId="235A0CEC" w14:textId="77777777" w:rsidR="001D23BE" w:rsidRPr="002400B9" w:rsidRDefault="001D23BE" w:rsidP="001D23BE">
            <w:pPr>
              <w:pStyle w:val="ListParagraph"/>
              <w:numPr>
                <w:ilvl w:val="1"/>
                <w:numId w:val="12"/>
              </w:numPr>
            </w:pPr>
            <w:r w:rsidRPr="000D2240">
              <w:rPr>
                <w:sz w:val="24"/>
                <w:szCs w:val="28"/>
                <w:shd w:val="clear" w:color="auto" w:fill="BFBFBF" w:themeFill="background1" w:themeFillShade="BF"/>
              </w:rPr>
              <w:t>Custom…</w:t>
            </w:r>
            <w:r>
              <w:t xml:space="preserve"> </w:t>
            </w:r>
            <w:r>
              <w:rPr>
                <w:rFonts w:ascii="Wingdings" w:eastAsia="Wingdings" w:hAnsi="Wingdings" w:cs="Wingdings"/>
              </w:rPr>
              <w:sym w:font="Wingdings" w:char="F0E0"/>
            </w:r>
            <w:r>
              <w:t xml:space="preserve"> </w:t>
            </w:r>
            <w:proofErr w:type="spellStart"/>
            <w:r w:rsidRPr="000D2240">
              <w:rPr>
                <w:sz w:val="24"/>
                <w:szCs w:val="28"/>
                <w:shd w:val="clear" w:color="auto" w:fill="BFBFBF" w:themeFill="background1" w:themeFillShade="BF"/>
              </w:rPr>
              <w:t>spring-</w:t>
            </w:r>
            <w:proofErr w:type="gramStart"/>
            <w:r w:rsidRPr="000D2240">
              <w:rPr>
                <w:sz w:val="24"/>
                <w:szCs w:val="28"/>
                <w:shd w:val="clear" w:color="auto" w:fill="BFBFBF" w:themeFill="background1" w:themeFillShade="BF"/>
              </w:rPr>
              <w:t>boot:run</w:t>
            </w:r>
            <w:proofErr w:type="spellEnd"/>
            <w:proofErr w:type="gramEnd"/>
          </w:p>
          <w:p w14:paraId="4B25B0AF" w14:textId="77777777" w:rsidR="001D23BE" w:rsidRDefault="001D23BE" w:rsidP="001D23BE"/>
        </w:tc>
        <w:tc>
          <w:tcPr>
            <w:tcW w:w="4531" w:type="dxa"/>
            <w:vAlign w:val="center"/>
          </w:tcPr>
          <w:p w14:paraId="0486094C" w14:textId="77777777" w:rsidR="001D23BE" w:rsidRDefault="001D23BE" w:rsidP="00354B98">
            <w:pPr>
              <w:jc w:val="center"/>
            </w:pPr>
            <w:r w:rsidRPr="00400EBB">
              <w:rPr>
                <w:noProof/>
              </w:rPr>
              <w:drawing>
                <wp:inline distT="0" distB="0" distL="0" distR="0" wp14:anchorId="34CAF417" wp14:editId="08EB0271">
                  <wp:extent cx="1779182" cy="3584448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068" cy="3640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816BE" w14:textId="72D40D75" w:rsidR="001D23BE" w:rsidRDefault="001D23BE" w:rsidP="00354B98">
            <w:pPr>
              <w:pStyle w:val="Caption"/>
              <w:spacing w:after="0"/>
              <w:jc w:val="center"/>
            </w:pPr>
            <w:r>
              <w:t xml:space="preserve">Capture d'écran </w:t>
            </w:r>
            <w:r w:rsidR="00251BD3">
              <w:fldChar w:fldCharType="begin"/>
            </w:r>
            <w:r w:rsidR="00251BD3">
              <w:instrText xml:space="preserve"> SEQ Capture_d'écran \* ARABIC </w:instrText>
            </w:r>
            <w:r w:rsidR="00251BD3">
              <w:fldChar w:fldCharType="separate"/>
            </w:r>
            <w:r w:rsidR="001F26BC">
              <w:rPr>
                <w:noProof/>
              </w:rPr>
              <w:t>2</w:t>
            </w:r>
            <w:r w:rsidR="00251BD3">
              <w:rPr>
                <w:noProof/>
              </w:rPr>
              <w:fldChar w:fldCharType="end"/>
            </w:r>
            <w:r>
              <w:t xml:space="preserve"> – Menu </w:t>
            </w:r>
            <w:proofErr w:type="spellStart"/>
            <w:r>
              <w:t>VSCode</w:t>
            </w:r>
            <w:proofErr w:type="spellEnd"/>
            <w:r>
              <w:t xml:space="preserve"> « Explorer »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Maven</w:t>
            </w:r>
          </w:p>
        </w:tc>
      </w:tr>
    </w:tbl>
    <w:p w14:paraId="18A45133" w14:textId="7239A6C5" w:rsidR="00AB121E" w:rsidRDefault="00AB121E" w:rsidP="00B95F83">
      <w:pPr>
        <w:pStyle w:val="Heading2"/>
      </w:pPr>
      <w:bookmarkStart w:id="17" w:name="_Toc135505908"/>
      <w:r>
        <w:t>API REST</w:t>
      </w:r>
      <w:bookmarkEnd w:id="17"/>
    </w:p>
    <w:p w14:paraId="5E71A93F" w14:textId="3099F00E" w:rsidR="00AB121E" w:rsidRDefault="00AB121E" w:rsidP="00AB121E">
      <w:r w:rsidRPr="00FD1590">
        <w:rPr>
          <w:rStyle w:val="Contrast"/>
        </w:rPr>
        <w:t>Saphir Lion</w:t>
      </w:r>
      <w:r>
        <w:t xml:space="preserve"> </w:t>
      </w:r>
      <w:r w:rsidR="00FD1590">
        <w:t xml:space="preserve">met à disposition une API REST afin de permettre la manipulation des données. Les différentes </w:t>
      </w:r>
      <w:r w:rsidR="00056FAB">
        <w:t>requêtes disponibles sont les suivantes</w:t>
      </w:r>
      <w:r w:rsidR="006D3055">
        <w:t> :</w:t>
      </w:r>
    </w:p>
    <w:p w14:paraId="6DD85F18" w14:textId="7ECD3A72" w:rsidR="003200E7" w:rsidRDefault="003200E7" w:rsidP="003200E7">
      <w:pPr>
        <w:pStyle w:val="Information"/>
      </w:pPr>
      <w:r>
        <w:t>Tou</w:t>
      </w:r>
      <w:r w:rsidR="0050328C">
        <w:t xml:space="preserve">tes les adresses </w:t>
      </w:r>
      <w:r>
        <w:t>sont précédé</w:t>
      </w:r>
      <w:r w:rsidR="0050328C">
        <w:t>es</w:t>
      </w:r>
      <w:r>
        <w:t xml:space="preserve"> par « </w:t>
      </w:r>
      <w:proofErr w:type="gramStart"/>
      <w:r w:rsidR="00377229" w:rsidRPr="00324F61">
        <w:rPr>
          <w:shd w:val="clear" w:color="auto" w:fill="D9D9D9" w:themeFill="background1" w:themeFillShade="D9"/>
        </w:rPr>
        <w:t>localhost:</w:t>
      </w:r>
      <w:proofErr w:type="gramEnd"/>
      <w:r w:rsidR="00377229" w:rsidRPr="00324F61">
        <w:rPr>
          <w:shd w:val="clear" w:color="auto" w:fill="D9D9D9" w:themeFill="background1" w:themeFillShade="D9"/>
        </w:rPr>
        <w:t>8080/api</w:t>
      </w:r>
      <w:r w:rsidR="004701F1" w:rsidRPr="00324F61">
        <w:rPr>
          <w:shd w:val="clear" w:color="auto" w:fill="D9D9D9" w:themeFill="background1" w:themeFillShade="D9"/>
        </w:rPr>
        <w:t>/</w:t>
      </w:r>
      <w:r w:rsidR="00377229">
        <w:t> »</w:t>
      </w:r>
      <w:r w:rsidR="004701F1">
        <w:t>. Par exemple pour obtenir les utilisateurs</w:t>
      </w:r>
      <w:r w:rsidR="0050328C">
        <w:t>, l’adresse complète est « </w:t>
      </w:r>
      <w:proofErr w:type="gramStart"/>
      <w:r w:rsidR="0050328C" w:rsidRPr="00324F61">
        <w:rPr>
          <w:shd w:val="clear" w:color="auto" w:fill="D9D9D9" w:themeFill="background1" w:themeFillShade="D9"/>
        </w:rPr>
        <w:t>localhost:</w:t>
      </w:r>
      <w:proofErr w:type="gramEnd"/>
      <w:r w:rsidR="0050328C" w:rsidRPr="00324F61">
        <w:rPr>
          <w:shd w:val="clear" w:color="auto" w:fill="D9D9D9" w:themeFill="background1" w:themeFillShade="D9"/>
        </w:rPr>
        <w:t>8080/api/</w:t>
      </w:r>
      <w:proofErr w:type="spellStart"/>
      <w:r w:rsidR="0050328C" w:rsidRPr="00324F61">
        <w:rPr>
          <w:b/>
          <w:bCs/>
        </w:rPr>
        <w:t>users</w:t>
      </w:r>
      <w:proofErr w:type="spellEnd"/>
      <w:r w:rsidR="0050328C">
        <w:t> ».</w:t>
      </w:r>
    </w:p>
    <w:tbl>
      <w:tblPr>
        <w:tblStyle w:val="Tableauenumeration"/>
        <w:tblW w:w="5000" w:type="pct"/>
        <w:tblLook w:val="04A0" w:firstRow="1" w:lastRow="0" w:firstColumn="1" w:lastColumn="0" w:noHBand="0" w:noVBand="1"/>
      </w:tblPr>
      <w:tblGrid>
        <w:gridCol w:w="2501"/>
        <w:gridCol w:w="1414"/>
        <w:gridCol w:w="5147"/>
      </w:tblGrid>
      <w:tr w:rsidR="00D83D7C" w14:paraId="203D8BCB" w14:textId="77777777" w:rsidTr="00021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</w:tcPr>
          <w:p w14:paraId="06AA1B95" w14:textId="6B7435BB" w:rsidR="00D83D7C" w:rsidRDefault="00D83D7C" w:rsidP="00AB121E">
            <w:r>
              <w:t>Suffixe de la route</w:t>
            </w:r>
          </w:p>
        </w:tc>
        <w:tc>
          <w:tcPr>
            <w:tcW w:w="780" w:type="pct"/>
          </w:tcPr>
          <w:p w14:paraId="548443A5" w14:textId="3E97A29E" w:rsidR="00D83D7C" w:rsidRDefault="00D83D7C" w:rsidP="00AB1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Méthode</w:t>
            </w:r>
          </w:p>
        </w:tc>
        <w:tc>
          <w:tcPr>
            <w:tcW w:w="2839" w:type="pct"/>
          </w:tcPr>
          <w:p w14:paraId="46F0D58E" w14:textId="2AB40EB5" w:rsidR="00D83D7C" w:rsidRDefault="00D83D7C" w:rsidP="00AB1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83D7C" w14:paraId="3D60193A" w14:textId="77777777" w:rsidTr="00021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</w:tcPr>
          <w:p w14:paraId="7428B11A" w14:textId="0A699C95" w:rsidR="00D83D7C" w:rsidRDefault="00D83D7C" w:rsidP="00AB121E">
            <w:proofErr w:type="spellStart"/>
            <w:proofErr w:type="gramStart"/>
            <w:r>
              <w:t>users</w:t>
            </w:r>
            <w:proofErr w:type="spellEnd"/>
            <w:proofErr w:type="gramEnd"/>
          </w:p>
        </w:tc>
        <w:tc>
          <w:tcPr>
            <w:tcW w:w="780" w:type="pct"/>
          </w:tcPr>
          <w:p w14:paraId="1F231003" w14:textId="2915E0CD" w:rsidR="00D83D7C" w:rsidRDefault="003935EB" w:rsidP="00AB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39" w:type="pct"/>
          </w:tcPr>
          <w:p w14:paraId="581F21CA" w14:textId="1C9B2806" w:rsidR="00D83D7C" w:rsidRDefault="001632F7" w:rsidP="00AB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tous les utilisateurs existant</w:t>
            </w:r>
            <w:r w:rsidR="00DB59BA">
              <w:t>s</w:t>
            </w:r>
          </w:p>
        </w:tc>
      </w:tr>
      <w:tr w:rsidR="00D83D7C" w14:paraId="0A28C89B" w14:textId="77777777" w:rsidTr="00021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</w:tcPr>
          <w:p w14:paraId="2AB48D8E" w14:textId="318683EC" w:rsidR="00D83D7C" w:rsidRDefault="00D83D7C" w:rsidP="00AB121E">
            <w:proofErr w:type="spellStart"/>
            <w:proofErr w:type="gramStart"/>
            <w:r>
              <w:t>medias</w:t>
            </w:r>
            <w:proofErr w:type="spellEnd"/>
            <w:proofErr w:type="gramEnd"/>
          </w:p>
        </w:tc>
        <w:tc>
          <w:tcPr>
            <w:tcW w:w="780" w:type="pct"/>
          </w:tcPr>
          <w:p w14:paraId="72DC7749" w14:textId="241EACD7" w:rsidR="00D83D7C" w:rsidRDefault="003935EB" w:rsidP="00AB12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39" w:type="pct"/>
          </w:tcPr>
          <w:p w14:paraId="6BA73F00" w14:textId="6DFD4708" w:rsidR="00D83D7C" w:rsidRDefault="001632F7" w:rsidP="00AB12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Liste tous les médias existants</w:t>
            </w:r>
          </w:p>
        </w:tc>
      </w:tr>
      <w:tr w:rsidR="00D83D7C" w14:paraId="1B8313A3" w14:textId="77777777" w:rsidTr="00021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</w:tcPr>
          <w:p w14:paraId="59A4A179" w14:textId="5A4BCF91" w:rsidR="00D83D7C" w:rsidRDefault="00D83D7C" w:rsidP="00AB121E">
            <w:proofErr w:type="gramStart"/>
            <w:r>
              <w:t>media</w:t>
            </w:r>
            <w:proofErr w:type="gramEnd"/>
          </w:p>
        </w:tc>
        <w:tc>
          <w:tcPr>
            <w:tcW w:w="780" w:type="pct"/>
          </w:tcPr>
          <w:p w14:paraId="21A9F827" w14:textId="052FCA81" w:rsidR="00D83D7C" w:rsidRDefault="003935EB" w:rsidP="00AB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839" w:type="pct"/>
          </w:tcPr>
          <w:p w14:paraId="1BD37D85" w14:textId="4EF31285" w:rsidR="00D83D7C" w:rsidRDefault="001632F7" w:rsidP="00AB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Ajoute/</w:t>
            </w:r>
            <w:r w:rsidR="00DB59BA">
              <w:t>m</w:t>
            </w:r>
            <w:r>
              <w:t>odifie un média</w:t>
            </w:r>
          </w:p>
        </w:tc>
      </w:tr>
      <w:tr w:rsidR="00D83D7C" w14:paraId="2EA9017E" w14:textId="77777777" w:rsidTr="00021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</w:tcPr>
          <w:p w14:paraId="0E951029" w14:textId="16B961E6" w:rsidR="00D83D7C" w:rsidRDefault="003935EB" w:rsidP="00AB121E">
            <w:proofErr w:type="gramStart"/>
            <w:r>
              <w:t>u</w:t>
            </w:r>
            <w:r w:rsidR="00D83D7C">
              <w:t>ser</w:t>
            </w:r>
            <w:proofErr w:type="gramEnd"/>
            <w:r w:rsidR="00D83D7C">
              <w:t>/</w:t>
            </w:r>
            <w:proofErr w:type="spellStart"/>
            <w:r w:rsidR="00D83D7C">
              <w:t>media</w:t>
            </w:r>
            <w:r>
              <w:t>s</w:t>
            </w:r>
            <w:proofErr w:type="spellEnd"/>
          </w:p>
        </w:tc>
        <w:tc>
          <w:tcPr>
            <w:tcW w:w="780" w:type="pct"/>
          </w:tcPr>
          <w:p w14:paraId="71BEF3D0" w14:textId="040CC629" w:rsidR="00D83D7C" w:rsidRDefault="003935EB" w:rsidP="00AB12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39" w:type="pct"/>
          </w:tcPr>
          <w:p w14:paraId="0799B45D" w14:textId="503CD582" w:rsidR="00D83D7C" w:rsidRDefault="00021846" w:rsidP="00AB12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Liste tous les médias d’un utilisateur</w:t>
            </w:r>
          </w:p>
        </w:tc>
      </w:tr>
      <w:tr w:rsidR="00D83D7C" w14:paraId="6F6B984B" w14:textId="77777777" w:rsidTr="00021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</w:tcPr>
          <w:p w14:paraId="24AB10F9" w14:textId="2E436324" w:rsidR="00D83D7C" w:rsidRDefault="003935EB" w:rsidP="00AB121E">
            <w:proofErr w:type="gramStart"/>
            <w:r>
              <w:t>user</w:t>
            </w:r>
            <w:proofErr w:type="gramEnd"/>
            <w:r>
              <w:t>/media</w:t>
            </w:r>
          </w:p>
        </w:tc>
        <w:tc>
          <w:tcPr>
            <w:tcW w:w="780" w:type="pct"/>
          </w:tcPr>
          <w:p w14:paraId="136C20A3" w14:textId="26010B55" w:rsidR="00D83D7C" w:rsidRDefault="003935EB" w:rsidP="00AB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839" w:type="pct"/>
          </w:tcPr>
          <w:p w14:paraId="51B6DDE6" w14:textId="34E26247" w:rsidR="00D83D7C" w:rsidRDefault="00021846" w:rsidP="00AB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Ajoute/</w:t>
            </w:r>
            <w:r w:rsidR="00DB59BA">
              <w:t>m</w:t>
            </w:r>
            <w:r>
              <w:t>odifie un média d’un utilisateur</w:t>
            </w:r>
          </w:p>
        </w:tc>
      </w:tr>
      <w:tr w:rsidR="00D83D7C" w14:paraId="34D221A3" w14:textId="77777777" w:rsidTr="00021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</w:tcPr>
          <w:p w14:paraId="0DBE69FD" w14:textId="5D986CD3" w:rsidR="00D83D7C" w:rsidRDefault="003935EB" w:rsidP="00AB121E">
            <w:proofErr w:type="gramStart"/>
            <w:r>
              <w:t>user</w:t>
            </w:r>
            <w:proofErr w:type="gramEnd"/>
            <w:r>
              <w:t>/media</w:t>
            </w:r>
          </w:p>
        </w:tc>
        <w:tc>
          <w:tcPr>
            <w:tcW w:w="780" w:type="pct"/>
          </w:tcPr>
          <w:p w14:paraId="5A34943D" w14:textId="523AECD3" w:rsidR="00D83D7C" w:rsidRDefault="003935EB" w:rsidP="00AB12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839" w:type="pct"/>
          </w:tcPr>
          <w:p w14:paraId="5CF4C262" w14:textId="3B1665DA" w:rsidR="00D83D7C" w:rsidRDefault="00021846" w:rsidP="00AB12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Supprime </w:t>
            </w:r>
            <w:r w:rsidR="00561C39">
              <w:t>un média</w:t>
            </w:r>
            <w:r>
              <w:t xml:space="preserve"> d’un utilisateur</w:t>
            </w:r>
          </w:p>
        </w:tc>
      </w:tr>
    </w:tbl>
    <w:p w14:paraId="4F0FF6DC" w14:textId="6BE11C0D" w:rsidR="006D3055" w:rsidRDefault="00021846" w:rsidP="00561C39">
      <w:pPr>
        <w:pStyle w:val="Information"/>
      </w:pPr>
      <w:r>
        <w:t>L</w:t>
      </w:r>
      <w:r w:rsidR="00561C39">
        <w:t xml:space="preserve">es </w:t>
      </w:r>
      <w:r>
        <w:t xml:space="preserve">données à </w:t>
      </w:r>
      <w:r w:rsidR="00561C39">
        <w:t>envoyer</w:t>
      </w:r>
      <w:r>
        <w:t xml:space="preserve"> et </w:t>
      </w:r>
      <w:r w:rsidR="00DB59BA">
        <w:t xml:space="preserve">les </w:t>
      </w:r>
      <w:r>
        <w:t>réponses des routes</w:t>
      </w:r>
      <w:r w:rsidR="00561C39">
        <w:t xml:space="preserve"> sont indiquées dans le rapport.</w:t>
      </w:r>
    </w:p>
    <w:p w14:paraId="1260E29B" w14:textId="6E5D989F" w:rsidR="00056FAB" w:rsidRDefault="00056FAB" w:rsidP="00056FAB">
      <w:pPr>
        <w:pStyle w:val="Heading3"/>
      </w:pPr>
      <w:bookmarkStart w:id="18" w:name="_Toc135505909"/>
      <w:r>
        <w:t xml:space="preserve">Utilisation avec </w:t>
      </w:r>
      <w:proofErr w:type="spellStart"/>
      <w:r>
        <w:t>Insomnia</w:t>
      </w:r>
      <w:bookmarkEnd w:id="18"/>
      <w:proofErr w:type="spellEnd"/>
    </w:p>
    <w:p w14:paraId="1BA415DD" w14:textId="35FE0BE5" w:rsidR="007E5CDA" w:rsidRDefault="007E5CDA" w:rsidP="007E5CDA">
      <w:r>
        <w:t>Un fichier « </w:t>
      </w:r>
      <w:proofErr w:type="spellStart"/>
      <w:r w:rsidR="00522C58" w:rsidRPr="00522C58">
        <w:rPr>
          <w:rStyle w:val="Contrast"/>
        </w:rPr>
        <w:t>Insomnia_SaphirLion.json</w:t>
      </w:r>
      <w:proofErr w:type="spellEnd"/>
      <w:r>
        <w:t xml:space="preserve"> » est présent à la racine du </w:t>
      </w:r>
      <w:r w:rsidR="00F50A2F">
        <w:t>projet</w:t>
      </w:r>
      <w:r>
        <w:t xml:space="preserve">. </w:t>
      </w:r>
      <w:r w:rsidR="00D94505">
        <w:t>Celui-ci</w:t>
      </w:r>
      <w:r>
        <w:t xml:space="preserve"> peut être ouvert avec l’application </w:t>
      </w:r>
      <w:proofErr w:type="spellStart"/>
      <w:r>
        <w:t>Insomnia</w:t>
      </w:r>
      <w:proofErr w:type="spellEnd"/>
      <w:r>
        <w:t xml:space="preserve"> et contient </w:t>
      </w:r>
      <w:r w:rsidR="00D94505">
        <w:t xml:space="preserve">les </w:t>
      </w:r>
      <w:r>
        <w:t xml:space="preserve">différentes requêtes </w:t>
      </w:r>
      <w:r w:rsidR="00D94505">
        <w:t>de l’API pour être testé.</w:t>
      </w:r>
    </w:p>
    <w:p w14:paraId="5DBB903E" w14:textId="19799C2C" w:rsidR="00D94505" w:rsidRDefault="002D7B53">
      <w:pPr>
        <w:pStyle w:val="Information"/>
      </w:pPr>
      <w:r>
        <w:t xml:space="preserve">La marche à suivre pour importer le fichier dans </w:t>
      </w:r>
      <w:proofErr w:type="spellStart"/>
      <w:r>
        <w:t>Insomnia</w:t>
      </w:r>
      <w:proofErr w:type="spellEnd"/>
      <w:r>
        <w:t xml:space="preserve"> est expliqué</w:t>
      </w:r>
      <w:r w:rsidR="00F039DA">
        <w:t>e</w:t>
      </w:r>
      <w:r>
        <w:t xml:space="preserve"> dans le chapitre</w:t>
      </w:r>
      <w:r w:rsidR="00CD6D77">
        <w:t xml:space="preserve"> « </w:t>
      </w:r>
      <w:r w:rsidR="00532FAA">
        <w:fldChar w:fldCharType="begin"/>
      </w:r>
      <w:r w:rsidR="00532FAA">
        <w:instrText xml:space="preserve"> REF _Ref135505781 \r \h </w:instrText>
      </w:r>
      <w:r w:rsidR="00532FAA">
        <w:fldChar w:fldCharType="separate"/>
      </w:r>
      <w:r w:rsidR="001F26BC">
        <w:t>4</w:t>
      </w:r>
      <w:r w:rsidR="00532FAA">
        <w:fldChar w:fldCharType="end"/>
      </w:r>
      <w:r w:rsidR="00532FAA">
        <w:t xml:space="preserve">  </w:t>
      </w:r>
      <w:r w:rsidR="00532FAA">
        <w:fldChar w:fldCharType="begin"/>
      </w:r>
      <w:r w:rsidR="00532FAA">
        <w:instrText xml:space="preserve"> REF _Ref135505783 \h </w:instrText>
      </w:r>
      <w:r w:rsidR="00532FAA">
        <w:fldChar w:fldCharType="separate"/>
      </w:r>
      <w:r w:rsidR="001F26BC">
        <w:t xml:space="preserve">Importer un fichier dans </w:t>
      </w:r>
      <w:proofErr w:type="spellStart"/>
      <w:r w:rsidR="001F26BC">
        <w:t>Insomnia</w:t>
      </w:r>
      <w:proofErr w:type="spellEnd"/>
      <w:r w:rsidR="00532FAA">
        <w:fldChar w:fldCharType="end"/>
      </w:r>
      <w:r w:rsidR="00532FAA">
        <w:t> ».</w:t>
      </w:r>
    </w:p>
    <w:p w14:paraId="292605D9" w14:textId="44D08F5F" w:rsidR="00CA470A" w:rsidRDefault="00D66329" w:rsidP="00CA470A">
      <w:r>
        <w:t xml:space="preserve">Les </w:t>
      </w:r>
      <w:r w:rsidR="00876562">
        <w:t xml:space="preserve">corps des requêtes définies dans </w:t>
      </w:r>
      <w:proofErr w:type="spellStart"/>
      <w:r w:rsidR="00264B77">
        <w:t>I</w:t>
      </w:r>
      <w:r w:rsidR="00876562">
        <w:t>nsomnia</w:t>
      </w:r>
      <w:proofErr w:type="spellEnd"/>
      <w:r w:rsidR="00876562">
        <w:t xml:space="preserve"> peuvent être utilisés sans modifications. </w:t>
      </w:r>
      <w:r w:rsidR="005A357F">
        <w:t>Lors de la 1</w:t>
      </w:r>
      <w:r w:rsidR="005A357F" w:rsidRPr="005A357F">
        <w:rPr>
          <w:vertAlign w:val="superscript"/>
        </w:rPr>
        <w:t>ère</w:t>
      </w:r>
      <w:r w:rsidR="005A357F">
        <w:t xml:space="preserve"> utilisation du projet, aucun média n’est créé. Il est donc nécessaire d’en créer un avec la route « PUT media ». </w:t>
      </w:r>
      <w:r w:rsidR="009E59F5">
        <w:t>Concernant les utilisateurs, 2 sont présent</w:t>
      </w:r>
      <w:r w:rsidR="00F039DA">
        <w:t>s</w:t>
      </w:r>
      <w:r w:rsidR="009E59F5">
        <w:t xml:space="preserve">, avec respectivement l’ID </w:t>
      </w:r>
      <w:r w:rsidR="009E59F5" w:rsidRPr="009E59F5">
        <w:rPr>
          <w:b/>
          <w:bCs/>
        </w:rPr>
        <w:t>1</w:t>
      </w:r>
      <w:r w:rsidR="009E59F5">
        <w:t xml:space="preserve"> et </w:t>
      </w:r>
      <w:r w:rsidR="009E59F5" w:rsidRPr="009E59F5">
        <w:rPr>
          <w:b/>
          <w:bCs/>
        </w:rPr>
        <w:t>2</w:t>
      </w:r>
      <w:r w:rsidR="009E59F5">
        <w:t>.</w:t>
      </w:r>
    </w:p>
    <w:p w14:paraId="67CAC620" w14:textId="0C1891F1" w:rsidR="00C31589" w:rsidRPr="00CA470A" w:rsidRDefault="00C31589" w:rsidP="00CA470A">
      <w:r>
        <w:t xml:space="preserve">Certaines routes définies dans </w:t>
      </w:r>
      <w:proofErr w:type="spellStart"/>
      <w:r>
        <w:t>Insomnia</w:t>
      </w:r>
      <w:proofErr w:type="spellEnd"/>
      <w:r>
        <w:t xml:space="preserve"> sont </w:t>
      </w:r>
      <w:r w:rsidR="00B51239">
        <w:t>destinées</w:t>
      </w:r>
      <w:r>
        <w:t xml:space="preserve"> à échou</w:t>
      </w:r>
      <w:r w:rsidR="007E37B7">
        <w:t>er</w:t>
      </w:r>
      <w:r>
        <w:t xml:space="preserve"> (pour vérifier le comportement en cas d’erreur), celles-ci ont le mot clé « </w:t>
      </w:r>
      <w:proofErr w:type="spellStart"/>
      <w:r w:rsidRPr="00B51239">
        <w:rPr>
          <w:b/>
          <w:bCs/>
        </w:rPr>
        <w:t>error</w:t>
      </w:r>
      <w:proofErr w:type="spellEnd"/>
      <w:r>
        <w:t> » dans leur nommage.</w:t>
      </w:r>
    </w:p>
    <w:p w14:paraId="02FD3A1B" w14:textId="77777777" w:rsidR="00140F37" w:rsidRDefault="00140F37">
      <w:pPr>
        <w:jc w:val="left"/>
        <w:rPr>
          <w:rFonts w:asciiTheme="majorHAnsi" w:eastAsiaTheme="majorEastAsia" w:hAnsiTheme="majorHAnsi" w:cstheme="majorBidi"/>
          <w:color w:val="FFFFFF" w:themeColor="background1"/>
          <w:sz w:val="26"/>
          <w:szCs w:val="26"/>
        </w:rPr>
      </w:pPr>
      <w:r>
        <w:br w:type="page"/>
      </w:r>
    </w:p>
    <w:p w14:paraId="0C2A685E" w14:textId="5008F71F" w:rsidR="00644A40" w:rsidRDefault="00644A40" w:rsidP="00B95F83">
      <w:pPr>
        <w:pStyle w:val="Heading2"/>
      </w:pPr>
      <w:bookmarkStart w:id="19" w:name="_Toc135505910"/>
      <w:r>
        <w:t>Utilisation du site</w:t>
      </w:r>
      <w:bookmarkEnd w:id="19"/>
    </w:p>
    <w:p w14:paraId="3F5690AF" w14:textId="7B100E7F" w:rsidR="001757CB" w:rsidRPr="001757CB" w:rsidRDefault="001757CB" w:rsidP="00B95F83">
      <w:pPr>
        <w:pStyle w:val="Heading3"/>
      </w:pPr>
      <w:bookmarkStart w:id="20" w:name="_Toc135505911"/>
      <w:r>
        <w:t>Accueil et login</w:t>
      </w:r>
      <w:bookmarkEnd w:id="20"/>
    </w:p>
    <w:p w14:paraId="48A06A29" w14:textId="1B942204" w:rsidR="002E7928" w:rsidRDefault="00905BB0" w:rsidP="00357D0C">
      <w:r>
        <w:t xml:space="preserve">Si votre application a correctement démarré, vous pouvez accéder à la page d’accueil du site à cette adresse : </w:t>
      </w:r>
      <w:hyperlink r:id="rId26" w:history="1">
        <w:r w:rsidR="001212C6" w:rsidRPr="00205D5F">
          <w:rPr>
            <w:rStyle w:val="Hyperlink"/>
            <w:sz w:val="21"/>
          </w:rPr>
          <w:t>http://localhost:8080/</w:t>
        </w:r>
      </w:hyperlink>
      <w:r w:rsidR="002E7928">
        <w:t>.</w:t>
      </w:r>
      <w:r w:rsidR="002E7928">
        <w:br/>
        <w:t>Vous devriez avoir cette page :</w:t>
      </w:r>
    </w:p>
    <w:p w14:paraId="2BB234AF" w14:textId="77777777" w:rsidR="009A252E" w:rsidRDefault="009A252E" w:rsidP="009A252E">
      <w:pPr>
        <w:keepNext/>
        <w:jc w:val="center"/>
      </w:pPr>
      <w:r w:rsidRPr="009A252E">
        <w:rPr>
          <w:noProof/>
        </w:rPr>
        <w:drawing>
          <wp:inline distT="0" distB="0" distL="0" distR="0" wp14:anchorId="2E1826F8" wp14:editId="67B2C3A8">
            <wp:extent cx="5760720" cy="3299460"/>
            <wp:effectExtent l="19050" t="19050" r="11430" b="152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A2F85" w14:textId="08C141D0" w:rsidR="00357D0C" w:rsidRDefault="009A252E" w:rsidP="009A252E">
      <w:pPr>
        <w:pStyle w:val="Caption"/>
        <w:jc w:val="center"/>
      </w:pPr>
      <w:r>
        <w:t xml:space="preserve">Page du site </w:t>
      </w:r>
      <w:r>
        <w:fldChar w:fldCharType="begin"/>
      </w:r>
      <w:r>
        <w:instrText xml:space="preserve"> SEQ Page_du_site \* ARABIC </w:instrText>
      </w:r>
      <w:r>
        <w:fldChar w:fldCharType="separate"/>
      </w:r>
      <w:r w:rsidR="001F26BC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="00143A49">
        <w:t>–</w:t>
      </w:r>
      <w:r>
        <w:t xml:space="preserve"> </w:t>
      </w:r>
      <w:r w:rsidR="00143A49">
        <w:t xml:space="preserve">L’accueil </w:t>
      </w:r>
      <w:r w:rsidR="00143A49" w:rsidRPr="00325B4E">
        <w:t>« </w:t>
      </w:r>
      <w:hyperlink r:id="rId28" w:history="1">
        <w:r w:rsidR="00143A49" w:rsidRPr="00325B4E">
          <w:rPr>
            <w:rStyle w:val="Hyperlink"/>
            <w:sz w:val="18"/>
          </w:rPr>
          <w:t>http://localhost:8080/</w:t>
        </w:r>
      </w:hyperlink>
      <w:r w:rsidR="00143A49" w:rsidRPr="00325B4E">
        <w:t> »</w:t>
      </w:r>
      <w:r w:rsidR="00143A49">
        <w:t xml:space="preserve"> sans être connecté</w:t>
      </w:r>
    </w:p>
    <w:p w14:paraId="7A3DD942" w14:textId="1A05D26B" w:rsidR="00A96B12" w:rsidRDefault="00143A49" w:rsidP="00143A49">
      <w:r>
        <w:t>Vous pouvez ensuite vous connecter en appuyant sur « Connexion » dans le menu</w:t>
      </w:r>
      <w:r w:rsidR="001A7FEC">
        <w:t xml:space="preserve">. </w:t>
      </w:r>
      <w:r w:rsidR="008432E2">
        <w:t>Saisissez</w:t>
      </w:r>
      <w:r w:rsidR="002D2D21">
        <w:t>-</w:t>
      </w:r>
      <w:r w:rsidR="001A7FEC">
        <w:t>y les identifiants</w:t>
      </w:r>
      <w:r w:rsidR="008432E2">
        <w:t xml:space="preserve"> disponible</w:t>
      </w:r>
      <w:r w:rsidR="00F75AF5">
        <w:t xml:space="preserve">s </w:t>
      </w:r>
      <w:r w:rsidR="008432E2">
        <w:t xml:space="preserve">(ceux </w:t>
      </w:r>
      <w:r w:rsidR="006464FA">
        <w:t>généré</w:t>
      </w:r>
      <w:r w:rsidR="007E5DAC">
        <w:t xml:space="preserve">s </w:t>
      </w:r>
      <w:r w:rsidR="006464FA">
        <w:t>par l</w:t>
      </w:r>
      <w:r w:rsidR="008432E2">
        <w:t xml:space="preserve">e </w:t>
      </w:r>
      <w:r w:rsidR="00AA36B5">
        <w:t>see</w:t>
      </w:r>
      <w:r w:rsidR="008432E2">
        <w:t>der « </w:t>
      </w:r>
      <w:proofErr w:type="spellStart"/>
      <w:r w:rsidR="008432E2">
        <w:t>seed</w:t>
      </w:r>
      <w:proofErr w:type="spellEnd"/>
      <w:r w:rsidR="008432E2">
        <w:t>-prod »)</w:t>
      </w:r>
      <w:r w:rsidR="001257DB">
        <w:t xml:space="preserve">. Pour rappel les comptes </w:t>
      </w:r>
      <w:r w:rsidR="000F4B0A">
        <w:t xml:space="preserve">par défaut </w:t>
      </w:r>
      <w:r w:rsidR="001257DB">
        <w:t>sont :</w:t>
      </w:r>
    </w:p>
    <w:p w14:paraId="5665F722" w14:textId="30C07392" w:rsidR="001257DB" w:rsidRDefault="001257DB" w:rsidP="001257DB">
      <w:pPr>
        <w:pStyle w:val="ListParagraph"/>
        <w:numPr>
          <w:ilvl w:val="0"/>
          <w:numId w:val="10"/>
        </w:numPr>
      </w:pPr>
      <w:r>
        <w:t>« </w:t>
      </w:r>
      <w:r w:rsidRPr="00B408F7">
        <w:rPr>
          <w:rStyle w:val="Contrast"/>
          <w:b/>
          <w:bCs/>
          <w:sz w:val="24"/>
          <w:szCs w:val="28"/>
        </w:rPr>
        <w:t>User 1</w:t>
      </w:r>
      <w:r>
        <w:t> »</w:t>
      </w:r>
      <w:r w:rsidR="000F4B0A">
        <w:t xml:space="preserve"> avec comme mot de passe « </w:t>
      </w:r>
      <w:proofErr w:type="spellStart"/>
      <w:r w:rsidR="000F4B0A" w:rsidRPr="00B408F7">
        <w:rPr>
          <w:rStyle w:val="Contrast"/>
          <w:b/>
          <w:bCs/>
          <w:sz w:val="24"/>
          <w:szCs w:val="28"/>
        </w:rPr>
        <w:t>password</w:t>
      </w:r>
      <w:proofErr w:type="spellEnd"/>
      <w:r w:rsidR="000F4B0A" w:rsidRPr="00B408F7">
        <w:rPr>
          <w:sz w:val="24"/>
          <w:szCs w:val="28"/>
        </w:rPr>
        <w:t> </w:t>
      </w:r>
      <w:r w:rsidR="000F4B0A">
        <w:t>»</w:t>
      </w:r>
    </w:p>
    <w:p w14:paraId="621E83E6" w14:textId="0921F18F" w:rsidR="000F4B0A" w:rsidRDefault="000F4B0A" w:rsidP="000F4B0A">
      <w:pPr>
        <w:pStyle w:val="ListParagraph"/>
        <w:numPr>
          <w:ilvl w:val="0"/>
          <w:numId w:val="10"/>
        </w:numPr>
      </w:pPr>
      <w:r>
        <w:t>« </w:t>
      </w:r>
      <w:r w:rsidRPr="00B408F7">
        <w:rPr>
          <w:rStyle w:val="Contrast"/>
          <w:b/>
          <w:bCs/>
          <w:sz w:val="24"/>
          <w:szCs w:val="28"/>
        </w:rPr>
        <w:t>User 2</w:t>
      </w:r>
      <w:r>
        <w:t> » avec comme mot de passe « </w:t>
      </w:r>
      <w:proofErr w:type="spellStart"/>
      <w:r w:rsidRPr="00B408F7">
        <w:rPr>
          <w:rStyle w:val="Contrast"/>
          <w:b/>
          <w:bCs/>
          <w:sz w:val="24"/>
          <w:szCs w:val="28"/>
        </w:rPr>
        <w:t>password</w:t>
      </w:r>
      <w:proofErr w:type="spellEnd"/>
      <w:r w:rsidRPr="00B408F7">
        <w:rPr>
          <w:sz w:val="24"/>
          <w:szCs w:val="28"/>
        </w:rPr>
        <w:t> </w:t>
      </w:r>
      <w:r>
        <w:t>»</w:t>
      </w:r>
    </w:p>
    <w:p w14:paraId="763CB0D2" w14:textId="5973CA49" w:rsidR="00C81A99" w:rsidRDefault="00C81A99" w:rsidP="00C81A99">
      <w:pPr>
        <w:pStyle w:val="Attention"/>
      </w:pPr>
      <w:r>
        <w:t xml:space="preserve">Avec </w:t>
      </w:r>
      <w:proofErr w:type="spellStart"/>
      <w:r w:rsidRPr="00E9329B">
        <w:rPr>
          <w:rStyle w:val="Contrast"/>
        </w:rPr>
        <w:t>MySql</w:t>
      </w:r>
      <w:proofErr w:type="spellEnd"/>
      <w:r>
        <w:t xml:space="preserve">, le nom d’utilisateur n’est pas sensible à la casse. Avec </w:t>
      </w:r>
      <w:r w:rsidRPr="00E9329B">
        <w:rPr>
          <w:rStyle w:val="Contrast"/>
        </w:rPr>
        <w:t>H2</w:t>
      </w:r>
      <w:r>
        <w:t>, il l’est.</w:t>
      </w:r>
    </w:p>
    <w:p w14:paraId="52A0505A" w14:textId="77777777" w:rsidR="001A7FEC" w:rsidRPr="00325B4E" w:rsidRDefault="001A7FEC" w:rsidP="001A7FEC">
      <w:pPr>
        <w:keepNext/>
        <w:spacing w:after="0"/>
        <w:jc w:val="center"/>
      </w:pPr>
      <w:r w:rsidRPr="00325B4E">
        <w:rPr>
          <w:noProof/>
        </w:rPr>
        <w:drawing>
          <wp:inline distT="0" distB="0" distL="0" distR="0" wp14:anchorId="47E6C19F" wp14:editId="7A9ED097">
            <wp:extent cx="2981741" cy="2143424"/>
            <wp:effectExtent l="19050" t="19050" r="28575" b="285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1434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3E31F" w14:textId="025B4847" w:rsidR="001130CE" w:rsidRDefault="001A7FEC" w:rsidP="00B408F7">
      <w:pPr>
        <w:pStyle w:val="Caption"/>
        <w:jc w:val="center"/>
        <w:rPr>
          <w:i w:val="0"/>
          <w:iCs w:val="0"/>
        </w:rPr>
      </w:pPr>
      <w:r w:rsidRPr="00325B4E">
        <w:t xml:space="preserve">Page du site </w:t>
      </w:r>
      <w:r>
        <w:fldChar w:fldCharType="begin"/>
      </w:r>
      <w:r>
        <w:instrText xml:space="preserve"> SEQ Page_du_site \* ARABIC </w:instrText>
      </w:r>
      <w:r>
        <w:fldChar w:fldCharType="separate"/>
      </w:r>
      <w:r w:rsidR="001F26BC">
        <w:rPr>
          <w:noProof/>
        </w:rPr>
        <w:t>2</w:t>
      </w:r>
      <w:r>
        <w:rPr>
          <w:noProof/>
        </w:rPr>
        <w:fldChar w:fldCharType="end"/>
      </w:r>
      <w:r w:rsidRPr="00325B4E">
        <w:t xml:space="preserve"> – Connexion « </w:t>
      </w:r>
      <w:hyperlink r:id="rId30" w:history="1">
        <w:r w:rsidRPr="00325B4E">
          <w:rPr>
            <w:rStyle w:val="Hyperlink"/>
            <w:sz w:val="18"/>
          </w:rPr>
          <w:t>http://localhost:8080/login </w:t>
        </w:r>
      </w:hyperlink>
      <w:r w:rsidRPr="00325B4E">
        <w:t>»</w:t>
      </w:r>
      <w:r w:rsidR="001130CE">
        <w:br w:type="page"/>
      </w:r>
    </w:p>
    <w:p w14:paraId="3E29F717" w14:textId="02D505AB" w:rsidR="001A7FEC" w:rsidRDefault="000E5588" w:rsidP="00143A49">
      <w:r>
        <w:t xml:space="preserve">Vous serez redirigé à l’accueil. Vous pourrez </w:t>
      </w:r>
      <w:r w:rsidR="0081076B">
        <w:t xml:space="preserve">y </w:t>
      </w:r>
      <w:r>
        <w:t xml:space="preserve">voir </w:t>
      </w:r>
      <w:r w:rsidR="000845DB">
        <w:t>de</w:t>
      </w:r>
      <w:r>
        <w:t xml:space="preserve"> légère</w:t>
      </w:r>
      <w:r w:rsidR="00957C2A">
        <w:t>s</w:t>
      </w:r>
      <w:r>
        <w:t xml:space="preserve"> différence</w:t>
      </w:r>
      <w:r w:rsidR="00957C2A">
        <w:t>s</w:t>
      </w:r>
      <w:r>
        <w:t> :</w:t>
      </w:r>
    </w:p>
    <w:bookmarkEnd w:id="10"/>
    <w:p w14:paraId="66658C10" w14:textId="77777777" w:rsidR="002D3F32" w:rsidRPr="00325B4E" w:rsidRDefault="00D011A7" w:rsidP="0028789A">
      <w:pPr>
        <w:keepNext/>
        <w:spacing w:after="0"/>
      </w:pPr>
      <w:r w:rsidRPr="00325B4E">
        <w:rPr>
          <w:noProof/>
        </w:rPr>
        <w:drawing>
          <wp:inline distT="0" distB="0" distL="0" distR="0" wp14:anchorId="300F6661" wp14:editId="65AC82FD">
            <wp:extent cx="5760720" cy="1362075"/>
            <wp:effectExtent l="19050" t="19050" r="11430" b="285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55507"/>
                    <a:stretch/>
                  </pic:blipFill>
                  <pic:spPr bwMode="auto">
                    <a:xfrm>
                      <a:off x="0" y="0"/>
                      <a:ext cx="5760720" cy="1362075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B8DF5" w14:textId="13C70432" w:rsidR="006B3466" w:rsidRDefault="002D3F32" w:rsidP="002D3F32">
      <w:pPr>
        <w:pStyle w:val="Caption"/>
        <w:jc w:val="center"/>
      </w:pPr>
      <w:r w:rsidRPr="00325B4E">
        <w:t xml:space="preserve">Page du site </w:t>
      </w:r>
      <w:r>
        <w:fldChar w:fldCharType="begin"/>
      </w:r>
      <w:r>
        <w:instrText xml:space="preserve"> SEQ Page_du_site \* ARABIC </w:instrText>
      </w:r>
      <w:r>
        <w:fldChar w:fldCharType="separate"/>
      </w:r>
      <w:r w:rsidR="001F26BC">
        <w:rPr>
          <w:noProof/>
        </w:rPr>
        <w:t>3</w:t>
      </w:r>
      <w:r>
        <w:rPr>
          <w:noProof/>
        </w:rPr>
        <w:fldChar w:fldCharType="end"/>
      </w:r>
      <w:r w:rsidRPr="00325B4E">
        <w:t xml:space="preserve"> </w:t>
      </w:r>
      <w:r w:rsidR="002A517F">
        <w:t xml:space="preserve">– </w:t>
      </w:r>
      <w:r w:rsidRPr="00325B4E">
        <w:t>L'accueil</w:t>
      </w:r>
      <w:r w:rsidR="00982EA1" w:rsidRPr="00325B4E">
        <w:t xml:space="preserve"> « </w:t>
      </w:r>
      <w:hyperlink r:id="rId32" w:history="1">
        <w:r w:rsidR="00982EA1" w:rsidRPr="00325B4E">
          <w:rPr>
            <w:rStyle w:val="Hyperlink"/>
            <w:sz w:val="18"/>
          </w:rPr>
          <w:t>http://localhost:8080/</w:t>
        </w:r>
      </w:hyperlink>
      <w:r w:rsidR="00982EA1" w:rsidRPr="00325B4E">
        <w:t> »</w:t>
      </w:r>
      <w:r w:rsidR="0028789A">
        <w:t xml:space="preserve"> en étant connecté. </w:t>
      </w:r>
      <w:r w:rsidR="000845DB">
        <w:t xml:space="preserve">Le menu a changé et </w:t>
      </w:r>
      <w:r w:rsidR="00661EF4">
        <w:t>l'</w:t>
      </w:r>
      <w:r w:rsidR="000845DB">
        <w:t>o</w:t>
      </w:r>
      <w:r w:rsidR="0028789A">
        <w:t xml:space="preserve">n y </w:t>
      </w:r>
      <w:r w:rsidR="009A252E">
        <w:t>voit le nom d’utilisateur.</w:t>
      </w:r>
    </w:p>
    <w:p w14:paraId="2E72F2AF" w14:textId="36B9CC6F" w:rsidR="000845DB" w:rsidRDefault="000845DB" w:rsidP="000845DB">
      <w:r>
        <w:t>Le menu vous propose dé</w:t>
      </w:r>
      <w:r w:rsidR="00482694">
        <w:t xml:space="preserve">sormais l’accès à </w:t>
      </w:r>
      <w:r w:rsidR="00482694" w:rsidRPr="00482694">
        <w:rPr>
          <w:rStyle w:val="Contrast"/>
        </w:rPr>
        <w:t>votre bibliothèque</w:t>
      </w:r>
      <w:r w:rsidR="00482694">
        <w:t xml:space="preserve"> et la possibilité de vous </w:t>
      </w:r>
      <w:r w:rsidR="00482694" w:rsidRPr="00482694">
        <w:rPr>
          <w:rStyle w:val="Contrast"/>
        </w:rPr>
        <w:t>déconnecter</w:t>
      </w:r>
      <w:r w:rsidR="00482694">
        <w:t>.</w:t>
      </w:r>
    </w:p>
    <w:p w14:paraId="6A4C33BA" w14:textId="7B7CA94A" w:rsidR="00D330AC" w:rsidRPr="00325B4E" w:rsidRDefault="00D330AC" w:rsidP="00B95F83">
      <w:pPr>
        <w:pStyle w:val="Heading3"/>
      </w:pPr>
      <w:bookmarkStart w:id="21" w:name="_Toc135505912"/>
      <w:r w:rsidRPr="00325B4E">
        <w:t>Ma bibliothèque</w:t>
      </w:r>
      <w:bookmarkEnd w:id="21"/>
    </w:p>
    <w:p w14:paraId="14B5A0D4" w14:textId="2BFA9166" w:rsidR="007E5633" w:rsidRDefault="001757CB" w:rsidP="000F567A">
      <w:r>
        <w:t>En accédant à « ma bibliothèque »,</w:t>
      </w:r>
      <w:r w:rsidR="003B64B6">
        <w:t xml:space="preserve"> vous devriez atteindre </w:t>
      </w:r>
      <w:r w:rsidR="00483AA2">
        <w:t>une page listant</w:t>
      </w:r>
      <w:r w:rsidR="007E5633" w:rsidRPr="007E5633">
        <w:t xml:space="preserve"> </w:t>
      </w:r>
      <w:r w:rsidR="007E5633" w:rsidRPr="00325B4E">
        <w:t xml:space="preserve">quelques statistiques et tous les médias enregistrés sur </w:t>
      </w:r>
      <w:r w:rsidR="00EB0D84">
        <w:t>votre</w:t>
      </w:r>
      <w:r w:rsidR="007E5633" w:rsidRPr="00325B4E">
        <w:t xml:space="preserve"> compte</w:t>
      </w:r>
      <w:r w:rsidR="007E5633">
        <w:t>.</w:t>
      </w:r>
    </w:p>
    <w:p w14:paraId="3C14393A" w14:textId="77777777" w:rsidR="005D1EBA" w:rsidRPr="00325B4E" w:rsidRDefault="00EC666D" w:rsidP="008C42D0">
      <w:pPr>
        <w:keepNext/>
        <w:spacing w:after="0"/>
        <w:jc w:val="center"/>
      </w:pPr>
      <w:r w:rsidRPr="00325B4E">
        <w:rPr>
          <w:noProof/>
        </w:rPr>
        <w:drawing>
          <wp:inline distT="0" distB="0" distL="0" distR="0" wp14:anchorId="5CD8ABB7" wp14:editId="0F309E2B">
            <wp:extent cx="5760720" cy="4141470"/>
            <wp:effectExtent l="19050" t="19050" r="11430" b="114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C9404" w14:textId="73250EEF" w:rsidR="00EC666D" w:rsidRPr="00325B4E" w:rsidRDefault="005D1EBA" w:rsidP="005D1EBA">
      <w:pPr>
        <w:pStyle w:val="Caption"/>
        <w:jc w:val="center"/>
      </w:pPr>
      <w:r w:rsidRPr="00325B4E">
        <w:t xml:space="preserve">Page du site </w:t>
      </w:r>
      <w:r>
        <w:fldChar w:fldCharType="begin"/>
      </w:r>
      <w:r>
        <w:instrText xml:space="preserve"> SEQ Page_du_site \* ARABIC </w:instrText>
      </w:r>
      <w:r>
        <w:fldChar w:fldCharType="separate"/>
      </w:r>
      <w:r w:rsidR="001F26BC">
        <w:rPr>
          <w:noProof/>
        </w:rPr>
        <w:t>4</w:t>
      </w:r>
      <w:r>
        <w:rPr>
          <w:noProof/>
        </w:rPr>
        <w:fldChar w:fldCharType="end"/>
      </w:r>
      <w:r w:rsidRPr="00325B4E">
        <w:t xml:space="preserve"> </w:t>
      </w:r>
      <w:r w:rsidR="002A517F">
        <w:t>–</w:t>
      </w:r>
      <w:r w:rsidRPr="00325B4E">
        <w:t xml:space="preserve"> Ma bibliothèque « </w:t>
      </w:r>
      <w:hyperlink r:id="rId34" w:history="1">
        <w:r w:rsidRPr="00325B4E">
          <w:rPr>
            <w:rStyle w:val="Hyperlink"/>
            <w:sz w:val="18"/>
          </w:rPr>
          <w:t>http://localhost:8080/media</w:t>
        </w:r>
      </w:hyperlink>
      <w:r w:rsidRPr="00325B4E">
        <w:t> »</w:t>
      </w:r>
      <w:r w:rsidR="00BA60DC">
        <w:t xml:space="preserve">, avec </w:t>
      </w:r>
      <w:r w:rsidR="00575983">
        <w:t>quelques médias enregistrés</w:t>
      </w:r>
    </w:p>
    <w:p w14:paraId="5550DD98" w14:textId="77777777" w:rsidR="007E5633" w:rsidRPr="00325B4E" w:rsidRDefault="007E5633" w:rsidP="007E5633">
      <w:r>
        <w:t>A vous d’ajouter des séries pour avoir du contenu !</w:t>
      </w:r>
    </w:p>
    <w:p w14:paraId="3CBEC4E9" w14:textId="7597FCAA" w:rsidR="00601563" w:rsidRPr="00325B4E" w:rsidRDefault="00601563" w:rsidP="007E5633">
      <w:pPr>
        <w:pStyle w:val="Information"/>
      </w:pPr>
      <w:r w:rsidRPr="00325B4E">
        <w:t>Le label</w:t>
      </w:r>
      <w:r w:rsidR="00C455CA" w:rsidRPr="00325B4E">
        <w:t xml:space="preserve"> « dernier vu » devient vert s’il est supérieur à « en ma possession », et orange s’il est inférieur.</w:t>
      </w:r>
      <w:r w:rsidR="00C455CA" w:rsidRPr="00325B4E">
        <w:br/>
        <w:t>Le label « en ma possession</w:t>
      </w:r>
      <w:r w:rsidR="00EB434D" w:rsidRPr="00325B4E">
        <w:t> » est vert s’il est égal à « déjà paru », sinon orange.</w:t>
      </w:r>
    </w:p>
    <w:p w14:paraId="62C50484" w14:textId="61DE2B4E" w:rsidR="00EB434D" w:rsidRDefault="00325B4E" w:rsidP="007E5633">
      <w:pPr>
        <w:pStyle w:val="Information"/>
      </w:pPr>
      <w:r w:rsidRPr="00325B4E">
        <w:t>Seul</w:t>
      </w:r>
      <w:r w:rsidR="00E87399">
        <w:t xml:space="preserve">e </w:t>
      </w:r>
      <w:r w:rsidRPr="00325B4E">
        <w:t>une dizaine de médias sont affiché</w:t>
      </w:r>
      <w:r w:rsidR="009E1128">
        <w:t>s</w:t>
      </w:r>
      <w:r w:rsidRPr="00325B4E">
        <w:t xml:space="preserve"> par page.</w:t>
      </w:r>
    </w:p>
    <w:p w14:paraId="1AAF2F59" w14:textId="77777777" w:rsidR="008C42D0" w:rsidRDefault="008C42D0">
      <w:pPr>
        <w:jc w:val="left"/>
        <w:rPr>
          <w:rFonts w:asciiTheme="majorHAnsi" w:eastAsiaTheme="majorEastAsia" w:hAnsiTheme="majorHAnsi" w:cstheme="majorBidi"/>
          <w:color w:val="FFFFFF" w:themeColor="background1"/>
          <w:sz w:val="26"/>
          <w:szCs w:val="26"/>
        </w:rPr>
      </w:pPr>
      <w:r>
        <w:br w:type="page"/>
      </w:r>
    </w:p>
    <w:p w14:paraId="2ED830B0" w14:textId="6F19ADC0" w:rsidR="00D330AC" w:rsidRPr="00325B4E" w:rsidRDefault="00D330AC" w:rsidP="00B95F83">
      <w:pPr>
        <w:pStyle w:val="Heading3"/>
      </w:pPr>
      <w:bookmarkStart w:id="22" w:name="_Toc135505913"/>
      <w:r w:rsidRPr="00325B4E">
        <w:t>Ajout, édition</w:t>
      </w:r>
      <w:r w:rsidR="008304FF">
        <w:t>, suppression</w:t>
      </w:r>
      <w:r w:rsidRPr="00325B4E">
        <w:t xml:space="preserve"> d’un</w:t>
      </w:r>
      <w:r w:rsidR="00F90585" w:rsidRPr="00325B4E">
        <w:t xml:space="preserve"> média</w:t>
      </w:r>
      <w:bookmarkEnd w:id="22"/>
    </w:p>
    <w:p w14:paraId="68EC9658" w14:textId="301225E0" w:rsidR="003A03D3" w:rsidRDefault="00596FDC" w:rsidP="00D1107A">
      <w:r>
        <w:t>Quand vous éditez ou ajoutez</w:t>
      </w:r>
      <w:r w:rsidR="001C224A">
        <w:t xml:space="preserve"> </w:t>
      </w:r>
      <w:r w:rsidR="00E32331" w:rsidRPr="00325B4E">
        <w:t xml:space="preserve">une série, le formulaire suivant s’affiche. </w:t>
      </w:r>
      <w:r w:rsidR="003A03D3" w:rsidRPr="00325B4E">
        <w:t>Il s’agit du même pour les deux actions</w:t>
      </w:r>
      <w:r w:rsidR="00626F49">
        <w:t> :</w:t>
      </w:r>
    </w:p>
    <w:bookmarkEnd w:id="4"/>
    <w:p w14:paraId="67A12247" w14:textId="3BBD4045" w:rsidR="0009241F" w:rsidRDefault="00BA60DC" w:rsidP="008304FF">
      <w:pPr>
        <w:spacing w:after="0"/>
        <w:jc w:val="center"/>
      </w:pPr>
      <w:r w:rsidRPr="003A03D3">
        <w:rPr>
          <w:noProof/>
        </w:rPr>
        <w:drawing>
          <wp:inline distT="0" distB="0" distL="0" distR="0" wp14:anchorId="5A2AC794" wp14:editId="5EED2A23">
            <wp:extent cx="3099551" cy="2341765"/>
            <wp:effectExtent l="19050" t="19050" r="24765" b="209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551" cy="23417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77207" w14:textId="37535FBB" w:rsidR="00BA60DC" w:rsidRDefault="00BA60DC" w:rsidP="00BA60DC">
      <w:pPr>
        <w:jc w:val="center"/>
      </w:pPr>
      <w:r w:rsidRPr="00BC0A4E">
        <w:rPr>
          <w:i/>
          <w:iCs/>
          <w:color w:val="44546A" w:themeColor="text2"/>
          <w:sz w:val="18"/>
          <w:szCs w:val="18"/>
        </w:rPr>
        <w:t xml:space="preserve">Page du site </w:t>
      </w:r>
      <w:r w:rsidRPr="00BC0A4E">
        <w:rPr>
          <w:i/>
          <w:iCs/>
          <w:color w:val="44546A" w:themeColor="text2"/>
          <w:sz w:val="18"/>
          <w:szCs w:val="18"/>
        </w:rPr>
        <w:fldChar w:fldCharType="begin"/>
      </w:r>
      <w:r w:rsidRPr="00BC0A4E">
        <w:rPr>
          <w:i/>
          <w:iCs/>
          <w:color w:val="44546A" w:themeColor="text2"/>
          <w:sz w:val="18"/>
          <w:szCs w:val="18"/>
        </w:rPr>
        <w:instrText xml:space="preserve"> SEQ Page_du_site \* ARABIC </w:instrText>
      </w:r>
      <w:r w:rsidRPr="00BC0A4E">
        <w:rPr>
          <w:i/>
          <w:iCs/>
          <w:color w:val="44546A" w:themeColor="text2"/>
          <w:sz w:val="18"/>
          <w:szCs w:val="18"/>
        </w:rPr>
        <w:fldChar w:fldCharType="separate"/>
      </w:r>
      <w:r w:rsidR="001F26BC">
        <w:rPr>
          <w:i/>
          <w:iCs/>
          <w:noProof/>
          <w:color w:val="44546A" w:themeColor="text2"/>
          <w:sz w:val="18"/>
          <w:szCs w:val="18"/>
        </w:rPr>
        <w:t>5</w:t>
      </w:r>
      <w:r w:rsidRPr="00BC0A4E">
        <w:rPr>
          <w:i/>
          <w:iCs/>
          <w:color w:val="44546A" w:themeColor="text2"/>
          <w:sz w:val="18"/>
          <w:szCs w:val="18"/>
        </w:rPr>
        <w:fldChar w:fldCharType="end"/>
      </w:r>
      <w:r w:rsidRPr="00BC0A4E">
        <w:rPr>
          <w:i/>
          <w:iCs/>
          <w:color w:val="44546A" w:themeColor="text2"/>
          <w:sz w:val="18"/>
          <w:szCs w:val="18"/>
        </w:rPr>
        <w:t xml:space="preserve"> – Edition/ajout d'un média à sa collection</w:t>
      </w:r>
      <w:r>
        <w:br/>
        <w:t>« </w:t>
      </w:r>
      <w:hyperlink r:id="rId36" w:history="1">
        <w:r w:rsidRPr="008A1A27">
          <w:rPr>
            <w:rStyle w:val="Hyperlink"/>
            <w:sz w:val="18"/>
          </w:rPr>
          <w:t>http://localhost:8080/media/add</w:t>
        </w:r>
      </w:hyperlink>
      <w:r>
        <w:t> » « </w:t>
      </w:r>
      <w:hyperlink r:id="rId37" w:history="1">
        <w:r w:rsidRPr="008A1A27">
          <w:rPr>
            <w:rStyle w:val="Hyperlink"/>
            <w:sz w:val="18"/>
          </w:rPr>
          <w:t>http://localhost:8080/media/edit/99</w:t>
        </w:r>
      </w:hyperlink>
      <w:r>
        <w:t> »</w:t>
      </w:r>
    </w:p>
    <w:p w14:paraId="73DB126E" w14:textId="228AFF71" w:rsidR="00C9244B" w:rsidRPr="005861C9" w:rsidRDefault="00C9244B" w:rsidP="00C9244B">
      <w:r w:rsidRPr="005861C9">
        <w:t>Le champ « média » permet de saisir le nom d’un média (manga, bd, etc.). Une liste des médias non présent</w:t>
      </w:r>
      <w:r w:rsidR="00E87399">
        <w:t xml:space="preserve">s </w:t>
      </w:r>
      <w:r w:rsidRPr="005861C9">
        <w:t>dans sa collection est disponible. Il est également possible d’en créer un nouveau en saisissant un titre n’existant pas.</w:t>
      </w:r>
    </w:p>
    <w:p w14:paraId="365F0677" w14:textId="77777777" w:rsidR="00C9244B" w:rsidRDefault="00C9244B" w:rsidP="00C9244B">
      <w:pPr>
        <w:pStyle w:val="Information"/>
        <w:spacing w:after="0"/>
      </w:pPr>
      <w:r w:rsidRPr="005861C9">
        <w:t>Une fois qu’un média est enregistré, les autres utilisateurs auront la possibilité de le choisir dans la liste.</w:t>
      </w:r>
    </w:p>
    <w:p w14:paraId="62EB30E3" w14:textId="2CC7BB7D" w:rsidR="009F07C3" w:rsidRPr="009F07C3" w:rsidRDefault="009F07C3" w:rsidP="009F07C3">
      <w:pPr>
        <w:pStyle w:val="Information"/>
      </w:pPr>
      <w:r>
        <w:t>Le nombre de paru</w:t>
      </w:r>
      <w:r w:rsidR="00242B6F">
        <w:t>tion</w:t>
      </w:r>
      <w:r w:rsidR="00661EF4">
        <w:t>s</w:t>
      </w:r>
      <w:r w:rsidR="00242B6F">
        <w:t xml:space="preserve"> est lié</w:t>
      </w:r>
      <w:r w:rsidR="00EA062B">
        <w:t xml:space="preserve"> au média, qui n’est pas modifiable par l’utilisateur. Pour modifier cette valeur, il est nécessaire d’utiliser les fonctionnalités REST proposée</w:t>
      </w:r>
      <w:r w:rsidR="00661EF4">
        <w:t>s</w:t>
      </w:r>
      <w:r w:rsidR="00EA062B">
        <w:t xml:space="preserve"> par l’application « </w:t>
      </w:r>
      <w:r w:rsidR="00EA062B" w:rsidRPr="00EA062B">
        <w:rPr>
          <w:rStyle w:val="Contrast"/>
        </w:rPr>
        <w:t>Saphir Lion</w:t>
      </w:r>
      <w:r w:rsidR="00EA062B">
        <w:t> » ou « </w:t>
      </w:r>
      <w:proofErr w:type="spellStart"/>
      <w:r w:rsidR="00EA062B" w:rsidRPr="00EA062B">
        <w:rPr>
          <w:rStyle w:val="Contrast"/>
        </w:rPr>
        <w:t>Topaz</w:t>
      </w:r>
      <w:proofErr w:type="spellEnd"/>
      <w:r w:rsidR="00EA062B" w:rsidRPr="00EA062B">
        <w:rPr>
          <w:rStyle w:val="Contrast"/>
        </w:rPr>
        <w:t xml:space="preserve"> Lion</w:t>
      </w:r>
      <w:r w:rsidR="00EA062B">
        <w:t> ».</w:t>
      </w:r>
    </w:p>
    <w:p w14:paraId="7687CA7C" w14:textId="2041EA50" w:rsidR="00C9244B" w:rsidRDefault="00C9244B" w:rsidP="00C9244B">
      <w:r>
        <w:t>Les champs « dernier vu » et « en ma possession » doivent être inférieur</w:t>
      </w:r>
      <w:r w:rsidR="00E87399">
        <w:t xml:space="preserve">s </w:t>
      </w:r>
      <w:r>
        <w:t>ou éga</w:t>
      </w:r>
      <w:r w:rsidR="00E87399">
        <w:t>ux</w:t>
      </w:r>
      <w:r>
        <w:t xml:space="preserve"> au champ « déjà paru ». Ces 3 champs sont de type numérique et doivent être positif</w:t>
      </w:r>
      <w:r w:rsidR="00E87399">
        <w:t>s.</w:t>
      </w:r>
    </w:p>
    <w:p w14:paraId="53A563C3" w14:textId="36DF9600" w:rsidR="00C9244B" w:rsidRDefault="00C9244B" w:rsidP="00C9244B">
      <w:r>
        <w:t>Les champs « texte » sont soumis à une limite de caractère (relativement grande).</w:t>
      </w:r>
    </w:p>
    <w:p w14:paraId="3A8A3EAA" w14:textId="329F1414" w:rsidR="007D09F5" w:rsidRDefault="007D09F5" w:rsidP="00C9244B">
      <w:r>
        <w:t xml:space="preserve">Si vous supprimez le média, il sera </w:t>
      </w:r>
      <w:r w:rsidR="007F392D" w:rsidRPr="00671927">
        <w:rPr>
          <w:b/>
          <w:bCs/>
        </w:rPr>
        <w:t>retiré</w:t>
      </w:r>
      <w:r w:rsidRPr="00671927">
        <w:rPr>
          <w:b/>
          <w:bCs/>
        </w:rPr>
        <w:t xml:space="preserve"> de votre collection</w:t>
      </w:r>
      <w:r w:rsidR="0082193C">
        <w:rPr>
          <w:b/>
          <w:bCs/>
        </w:rPr>
        <w:t xml:space="preserve"> (cela comprend également </w:t>
      </w:r>
      <w:r w:rsidR="00AB1881">
        <w:rPr>
          <w:b/>
          <w:bCs/>
        </w:rPr>
        <w:t>la perte</w:t>
      </w:r>
      <w:r w:rsidR="0082193C">
        <w:rPr>
          <w:b/>
          <w:bCs/>
        </w:rPr>
        <w:t xml:space="preserve"> des données que vous y avez saisi</w:t>
      </w:r>
      <w:r w:rsidR="00E87399">
        <w:rPr>
          <w:b/>
          <w:bCs/>
        </w:rPr>
        <w:t>es)</w:t>
      </w:r>
      <w:r w:rsidR="00AB1881">
        <w:rPr>
          <w:b/>
          <w:bCs/>
        </w:rPr>
        <w:t>.</w:t>
      </w:r>
      <w:r w:rsidR="007F392D">
        <w:t xml:space="preserve"> Vous devrez valider l’action</w:t>
      </w:r>
      <w:r w:rsidR="00AB1881">
        <w:t> :</w:t>
      </w:r>
    </w:p>
    <w:p w14:paraId="7F73A908" w14:textId="77777777" w:rsidR="009C4AB2" w:rsidRDefault="009C4AB2" w:rsidP="008304FF">
      <w:pPr>
        <w:keepNext/>
        <w:spacing w:after="0"/>
        <w:jc w:val="center"/>
      </w:pPr>
      <w:r w:rsidRPr="009C4AB2">
        <w:rPr>
          <w:noProof/>
        </w:rPr>
        <w:drawing>
          <wp:inline distT="0" distB="0" distL="0" distR="0" wp14:anchorId="043972B6" wp14:editId="5F6981C9">
            <wp:extent cx="3162300" cy="190612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69822" cy="19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5D5C" w14:textId="143A39D2" w:rsidR="007F392D" w:rsidRDefault="009C4AB2" w:rsidP="009C4AB2">
      <w:pPr>
        <w:pStyle w:val="Caption"/>
        <w:jc w:val="center"/>
      </w:pPr>
      <w:r>
        <w:t xml:space="preserve">Page du site </w:t>
      </w:r>
      <w:r>
        <w:fldChar w:fldCharType="begin"/>
      </w:r>
      <w:r>
        <w:instrText xml:space="preserve"> SEQ Page_du_site \* ARABIC </w:instrText>
      </w:r>
      <w:r>
        <w:fldChar w:fldCharType="separate"/>
      </w:r>
      <w:r w:rsidR="001F26BC">
        <w:rPr>
          <w:noProof/>
        </w:rPr>
        <w:t>6</w:t>
      </w:r>
      <w:r>
        <w:rPr>
          <w:noProof/>
        </w:rPr>
        <w:fldChar w:fldCharType="end"/>
      </w:r>
      <w:r>
        <w:t xml:space="preserve"> – Popup de confirmation de suppression</w:t>
      </w:r>
    </w:p>
    <w:p w14:paraId="5CB4BC42" w14:textId="19DCF7CD" w:rsidR="00A7405E" w:rsidRDefault="00A7405E" w:rsidP="00A7405E">
      <w:pPr>
        <w:pStyle w:val="Heading1"/>
      </w:pPr>
      <w:bookmarkStart w:id="23" w:name="_Toc135505914"/>
      <w:proofErr w:type="spellStart"/>
      <w:r>
        <w:t>Topaz</w:t>
      </w:r>
      <w:proofErr w:type="spellEnd"/>
      <w:r>
        <w:t xml:space="preserve"> Lion</w:t>
      </w:r>
      <w:bookmarkEnd w:id="23"/>
    </w:p>
    <w:p w14:paraId="00FD2CC6" w14:textId="77777777" w:rsidR="006F1872" w:rsidRDefault="006F1872" w:rsidP="006F1872">
      <w:pPr>
        <w:pStyle w:val="Heading2"/>
      </w:pPr>
      <w:bookmarkStart w:id="24" w:name="_Toc135505915"/>
      <w:r>
        <w:t>Installation</w:t>
      </w:r>
      <w:bookmarkEnd w:id="24"/>
    </w:p>
    <w:p w14:paraId="0BAB647A" w14:textId="77777777" w:rsidR="006F1872" w:rsidRDefault="006F1872" w:rsidP="006F1872">
      <w:pPr>
        <w:pStyle w:val="Heading3"/>
      </w:pPr>
      <w:bookmarkStart w:id="25" w:name="_Toc135505916"/>
      <w:r>
        <w:t>Dépôt GIT</w:t>
      </w:r>
      <w:bookmarkEnd w:id="25"/>
    </w:p>
    <w:p w14:paraId="493A46CE" w14:textId="77777777" w:rsidR="006F1872" w:rsidRDefault="006F1872" w:rsidP="006F1872">
      <w:r>
        <w:t>Le projet se trouve sur GitHub à l’adresse suivante :</w:t>
      </w:r>
    </w:p>
    <w:p w14:paraId="5BBB31CD" w14:textId="451A95FA" w:rsidR="006F1872" w:rsidRDefault="00251BD3" w:rsidP="006F1872">
      <w:pPr>
        <w:pStyle w:val="ListParagraph"/>
        <w:numPr>
          <w:ilvl w:val="0"/>
          <w:numId w:val="13"/>
        </w:numPr>
        <w:rPr>
          <w:rStyle w:val="Contrast"/>
          <w:b/>
          <w:bCs/>
          <w:sz w:val="24"/>
          <w:szCs w:val="28"/>
          <w:u w:val="single"/>
        </w:rPr>
      </w:pPr>
      <w:hyperlink r:id="rId39" w:history="1">
        <w:r w:rsidR="004F2E28" w:rsidRPr="004F2E28">
          <w:rPr>
            <w:rStyle w:val="Contrast"/>
            <w:b/>
            <w:bCs/>
            <w:i/>
            <w:sz w:val="24"/>
            <w:szCs w:val="28"/>
          </w:rPr>
          <w:t>https://github.com/Ozurah-HES/TopazLion</w:t>
        </w:r>
      </w:hyperlink>
      <w:r w:rsidR="004F2E28">
        <w:rPr>
          <w:rStyle w:val="Contrast"/>
          <w:b/>
          <w:bCs/>
          <w:sz w:val="24"/>
          <w:szCs w:val="28"/>
          <w:u w:val="single"/>
        </w:rPr>
        <w:t xml:space="preserve">  </w:t>
      </w:r>
    </w:p>
    <w:p w14:paraId="37726947" w14:textId="77777777" w:rsidR="006F1872" w:rsidRDefault="006F1872" w:rsidP="006F1872">
      <w:r>
        <w:t>La commande Git pour cloner par HTTPS est la suivante :</w:t>
      </w:r>
    </w:p>
    <w:p w14:paraId="3B3DA089" w14:textId="255F70EC" w:rsidR="006F1872" w:rsidRPr="006263DA" w:rsidRDefault="006F1872" w:rsidP="006F1872">
      <w:pPr>
        <w:shd w:val="clear" w:color="auto" w:fill="BFBFBF" w:themeFill="background1" w:themeFillShade="BF"/>
        <w:rPr>
          <w:sz w:val="24"/>
          <w:szCs w:val="28"/>
        </w:rPr>
      </w:pPr>
      <w:proofErr w:type="gramStart"/>
      <w:r w:rsidRPr="006263DA">
        <w:rPr>
          <w:sz w:val="24"/>
          <w:szCs w:val="28"/>
        </w:rPr>
        <w:t>git</w:t>
      </w:r>
      <w:proofErr w:type="gramEnd"/>
      <w:r w:rsidRPr="006263DA">
        <w:rPr>
          <w:sz w:val="24"/>
          <w:szCs w:val="28"/>
        </w:rPr>
        <w:t xml:space="preserve"> clone </w:t>
      </w:r>
      <w:r w:rsidR="004F2E28" w:rsidRPr="004F2E28">
        <w:rPr>
          <w:sz w:val="24"/>
          <w:szCs w:val="28"/>
        </w:rPr>
        <w:t>https://github.com/Ozurah-HES/TopazLion.git</w:t>
      </w:r>
    </w:p>
    <w:p w14:paraId="6C9D3316" w14:textId="03049CDC" w:rsidR="006F1872" w:rsidRDefault="006F1872" w:rsidP="006F1872">
      <w:r>
        <w:t>Vous pouvez également récupérer le projet au format zip avec cette URL (téléchargement direct) :</w:t>
      </w:r>
      <w:r>
        <w:br/>
      </w:r>
      <w:hyperlink r:id="rId40" w:history="1">
        <w:r w:rsidR="004F2E28" w:rsidRPr="001D21C5">
          <w:rPr>
            <w:rStyle w:val="Hyperlink"/>
            <w:sz w:val="21"/>
          </w:rPr>
          <w:t>https://github.com/Ozurah-HES/TopazLion/archive/refs/heads/main.zip</w:t>
        </w:r>
      </w:hyperlink>
    </w:p>
    <w:p w14:paraId="27E538BE" w14:textId="77777777" w:rsidR="006F1872" w:rsidRDefault="006F1872" w:rsidP="006F1872">
      <w:pPr>
        <w:pStyle w:val="Heading3"/>
      </w:pPr>
      <w:bookmarkStart w:id="26" w:name="_Toc135505917"/>
      <w:r>
        <w:t>Démarrage du projet</w:t>
      </w:r>
      <w:bookmarkEnd w:id="26"/>
    </w:p>
    <w:p w14:paraId="1FBEA851" w14:textId="77777777" w:rsidR="006F1872" w:rsidRDefault="006F1872" w:rsidP="006F1872">
      <w:r>
        <w:t xml:space="preserve">Pour démarrer le projet, deux manières sont expliquées dans ce document : en ligne de commande et avec </w:t>
      </w:r>
      <w:proofErr w:type="spellStart"/>
      <w:r>
        <w:t>VSCode</w:t>
      </w:r>
      <w:proofErr w:type="spellEnd"/>
      <w:r>
        <w:t>.</w:t>
      </w:r>
    </w:p>
    <w:p w14:paraId="0958D46F" w14:textId="47DEB7B3" w:rsidR="00552C11" w:rsidRPr="00552C11" w:rsidRDefault="001928DD" w:rsidP="00552C11">
      <w:pPr>
        <w:pStyle w:val="Attention"/>
      </w:pPr>
      <w:proofErr w:type="spellStart"/>
      <w:r w:rsidRPr="009D7CA4">
        <w:rPr>
          <w:b/>
          <w:bCs/>
        </w:rPr>
        <w:t>TopazLion</w:t>
      </w:r>
      <w:proofErr w:type="spellEnd"/>
      <w:r>
        <w:t xml:space="preserve"> est un </w:t>
      </w:r>
      <w:r w:rsidRPr="009D7CA4">
        <w:rPr>
          <w:b/>
          <w:bCs/>
        </w:rPr>
        <w:t xml:space="preserve">projet d’extension de </w:t>
      </w:r>
      <w:proofErr w:type="spellStart"/>
      <w:r w:rsidRPr="009D7CA4">
        <w:rPr>
          <w:b/>
          <w:bCs/>
        </w:rPr>
        <w:t>SaphirLion</w:t>
      </w:r>
      <w:proofErr w:type="spellEnd"/>
      <w:r w:rsidR="009D7CA4">
        <w:t xml:space="preserve"> (communiquant avec ce dernier)</w:t>
      </w:r>
      <w:r>
        <w:t xml:space="preserve">. Il est donc nécessaire </w:t>
      </w:r>
      <w:r w:rsidR="009D7CA4">
        <w:t xml:space="preserve">que </w:t>
      </w:r>
      <w:proofErr w:type="spellStart"/>
      <w:r w:rsidR="009D7CA4" w:rsidRPr="009D7CA4">
        <w:rPr>
          <w:color w:val="FF0000"/>
        </w:rPr>
        <w:t>SaphirLion</w:t>
      </w:r>
      <w:proofErr w:type="spellEnd"/>
      <w:r w:rsidR="009D7CA4" w:rsidRPr="009D7CA4">
        <w:rPr>
          <w:color w:val="FF0000"/>
        </w:rPr>
        <w:t xml:space="preserve"> soit démarr</w:t>
      </w:r>
      <w:r w:rsidR="00140F37">
        <w:rPr>
          <w:color w:val="FF0000"/>
        </w:rPr>
        <w:t>é</w:t>
      </w:r>
      <w:r w:rsidR="009D7CA4" w:rsidRPr="009D7CA4">
        <w:rPr>
          <w:color w:val="FF0000"/>
        </w:rPr>
        <w:t xml:space="preserve"> </w:t>
      </w:r>
      <w:r w:rsidR="009D7CA4">
        <w:t xml:space="preserve">pour que </w:t>
      </w:r>
      <w:proofErr w:type="spellStart"/>
      <w:r w:rsidR="009D7CA4" w:rsidRPr="009D7CA4">
        <w:rPr>
          <w:color w:val="FF0000"/>
        </w:rPr>
        <w:t>TopazLion</w:t>
      </w:r>
      <w:proofErr w:type="spellEnd"/>
      <w:r w:rsidR="009D7CA4" w:rsidRPr="009D7CA4">
        <w:rPr>
          <w:color w:val="FF0000"/>
        </w:rPr>
        <w:t xml:space="preserve"> soit pleinement fonctionnel</w:t>
      </w:r>
      <w:r w:rsidR="009D7CA4">
        <w:t>.</w:t>
      </w:r>
      <w:r w:rsidR="00552C11">
        <w:t xml:space="preserve"> </w:t>
      </w:r>
      <w:r w:rsidR="00D31E30">
        <w:t>L</w:t>
      </w:r>
      <w:r w:rsidR="00552C11">
        <w:t xml:space="preserve">e </w:t>
      </w:r>
      <w:r w:rsidR="00552C11" w:rsidRPr="00745D5E">
        <w:rPr>
          <w:color w:val="FF0000"/>
        </w:rPr>
        <w:t xml:space="preserve">Docker </w:t>
      </w:r>
      <w:r w:rsidR="00552C11">
        <w:t xml:space="preserve">pour </w:t>
      </w:r>
      <w:proofErr w:type="spellStart"/>
      <w:r w:rsidR="00552C11" w:rsidRPr="00745D5E">
        <w:rPr>
          <w:rStyle w:val="Contrast"/>
        </w:rPr>
        <w:t>ActiveMQ</w:t>
      </w:r>
      <w:proofErr w:type="spellEnd"/>
      <w:r w:rsidR="00552C11">
        <w:t xml:space="preserve"> </w:t>
      </w:r>
      <w:r w:rsidR="00D31E30">
        <w:t>doit également être</w:t>
      </w:r>
      <w:r w:rsidR="00552C11">
        <w:t xml:space="preserve"> actif, la marche à suivre est indiquée dans le chapitre « </w:t>
      </w:r>
      <w:r w:rsidR="00552C11">
        <w:fldChar w:fldCharType="begin"/>
      </w:r>
      <w:r w:rsidR="00552C11">
        <w:instrText xml:space="preserve"> REF _Ref135405739 \r \h </w:instrText>
      </w:r>
      <w:r w:rsidR="00552C11">
        <w:fldChar w:fldCharType="separate"/>
      </w:r>
      <w:r w:rsidR="001F26BC">
        <w:t>3</w:t>
      </w:r>
      <w:r w:rsidR="00552C11">
        <w:fldChar w:fldCharType="end"/>
      </w:r>
      <w:r w:rsidR="00552C11">
        <w:t xml:space="preserve">  </w:t>
      </w:r>
      <w:r w:rsidR="00552C11">
        <w:fldChar w:fldCharType="begin"/>
      </w:r>
      <w:r w:rsidR="00552C11">
        <w:instrText xml:space="preserve"> REF _Ref135405741 \h </w:instrText>
      </w:r>
      <w:r w:rsidR="00552C11">
        <w:fldChar w:fldCharType="separate"/>
      </w:r>
      <w:r w:rsidR="001F26BC" w:rsidRPr="00AC129E">
        <w:t xml:space="preserve">Docker pour </w:t>
      </w:r>
      <w:proofErr w:type="spellStart"/>
      <w:r w:rsidR="001F26BC" w:rsidRPr="00AC129E">
        <w:t>ActiveMQ</w:t>
      </w:r>
      <w:proofErr w:type="spellEnd"/>
      <w:r w:rsidR="00552C11">
        <w:fldChar w:fldCharType="end"/>
      </w:r>
      <w:r w:rsidR="00552C11">
        <w:t> ».</w:t>
      </w:r>
    </w:p>
    <w:p w14:paraId="6AD2B54C" w14:textId="26706CA5" w:rsidR="00C62EBE" w:rsidRPr="00C62EBE" w:rsidRDefault="00C62EBE" w:rsidP="00C62EBE">
      <w:pPr>
        <w:pStyle w:val="Information"/>
      </w:pPr>
      <w:proofErr w:type="spellStart"/>
      <w:r>
        <w:t>TopazLion</w:t>
      </w:r>
      <w:proofErr w:type="spellEnd"/>
      <w:r>
        <w:t xml:space="preserve"> est configuré pour utiliser le port </w:t>
      </w:r>
      <w:r w:rsidRPr="008F364E">
        <w:rPr>
          <w:b/>
          <w:bCs/>
        </w:rPr>
        <w:t>9090</w:t>
      </w:r>
      <w:r w:rsidR="008F364E">
        <w:t>.</w:t>
      </w:r>
      <w:r w:rsidR="008F364E">
        <w:br/>
      </w:r>
      <w:proofErr w:type="spellStart"/>
      <w:r w:rsidR="008F364E">
        <w:t>SaphirLion</w:t>
      </w:r>
      <w:proofErr w:type="spellEnd"/>
      <w:r w:rsidR="008F364E">
        <w:t xml:space="preserve"> est configuré pour utiliser le port </w:t>
      </w:r>
      <w:r w:rsidR="008F364E" w:rsidRPr="008F364E">
        <w:rPr>
          <w:b/>
          <w:bCs/>
        </w:rPr>
        <w:t>8080</w:t>
      </w:r>
      <w:r w:rsidR="008F364E">
        <w:t>.</w:t>
      </w:r>
      <w:r w:rsidR="00C72016">
        <w:br/>
        <w:t>Pour éviter des problèmes avec les routes définies ou devoir modifier toutes les configurations, il est conseillé de ne pas changer ces ports.</w:t>
      </w:r>
    </w:p>
    <w:p w14:paraId="2D36CD1D" w14:textId="77777777" w:rsidR="006F1872" w:rsidRDefault="006F1872" w:rsidP="006F1872">
      <w:pPr>
        <w:pStyle w:val="Heading4"/>
      </w:pPr>
      <w:r>
        <w:t>Avec Maven</w:t>
      </w:r>
    </w:p>
    <w:p w14:paraId="2A679319" w14:textId="77777777" w:rsidR="006F1872" w:rsidRPr="00344BDD" w:rsidRDefault="006F1872" w:rsidP="006F1872">
      <w:r>
        <w:t>L’exécution se fait en ligne de commande :</w:t>
      </w:r>
    </w:p>
    <w:p w14:paraId="6282FD72" w14:textId="77777777" w:rsidR="006F1872" w:rsidRPr="006263DA" w:rsidRDefault="006F1872" w:rsidP="006F1872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t>Accédez au sous-dossier « app » du projet</w:t>
      </w:r>
      <w:r>
        <w:br/>
      </w:r>
      <w:r w:rsidRPr="006263DA">
        <w:rPr>
          <w:sz w:val="24"/>
          <w:szCs w:val="28"/>
          <w:shd w:val="clear" w:color="auto" w:fill="BFBFBF" w:themeFill="background1" w:themeFillShade="BF"/>
        </w:rPr>
        <w:t xml:space="preserve">cd [chemin du </w:t>
      </w:r>
      <w:proofErr w:type="gramStart"/>
      <w:r w:rsidRPr="006263DA">
        <w:rPr>
          <w:sz w:val="24"/>
          <w:szCs w:val="28"/>
          <w:shd w:val="clear" w:color="auto" w:fill="BFBFBF" w:themeFill="background1" w:themeFillShade="BF"/>
        </w:rPr>
        <w:t>projet]/</w:t>
      </w:r>
      <w:proofErr w:type="gramEnd"/>
      <w:r w:rsidRPr="006263DA">
        <w:rPr>
          <w:sz w:val="24"/>
          <w:szCs w:val="28"/>
          <w:shd w:val="clear" w:color="auto" w:fill="BFBFBF" w:themeFill="background1" w:themeFillShade="BF"/>
        </w:rPr>
        <w:t>app</w:t>
      </w:r>
    </w:p>
    <w:p w14:paraId="5641F6AC" w14:textId="27F35A36" w:rsidR="006F1872" w:rsidRPr="006263DA" w:rsidRDefault="006F1872" w:rsidP="006F1872">
      <w:pPr>
        <w:pStyle w:val="ListParagraph"/>
        <w:numPr>
          <w:ilvl w:val="0"/>
          <w:numId w:val="11"/>
        </w:numPr>
        <w:rPr>
          <w:sz w:val="24"/>
          <w:szCs w:val="28"/>
          <w:lang w:val="en-GB"/>
        </w:rPr>
      </w:pPr>
      <w:proofErr w:type="spellStart"/>
      <w:r w:rsidRPr="005C0A40">
        <w:rPr>
          <w:lang w:val="en-GB"/>
        </w:rPr>
        <w:t>Ex</w:t>
      </w:r>
      <w:r w:rsidR="00AF28A3">
        <w:rPr>
          <w:lang w:val="en-GB"/>
        </w:rPr>
        <w:t>é</w:t>
      </w:r>
      <w:r w:rsidRPr="005C0A40">
        <w:rPr>
          <w:lang w:val="en-GB"/>
        </w:rPr>
        <w:t>cutez</w:t>
      </w:r>
      <w:proofErr w:type="spellEnd"/>
      <w:r w:rsidRPr="005C0A40">
        <w:rPr>
          <w:lang w:val="en-GB"/>
        </w:rPr>
        <w:t xml:space="preserve"> « maven clean » :</w:t>
      </w:r>
      <w:r w:rsidRPr="005C0A40">
        <w:rPr>
          <w:lang w:val="en-GB"/>
        </w:rPr>
        <w:br/>
      </w:r>
      <w:r w:rsidRPr="006263DA">
        <w:rPr>
          <w:sz w:val="24"/>
          <w:szCs w:val="28"/>
          <w:shd w:val="clear" w:color="auto" w:fill="BFBFBF" w:themeFill="background1" w:themeFillShade="BF"/>
          <w:lang w:val="en-GB"/>
        </w:rPr>
        <w:t>./mvnw.cmd clean</w:t>
      </w:r>
    </w:p>
    <w:p w14:paraId="3BA112C8" w14:textId="77777777" w:rsidR="006F1872" w:rsidRPr="006263DA" w:rsidRDefault="006F1872" w:rsidP="006F1872">
      <w:pPr>
        <w:pStyle w:val="ListParagraph"/>
        <w:numPr>
          <w:ilvl w:val="0"/>
          <w:numId w:val="11"/>
        </w:numPr>
        <w:rPr>
          <w:sz w:val="24"/>
          <w:szCs w:val="28"/>
          <w:lang w:val="en-GB"/>
        </w:rPr>
      </w:pPr>
      <w:proofErr w:type="spellStart"/>
      <w:r w:rsidRPr="005C0A40">
        <w:rPr>
          <w:lang w:val="en-GB"/>
        </w:rPr>
        <w:t>Ex</w:t>
      </w:r>
      <w:r>
        <w:rPr>
          <w:lang w:val="en-GB"/>
        </w:rPr>
        <w:t>é</w:t>
      </w:r>
      <w:r w:rsidRPr="005C0A40">
        <w:rPr>
          <w:lang w:val="en-GB"/>
        </w:rPr>
        <w:t>cutez</w:t>
      </w:r>
      <w:proofErr w:type="spellEnd"/>
      <w:r w:rsidRPr="005C0A40">
        <w:rPr>
          <w:lang w:val="en-GB"/>
        </w:rPr>
        <w:t xml:space="preserve"> « maven install » :</w:t>
      </w:r>
      <w:r w:rsidRPr="005C0A40">
        <w:rPr>
          <w:lang w:val="en-GB"/>
        </w:rPr>
        <w:br/>
      </w:r>
      <w:r w:rsidRPr="006263DA">
        <w:rPr>
          <w:sz w:val="24"/>
          <w:szCs w:val="28"/>
          <w:shd w:val="clear" w:color="auto" w:fill="BFBFBF" w:themeFill="background1" w:themeFillShade="BF"/>
          <w:lang w:val="en-GB"/>
        </w:rPr>
        <w:t xml:space="preserve">./mvnw.cmd </w:t>
      </w:r>
      <w:proofErr w:type="gramStart"/>
      <w:r w:rsidRPr="006263DA">
        <w:rPr>
          <w:sz w:val="24"/>
          <w:szCs w:val="28"/>
          <w:shd w:val="clear" w:color="auto" w:fill="BFBFBF" w:themeFill="background1" w:themeFillShade="BF"/>
          <w:lang w:val="en-GB"/>
        </w:rPr>
        <w:t>install</w:t>
      </w:r>
      <w:proofErr w:type="gramEnd"/>
    </w:p>
    <w:p w14:paraId="2D5A4485" w14:textId="77777777" w:rsidR="006F1872" w:rsidRPr="006263DA" w:rsidRDefault="006F1872" w:rsidP="006F1872">
      <w:pPr>
        <w:pStyle w:val="ListParagraph"/>
        <w:numPr>
          <w:ilvl w:val="0"/>
          <w:numId w:val="11"/>
        </w:numPr>
        <w:rPr>
          <w:sz w:val="24"/>
          <w:szCs w:val="28"/>
          <w:lang w:val="en-GB"/>
        </w:rPr>
      </w:pPr>
      <w:proofErr w:type="spellStart"/>
      <w:r w:rsidRPr="005C0A40">
        <w:rPr>
          <w:lang w:val="en-GB"/>
        </w:rPr>
        <w:t>Démarrer</w:t>
      </w:r>
      <w:proofErr w:type="spellEnd"/>
      <w:r w:rsidRPr="005C0A40">
        <w:rPr>
          <w:lang w:val="en-GB"/>
        </w:rPr>
        <w:t xml:space="preserve"> le </w:t>
      </w:r>
      <w:proofErr w:type="spellStart"/>
      <w:r w:rsidRPr="005C0A40">
        <w:rPr>
          <w:lang w:val="en-GB"/>
        </w:rPr>
        <w:t>projet</w:t>
      </w:r>
      <w:proofErr w:type="spellEnd"/>
      <w:r w:rsidRPr="005C0A40">
        <w:rPr>
          <w:lang w:val="en-GB"/>
        </w:rPr>
        <w:t> :</w:t>
      </w:r>
      <w:r w:rsidRPr="005C0A40">
        <w:rPr>
          <w:lang w:val="en-GB"/>
        </w:rPr>
        <w:br/>
      </w:r>
      <w:r w:rsidRPr="006263DA">
        <w:rPr>
          <w:sz w:val="24"/>
          <w:szCs w:val="28"/>
          <w:shd w:val="clear" w:color="auto" w:fill="BFBFBF" w:themeFill="background1" w:themeFillShade="BF"/>
          <w:lang w:val="en-GB"/>
        </w:rPr>
        <w:t xml:space="preserve">./mvnw.cmd </w:t>
      </w:r>
      <w:proofErr w:type="spellStart"/>
      <w:r w:rsidRPr="006263DA">
        <w:rPr>
          <w:sz w:val="24"/>
          <w:szCs w:val="28"/>
          <w:shd w:val="clear" w:color="auto" w:fill="BFBFBF" w:themeFill="background1" w:themeFillShade="BF"/>
          <w:lang w:val="en-GB"/>
        </w:rPr>
        <w:t>spring-boot:</w:t>
      </w:r>
      <w:proofErr w:type="gramStart"/>
      <w:r w:rsidRPr="006263DA">
        <w:rPr>
          <w:sz w:val="24"/>
          <w:szCs w:val="28"/>
          <w:shd w:val="clear" w:color="auto" w:fill="BFBFBF" w:themeFill="background1" w:themeFillShade="BF"/>
          <w:lang w:val="en-GB"/>
        </w:rPr>
        <w:t>run</w:t>
      </w:r>
      <w:proofErr w:type="spellEnd"/>
      <w:proofErr w:type="gramEnd"/>
    </w:p>
    <w:p w14:paraId="7B036F31" w14:textId="77777777" w:rsidR="006F1872" w:rsidRDefault="006F1872" w:rsidP="006F1872">
      <w:pPr>
        <w:pStyle w:val="Heading4"/>
      </w:pPr>
      <w:r>
        <w:t xml:space="preserve">Avec </w:t>
      </w:r>
      <w:proofErr w:type="spellStart"/>
      <w:r>
        <w:t>VSCode</w:t>
      </w:r>
      <w:proofErr w:type="spellEnd"/>
    </w:p>
    <w:p w14:paraId="4DCD9293" w14:textId="77777777" w:rsidR="006F1872" w:rsidRDefault="006F1872" w:rsidP="006F1872">
      <w:pPr>
        <w:pStyle w:val="Information"/>
      </w:pPr>
      <w:r>
        <w:t xml:space="preserve">Certaines extensions </w:t>
      </w:r>
      <w:proofErr w:type="spellStart"/>
      <w:r>
        <w:t>VSCode</w:t>
      </w:r>
      <w:proofErr w:type="spellEnd"/>
      <w:r>
        <w:t xml:space="preserve"> sont requises pour pouvoir utiliser le projet. Nous n’allons pas les aborder dans ce document. Cependant, celles qui peuvent être utiles sont « Spring Boot Extension Pack » et « Extension Pack for Java ».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6F1872" w14:paraId="5C441864" w14:textId="77777777">
        <w:tc>
          <w:tcPr>
            <w:tcW w:w="4531" w:type="dxa"/>
          </w:tcPr>
          <w:p w14:paraId="627D0145" w14:textId="77777777" w:rsidR="006F1872" w:rsidRDefault="006F1872" w:rsidP="006F1872">
            <w:pPr>
              <w:pStyle w:val="ListParagraph"/>
              <w:numPr>
                <w:ilvl w:val="0"/>
                <w:numId w:val="12"/>
              </w:numPr>
            </w:pPr>
            <w:r>
              <w:t>Ouvrez le dossier « app » du projet avec Visual Studio Code.</w:t>
            </w:r>
          </w:p>
          <w:p w14:paraId="70A6952C" w14:textId="746061EE" w:rsidR="006F1872" w:rsidRDefault="006F1872" w:rsidP="006F1872">
            <w:pPr>
              <w:pStyle w:val="ListParagraph"/>
              <w:keepNext/>
              <w:numPr>
                <w:ilvl w:val="0"/>
                <w:numId w:val="12"/>
              </w:numPr>
            </w:pPr>
            <w:r>
              <w:t>Clic droit sur « </w:t>
            </w:r>
            <w:proofErr w:type="spellStart"/>
            <w:r w:rsidR="00C65A29">
              <w:t>Topaz</w:t>
            </w:r>
            <w:r>
              <w:t>Lion</w:t>
            </w:r>
            <w:proofErr w:type="spellEnd"/>
            <w:r>
              <w:t> » dans la partie « Maven » de l’explor</w:t>
            </w:r>
            <w:r w:rsidR="00DB59BA">
              <w:t>at</w:t>
            </w:r>
            <w:r>
              <w:t>eur :</w:t>
            </w:r>
          </w:p>
          <w:p w14:paraId="41B5A269" w14:textId="77777777" w:rsidR="006F1872" w:rsidRDefault="006F1872" w:rsidP="006F1872">
            <w:pPr>
              <w:pStyle w:val="ListParagraph"/>
              <w:numPr>
                <w:ilvl w:val="0"/>
                <w:numId w:val="12"/>
              </w:numPr>
            </w:pPr>
            <w:r>
              <w:t>Dans le menu contextuel, exécutez dans l’ordre :</w:t>
            </w:r>
          </w:p>
          <w:p w14:paraId="70245F7F" w14:textId="77777777" w:rsidR="006F1872" w:rsidRPr="000D2240" w:rsidRDefault="006F1872" w:rsidP="006F1872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8"/>
              </w:rPr>
            </w:pPr>
            <w:proofErr w:type="gramStart"/>
            <w:r w:rsidRPr="000D2240">
              <w:rPr>
                <w:sz w:val="24"/>
                <w:szCs w:val="28"/>
                <w:shd w:val="clear" w:color="auto" w:fill="BFBFBF" w:themeFill="background1" w:themeFillShade="BF"/>
              </w:rPr>
              <w:t>clean</w:t>
            </w:r>
            <w:proofErr w:type="gramEnd"/>
            <w:r>
              <w:rPr>
                <w:sz w:val="24"/>
                <w:szCs w:val="28"/>
                <w:shd w:val="clear" w:color="auto" w:fill="BFBFBF" w:themeFill="background1" w:themeFillShade="BF"/>
              </w:rPr>
              <w:t xml:space="preserve"> </w:t>
            </w:r>
          </w:p>
          <w:p w14:paraId="3E7084AC" w14:textId="77777777" w:rsidR="006F1872" w:rsidRDefault="006F1872" w:rsidP="006F1872">
            <w:pPr>
              <w:pStyle w:val="ListParagraph"/>
              <w:numPr>
                <w:ilvl w:val="1"/>
                <w:numId w:val="12"/>
              </w:numPr>
            </w:pPr>
            <w:proofErr w:type="spellStart"/>
            <w:proofErr w:type="gramStart"/>
            <w:r w:rsidRPr="000D2240">
              <w:rPr>
                <w:sz w:val="24"/>
                <w:szCs w:val="28"/>
                <w:shd w:val="clear" w:color="auto" w:fill="BFBFBF" w:themeFill="background1" w:themeFillShade="BF"/>
              </w:rPr>
              <w:t>install</w:t>
            </w:r>
            <w:proofErr w:type="spellEnd"/>
            <w:proofErr w:type="gramEnd"/>
          </w:p>
          <w:p w14:paraId="7D9E85EF" w14:textId="77777777" w:rsidR="006F1872" w:rsidRPr="002400B9" w:rsidRDefault="006F1872" w:rsidP="006F1872">
            <w:pPr>
              <w:pStyle w:val="ListParagraph"/>
              <w:numPr>
                <w:ilvl w:val="1"/>
                <w:numId w:val="12"/>
              </w:numPr>
            </w:pPr>
            <w:r w:rsidRPr="000D2240">
              <w:rPr>
                <w:sz w:val="24"/>
                <w:szCs w:val="28"/>
                <w:shd w:val="clear" w:color="auto" w:fill="BFBFBF" w:themeFill="background1" w:themeFillShade="BF"/>
              </w:rPr>
              <w:t>Custom…</w:t>
            </w:r>
            <w:r>
              <w:t xml:space="preserve"> </w:t>
            </w:r>
            <w:r>
              <w:rPr>
                <w:rFonts w:ascii="Wingdings" w:eastAsia="Wingdings" w:hAnsi="Wingdings" w:cs="Wingdings"/>
              </w:rPr>
              <w:sym w:font="Wingdings" w:char="F0E0"/>
            </w:r>
            <w:r>
              <w:t xml:space="preserve"> </w:t>
            </w:r>
            <w:proofErr w:type="spellStart"/>
            <w:r w:rsidRPr="000D2240">
              <w:rPr>
                <w:sz w:val="24"/>
                <w:szCs w:val="28"/>
                <w:shd w:val="clear" w:color="auto" w:fill="BFBFBF" w:themeFill="background1" w:themeFillShade="BF"/>
              </w:rPr>
              <w:t>spring-</w:t>
            </w:r>
            <w:proofErr w:type="gramStart"/>
            <w:r w:rsidRPr="000D2240">
              <w:rPr>
                <w:sz w:val="24"/>
                <w:szCs w:val="28"/>
                <w:shd w:val="clear" w:color="auto" w:fill="BFBFBF" w:themeFill="background1" w:themeFillShade="BF"/>
              </w:rPr>
              <w:t>boot:run</w:t>
            </w:r>
            <w:proofErr w:type="spellEnd"/>
            <w:proofErr w:type="gramEnd"/>
          </w:p>
          <w:p w14:paraId="45851EA8" w14:textId="77777777" w:rsidR="006F1872" w:rsidRDefault="006F1872"/>
        </w:tc>
        <w:tc>
          <w:tcPr>
            <w:tcW w:w="4531" w:type="dxa"/>
            <w:vAlign w:val="center"/>
          </w:tcPr>
          <w:p w14:paraId="1EF5DE30" w14:textId="77777777" w:rsidR="006F1872" w:rsidRDefault="006F1872">
            <w:pPr>
              <w:jc w:val="center"/>
            </w:pPr>
            <w:r w:rsidRPr="00400EBB">
              <w:rPr>
                <w:noProof/>
              </w:rPr>
              <w:drawing>
                <wp:inline distT="0" distB="0" distL="0" distR="0" wp14:anchorId="30757F19" wp14:editId="7D7DE347">
                  <wp:extent cx="2489665" cy="1821484"/>
                  <wp:effectExtent l="0" t="0" r="6350" b="7620"/>
                  <wp:docPr id="1033191591" name="Image 1033191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191591" name="Image 1033191591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127" cy="1844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99208" w14:textId="4106E92B" w:rsidR="006F1872" w:rsidRDefault="006F1872">
            <w:pPr>
              <w:pStyle w:val="Caption"/>
              <w:spacing w:after="0"/>
              <w:jc w:val="center"/>
            </w:pPr>
            <w:r>
              <w:t xml:space="preserve">Capture d'écran </w:t>
            </w:r>
            <w:r w:rsidR="00251BD3">
              <w:fldChar w:fldCharType="begin"/>
            </w:r>
            <w:r w:rsidR="00251BD3">
              <w:instrText xml:space="preserve"> SEQ Capture_d'écran \* ARABIC </w:instrText>
            </w:r>
            <w:r w:rsidR="00251BD3">
              <w:fldChar w:fldCharType="separate"/>
            </w:r>
            <w:r w:rsidR="001F26BC">
              <w:rPr>
                <w:noProof/>
              </w:rPr>
              <w:t>3</w:t>
            </w:r>
            <w:r w:rsidR="00251BD3">
              <w:fldChar w:fldCharType="end"/>
            </w:r>
            <w:r>
              <w:t xml:space="preserve"> – Menu </w:t>
            </w:r>
            <w:proofErr w:type="spellStart"/>
            <w:r>
              <w:t>VSCode</w:t>
            </w:r>
            <w:proofErr w:type="spellEnd"/>
            <w:r>
              <w:t xml:space="preserve"> « Explorer »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Maven</w:t>
            </w:r>
          </w:p>
        </w:tc>
      </w:tr>
    </w:tbl>
    <w:p w14:paraId="3B68AC37" w14:textId="77777777" w:rsidR="006F1872" w:rsidRDefault="006F1872" w:rsidP="006F1872">
      <w:pPr>
        <w:pStyle w:val="Heading2"/>
      </w:pPr>
      <w:bookmarkStart w:id="27" w:name="_Toc135505918"/>
      <w:r>
        <w:t>API REST</w:t>
      </w:r>
      <w:bookmarkEnd w:id="27"/>
    </w:p>
    <w:p w14:paraId="39A3856F" w14:textId="740C2411" w:rsidR="006F1872" w:rsidRDefault="00A44BA0" w:rsidP="006F1872">
      <w:proofErr w:type="spellStart"/>
      <w:r>
        <w:rPr>
          <w:rStyle w:val="Contrast"/>
        </w:rPr>
        <w:t>Topaz</w:t>
      </w:r>
      <w:proofErr w:type="spellEnd"/>
      <w:r w:rsidR="006F1872" w:rsidRPr="00FD1590">
        <w:rPr>
          <w:rStyle w:val="Contrast"/>
        </w:rPr>
        <w:t xml:space="preserve"> Lion</w:t>
      </w:r>
      <w:r w:rsidR="006F1872">
        <w:t xml:space="preserve"> met à disposition une API REST afin de permettre la manipulation des données. Les différentes requêtes disponibles sont les suivantes :</w:t>
      </w:r>
    </w:p>
    <w:p w14:paraId="5142C9CA" w14:textId="241EB9A8" w:rsidR="006F1872" w:rsidRDefault="006F1872" w:rsidP="006F1872">
      <w:pPr>
        <w:pStyle w:val="Information"/>
      </w:pPr>
      <w:r>
        <w:t>Toutes les adresses sont précédées par « </w:t>
      </w:r>
      <w:proofErr w:type="gramStart"/>
      <w:r w:rsidRPr="00324F61">
        <w:rPr>
          <w:shd w:val="clear" w:color="auto" w:fill="D9D9D9" w:themeFill="background1" w:themeFillShade="D9"/>
        </w:rPr>
        <w:t>localhost:</w:t>
      </w:r>
      <w:proofErr w:type="gramEnd"/>
      <w:r w:rsidR="00C72016">
        <w:rPr>
          <w:shd w:val="clear" w:color="auto" w:fill="D9D9D9" w:themeFill="background1" w:themeFillShade="D9"/>
        </w:rPr>
        <w:t>9</w:t>
      </w:r>
      <w:r w:rsidRPr="00324F61">
        <w:rPr>
          <w:shd w:val="clear" w:color="auto" w:fill="D9D9D9" w:themeFill="background1" w:themeFillShade="D9"/>
        </w:rPr>
        <w:t>0</w:t>
      </w:r>
      <w:r w:rsidR="00C72016">
        <w:rPr>
          <w:shd w:val="clear" w:color="auto" w:fill="D9D9D9" w:themeFill="background1" w:themeFillShade="D9"/>
        </w:rPr>
        <w:t>9</w:t>
      </w:r>
      <w:r w:rsidRPr="00324F61">
        <w:rPr>
          <w:shd w:val="clear" w:color="auto" w:fill="D9D9D9" w:themeFill="background1" w:themeFillShade="D9"/>
        </w:rPr>
        <w:t>0/api/</w:t>
      </w:r>
      <w:r>
        <w:t xml:space="preserve"> ». Par exemple </w:t>
      </w:r>
      <w:r w:rsidR="005604F9">
        <w:t>pour ajouter un média</w:t>
      </w:r>
      <w:r>
        <w:t>, l’adresse complète est « </w:t>
      </w:r>
      <w:proofErr w:type="gramStart"/>
      <w:r w:rsidRPr="00324F61">
        <w:rPr>
          <w:shd w:val="clear" w:color="auto" w:fill="D9D9D9" w:themeFill="background1" w:themeFillShade="D9"/>
        </w:rPr>
        <w:t>localhost:</w:t>
      </w:r>
      <w:proofErr w:type="gramEnd"/>
      <w:r w:rsidR="00C72016">
        <w:rPr>
          <w:shd w:val="clear" w:color="auto" w:fill="D9D9D9" w:themeFill="background1" w:themeFillShade="D9"/>
        </w:rPr>
        <w:t>9</w:t>
      </w:r>
      <w:r w:rsidRPr="00324F61">
        <w:rPr>
          <w:shd w:val="clear" w:color="auto" w:fill="D9D9D9" w:themeFill="background1" w:themeFillShade="D9"/>
        </w:rPr>
        <w:t>0</w:t>
      </w:r>
      <w:r w:rsidR="00C72016">
        <w:rPr>
          <w:shd w:val="clear" w:color="auto" w:fill="D9D9D9" w:themeFill="background1" w:themeFillShade="D9"/>
        </w:rPr>
        <w:t>9</w:t>
      </w:r>
      <w:r w:rsidRPr="00324F61">
        <w:rPr>
          <w:shd w:val="clear" w:color="auto" w:fill="D9D9D9" w:themeFill="background1" w:themeFillShade="D9"/>
        </w:rPr>
        <w:t>0/api/</w:t>
      </w:r>
      <w:r w:rsidR="005604F9">
        <w:rPr>
          <w:b/>
          <w:bCs/>
        </w:rPr>
        <w:t>media</w:t>
      </w:r>
      <w:r>
        <w:t> ».</w:t>
      </w:r>
    </w:p>
    <w:tbl>
      <w:tblPr>
        <w:tblStyle w:val="Tableauenumeration"/>
        <w:tblW w:w="5000" w:type="pct"/>
        <w:tblLook w:val="04A0" w:firstRow="1" w:lastRow="0" w:firstColumn="1" w:lastColumn="0" w:noHBand="0" w:noVBand="1"/>
      </w:tblPr>
      <w:tblGrid>
        <w:gridCol w:w="2501"/>
        <w:gridCol w:w="1414"/>
        <w:gridCol w:w="5147"/>
      </w:tblGrid>
      <w:tr w:rsidR="006F1872" w14:paraId="5863D875" w14:textId="77777777" w:rsidTr="00871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</w:tcPr>
          <w:p w14:paraId="0A443BC1" w14:textId="77777777" w:rsidR="006F1872" w:rsidRDefault="006F1872">
            <w:r>
              <w:t>Suffixe de la route</w:t>
            </w:r>
          </w:p>
        </w:tc>
        <w:tc>
          <w:tcPr>
            <w:tcW w:w="780" w:type="pct"/>
          </w:tcPr>
          <w:p w14:paraId="76B507C4" w14:textId="77777777" w:rsidR="006F1872" w:rsidRDefault="006F1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Méthode</w:t>
            </w:r>
          </w:p>
        </w:tc>
        <w:tc>
          <w:tcPr>
            <w:tcW w:w="2840" w:type="pct"/>
          </w:tcPr>
          <w:p w14:paraId="19F7F44C" w14:textId="77777777" w:rsidR="006F1872" w:rsidRDefault="006F1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F1872" w14:paraId="0E0FAE4F" w14:textId="77777777" w:rsidTr="00871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</w:tcPr>
          <w:p w14:paraId="0973D9F9" w14:textId="28412BE9" w:rsidR="006F1872" w:rsidRDefault="005E28D3">
            <w:proofErr w:type="gramStart"/>
            <w:r>
              <w:t>media</w:t>
            </w:r>
            <w:proofErr w:type="gramEnd"/>
          </w:p>
        </w:tc>
        <w:tc>
          <w:tcPr>
            <w:tcW w:w="780" w:type="pct"/>
          </w:tcPr>
          <w:p w14:paraId="3C7DD44A" w14:textId="08D3425A" w:rsidR="006F1872" w:rsidRDefault="0094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40" w:type="pct"/>
          </w:tcPr>
          <w:p w14:paraId="4245E284" w14:textId="5547E543" w:rsidR="006F1872" w:rsidRDefault="00B8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 envoyer un média à ajouter/</w:t>
            </w:r>
            <w:r w:rsidR="00352A6B">
              <w:t>édi</w:t>
            </w:r>
            <w:r w:rsidR="00041E3F">
              <w:t>ter</w:t>
            </w:r>
            <w:r>
              <w:t xml:space="preserve"> à </w:t>
            </w:r>
            <w:proofErr w:type="spellStart"/>
            <w:r w:rsidRPr="0058781D">
              <w:rPr>
                <w:b/>
                <w:bCs/>
              </w:rPr>
              <w:t>SaphirLion</w:t>
            </w:r>
            <w:proofErr w:type="spellEnd"/>
            <w:r>
              <w:t xml:space="preserve"> au travers d’</w:t>
            </w:r>
            <w:proofErr w:type="spellStart"/>
            <w:r w:rsidRPr="00B87790">
              <w:rPr>
                <w:rStyle w:val="Contrast"/>
              </w:rPr>
              <w:t>ActiveMQ</w:t>
            </w:r>
            <w:proofErr w:type="spellEnd"/>
          </w:p>
        </w:tc>
      </w:tr>
      <w:tr w:rsidR="006F1872" w14:paraId="2D83DE03" w14:textId="77777777" w:rsidTr="008713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</w:tcPr>
          <w:p w14:paraId="0A9EC3B3" w14:textId="06087F73" w:rsidR="006F1872" w:rsidRDefault="005E28D3">
            <w:proofErr w:type="gramStart"/>
            <w:r>
              <w:t>m</w:t>
            </w:r>
            <w:r w:rsidR="006F1872">
              <w:t>edia</w:t>
            </w:r>
            <w:proofErr w:type="gramEnd"/>
            <w:r>
              <w:t>/</w:t>
            </w:r>
            <w:proofErr w:type="spellStart"/>
            <w:r>
              <w:t>fromANN</w:t>
            </w:r>
            <w:proofErr w:type="spellEnd"/>
          </w:p>
        </w:tc>
        <w:tc>
          <w:tcPr>
            <w:tcW w:w="780" w:type="pct"/>
          </w:tcPr>
          <w:p w14:paraId="07C669F2" w14:textId="310B3574" w:rsidR="006F1872" w:rsidRDefault="00940A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40" w:type="pct"/>
          </w:tcPr>
          <w:p w14:paraId="113D3F71" w14:textId="5C8582EB" w:rsidR="006F1872" w:rsidRDefault="00B87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Va envoyer une requête à </w:t>
            </w:r>
            <w:r w:rsidR="009C135F">
              <w:t xml:space="preserve">l’API de </w:t>
            </w:r>
            <w:r>
              <w:t>«</w:t>
            </w:r>
            <w:r w:rsidR="009C135F">
              <w:t xml:space="preserve"> </w:t>
            </w:r>
            <w:hyperlink r:id="rId42" w:history="1">
              <w:proofErr w:type="spellStart"/>
              <w:r w:rsidR="009C135F" w:rsidRPr="009C135F">
                <w:rPr>
                  <w:rStyle w:val="Hyperlink"/>
                  <w:sz w:val="21"/>
                </w:rPr>
                <w:t>AnimeNewsNetwork</w:t>
              </w:r>
              <w:proofErr w:type="spellEnd"/>
            </w:hyperlink>
            <w:r w:rsidR="009C135F">
              <w:rPr>
                <w:rStyle w:val="FootnoteReference"/>
              </w:rPr>
              <w:footnoteReference w:id="2"/>
            </w:r>
            <w:r w:rsidR="009C135F">
              <w:t>» pour récupérer le nom et l’image du média spécifié.</w:t>
            </w:r>
            <w:r>
              <w:t> </w:t>
            </w:r>
          </w:p>
          <w:p w14:paraId="61DB1A11" w14:textId="56C72A1B" w:rsidR="00B87790" w:rsidRDefault="00B87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</w:t>
            </w:r>
            <w:r w:rsidR="009C135F">
              <w:t xml:space="preserve"> ensuite</w:t>
            </w:r>
            <w:r>
              <w:t xml:space="preserve"> envoyer </w:t>
            </w:r>
            <w:r w:rsidR="005604F9">
              <w:t>le</w:t>
            </w:r>
            <w:r>
              <w:t xml:space="preserve"> média à ajouter/</w:t>
            </w:r>
            <w:r w:rsidR="00041E3F">
              <w:t>éditer</w:t>
            </w:r>
            <w:r>
              <w:t xml:space="preserve"> à </w:t>
            </w:r>
            <w:proofErr w:type="spellStart"/>
            <w:r w:rsidRPr="0058781D">
              <w:rPr>
                <w:b/>
                <w:bCs/>
              </w:rPr>
              <w:t>SaphirLion</w:t>
            </w:r>
            <w:proofErr w:type="spellEnd"/>
            <w:r>
              <w:t xml:space="preserve"> au travers d’</w:t>
            </w:r>
            <w:proofErr w:type="spellStart"/>
            <w:r w:rsidRPr="00B87790">
              <w:rPr>
                <w:rStyle w:val="Contrast"/>
              </w:rPr>
              <w:t>ActiveMQ</w:t>
            </w:r>
            <w:proofErr w:type="spellEnd"/>
          </w:p>
        </w:tc>
      </w:tr>
      <w:tr w:rsidR="00EC038B" w14:paraId="7665D6D5" w14:textId="77777777" w:rsidTr="00871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</w:tcPr>
          <w:p w14:paraId="2917A3CB" w14:textId="25A4BAFE" w:rsidR="00EC038B" w:rsidRDefault="00EC038B">
            <w:proofErr w:type="gramStart"/>
            <w:r>
              <w:t>media</w:t>
            </w:r>
            <w:proofErr w:type="gramEnd"/>
            <w:r>
              <w:t>/</w:t>
            </w:r>
            <w:r w:rsidR="000B796B">
              <w:t>last-</w:t>
            </w:r>
            <w:proofErr w:type="spellStart"/>
            <w:r w:rsidR="000B796B">
              <w:t>response</w:t>
            </w:r>
            <w:proofErr w:type="spellEnd"/>
          </w:p>
        </w:tc>
        <w:tc>
          <w:tcPr>
            <w:tcW w:w="780" w:type="pct"/>
          </w:tcPr>
          <w:p w14:paraId="0AF37B17" w14:textId="7BDC6B0F" w:rsidR="00EC038B" w:rsidRDefault="0042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40" w:type="pct"/>
          </w:tcPr>
          <w:p w14:paraId="39C5DAC0" w14:textId="006B9621" w:rsidR="00EC038B" w:rsidRDefault="00427605" w:rsidP="00391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 d’obtenir la </w:t>
            </w:r>
            <w:r w:rsidR="00B45E39">
              <w:t xml:space="preserve">dernière </w:t>
            </w:r>
            <w:r>
              <w:t>répon</w:t>
            </w:r>
            <w:r w:rsidR="002173FA">
              <w:t xml:space="preserve">se que </w:t>
            </w:r>
            <w:proofErr w:type="spellStart"/>
            <w:r w:rsidR="002173FA" w:rsidRPr="002173FA">
              <w:rPr>
                <w:b/>
                <w:bCs/>
              </w:rPr>
              <w:t>SaphirLion</w:t>
            </w:r>
            <w:proofErr w:type="spellEnd"/>
            <w:r w:rsidR="002173FA">
              <w:t xml:space="preserve"> a retransmis au travers d’</w:t>
            </w:r>
            <w:proofErr w:type="spellStart"/>
            <w:r w:rsidR="002173FA" w:rsidRPr="002173FA">
              <w:rPr>
                <w:rStyle w:val="Contrast"/>
              </w:rPr>
              <w:t>ActiveMQ</w:t>
            </w:r>
            <w:proofErr w:type="spellEnd"/>
            <w:r w:rsidR="00391F1B" w:rsidRPr="00391F1B">
              <w:t xml:space="preserve"> </w:t>
            </w:r>
            <w:r w:rsidR="007C4E85" w:rsidRPr="00391F1B">
              <w:t>à la suite de</w:t>
            </w:r>
            <w:r w:rsidR="00391F1B">
              <w:t xml:space="preserve"> l’ajout</w:t>
            </w:r>
            <w:r w:rsidR="00041E3F">
              <w:t>/édition</w:t>
            </w:r>
            <w:r w:rsidR="00391F1B">
              <w:t xml:space="preserve"> d’un média</w:t>
            </w:r>
          </w:p>
        </w:tc>
      </w:tr>
      <w:tr w:rsidR="00871363" w14:paraId="48A2D46A" w14:textId="77777777" w:rsidTr="008713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D9D9D9" w:themeFill="background1" w:themeFillShade="D9"/>
          </w:tcPr>
          <w:p w14:paraId="3E6876D0" w14:textId="21B88A7D" w:rsidR="00871363" w:rsidRDefault="00871363" w:rsidP="00940AEF">
            <w:pPr>
              <w:pStyle w:val="Information"/>
            </w:pPr>
            <w:r>
              <w:t>Les routes qui suivent ont servi uniquement pour tester l’intégration de l’API REST dans le projet, et servent donc d’exemple</w:t>
            </w:r>
            <w:r w:rsidR="006B6A33">
              <w:t>. Elles ne sont pas détaillé</w:t>
            </w:r>
            <w:r w:rsidR="008F5DB5">
              <w:t>e</w:t>
            </w:r>
            <w:r w:rsidR="006B6A33">
              <w:t>s dans le rapport.</w:t>
            </w:r>
          </w:p>
        </w:tc>
      </w:tr>
      <w:tr w:rsidR="006F1872" w14:paraId="49A4937C" w14:textId="77777777" w:rsidTr="00871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</w:tcPr>
          <w:p w14:paraId="36E8D8C8" w14:textId="0AF0C914" w:rsidR="006F1872" w:rsidRDefault="00940AEF">
            <w:proofErr w:type="gramStart"/>
            <w:r>
              <w:t>test</w:t>
            </w:r>
            <w:proofErr w:type="gramEnd"/>
          </w:p>
        </w:tc>
        <w:tc>
          <w:tcPr>
            <w:tcW w:w="780" w:type="pct"/>
          </w:tcPr>
          <w:p w14:paraId="1DD13345" w14:textId="7DC31D67" w:rsidR="006F1872" w:rsidRDefault="0094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40" w:type="pct"/>
          </w:tcPr>
          <w:p w14:paraId="7DA8A3E5" w14:textId="292A4A47" w:rsidR="006F1872" w:rsidRDefault="006F1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Ajoute/</w:t>
            </w:r>
            <w:r w:rsidR="006B6A33">
              <w:t>m</w:t>
            </w:r>
            <w:r>
              <w:t>odifie un média</w:t>
            </w:r>
          </w:p>
        </w:tc>
      </w:tr>
      <w:tr w:rsidR="006F1872" w14:paraId="01F11EF9" w14:textId="77777777" w:rsidTr="008713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</w:tcPr>
          <w:p w14:paraId="49BAC94C" w14:textId="08642A66" w:rsidR="006F1872" w:rsidRDefault="00940AEF">
            <w:proofErr w:type="gramStart"/>
            <w:r>
              <w:t>test</w:t>
            </w:r>
            <w:proofErr w:type="gramEnd"/>
            <w:r>
              <w:t>/</w:t>
            </w:r>
            <w:proofErr w:type="spellStart"/>
            <w:r>
              <w:t>obj</w:t>
            </w:r>
            <w:proofErr w:type="spellEnd"/>
          </w:p>
        </w:tc>
        <w:tc>
          <w:tcPr>
            <w:tcW w:w="780" w:type="pct"/>
          </w:tcPr>
          <w:p w14:paraId="1DC94CDE" w14:textId="77777777" w:rsidR="006F1872" w:rsidRDefault="006F18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40" w:type="pct"/>
          </w:tcPr>
          <w:p w14:paraId="4E969579" w14:textId="77777777" w:rsidR="006F1872" w:rsidRDefault="006F18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Liste tous les médias d’un utilisateur</w:t>
            </w:r>
          </w:p>
        </w:tc>
      </w:tr>
      <w:tr w:rsidR="006F1872" w14:paraId="1BEDC33F" w14:textId="77777777" w:rsidTr="00871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</w:tcPr>
          <w:p w14:paraId="1A3DEC09" w14:textId="7D6E8126" w:rsidR="006F1872" w:rsidRDefault="00940AEF">
            <w:proofErr w:type="gramStart"/>
            <w:r>
              <w:t>test</w:t>
            </w:r>
            <w:proofErr w:type="gramEnd"/>
            <w:r>
              <w:t>/param</w:t>
            </w:r>
          </w:p>
        </w:tc>
        <w:tc>
          <w:tcPr>
            <w:tcW w:w="780" w:type="pct"/>
          </w:tcPr>
          <w:p w14:paraId="5494C3E0" w14:textId="534C44E0" w:rsidR="006F1872" w:rsidRDefault="0094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40" w:type="pct"/>
          </w:tcPr>
          <w:p w14:paraId="6A2B5877" w14:textId="503DC8E9" w:rsidR="006F1872" w:rsidRDefault="006F1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Ajoute/</w:t>
            </w:r>
            <w:r w:rsidR="008F5DB5">
              <w:t>m</w:t>
            </w:r>
            <w:r>
              <w:t>odifie un média d’un utilisateur</w:t>
            </w:r>
          </w:p>
        </w:tc>
      </w:tr>
    </w:tbl>
    <w:p w14:paraId="357F1D91" w14:textId="6D516164" w:rsidR="006F1872" w:rsidRDefault="006F1872" w:rsidP="006F1872">
      <w:pPr>
        <w:pStyle w:val="Information"/>
      </w:pPr>
      <w:r>
        <w:t xml:space="preserve">Les données à envoyer et </w:t>
      </w:r>
      <w:r w:rsidR="008F5DB5">
        <w:t xml:space="preserve">les </w:t>
      </w:r>
      <w:r>
        <w:t>réponses des routes sont indiquées dans le rapport.</w:t>
      </w:r>
    </w:p>
    <w:p w14:paraId="689E12F3" w14:textId="77777777" w:rsidR="006F1872" w:rsidRDefault="006F1872" w:rsidP="006F1872">
      <w:pPr>
        <w:pStyle w:val="Heading3"/>
      </w:pPr>
      <w:bookmarkStart w:id="28" w:name="_Toc135505919"/>
      <w:r>
        <w:t xml:space="preserve">Utilisation avec </w:t>
      </w:r>
      <w:proofErr w:type="spellStart"/>
      <w:r>
        <w:t>Insomnia</w:t>
      </w:r>
      <w:bookmarkEnd w:id="28"/>
      <w:proofErr w:type="spellEnd"/>
    </w:p>
    <w:p w14:paraId="1349D4DD" w14:textId="661235DB" w:rsidR="006F1872" w:rsidRDefault="006F1872" w:rsidP="006F1872">
      <w:r>
        <w:t>Un fichier « </w:t>
      </w:r>
      <w:proofErr w:type="spellStart"/>
      <w:r w:rsidRPr="00522C58">
        <w:rPr>
          <w:rStyle w:val="Contrast"/>
        </w:rPr>
        <w:t>Insomnia_</w:t>
      </w:r>
      <w:r w:rsidR="002337AD">
        <w:rPr>
          <w:rStyle w:val="Contrast"/>
        </w:rPr>
        <w:t>Topaz</w:t>
      </w:r>
      <w:r w:rsidRPr="00522C58">
        <w:rPr>
          <w:rStyle w:val="Contrast"/>
        </w:rPr>
        <w:t>Lion.json</w:t>
      </w:r>
      <w:proofErr w:type="spellEnd"/>
      <w:r>
        <w:t xml:space="preserve"> » est présent à la racine du projet. Celui-ci peut être ouvert avec l’application </w:t>
      </w:r>
      <w:proofErr w:type="spellStart"/>
      <w:r>
        <w:t>Insomnia</w:t>
      </w:r>
      <w:proofErr w:type="spellEnd"/>
      <w:r>
        <w:t xml:space="preserve"> et contient les différentes requêtes de l’API pour être testé.</w:t>
      </w:r>
    </w:p>
    <w:p w14:paraId="1BA8C4A6" w14:textId="305B1224" w:rsidR="00340099" w:rsidRDefault="00340099" w:rsidP="00340099">
      <w:pPr>
        <w:pStyle w:val="Information"/>
      </w:pPr>
      <w:r>
        <w:t xml:space="preserve">La marche à suivre pour importer le fichier dans </w:t>
      </w:r>
      <w:proofErr w:type="spellStart"/>
      <w:r>
        <w:t>Insomnia</w:t>
      </w:r>
      <w:proofErr w:type="spellEnd"/>
      <w:r>
        <w:t xml:space="preserve"> est expliquée dans le chapitre « </w:t>
      </w:r>
      <w:r>
        <w:fldChar w:fldCharType="begin"/>
      </w:r>
      <w:r>
        <w:instrText xml:space="preserve"> REF _Ref135505781 \r \h </w:instrText>
      </w:r>
      <w:r>
        <w:fldChar w:fldCharType="separate"/>
      </w:r>
      <w:r w:rsidR="001F26BC">
        <w:t>4</w:t>
      </w:r>
      <w:r>
        <w:fldChar w:fldCharType="end"/>
      </w:r>
      <w:r>
        <w:t xml:space="preserve">  </w:t>
      </w:r>
      <w:r>
        <w:fldChar w:fldCharType="begin"/>
      </w:r>
      <w:r>
        <w:instrText xml:space="preserve"> REF _Ref135505783 \h </w:instrText>
      </w:r>
      <w:r>
        <w:fldChar w:fldCharType="separate"/>
      </w:r>
      <w:r w:rsidR="001F26BC">
        <w:t xml:space="preserve">Importer un fichier dans </w:t>
      </w:r>
      <w:proofErr w:type="spellStart"/>
      <w:r w:rsidR="001F26BC">
        <w:t>Insomnia</w:t>
      </w:r>
      <w:proofErr w:type="spellEnd"/>
      <w:r>
        <w:fldChar w:fldCharType="end"/>
      </w:r>
      <w:r>
        <w:t> ».</w:t>
      </w:r>
    </w:p>
    <w:p w14:paraId="1B16C297" w14:textId="67A09BC0" w:rsidR="006F1872" w:rsidRDefault="006F1872" w:rsidP="006F1872">
      <w:r>
        <w:t xml:space="preserve">Les corps des requêtes définies dans </w:t>
      </w:r>
      <w:proofErr w:type="spellStart"/>
      <w:r w:rsidR="000A6F2F">
        <w:t>I</w:t>
      </w:r>
      <w:r>
        <w:t>nsomnia</w:t>
      </w:r>
      <w:proofErr w:type="spellEnd"/>
      <w:r>
        <w:t xml:space="preserve"> peuvent être utilisés sans modifications.</w:t>
      </w:r>
    </w:p>
    <w:p w14:paraId="2B734A7B" w14:textId="412A660E" w:rsidR="006F1872" w:rsidRDefault="006F1872" w:rsidP="006F1872">
      <w:r>
        <w:t xml:space="preserve">Certaines routes définies dans </w:t>
      </w:r>
      <w:proofErr w:type="spellStart"/>
      <w:r>
        <w:t>Insomnia</w:t>
      </w:r>
      <w:proofErr w:type="spellEnd"/>
      <w:r>
        <w:t xml:space="preserve"> sont destinées à échou</w:t>
      </w:r>
      <w:r w:rsidR="008F5DB5">
        <w:t>er</w:t>
      </w:r>
      <w:r>
        <w:t xml:space="preserve"> (pour vérifier le comportement en cas d’erreur), celles-ci ont le mot clé « </w:t>
      </w:r>
      <w:proofErr w:type="spellStart"/>
      <w:r w:rsidRPr="00B51239">
        <w:rPr>
          <w:b/>
          <w:bCs/>
        </w:rPr>
        <w:t>error</w:t>
      </w:r>
      <w:proofErr w:type="spellEnd"/>
      <w:r>
        <w:t> » dans leur nommage.</w:t>
      </w:r>
    </w:p>
    <w:p w14:paraId="11FCA2B0" w14:textId="77777777" w:rsidR="006F1872" w:rsidRDefault="006F1872">
      <w:pPr>
        <w:jc w:val="left"/>
      </w:pPr>
      <w:r>
        <w:br w:type="page"/>
      </w:r>
    </w:p>
    <w:p w14:paraId="2ECAC02D" w14:textId="69B524BC" w:rsidR="008F2D88" w:rsidRPr="00AC129E" w:rsidRDefault="008F2D88" w:rsidP="00A7405E">
      <w:pPr>
        <w:pStyle w:val="Heading1"/>
      </w:pPr>
      <w:bookmarkStart w:id="29" w:name="_Ref135405739"/>
      <w:bookmarkStart w:id="30" w:name="_Ref135405741"/>
      <w:bookmarkStart w:id="31" w:name="_Ref135393685"/>
      <w:bookmarkStart w:id="32" w:name="_Toc135505920"/>
      <w:r w:rsidRPr="00AC129E">
        <w:t xml:space="preserve">Docker pour </w:t>
      </w:r>
      <w:proofErr w:type="spellStart"/>
      <w:r w:rsidRPr="00AC129E">
        <w:t>ActiveMQ</w:t>
      </w:r>
      <w:bookmarkEnd w:id="29"/>
      <w:bookmarkEnd w:id="30"/>
      <w:bookmarkEnd w:id="32"/>
      <w:proofErr w:type="spellEnd"/>
    </w:p>
    <w:p w14:paraId="7727AA5C" w14:textId="7D30B0A7" w:rsidR="007D7989" w:rsidRDefault="00950FBC" w:rsidP="00950FBC">
      <w:r>
        <w:t xml:space="preserve">Les projets </w:t>
      </w:r>
      <w:proofErr w:type="spellStart"/>
      <w:r w:rsidRPr="00B34BE8">
        <w:rPr>
          <w:rStyle w:val="Contrast"/>
        </w:rPr>
        <w:t>SaphirLion</w:t>
      </w:r>
      <w:proofErr w:type="spellEnd"/>
      <w:r>
        <w:t xml:space="preserve"> et </w:t>
      </w:r>
      <w:proofErr w:type="spellStart"/>
      <w:r w:rsidRPr="00B34BE8">
        <w:rPr>
          <w:rStyle w:val="Contrast"/>
        </w:rPr>
        <w:t>TopazLion</w:t>
      </w:r>
      <w:proofErr w:type="spellEnd"/>
      <w:r>
        <w:t xml:space="preserve"> sont </w:t>
      </w:r>
      <w:r w:rsidR="00911BF7">
        <w:t>configur</w:t>
      </w:r>
      <w:r w:rsidR="00E10AE9">
        <w:t>és</w:t>
      </w:r>
      <w:r w:rsidR="00911BF7">
        <w:t xml:space="preserve"> pour communiquer entre eux grâce à </w:t>
      </w:r>
      <w:proofErr w:type="spellStart"/>
      <w:r w:rsidR="00911BF7" w:rsidRPr="00E10AE9">
        <w:rPr>
          <w:rStyle w:val="Contrast"/>
          <w:b/>
          <w:bCs/>
        </w:rPr>
        <w:t>ActiveMQ</w:t>
      </w:r>
      <w:proofErr w:type="spellEnd"/>
      <w:r w:rsidR="00911BF7">
        <w:t>. Pour que ce dernier puisse fonctionner, il est nécessaire de démarrer u</w:t>
      </w:r>
      <w:r w:rsidR="007D7989">
        <w:t>n Docker dédié. La commande à exécuter est la suivante</w:t>
      </w:r>
      <w:r w:rsidR="009B4EA6">
        <w:t xml:space="preserve"> (1 seule ligne)</w:t>
      </w:r>
      <w:r w:rsidR="007D7989">
        <w:t> :</w:t>
      </w:r>
    </w:p>
    <w:p w14:paraId="1FE744ED" w14:textId="4C21A98A" w:rsidR="006F223D" w:rsidRPr="006263DA" w:rsidRDefault="04662CAB" w:rsidP="008602CC">
      <w:pPr>
        <w:shd w:val="clear" w:color="auto" w:fill="BFBFBF" w:themeFill="background1" w:themeFillShade="BF"/>
        <w:jc w:val="left"/>
        <w:rPr>
          <w:rFonts w:ascii="Consolas" w:eastAsia="Consolas" w:hAnsi="Consolas" w:cs="Consolas"/>
        </w:rPr>
      </w:pPr>
      <w:proofErr w:type="gramStart"/>
      <w:r w:rsidRPr="0EBC726D">
        <w:rPr>
          <w:rFonts w:ascii="Consolas" w:eastAsia="Consolas" w:hAnsi="Consolas" w:cs="Consolas"/>
        </w:rPr>
        <w:t>docker</w:t>
      </w:r>
      <w:proofErr w:type="gramEnd"/>
      <w:r w:rsidRPr="0EBC726D">
        <w:rPr>
          <w:rFonts w:ascii="Consolas" w:eastAsia="Consolas" w:hAnsi="Consolas" w:cs="Consolas"/>
        </w:rPr>
        <w:t xml:space="preserve"> run -</w:t>
      </w:r>
      <w:proofErr w:type="spellStart"/>
      <w:r w:rsidRPr="0EBC726D">
        <w:rPr>
          <w:rFonts w:ascii="Consolas" w:eastAsia="Consolas" w:hAnsi="Consolas" w:cs="Consolas"/>
        </w:rPr>
        <w:t>it</w:t>
      </w:r>
      <w:proofErr w:type="spellEnd"/>
      <w:r w:rsidRPr="0EBC726D">
        <w:rPr>
          <w:rFonts w:ascii="Consolas" w:eastAsia="Consolas" w:hAnsi="Consolas" w:cs="Consolas"/>
        </w:rPr>
        <w:t xml:space="preserve"> -p 61616:61616 -p 8161:8161 -p 6572:6572 -e ACTIVEMQ_DISALLOW_WEBCONSOLE=false -e ACTIVEMQ_USERNAME=</w:t>
      </w:r>
      <w:proofErr w:type="spellStart"/>
      <w:r w:rsidRPr="0EBC726D">
        <w:rPr>
          <w:rFonts w:ascii="Consolas" w:eastAsia="Consolas" w:hAnsi="Consolas" w:cs="Consolas"/>
        </w:rPr>
        <w:t>myactivemquser</w:t>
      </w:r>
      <w:proofErr w:type="spellEnd"/>
      <w:r w:rsidRPr="0EBC726D">
        <w:rPr>
          <w:rFonts w:ascii="Consolas" w:eastAsia="Consolas" w:hAnsi="Consolas" w:cs="Consolas"/>
        </w:rPr>
        <w:t xml:space="preserve"> -e ACTIVEMQ_PASSWORD=</w:t>
      </w:r>
      <w:proofErr w:type="spellStart"/>
      <w:r w:rsidRPr="0EBC726D">
        <w:rPr>
          <w:rFonts w:ascii="Consolas" w:eastAsia="Consolas" w:hAnsi="Consolas" w:cs="Consolas"/>
        </w:rPr>
        <w:t>myactivemquserpass</w:t>
      </w:r>
      <w:proofErr w:type="spellEnd"/>
      <w:r w:rsidRPr="0EBC726D">
        <w:rPr>
          <w:rFonts w:ascii="Consolas" w:eastAsia="Consolas" w:hAnsi="Consolas" w:cs="Consolas"/>
        </w:rPr>
        <w:t xml:space="preserve"> -e ACTIVEMQ_WEBADMIN_USERNAME=root -e ACTIVEMQ_WEBADMIN_PASSWORD=</w:t>
      </w:r>
      <w:proofErr w:type="spellStart"/>
      <w:r w:rsidRPr="0EBC726D">
        <w:rPr>
          <w:rFonts w:ascii="Consolas" w:eastAsia="Consolas" w:hAnsi="Consolas" w:cs="Consolas"/>
        </w:rPr>
        <w:t>pass</w:t>
      </w:r>
      <w:proofErr w:type="spellEnd"/>
      <w:r w:rsidRPr="0EBC726D">
        <w:rPr>
          <w:rFonts w:ascii="Consolas" w:eastAsia="Consolas" w:hAnsi="Consolas" w:cs="Consolas"/>
        </w:rPr>
        <w:t xml:space="preserve"> </w:t>
      </w:r>
      <w:proofErr w:type="spellStart"/>
      <w:r w:rsidRPr="0EBC726D">
        <w:rPr>
          <w:rFonts w:ascii="Consolas" w:eastAsia="Consolas" w:hAnsi="Consolas" w:cs="Consolas"/>
        </w:rPr>
        <w:t>symptoma</w:t>
      </w:r>
      <w:proofErr w:type="spellEnd"/>
      <w:r w:rsidRPr="0EBC726D">
        <w:rPr>
          <w:rFonts w:ascii="Consolas" w:eastAsia="Consolas" w:hAnsi="Consolas" w:cs="Consolas"/>
        </w:rPr>
        <w:t>/</w:t>
      </w:r>
      <w:proofErr w:type="spellStart"/>
      <w:r w:rsidRPr="0EBC726D">
        <w:rPr>
          <w:rFonts w:ascii="Consolas" w:eastAsia="Consolas" w:hAnsi="Consolas" w:cs="Consolas"/>
        </w:rPr>
        <w:t>activemq:latest</w:t>
      </w:r>
      <w:proofErr w:type="spellEnd"/>
    </w:p>
    <w:p w14:paraId="069898AF" w14:textId="55A11CF7" w:rsidR="4752E2AE" w:rsidRDefault="007D7989" w:rsidP="000D4CA8">
      <w:r>
        <w:t xml:space="preserve">Une fois </w:t>
      </w:r>
      <w:r w:rsidR="008B68D1">
        <w:t>le Docker démarr</w:t>
      </w:r>
      <w:r w:rsidR="00B34BE8">
        <w:t>é</w:t>
      </w:r>
      <w:r w:rsidR="008B68D1">
        <w:t>, il est possible de visualiser les données qui transitent entre les 2 projets à l’adresse suivante :</w:t>
      </w:r>
      <w:r w:rsidR="000D4CA8">
        <w:t xml:space="preserve"> </w:t>
      </w:r>
      <w:hyperlink r:id="rId43">
        <w:r w:rsidR="312A081A" w:rsidRPr="312A081A">
          <w:rPr>
            <w:rStyle w:val="Hyperlink"/>
            <w:sz w:val="21"/>
            <w:szCs w:val="21"/>
          </w:rPr>
          <w:t>http://localhost:8161</w:t>
        </w:r>
      </w:hyperlink>
      <w:r w:rsidR="000D4CA8">
        <w:t xml:space="preserve"> </w:t>
      </w:r>
    </w:p>
    <w:p w14:paraId="00634ED0" w14:textId="246776CC" w:rsidR="312A081A" w:rsidRDefault="312A081A" w:rsidP="00F45659">
      <w:pPr>
        <w:jc w:val="center"/>
      </w:pPr>
      <w:r>
        <w:rPr>
          <w:noProof/>
        </w:rPr>
        <w:drawing>
          <wp:inline distT="0" distB="0" distL="0" distR="0" wp14:anchorId="2DF130AB" wp14:editId="510985CA">
            <wp:extent cx="4572000" cy="1866900"/>
            <wp:effectExtent l="0" t="0" r="0" b="0"/>
            <wp:docPr id="1797285427" name="Image 179728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CDD0" w14:textId="4401E70C" w:rsidR="007C4E85" w:rsidRDefault="007C4E85" w:rsidP="00F45659">
      <w:pPr>
        <w:pStyle w:val="Caption"/>
        <w:jc w:val="center"/>
      </w:pPr>
      <w:r>
        <w:t xml:space="preserve">Capture d'écran </w:t>
      </w:r>
      <w:r>
        <w:fldChar w:fldCharType="begin"/>
      </w:r>
      <w:r>
        <w:instrText xml:space="preserve"> SEQ Capture_d'écran \* ARABIC </w:instrText>
      </w:r>
      <w:r>
        <w:fldChar w:fldCharType="separate"/>
      </w:r>
      <w:r w:rsidR="001F26BC">
        <w:rPr>
          <w:noProof/>
        </w:rPr>
        <w:t>4</w:t>
      </w:r>
      <w:r>
        <w:fldChar w:fldCharType="end"/>
      </w:r>
      <w:r>
        <w:t xml:space="preserve"> </w:t>
      </w:r>
      <w:r w:rsidR="00F45659">
        <w:t>–</w:t>
      </w:r>
      <w:r>
        <w:t xml:space="preserve"> </w:t>
      </w:r>
      <w:r w:rsidR="00F45659">
        <w:t>Liste des « queues » sur la page « </w:t>
      </w:r>
      <w:proofErr w:type="spellStart"/>
      <w:r w:rsidR="00F45659">
        <w:t>ActiveMQ</w:t>
      </w:r>
      <w:proofErr w:type="spellEnd"/>
      <w:r w:rsidR="00F45659">
        <w:t> »</w:t>
      </w:r>
      <w:r w:rsidR="00A76875">
        <w:br/>
        <w:t xml:space="preserve">URL : </w:t>
      </w:r>
      <w:hyperlink r:id="rId45" w:history="1">
        <w:proofErr w:type="gramStart"/>
        <w:r w:rsidR="00A76875" w:rsidRPr="00A76875">
          <w:rPr>
            <w:rStyle w:val="Hyperlink"/>
            <w:i/>
            <w:iCs w:val="0"/>
            <w:sz w:val="18"/>
          </w:rPr>
          <w:t>localhost:8161/admin/</w:t>
        </w:r>
        <w:proofErr w:type="spellStart"/>
        <w:r w:rsidR="00A76875" w:rsidRPr="00A76875">
          <w:rPr>
            <w:rStyle w:val="Hyperlink"/>
            <w:i/>
            <w:iCs w:val="0"/>
            <w:sz w:val="18"/>
          </w:rPr>
          <w:t>queues.jsp</w:t>
        </w:r>
        <w:proofErr w:type="spellEnd"/>
        <w:proofErr w:type="gramEnd"/>
      </w:hyperlink>
      <w:r w:rsidR="00A76875">
        <w:t xml:space="preserve"> </w:t>
      </w:r>
    </w:p>
    <w:p w14:paraId="09589C42" w14:textId="77777777" w:rsidR="006F223D" w:rsidRDefault="006F223D">
      <w:pPr>
        <w:jc w:val="left"/>
        <w:rPr>
          <w:rFonts w:asciiTheme="majorHAnsi" w:eastAsiaTheme="majorEastAsia" w:hAnsiTheme="majorHAnsi" w:cstheme="majorBidi"/>
          <w:color w:val="FFFFFF" w:themeColor="background1"/>
          <w:sz w:val="32"/>
          <w:szCs w:val="32"/>
        </w:rPr>
      </w:pPr>
      <w:r>
        <w:br w:type="page"/>
      </w:r>
    </w:p>
    <w:p w14:paraId="277DF542" w14:textId="4BA162D0" w:rsidR="00A7405E" w:rsidRDefault="002D763D" w:rsidP="00A7405E">
      <w:pPr>
        <w:pStyle w:val="Heading1"/>
      </w:pPr>
      <w:bookmarkStart w:id="33" w:name="_Ref135505781"/>
      <w:bookmarkStart w:id="34" w:name="_Ref135505783"/>
      <w:bookmarkStart w:id="35" w:name="_Toc135505921"/>
      <w:r>
        <w:t xml:space="preserve">Importer un fichier dans </w:t>
      </w:r>
      <w:proofErr w:type="spellStart"/>
      <w:r>
        <w:t>Insomnia</w:t>
      </w:r>
      <w:bookmarkEnd w:id="31"/>
      <w:bookmarkEnd w:id="33"/>
      <w:bookmarkEnd w:id="34"/>
      <w:bookmarkEnd w:id="35"/>
      <w:proofErr w:type="spellEnd"/>
    </w:p>
    <w:p w14:paraId="43BC1715" w14:textId="7594FE69" w:rsidR="00D16CCD" w:rsidRDefault="00D16CCD" w:rsidP="00D16CCD">
      <w:r>
        <w:t xml:space="preserve">Commencer par télécharger </w:t>
      </w:r>
      <w:proofErr w:type="spellStart"/>
      <w:r>
        <w:t>Insomnia</w:t>
      </w:r>
      <w:proofErr w:type="spellEnd"/>
      <w:r w:rsidR="00BB1BB1">
        <w:t xml:space="preserve"> (</w:t>
      </w:r>
      <w:hyperlink r:id="rId46" w:history="1">
        <w:r w:rsidR="00BB1BB1" w:rsidRPr="001D21C5">
          <w:rPr>
            <w:rStyle w:val="Hyperlink"/>
            <w:sz w:val="21"/>
          </w:rPr>
          <w:t>https://insomnia.rest/download</w:t>
        </w:r>
      </w:hyperlink>
      <w:r w:rsidR="00BB1BB1">
        <w:t>).</w:t>
      </w:r>
      <w:r w:rsidR="00BB1BB1">
        <w:br/>
        <w:t>Ensuite, depuis la page d’accueil de l’application</w:t>
      </w:r>
      <w:r w:rsidR="00752761">
        <w:t xml:space="preserve"> </w:t>
      </w:r>
      <w:r w:rsidR="00752761" w:rsidRPr="00752761">
        <w:rPr>
          <w:noProof/>
        </w:rPr>
        <w:drawing>
          <wp:inline distT="0" distB="0" distL="0" distR="0" wp14:anchorId="7E10E18E" wp14:editId="6F291A2B">
            <wp:extent cx="279779" cy="279779"/>
            <wp:effectExtent l="0" t="0" r="6350" b="6350"/>
            <wp:docPr id="1162774033" name="Image 1162774033" descr="Une image contenant capture d’écran, Rectang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74033" name="Image 1" descr="Une image contenant capture d’écran, Rectangle, conception&#10;&#10;Description générée automatiquement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4721" cy="2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BB1">
        <w:t> :</w:t>
      </w:r>
    </w:p>
    <w:p w14:paraId="663AA675" w14:textId="77777777" w:rsidR="005F1E79" w:rsidRDefault="005F1E79">
      <w:pPr>
        <w:pStyle w:val="ListParagraph"/>
        <w:numPr>
          <w:ilvl w:val="0"/>
          <w:numId w:val="16"/>
        </w:numPr>
      </w:pPr>
      <w:r>
        <w:t>Appuyer sur « </w:t>
      </w:r>
      <w:proofErr w:type="spellStart"/>
      <w:r>
        <w:t>Create</w:t>
      </w:r>
      <w:proofErr w:type="spellEnd"/>
      <w:r>
        <w:t> »</w:t>
      </w:r>
    </w:p>
    <w:p w14:paraId="1109A72D" w14:textId="1E66CC61" w:rsidR="002D763D" w:rsidRDefault="0070598E" w:rsidP="0070598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F595B02" wp14:editId="62D04948">
                <wp:simplePos x="0" y="0"/>
                <wp:positionH relativeFrom="column">
                  <wp:posOffset>4224939</wp:posOffset>
                </wp:positionH>
                <wp:positionV relativeFrom="paragraph">
                  <wp:posOffset>290110</wp:posOffset>
                </wp:positionV>
                <wp:extent cx="791570" cy="334370"/>
                <wp:effectExtent l="38100" t="38100" r="46990" b="46990"/>
                <wp:wrapNone/>
                <wp:docPr id="260016429" name="Rectangle 260016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70" cy="334370"/>
                        </a:xfrm>
                        <a:custGeom>
                          <a:avLst/>
                          <a:gdLst>
                            <a:gd name="connsiteX0" fmla="*/ 0 w 791570"/>
                            <a:gd name="connsiteY0" fmla="*/ 0 h 334370"/>
                            <a:gd name="connsiteX1" fmla="*/ 395785 w 791570"/>
                            <a:gd name="connsiteY1" fmla="*/ 0 h 334370"/>
                            <a:gd name="connsiteX2" fmla="*/ 791570 w 791570"/>
                            <a:gd name="connsiteY2" fmla="*/ 0 h 334370"/>
                            <a:gd name="connsiteX3" fmla="*/ 791570 w 791570"/>
                            <a:gd name="connsiteY3" fmla="*/ 334370 h 334370"/>
                            <a:gd name="connsiteX4" fmla="*/ 379954 w 791570"/>
                            <a:gd name="connsiteY4" fmla="*/ 334370 h 334370"/>
                            <a:gd name="connsiteX5" fmla="*/ 0 w 791570"/>
                            <a:gd name="connsiteY5" fmla="*/ 334370 h 334370"/>
                            <a:gd name="connsiteX6" fmla="*/ 0 w 791570"/>
                            <a:gd name="connsiteY6" fmla="*/ 0 h 3343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1570" h="334370" extrusionOk="0">
                              <a:moveTo>
                                <a:pt x="0" y="0"/>
                              </a:moveTo>
                              <a:cubicBezTo>
                                <a:pt x="137107" y="12548"/>
                                <a:pt x="222825" y="-18390"/>
                                <a:pt x="395785" y="0"/>
                              </a:cubicBezTo>
                              <a:cubicBezTo>
                                <a:pt x="568746" y="18390"/>
                                <a:pt x="665572" y="-15620"/>
                                <a:pt x="791570" y="0"/>
                              </a:cubicBezTo>
                              <a:cubicBezTo>
                                <a:pt x="784155" y="139290"/>
                                <a:pt x="778760" y="203231"/>
                                <a:pt x="791570" y="334370"/>
                              </a:cubicBezTo>
                              <a:cubicBezTo>
                                <a:pt x="692455" y="321908"/>
                                <a:pt x="510395" y="351734"/>
                                <a:pt x="379954" y="334370"/>
                              </a:cubicBezTo>
                              <a:cubicBezTo>
                                <a:pt x="249513" y="317006"/>
                                <a:pt x="189627" y="341020"/>
                                <a:pt x="0" y="334370"/>
                              </a:cubicBezTo>
                              <a:cubicBezTo>
                                <a:pt x="15835" y="216552"/>
                                <a:pt x="8529" y="7177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15542766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3EDD57E" id="Rectangle 260016429" o:spid="_x0000_s1026" style="position:absolute;margin-left:332.65pt;margin-top:22.85pt;width:62.35pt;height:26.3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1570,334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" path="m,c137107,12548,222825,-18390,395785,,568746,18390,665572,-15620,791570,v-7415,139290,-12810,203231,,334370c692455,321908,510395,351734,379954,334370,249513,317006,189627,341020,,334370,15835,216552,8529,71770,,xe" filled="f" strokecolor="red" strokeweight="2.25pt">
                <v:stroke joinstyle="miter"/>
                <v:path arrowok="t" o:extrusionok="f" o:connecttype="custom" o:connectlocs="0,0;395785,0;791570,0;791570,334370;379954,334370;0,334370;0,0" o:connectangles="0,0,0,0,0,0,0"/>
              </v:shape>
            </w:pict>
          </mc:Fallback>
        </mc:AlternateContent>
      </w:r>
      <w:r w:rsidR="002D763D" w:rsidRPr="002D763D">
        <w:rPr>
          <w:noProof/>
        </w:rPr>
        <w:drawing>
          <wp:inline distT="0" distB="0" distL="0" distR="0" wp14:anchorId="595331AC" wp14:editId="36934943">
            <wp:extent cx="4613131" cy="975815"/>
            <wp:effectExtent l="0" t="0" r="0" b="0"/>
            <wp:docPr id="2091957980" name="Image 2091957980" descr="Une image contenant capture d’écran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57980" name="Image 1" descr="Une image contenant capture d’écran, Logiciel multimédia, logiciel&#10;&#10;Description générée automatiquement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93777" cy="99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6BF3" w14:textId="68F5B66C" w:rsidR="005F1E79" w:rsidRDefault="005F1E79">
      <w:pPr>
        <w:pStyle w:val="ListParagraph"/>
        <w:numPr>
          <w:ilvl w:val="0"/>
          <w:numId w:val="16"/>
        </w:numPr>
      </w:pPr>
      <w:r>
        <w:t>Puis sur « Import »</w:t>
      </w:r>
      <w:r w:rsidR="00866972">
        <w:t> :</w:t>
      </w:r>
    </w:p>
    <w:p w14:paraId="39186B93" w14:textId="7C7A23CB" w:rsidR="00A7022B" w:rsidRDefault="0070598E" w:rsidP="0070598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D3488CB" wp14:editId="4AFBD17E">
                <wp:simplePos x="0" y="0"/>
                <wp:positionH relativeFrom="column">
                  <wp:posOffset>578144</wp:posOffset>
                </wp:positionH>
                <wp:positionV relativeFrom="paragraph">
                  <wp:posOffset>917992</wp:posOffset>
                </wp:positionV>
                <wp:extent cx="569225" cy="208337"/>
                <wp:effectExtent l="38100" t="38100" r="40640" b="39370"/>
                <wp:wrapNone/>
                <wp:docPr id="835201958" name="Rectangle 835201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25" cy="208337"/>
                        </a:xfrm>
                        <a:custGeom>
                          <a:avLst/>
                          <a:gdLst>
                            <a:gd name="connsiteX0" fmla="*/ 0 w 569225"/>
                            <a:gd name="connsiteY0" fmla="*/ 0 h 208337"/>
                            <a:gd name="connsiteX1" fmla="*/ 569225 w 569225"/>
                            <a:gd name="connsiteY1" fmla="*/ 0 h 208337"/>
                            <a:gd name="connsiteX2" fmla="*/ 569225 w 569225"/>
                            <a:gd name="connsiteY2" fmla="*/ 208337 h 208337"/>
                            <a:gd name="connsiteX3" fmla="*/ 0 w 569225"/>
                            <a:gd name="connsiteY3" fmla="*/ 208337 h 208337"/>
                            <a:gd name="connsiteX4" fmla="*/ 0 w 569225"/>
                            <a:gd name="connsiteY4" fmla="*/ 0 h 2083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69225" h="208337" extrusionOk="0">
                              <a:moveTo>
                                <a:pt x="0" y="0"/>
                              </a:moveTo>
                              <a:cubicBezTo>
                                <a:pt x="194406" y="-8521"/>
                                <a:pt x="377784" y="12742"/>
                                <a:pt x="569225" y="0"/>
                              </a:cubicBezTo>
                              <a:cubicBezTo>
                                <a:pt x="577138" y="58897"/>
                                <a:pt x="577424" y="109364"/>
                                <a:pt x="569225" y="208337"/>
                              </a:cubicBezTo>
                              <a:cubicBezTo>
                                <a:pt x="376148" y="211374"/>
                                <a:pt x="131339" y="210589"/>
                                <a:pt x="0" y="208337"/>
                              </a:cubicBezTo>
                              <a:cubicBezTo>
                                <a:pt x="6445" y="137946"/>
                                <a:pt x="2144" y="953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15542766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38E0C80" id="Rectangle 835201958" o:spid="_x0000_s1026" style="position:absolute;margin-left:45.5pt;margin-top:72.3pt;width:44.8pt;height:16.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9225,208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" path="m,c194406,-8521,377784,12742,569225,v7913,58897,8199,109364,,208337c376148,211374,131339,210589,,208337,6445,137946,2144,95311,,xe" filled="f" strokecolor="red" strokeweight="2.25pt">
                <v:stroke joinstyle="miter"/>
                <v:path arrowok="t" o:extrusionok="f" o:connecttype="custom" o:connectlocs="0,0;569225,0;569225,208337;0,208337;0,0" o:connectangles="0,0,0,0,0"/>
              </v:shape>
            </w:pict>
          </mc:Fallback>
        </mc:AlternateContent>
      </w:r>
      <w:r w:rsidR="00A7022B" w:rsidRPr="00A7022B">
        <w:rPr>
          <w:noProof/>
        </w:rPr>
        <w:drawing>
          <wp:inline distT="0" distB="0" distL="0" distR="0" wp14:anchorId="5348DCF0" wp14:editId="29462156">
            <wp:extent cx="1351129" cy="1335234"/>
            <wp:effectExtent l="0" t="0" r="1905" b="0"/>
            <wp:docPr id="102083589" name="Image 102083589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358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63241" cy="13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CD44" w14:textId="483D2F23" w:rsidR="00811E17" w:rsidRDefault="00866972">
      <w:pPr>
        <w:pStyle w:val="ListParagraph"/>
        <w:numPr>
          <w:ilvl w:val="0"/>
          <w:numId w:val="16"/>
        </w:numPr>
      </w:pPr>
      <w:r>
        <w:t xml:space="preserve">Placez-y le fichier à importer. </w:t>
      </w:r>
      <w:r w:rsidR="00D57272">
        <w:t>Ici</w:t>
      </w:r>
      <w:r w:rsidR="00026D2E">
        <w:t>,</w:t>
      </w:r>
      <w:r w:rsidR="00D57272">
        <w:t xml:space="preserve"> nous avons sélectionné « </w:t>
      </w:r>
      <w:proofErr w:type="spellStart"/>
      <w:r w:rsidR="00BD1FC4" w:rsidRPr="0070598E">
        <w:rPr>
          <w:rStyle w:val="Contrast"/>
        </w:rPr>
        <w:t>Insomnia_SaphirLion.json</w:t>
      </w:r>
      <w:proofErr w:type="spellEnd"/>
      <w:r w:rsidR="00BD1FC4">
        <w:t> »</w:t>
      </w:r>
      <w:r w:rsidR="009D7D76">
        <w:t>. Ensuite, appuyez sur « Scan » :</w:t>
      </w:r>
    </w:p>
    <w:p w14:paraId="540F096D" w14:textId="2D60D9EE" w:rsidR="00866972" w:rsidRDefault="0070598E" w:rsidP="0070598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ED02E47" wp14:editId="304C4C7B">
                <wp:simplePos x="0" y="0"/>
                <wp:positionH relativeFrom="column">
                  <wp:posOffset>3440193</wp:posOffset>
                </wp:positionH>
                <wp:positionV relativeFrom="paragraph">
                  <wp:posOffset>1334135</wp:posOffset>
                </wp:positionV>
                <wp:extent cx="576826" cy="334370"/>
                <wp:effectExtent l="38100" t="38100" r="33020" b="46990"/>
                <wp:wrapNone/>
                <wp:docPr id="1392395400" name="Rectangle 1392395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26" cy="334370"/>
                        </a:xfrm>
                        <a:custGeom>
                          <a:avLst/>
                          <a:gdLst>
                            <a:gd name="connsiteX0" fmla="*/ 0 w 576826"/>
                            <a:gd name="connsiteY0" fmla="*/ 0 h 334370"/>
                            <a:gd name="connsiteX1" fmla="*/ 576826 w 576826"/>
                            <a:gd name="connsiteY1" fmla="*/ 0 h 334370"/>
                            <a:gd name="connsiteX2" fmla="*/ 576826 w 576826"/>
                            <a:gd name="connsiteY2" fmla="*/ 334370 h 334370"/>
                            <a:gd name="connsiteX3" fmla="*/ 0 w 576826"/>
                            <a:gd name="connsiteY3" fmla="*/ 334370 h 334370"/>
                            <a:gd name="connsiteX4" fmla="*/ 0 w 576826"/>
                            <a:gd name="connsiteY4" fmla="*/ 0 h 3343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6826" h="334370" extrusionOk="0">
                              <a:moveTo>
                                <a:pt x="0" y="0"/>
                              </a:moveTo>
                              <a:cubicBezTo>
                                <a:pt x="225371" y="23729"/>
                                <a:pt x="445821" y="12470"/>
                                <a:pt x="576826" y="0"/>
                              </a:cubicBezTo>
                              <a:cubicBezTo>
                                <a:pt x="567315" y="74358"/>
                                <a:pt x="566673" y="202812"/>
                                <a:pt x="576826" y="334370"/>
                              </a:cubicBezTo>
                              <a:cubicBezTo>
                                <a:pt x="349813" y="309815"/>
                                <a:pt x="255064" y="359796"/>
                                <a:pt x="0" y="334370"/>
                              </a:cubicBezTo>
                              <a:cubicBezTo>
                                <a:pt x="-6594" y="208463"/>
                                <a:pt x="16292" y="8494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15542766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w14:anchorId="1D25364B" id="Rectangle 1392395400" o:spid="_x0000_s1026" style="position:absolute;margin-left:270.9pt;margin-top:105.05pt;width:45.4pt;height:26.35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76826,334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" path="m,c225371,23729,445821,12470,576826,v-9511,74358,-10153,202812,,334370c349813,309815,255064,359796,,334370,-6594,208463,16292,84945,,xe" filled="f" strokecolor="red" strokeweight="2.25pt">
                <v:stroke joinstyle="miter"/>
                <v:path arrowok="t" o:extrusionok="f" o:connecttype="custom" o:connectlocs="0,0;576826,0;576826,334370;0,33437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74D027D" wp14:editId="4180CFC9">
                <wp:simplePos x="0" y="0"/>
                <wp:positionH relativeFrom="column">
                  <wp:posOffset>1867857</wp:posOffset>
                </wp:positionH>
                <wp:positionV relativeFrom="paragraph">
                  <wp:posOffset>692690</wp:posOffset>
                </wp:positionV>
                <wp:extent cx="889948" cy="334370"/>
                <wp:effectExtent l="38100" t="38100" r="43815" b="46990"/>
                <wp:wrapNone/>
                <wp:docPr id="811598156" name="Rectangle 811598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948" cy="334370"/>
                        </a:xfrm>
                        <a:custGeom>
                          <a:avLst/>
                          <a:gdLst>
                            <a:gd name="connsiteX0" fmla="*/ 0 w 889948"/>
                            <a:gd name="connsiteY0" fmla="*/ 0 h 334370"/>
                            <a:gd name="connsiteX1" fmla="*/ 444974 w 889948"/>
                            <a:gd name="connsiteY1" fmla="*/ 0 h 334370"/>
                            <a:gd name="connsiteX2" fmla="*/ 889948 w 889948"/>
                            <a:gd name="connsiteY2" fmla="*/ 0 h 334370"/>
                            <a:gd name="connsiteX3" fmla="*/ 889948 w 889948"/>
                            <a:gd name="connsiteY3" fmla="*/ 334370 h 334370"/>
                            <a:gd name="connsiteX4" fmla="*/ 427175 w 889948"/>
                            <a:gd name="connsiteY4" fmla="*/ 334370 h 334370"/>
                            <a:gd name="connsiteX5" fmla="*/ 0 w 889948"/>
                            <a:gd name="connsiteY5" fmla="*/ 334370 h 334370"/>
                            <a:gd name="connsiteX6" fmla="*/ 0 w 889948"/>
                            <a:gd name="connsiteY6" fmla="*/ 0 h 3343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89948" h="334370" extrusionOk="0">
                              <a:moveTo>
                                <a:pt x="0" y="0"/>
                              </a:moveTo>
                              <a:cubicBezTo>
                                <a:pt x="217886" y="15658"/>
                                <a:pt x="280126" y="-10410"/>
                                <a:pt x="444974" y="0"/>
                              </a:cubicBezTo>
                              <a:cubicBezTo>
                                <a:pt x="609822" y="10410"/>
                                <a:pt x="785068" y="20405"/>
                                <a:pt x="889948" y="0"/>
                              </a:cubicBezTo>
                              <a:cubicBezTo>
                                <a:pt x="882533" y="139290"/>
                                <a:pt x="877138" y="203231"/>
                                <a:pt x="889948" y="334370"/>
                              </a:cubicBezTo>
                              <a:cubicBezTo>
                                <a:pt x="705902" y="343305"/>
                                <a:pt x="618970" y="316241"/>
                                <a:pt x="427175" y="334370"/>
                              </a:cubicBezTo>
                              <a:cubicBezTo>
                                <a:pt x="235380" y="352499"/>
                                <a:pt x="211040" y="333824"/>
                                <a:pt x="0" y="334370"/>
                              </a:cubicBezTo>
                              <a:cubicBezTo>
                                <a:pt x="15835" y="216552"/>
                                <a:pt x="8529" y="7177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15542766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w14:anchorId="60D3BC32" id="Rectangle 811598156" o:spid="_x0000_s1026" style="position:absolute;margin-left:147.1pt;margin-top:54.55pt;width:70.05pt;height:26.35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89948,334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" path="m,c217886,15658,280126,-10410,444974,,609822,10410,785068,20405,889948,v-7415,139290,-12810,203231,,334370c705902,343305,618970,316241,427175,334370,235380,352499,211040,333824,,334370,15835,216552,8529,71770,,xe" filled="f" strokecolor="red" strokeweight="2.25pt">
                <v:stroke joinstyle="miter"/>
                <v:path arrowok="t" o:extrusionok="f" o:connecttype="custom" o:connectlocs="0,0;444974,0;889948,0;889948,334370;427175,334370;0,334370;0,0" o:connectangles="0,0,0,0,0,0,0"/>
              </v:shape>
            </w:pict>
          </mc:Fallback>
        </mc:AlternateContent>
      </w:r>
      <w:r w:rsidR="003D57DC" w:rsidRPr="003D57DC">
        <w:rPr>
          <w:noProof/>
        </w:rPr>
        <w:drawing>
          <wp:inline distT="0" distB="0" distL="0" distR="0" wp14:anchorId="18D88683" wp14:editId="251E5E83">
            <wp:extent cx="3600000" cy="1698412"/>
            <wp:effectExtent l="0" t="0" r="635" b="0"/>
            <wp:docPr id="1930665313" name="Image 1930665313" descr="Une image contenant texte, capture d’écran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65313" name="Image 1" descr="Une image contenant texte, capture d’écran, Logiciel multimédia, logiciel&#10;&#10;Description générée automatiquement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E47E" w14:textId="29451090" w:rsidR="003D57DC" w:rsidRDefault="0070598E">
      <w:pPr>
        <w:pStyle w:val="ListParagraph"/>
        <w:numPr>
          <w:ilvl w:val="0"/>
          <w:numId w:val="16"/>
        </w:numPr>
      </w:pPr>
      <w:r>
        <w:t>Nommez-le</w:t>
      </w:r>
      <w:r w:rsidR="003D57DC">
        <w:t xml:space="preserve"> (exemple </w:t>
      </w:r>
      <w:proofErr w:type="spellStart"/>
      <w:r w:rsidR="003D57DC" w:rsidRPr="0070598E">
        <w:rPr>
          <w:i/>
          <w:iCs/>
        </w:rPr>
        <w:t>SaphirLion</w:t>
      </w:r>
      <w:proofErr w:type="spellEnd"/>
      <w:r w:rsidR="003D57DC">
        <w:t>)</w:t>
      </w:r>
      <w:r w:rsidR="00811E17">
        <w:t>, puis appuye</w:t>
      </w:r>
      <w:r w:rsidR="008A3B2C">
        <w:t>z</w:t>
      </w:r>
      <w:r w:rsidR="00811E17">
        <w:t xml:space="preserve"> sur « Import »</w:t>
      </w:r>
      <w:r w:rsidR="003D57DC">
        <w:t> :</w:t>
      </w:r>
    </w:p>
    <w:p w14:paraId="25CA0211" w14:textId="779554BA" w:rsidR="00811E17" w:rsidRDefault="002448C0" w:rsidP="0070598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38A68D9" wp14:editId="7FEA2479">
                <wp:simplePos x="0" y="0"/>
                <wp:positionH relativeFrom="column">
                  <wp:posOffset>3403230</wp:posOffset>
                </wp:positionH>
                <wp:positionV relativeFrom="paragraph">
                  <wp:posOffset>1572089</wp:posOffset>
                </wp:positionV>
                <wp:extent cx="569226" cy="334370"/>
                <wp:effectExtent l="38100" t="38100" r="40640" b="46990"/>
                <wp:wrapNone/>
                <wp:docPr id="637786461" name="Rectangle 637786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26" cy="334370"/>
                        </a:xfrm>
                        <a:custGeom>
                          <a:avLst/>
                          <a:gdLst>
                            <a:gd name="connsiteX0" fmla="*/ 0 w 569226"/>
                            <a:gd name="connsiteY0" fmla="*/ 0 h 334370"/>
                            <a:gd name="connsiteX1" fmla="*/ 569226 w 569226"/>
                            <a:gd name="connsiteY1" fmla="*/ 0 h 334370"/>
                            <a:gd name="connsiteX2" fmla="*/ 569226 w 569226"/>
                            <a:gd name="connsiteY2" fmla="*/ 334370 h 334370"/>
                            <a:gd name="connsiteX3" fmla="*/ 0 w 569226"/>
                            <a:gd name="connsiteY3" fmla="*/ 334370 h 334370"/>
                            <a:gd name="connsiteX4" fmla="*/ 0 w 569226"/>
                            <a:gd name="connsiteY4" fmla="*/ 0 h 3343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69226" h="334370" extrusionOk="0">
                              <a:moveTo>
                                <a:pt x="0" y="0"/>
                              </a:moveTo>
                              <a:cubicBezTo>
                                <a:pt x="187239" y="-12797"/>
                                <a:pt x="373536" y="7187"/>
                                <a:pt x="569226" y="0"/>
                              </a:cubicBezTo>
                              <a:cubicBezTo>
                                <a:pt x="559715" y="74358"/>
                                <a:pt x="559073" y="202812"/>
                                <a:pt x="569226" y="334370"/>
                              </a:cubicBezTo>
                              <a:cubicBezTo>
                                <a:pt x="376713" y="343050"/>
                                <a:pt x="134337" y="342392"/>
                                <a:pt x="0" y="334370"/>
                              </a:cubicBezTo>
                              <a:cubicBezTo>
                                <a:pt x="-6594" y="208463"/>
                                <a:pt x="16292" y="8494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15542766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w14:anchorId="25676290" id="Rectangle 637786461" o:spid="_x0000_s1026" style="position:absolute;margin-left:267.95pt;margin-top:123.8pt;width:44.8pt;height:26.35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69226,334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" path="m,c187239,-12797,373536,7187,569226,v-9511,74358,-10153,202812,,334370c376713,343050,134337,342392,,334370,-6594,208463,16292,84945,,xe" filled="f" strokecolor="red" strokeweight="2.25pt">
                <v:stroke joinstyle="miter"/>
                <v:path arrowok="t" o:extrusionok="f" o:connecttype="custom" o:connectlocs="0,0;569226,0;569226,334370;0,33437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ABA8A9A" wp14:editId="4B2224F7">
                <wp:simplePos x="0" y="0"/>
                <wp:positionH relativeFrom="column">
                  <wp:posOffset>2795905</wp:posOffset>
                </wp:positionH>
                <wp:positionV relativeFrom="paragraph">
                  <wp:posOffset>417176</wp:posOffset>
                </wp:positionV>
                <wp:extent cx="603345" cy="241679"/>
                <wp:effectExtent l="38100" t="38100" r="44450" b="44450"/>
                <wp:wrapNone/>
                <wp:docPr id="1780570396" name="Rectangle 1780570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45" cy="241679"/>
                        </a:xfrm>
                        <a:custGeom>
                          <a:avLst/>
                          <a:gdLst>
                            <a:gd name="connsiteX0" fmla="*/ 0 w 603345"/>
                            <a:gd name="connsiteY0" fmla="*/ 0 h 241679"/>
                            <a:gd name="connsiteX1" fmla="*/ 603345 w 603345"/>
                            <a:gd name="connsiteY1" fmla="*/ 0 h 241679"/>
                            <a:gd name="connsiteX2" fmla="*/ 603345 w 603345"/>
                            <a:gd name="connsiteY2" fmla="*/ 241679 h 241679"/>
                            <a:gd name="connsiteX3" fmla="*/ 0 w 603345"/>
                            <a:gd name="connsiteY3" fmla="*/ 241679 h 241679"/>
                            <a:gd name="connsiteX4" fmla="*/ 0 w 603345"/>
                            <a:gd name="connsiteY4" fmla="*/ 0 h 2416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03345" h="241679" extrusionOk="0">
                              <a:moveTo>
                                <a:pt x="0" y="0"/>
                              </a:moveTo>
                              <a:cubicBezTo>
                                <a:pt x="179798" y="-11702"/>
                                <a:pt x="406981" y="-14900"/>
                                <a:pt x="603345" y="0"/>
                              </a:cubicBezTo>
                              <a:cubicBezTo>
                                <a:pt x="601304" y="103033"/>
                                <a:pt x="593079" y="180209"/>
                                <a:pt x="603345" y="241679"/>
                              </a:cubicBezTo>
                              <a:cubicBezTo>
                                <a:pt x="310350" y="237721"/>
                                <a:pt x="179440" y="263623"/>
                                <a:pt x="0" y="241679"/>
                              </a:cubicBezTo>
                              <a:cubicBezTo>
                                <a:pt x="9083" y="181998"/>
                                <a:pt x="1252" y="6166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15542766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8BF0894" id="Rectangle 1780570396" o:spid="_x0000_s1026" style="position:absolute;margin-left:220.15pt;margin-top:32.85pt;width:47.5pt;height:19.0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345,241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" path="m,c179798,-11702,406981,-14900,603345,v-2041,103033,-10266,180209,,241679c310350,237721,179440,263623,,241679,9083,181998,1252,61661,,xe" filled="f" strokecolor="red" strokeweight="2.25pt">
                <v:stroke joinstyle="miter"/>
                <v:path arrowok="t" o:extrusionok="f" o:connecttype="custom" o:connectlocs="0,0;603345,0;603345,241679;0,241679;0,0" o:connectangles="0,0,0,0,0"/>
              </v:shape>
            </w:pict>
          </mc:Fallback>
        </mc:AlternateContent>
      </w:r>
      <w:r w:rsidR="00811E17" w:rsidRPr="00811E17">
        <w:rPr>
          <w:noProof/>
        </w:rPr>
        <w:drawing>
          <wp:inline distT="0" distB="0" distL="0" distR="0" wp14:anchorId="7500C0F9" wp14:editId="0198D7A4">
            <wp:extent cx="3600000" cy="1930953"/>
            <wp:effectExtent l="0" t="0" r="635" b="0"/>
            <wp:docPr id="584488775" name="Image 584488775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88775" name="Image 1" descr="Une image contenant texte, capture d’écran, Police&#10;&#10;Description générée automatiquement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3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36EA" w14:textId="77777777" w:rsidR="0070598E" w:rsidRDefault="0070598E">
      <w:pPr>
        <w:jc w:val="left"/>
      </w:pPr>
      <w:r>
        <w:br w:type="page"/>
      </w:r>
    </w:p>
    <w:p w14:paraId="062A9D07" w14:textId="52FA5CEB" w:rsidR="000E3BC0" w:rsidRDefault="000E3BC0">
      <w:pPr>
        <w:pStyle w:val="ListParagraph"/>
        <w:numPr>
          <w:ilvl w:val="0"/>
          <w:numId w:val="16"/>
        </w:numPr>
      </w:pPr>
      <w:r>
        <w:t>Vous retrouverez vos documents sur la page d’accueil :</w:t>
      </w:r>
    </w:p>
    <w:p w14:paraId="38544C26" w14:textId="4CAC7A92" w:rsidR="000E3BC0" w:rsidRDefault="002448C0" w:rsidP="0070598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7B14813" wp14:editId="41FB004C">
                <wp:simplePos x="0" y="0"/>
                <wp:positionH relativeFrom="column">
                  <wp:posOffset>1888328</wp:posOffset>
                </wp:positionH>
                <wp:positionV relativeFrom="paragraph">
                  <wp:posOffset>511431</wp:posOffset>
                </wp:positionV>
                <wp:extent cx="1040073" cy="992306"/>
                <wp:effectExtent l="38100" t="38100" r="46355" b="36830"/>
                <wp:wrapNone/>
                <wp:docPr id="330530733" name="Rectangle 330530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073" cy="992306"/>
                        </a:xfrm>
                        <a:custGeom>
                          <a:avLst/>
                          <a:gdLst>
                            <a:gd name="connsiteX0" fmla="*/ 0 w 1040073"/>
                            <a:gd name="connsiteY0" fmla="*/ 0 h 992306"/>
                            <a:gd name="connsiteX1" fmla="*/ 520037 w 1040073"/>
                            <a:gd name="connsiteY1" fmla="*/ 0 h 992306"/>
                            <a:gd name="connsiteX2" fmla="*/ 1040073 w 1040073"/>
                            <a:gd name="connsiteY2" fmla="*/ 0 h 992306"/>
                            <a:gd name="connsiteX3" fmla="*/ 1040073 w 1040073"/>
                            <a:gd name="connsiteY3" fmla="*/ 515999 h 992306"/>
                            <a:gd name="connsiteX4" fmla="*/ 1040073 w 1040073"/>
                            <a:gd name="connsiteY4" fmla="*/ 992306 h 992306"/>
                            <a:gd name="connsiteX5" fmla="*/ 499235 w 1040073"/>
                            <a:gd name="connsiteY5" fmla="*/ 992306 h 992306"/>
                            <a:gd name="connsiteX6" fmla="*/ 0 w 1040073"/>
                            <a:gd name="connsiteY6" fmla="*/ 992306 h 992306"/>
                            <a:gd name="connsiteX7" fmla="*/ 0 w 1040073"/>
                            <a:gd name="connsiteY7" fmla="*/ 496153 h 992306"/>
                            <a:gd name="connsiteX8" fmla="*/ 0 w 1040073"/>
                            <a:gd name="connsiteY8" fmla="*/ 0 h 9923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40073" h="992306" extrusionOk="0">
                              <a:moveTo>
                                <a:pt x="0" y="0"/>
                              </a:moveTo>
                              <a:cubicBezTo>
                                <a:pt x="157131" y="9026"/>
                                <a:pt x="291869" y="-24902"/>
                                <a:pt x="520037" y="0"/>
                              </a:cubicBezTo>
                              <a:cubicBezTo>
                                <a:pt x="748205" y="24902"/>
                                <a:pt x="797133" y="22823"/>
                                <a:pt x="1040073" y="0"/>
                              </a:cubicBezTo>
                              <a:cubicBezTo>
                                <a:pt x="1057164" y="175300"/>
                                <a:pt x="1029485" y="373264"/>
                                <a:pt x="1040073" y="515999"/>
                              </a:cubicBezTo>
                              <a:cubicBezTo>
                                <a:pt x="1050661" y="658734"/>
                                <a:pt x="1056729" y="809535"/>
                                <a:pt x="1040073" y="992306"/>
                              </a:cubicBezTo>
                              <a:cubicBezTo>
                                <a:pt x="897939" y="969417"/>
                                <a:pt x="662778" y="1014201"/>
                                <a:pt x="499235" y="992306"/>
                              </a:cubicBezTo>
                              <a:cubicBezTo>
                                <a:pt x="335692" y="970411"/>
                                <a:pt x="209976" y="1006566"/>
                                <a:pt x="0" y="992306"/>
                              </a:cubicBezTo>
                              <a:cubicBezTo>
                                <a:pt x="19496" y="820015"/>
                                <a:pt x="18109" y="727531"/>
                                <a:pt x="0" y="496153"/>
                              </a:cubicBezTo>
                              <a:cubicBezTo>
                                <a:pt x="-18109" y="264775"/>
                                <a:pt x="-10228" y="16644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15542766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A51AC3A" id="Rectangle 330530733" o:spid="_x0000_s1026" style="position:absolute;margin-left:148.7pt;margin-top:40.25pt;width:81.9pt;height:78.1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0073,99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" path="m,c157131,9026,291869,-24902,520037,v228168,24902,277096,22823,520036,c1057164,175300,1029485,373264,1040073,515999v10588,142735,16656,293536,,476307c897939,969417,662778,1014201,499235,992306,335692,970411,209976,1006566,,992306,19496,820015,18109,727531,,496153,-18109,264775,-10228,166445,,xe" filled="f" strokecolor="red" strokeweight="2.25pt">
                <v:stroke joinstyle="miter"/>
                <v:path arrowok="t" o:extrusionok="f" o:connecttype="custom" o:connectlocs="0,0;520037,0;1040073,0;1040073,515999;1040073,992306;499235,992306;0,992306;0,496153;0,0" o:connectangles="0,0,0,0,0,0,0,0,0"/>
              </v:shape>
            </w:pict>
          </mc:Fallback>
        </mc:AlternateContent>
      </w:r>
      <w:r w:rsidR="000E3BC0" w:rsidRPr="000E3BC0">
        <w:rPr>
          <w:noProof/>
        </w:rPr>
        <w:drawing>
          <wp:inline distT="0" distB="0" distL="0" distR="0" wp14:anchorId="64477961" wp14:editId="0DB33300">
            <wp:extent cx="3600000" cy="1561508"/>
            <wp:effectExtent l="0" t="0" r="635" b="635"/>
            <wp:docPr id="1963038136" name="Image 1963038136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38136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6B90" w14:textId="5CCA05E7" w:rsidR="000E3BC0" w:rsidRDefault="000E3BC0">
      <w:pPr>
        <w:pStyle w:val="ListParagraph"/>
        <w:numPr>
          <w:ilvl w:val="0"/>
          <w:numId w:val="16"/>
        </w:numPr>
      </w:pPr>
      <w:r>
        <w:t xml:space="preserve">Pour voir </w:t>
      </w:r>
      <w:r w:rsidR="0070598E">
        <w:t>les routes créées</w:t>
      </w:r>
      <w:r>
        <w:t xml:space="preserve">, ouvrez un document, </w:t>
      </w:r>
      <w:r w:rsidR="00E51B87">
        <w:t>et accédez à l’onglet « </w:t>
      </w:r>
      <w:proofErr w:type="spellStart"/>
      <w:r w:rsidR="00E51B87">
        <w:t>debug</w:t>
      </w:r>
      <w:proofErr w:type="spellEnd"/>
      <w:r w:rsidR="00E51B87">
        <w:t> »</w:t>
      </w:r>
    </w:p>
    <w:p w14:paraId="7A6B1C38" w14:textId="0FE6FF8B" w:rsidR="00E51B87" w:rsidRDefault="00752761" w:rsidP="0070598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9AA31E0" wp14:editId="51A5D7AF">
                <wp:simplePos x="0" y="0"/>
                <wp:positionH relativeFrom="column">
                  <wp:posOffset>3833135</wp:posOffset>
                </wp:positionH>
                <wp:positionV relativeFrom="paragraph">
                  <wp:posOffset>64098</wp:posOffset>
                </wp:positionV>
                <wp:extent cx="460043" cy="289446"/>
                <wp:effectExtent l="38100" t="38100" r="35560" b="34925"/>
                <wp:wrapNone/>
                <wp:docPr id="1511742453" name="Rectangle 1511742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43" cy="289446"/>
                        </a:xfrm>
                        <a:custGeom>
                          <a:avLst/>
                          <a:gdLst>
                            <a:gd name="connsiteX0" fmla="*/ 0 w 460043"/>
                            <a:gd name="connsiteY0" fmla="*/ 0 h 289446"/>
                            <a:gd name="connsiteX1" fmla="*/ 460043 w 460043"/>
                            <a:gd name="connsiteY1" fmla="*/ 0 h 289446"/>
                            <a:gd name="connsiteX2" fmla="*/ 460043 w 460043"/>
                            <a:gd name="connsiteY2" fmla="*/ 289446 h 289446"/>
                            <a:gd name="connsiteX3" fmla="*/ 0 w 460043"/>
                            <a:gd name="connsiteY3" fmla="*/ 289446 h 289446"/>
                            <a:gd name="connsiteX4" fmla="*/ 0 w 460043"/>
                            <a:gd name="connsiteY4" fmla="*/ 0 h 2894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60043" h="289446" extrusionOk="0">
                              <a:moveTo>
                                <a:pt x="0" y="0"/>
                              </a:moveTo>
                              <a:cubicBezTo>
                                <a:pt x="206660" y="-14303"/>
                                <a:pt x="361875" y="3520"/>
                                <a:pt x="460043" y="0"/>
                              </a:cubicBezTo>
                              <a:cubicBezTo>
                                <a:pt x="472750" y="86100"/>
                                <a:pt x="447750" y="174180"/>
                                <a:pt x="460043" y="289446"/>
                              </a:cubicBezTo>
                              <a:cubicBezTo>
                                <a:pt x="304103" y="282089"/>
                                <a:pt x="96246" y="280396"/>
                                <a:pt x="0" y="289446"/>
                              </a:cubicBezTo>
                              <a:cubicBezTo>
                                <a:pt x="13479" y="155801"/>
                                <a:pt x="12702" y="13600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15542766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2F49A8BB" id="Rectangle 1511742453" o:spid="_x0000_s1026" style="position:absolute;margin-left:301.8pt;margin-top:5.05pt;width:36.2pt;height:22.8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0043,289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" path="m,c206660,-14303,361875,3520,460043,v12707,86100,-12293,174180,,289446c304103,282089,96246,280396,,289446,13479,155801,12702,136000,,xe" filled="f" strokecolor="red" strokeweight="2.25pt">
                <v:stroke joinstyle="miter"/>
                <v:path arrowok="t" o:extrusionok="f" o:connecttype="custom" o:connectlocs="0,0;460043,0;460043,289446;0,289446;0,0" o:connectangles="0,0,0,0,0"/>
              </v:shape>
            </w:pict>
          </mc:Fallback>
        </mc:AlternateContent>
      </w:r>
      <w:r w:rsidR="00E51B87" w:rsidRPr="00E51B87">
        <w:rPr>
          <w:noProof/>
        </w:rPr>
        <w:drawing>
          <wp:inline distT="0" distB="0" distL="0" distR="0" wp14:anchorId="24FC53A6" wp14:editId="69E3C8A3">
            <wp:extent cx="4360460" cy="381752"/>
            <wp:effectExtent l="0" t="0" r="2540" b="0"/>
            <wp:docPr id="468514484" name="Image 46851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1448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37904" cy="38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1ECB" w14:textId="70742EA0" w:rsidR="0070598E" w:rsidRDefault="0070598E">
      <w:pPr>
        <w:pStyle w:val="ListParagraph"/>
        <w:numPr>
          <w:ilvl w:val="0"/>
          <w:numId w:val="16"/>
        </w:numPr>
      </w:pPr>
      <w:r>
        <w:t>Toutes les routes du document seront visibles dans le volet à gauche (regroupées dans des dossiers) :</w:t>
      </w:r>
    </w:p>
    <w:p w14:paraId="1C587CC2" w14:textId="4DABE64D" w:rsidR="0070598E" w:rsidRDefault="00752761" w:rsidP="0070598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E8A976" wp14:editId="374FCB96">
                <wp:simplePos x="0" y="0"/>
                <wp:positionH relativeFrom="column">
                  <wp:posOffset>803332</wp:posOffset>
                </wp:positionH>
                <wp:positionV relativeFrom="paragraph">
                  <wp:posOffset>772094</wp:posOffset>
                </wp:positionV>
                <wp:extent cx="1435365" cy="1435858"/>
                <wp:effectExtent l="38100" t="38100" r="31750" b="31115"/>
                <wp:wrapNone/>
                <wp:docPr id="1271755158" name="Rectangle 1271755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65" cy="1435858"/>
                        </a:xfrm>
                        <a:custGeom>
                          <a:avLst/>
                          <a:gdLst>
                            <a:gd name="connsiteX0" fmla="*/ 0 w 1435365"/>
                            <a:gd name="connsiteY0" fmla="*/ 0 h 1435858"/>
                            <a:gd name="connsiteX1" fmla="*/ 478455 w 1435365"/>
                            <a:gd name="connsiteY1" fmla="*/ 0 h 1435858"/>
                            <a:gd name="connsiteX2" fmla="*/ 928203 w 1435365"/>
                            <a:gd name="connsiteY2" fmla="*/ 0 h 1435858"/>
                            <a:gd name="connsiteX3" fmla="*/ 1435365 w 1435365"/>
                            <a:gd name="connsiteY3" fmla="*/ 0 h 1435858"/>
                            <a:gd name="connsiteX4" fmla="*/ 1435365 w 1435365"/>
                            <a:gd name="connsiteY4" fmla="*/ 435544 h 1435858"/>
                            <a:gd name="connsiteX5" fmla="*/ 1435365 w 1435365"/>
                            <a:gd name="connsiteY5" fmla="*/ 942880 h 1435858"/>
                            <a:gd name="connsiteX6" fmla="*/ 1435365 w 1435365"/>
                            <a:gd name="connsiteY6" fmla="*/ 1435858 h 1435858"/>
                            <a:gd name="connsiteX7" fmla="*/ 999971 w 1435365"/>
                            <a:gd name="connsiteY7" fmla="*/ 1435858 h 1435858"/>
                            <a:gd name="connsiteX8" fmla="*/ 550223 w 1435365"/>
                            <a:gd name="connsiteY8" fmla="*/ 1435858 h 1435858"/>
                            <a:gd name="connsiteX9" fmla="*/ 0 w 1435365"/>
                            <a:gd name="connsiteY9" fmla="*/ 1435858 h 1435858"/>
                            <a:gd name="connsiteX10" fmla="*/ 0 w 1435365"/>
                            <a:gd name="connsiteY10" fmla="*/ 985956 h 1435858"/>
                            <a:gd name="connsiteX11" fmla="*/ 0 w 1435365"/>
                            <a:gd name="connsiteY11" fmla="*/ 478619 h 1435858"/>
                            <a:gd name="connsiteX12" fmla="*/ 0 w 1435365"/>
                            <a:gd name="connsiteY12" fmla="*/ 0 h 14358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435365" h="1435858" extrusionOk="0">
                              <a:moveTo>
                                <a:pt x="0" y="0"/>
                              </a:moveTo>
                              <a:cubicBezTo>
                                <a:pt x="123817" y="-12313"/>
                                <a:pt x="319790" y="906"/>
                                <a:pt x="478455" y="0"/>
                              </a:cubicBezTo>
                              <a:cubicBezTo>
                                <a:pt x="637121" y="-906"/>
                                <a:pt x="725497" y="-12235"/>
                                <a:pt x="928203" y="0"/>
                              </a:cubicBezTo>
                              <a:cubicBezTo>
                                <a:pt x="1130909" y="12235"/>
                                <a:pt x="1229335" y="-17337"/>
                                <a:pt x="1435365" y="0"/>
                              </a:cubicBezTo>
                              <a:cubicBezTo>
                                <a:pt x="1453306" y="181637"/>
                                <a:pt x="1419548" y="320184"/>
                                <a:pt x="1435365" y="435544"/>
                              </a:cubicBezTo>
                              <a:cubicBezTo>
                                <a:pt x="1451182" y="550904"/>
                                <a:pt x="1432442" y="699244"/>
                                <a:pt x="1435365" y="942880"/>
                              </a:cubicBezTo>
                              <a:cubicBezTo>
                                <a:pt x="1438288" y="1186516"/>
                                <a:pt x="1440589" y="1320497"/>
                                <a:pt x="1435365" y="1435858"/>
                              </a:cubicBezTo>
                              <a:cubicBezTo>
                                <a:pt x="1222275" y="1426481"/>
                                <a:pt x="1107112" y="1428924"/>
                                <a:pt x="999971" y="1435858"/>
                              </a:cubicBezTo>
                              <a:cubicBezTo>
                                <a:pt x="892830" y="1442792"/>
                                <a:pt x="743173" y="1456317"/>
                                <a:pt x="550223" y="1435858"/>
                              </a:cubicBezTo>
                              <a:cubicBezTo>
                                <a:pt x="357273" y="1415399"/>
                                <a:pt x="261060" y="1414099"/>
                                <a:pt x="0" y="1435858"/>
                              </a:cubicBezTo>
                              <a:cubicBezTo>
                                <a:pt x="-17772" y="1232255"/>
                                <a:pt x="-19905" y="1083353"/>
                                <a:pt x="0" y="985956"/>
                              </a:cubicBezTo>
                              <a:cubicBezTo>
                                <a:pt x="19905" y="888559"/>
                                <a:pt x="14228" y="677728"/>
                                <a:pt x="0" y="478619"/>
                              </a:cubicBezTo>
                              <a:cubicBezTo>
                                <a:pt x="-14228" y="279510"/>
                                <a:pt x="-11640" y="14904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15542766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8208B7D" id="Rectangle 1271755158" o:spid="_x0000_s1026" style="position:absolute;margin-left:63.25pt;margin-top:60.8pt;width:113pt;height:113.0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365,1435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" path="m,c123817,-12313,319790,906,478455,,637121,-906,725497,-12235,928203,v202706,12235,301132,-17337,507162,c1453306,181637,1419548,320184,1435365,435544v15817,115360,-2923,263700,,507336c1438288,1186516,1440589,1320497,1435365,1435858v-213090,-9377,-328253,-6934,-435394,c892830,1442792,743173,1456317,550223,1435858,357273,1415399,261060,1414099,,1435858,-17772,1232255,-19905,1083353,,985956,19905,888559,14228,677728,,478619,-14228,279510,-11640,149045,,xe" filled="f" strokecolor="red" strokeweight="2.25pt">
                <v:stroke joinstyle="miter"/>
                <v:path arrowok="t" o:extrusionok="f" o:connecttype="custom" o:connectlocs="0,0;478455,0;928203,0;1435365,0;1435365,435544;1435365,942880;1435365,1435858;999971,1435858;550223,1435858;0,1435858;0,985956;0,478619;0,0" o:connectangles="0,0,0,0,0,0,0,0,0,0,0,0,0"/>
              </v:shape>
            </w:pict>
          </mc:Fallback>
        </mc:AlternateContent>
      </w:r>
      <w:r w:rsidR="0070598E" w:rsidRPr="0070598E">
        <w:rPr>
          <w:noProof/>
        </w:rPr>
        <w:drawing>
          <wp:inline distT="0" distB="0" distL="0" distR="0" wp14:anchorId="0FC79AA2" wp14:editId="45FA1C8F">
            <wp:extent cx="1781033" cy="2282317"/>
            <wp:effectExtent l="0" t="0" r="0" b="3810"/>
            <wp:docPr id="2033043494" name="Image 2033043494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4349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94818" cy="229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FAF5" w14:textId="7ED16637" w:rsidR="00444522" w:rsidRDefault="00DE2EA4" w:rsidP="00DE2EA4">
      <w:pPr>
        <w:pStyle w:val="ListParagraph"/>
        <w:numPr>
          <w:ilvl w:val="0"/>
          <w:numId w:val="16"/>
        </w:numPr>
      </w:pPr>
      <w:r>
        <w:t>Pour exécuter une route, ouvrez une requête</w:t>
      </w:r>
      <w:r w:rsidR="00F57868">
        <w:t xml:space="preserve"> (exemple « GET </w:t>
      </w:r>
      <w:proofErr w:type="spellStart"/>
      <w:r w:rsidR="00F57868">
        <w:t>Medias</w:t>
      </w:r>
      <w:proofErr w:type="spellEnd"/>
      <w:r w:rsidR="00F57868">
        <w:t> »), puis cliquer sur « </w:t>
      </w:r>
      <w:proofErr w:type="spellStart"/>
      <w:r w:rsidR="00F57868">
        <w:t>Send</w:t>
      </w:r>
      <w:proofErr w:type="spellEnd"/>
      <w:r w:rsidR="00F57868">
        <w:t> ». L</w:t>
      </w:r>
      <w:r w:rsidR="000A1FC1">
        <w:t>a requête est envoyée et la réponse est affichée</w:t>
      </w:r>
      <w:r w:rsidR="00444522">
        <w:t xml:space="preserve"> (rectangle bleu)</w:t>
      </w:r>
      <w:r w:rsidR="000A1FC1">
        <w:t>.</w:t>
      </w:r>
    </w:p>
    <w:p w14:paraId="37D869D2" w14:textId="32ED1011" w:rsidR="00DE2EA4" w:rsidRPr="002D763D" w:rsidRDefault="00444522" w:rsidP="0044452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B8E36D7" wp14:editId="3B8EB5FD">
                <wp:simplePos x="0" y="0"/>
                <wp:positionH relativeFrom="column">
                  <wp:posOffset>1615375</wp:posOffset>
                </wp:positionH>
                <wp:positionV relativeFrom="paragraph">
                  <wp:posOffset>1888386</wp:posOffset>
                </wp:positionV>
                <wp:extent cx="2554974" cy="1572336"/>
                <wp:effectExtent l="38100" t="38100" r="36195" b="46990"/>
                <wp:wrapNone/>
                <wp:docPr id="1261007704" name="Rectangle 1261007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974" cy="1572336"/>
                        </a:xfrm>
                        <a:custGeom>
                          <a:avLst/>
                          <a:gdLst>
                            <a:gd name="connsiteX0" fmla="*/ 0 w 2554974"/>
                            <a:gd name="connsiteY0" fmla="*/ 0 h 1572336"/>
                            <a:gd name="connsiteX1" fmla="*/ 638744 w 2554974"/>
                            <a:gd name="connsiteY1" fmla="*/ 0 h 1572336"/>
                            <a:gd name="connsiteX2" fmla="*/ 1226388 w 2554974"/>
                            <a:gd name="connsiteY2" fmla="*/ 0 h 1572336"/>
                            <a:gd name="connsiteX3" fmla="*/ 1916231 w 2554974"/>
                            <a:gd name="connsiteY3" fmla="*/ 0 h 1572336"/>
                            <a:gd name="connsiteX4" fmla="*/ 2554974 w 2554974"/>
                            <a:gd name="connsiteY4" fmla="*/ 0 h 1572336"/>
                            <a:gd name="connsiteX5" fmla="*/ 2554974 w 2554974"/>
                            <a:gd name="connsiteY5" fmla="*/ 476942 h 1572336"/>
                            <a:gd name="connsiteX6" fmla="*/ 2554974 w 2554974"/>
                            <a:gd name="connsiteY6" fmla="*/ 1001054 h 1572336"/>
                            <a:gd name="connsiteX7" fmla="*/ 2554974 w 2554974"/>
                            <a:gd name="connsiteY7" fmla="*/ 1572336 h 1572336"/>
                            <a:gd name="connsiteX8" fmla="*/ 1865131 w 2554974"/>
                            <a:gd name="connsiteY8" fmla="*/ 1572336 h 1572336"/>
                            <a:gd name="connsiteX9" fmla="*/ 1226388 w 2554974"/>
                            <a:gd name="connsiteY9" fmla="*/ 1572336 h 1572336"/>
                            <a:gd name="connsiteX10" fmla="*/ 638744 w 2554974"/>
                            <a:gd name="connsiteY10" fmla="*/ 1572336 h 1572336"/>
                            <a:gd name="connsiteX11" fmla="*/ 0 w 2554974"/>
                            <a:gd name="connsiteY11" fmla="*/ 1572336 h 1572336"/>
                            <a:gd name="connsiteX12" fmla="*/ 0 w 2554974"/>
                            <a:gd name="connsiteY12" fmla="*/ 1063947 h 1572336"/>
                            <a:gd name="connsiteX13" fmla="*/ 0 w 2554974"/>
                            <a:gd name="connsiteY13" fmla="*/ 555559 h 1572336"/>
                            <a:gd name="connsiteX14" fmla="*/ 0 w 2554974"/>
                            <a:gd name="connsiteY14" fmla="*/ 0 h 15723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554974" h="1572336" extrusionOk="0">
                              <a:moveTo>
                                <a:pt x="0" y="0"/>
                              </a:moveTo>
                              <a:cubicBezTo>
                                <a:pt x="146845" y="10120"/>
                                <a:pt x="326157" y="15843"/>
                                <a:pt x="638744" y="0"/>
                              </a:cubicBezTo>
                              <a:cubicBezTo>
                                <a:pt x="951331" y="-15843"/>
                                <a:pt x="936673" y="-1982"/>
                                <a:pt x="1226388" y="0"/>
                              </a:cubicBezTo>
                              <a:cubicBezTo>
                                <a:pt x="1516103" y="1982"/>
                                <a:pt x="1602313" y="-16619"/>
                                <a:pt x="1916231" y="0"/>
                              </a:cubicBezTo>
                              <a:cubicBezTo>
                                <a:pt x="2230149" y="16619"/>
                                <a:pt x="2247979" y="-3444"/>
                                <a:pt x="2554974" y="0"/>
                              </a:cubicBezTo>
                              <a:cubicBezTo>
                                <a:pt x="2537124" y="112156"/>
                                <a:pt x="2562832" y="277971"/>
                                <a:pt x="2554974" y="476942"/>
                              </a:cubicBezTo>
                              <a:cubicBezTo>
                                <a:pt x="2547116" y="675913"/>
                                <a:pt x="2567766" y="793364"/>
                                <a:pt x="2554974" y="1001054"/>
                              </a:cubicBezTo>
                              <a:cubicBezTo>
                                <a:pt x="2542182" y="1208744"/>
                                <a:pt x="2577227" y="1329663"/>
                                <a:pt x="2554974" y="1572336"/>
                              </a:cubicBezTo>
                              <a:cubicBezTo>
                                <a:pt x="2285472" y="1594626"/>
                                <a:pt x="2028852" y="1560842"/>
                                <a:pt x="1865131" y="1572336"/>
                              </a:cubicBezTo>
                              <a:cubicBezTo>
                                <a:pt x="1701410" y="1583830"/>
                                <a:pt x="1498127" y="1558416"/>
                                <a:pt x="1226388" y="1572336"/>
                              </a:cubicBezTo>
                              <a:cubicBezTo>
                                <a:pt x="954649" y="1586256"/>
                                <a:pt x="924042" y="1590921"/>
                                <a:pt x="638744" y="1572336"/>
                              </a:cubicBezTo>
                              <a:cubicBezTo>
                                <a:pt x="353446" y="1553751"/>
                                <a:pt x="145018" y="1574882"/>
                                <a:pt x="0" y="1572336"/>
                              </a:cubicBezTo>
                              <a:cubicBezTo>
                                <a:pt x="-21054" y="1363842"/>
                                <a:pt x="-17544" y="1175391"/>
                                <a:pt x="0" y="1063947"/>
                              </a:cubicBezTo>
                              <a:cubicBezTo>
                                <a:pt x="17544" y="952503"/>
                                <a:pt x="14044" y="693839"/>
                                <a:pt x="0" y="555559"/>
                              </a:cubicBezTo>
                              <a:cubicBezTo>
                                <a:pt x="-14044" y="417279"/>
                                <a:pt x="-10300" y="26982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B0F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15542766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8819C2A" id="Rectangle 1261007704" o:spid="_x0000_s1026" style="position:absolute;margin-left:127.2pt;margin-top:148.7pt;width:201.2pt;height:123.8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4974,157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" path="m,c146845,10120,326157,15843,638744,v312587,-15843,297929,-1982,587644,c1516103,1982,1602313,-16619,1916231,v313918,16619,331748,-3444,638743,c2537124,112156,2562832,277971,2554974,476942v-7858,198971,12792,316422,,524112c2542182,1208744,2577227,1329663,2554974,1572336v-269502,22290,-526122,-11494,-689843,c1701410,1583830,1498127,1558416,1226388,1572336v-271739,13920,-302346,18585,-587644,c353446,1553751,145018,1574882,,1572336,-21054,1363842,-17544,1175391,,1063947,17544,952503,14044,693839,,555559,-14044,417279,-10300,269827,,xe" filled="f" strokecolor="#00b0f0" strokeweight="2.25pt">
                <v:stroke joinstyle="miter"/>
                <v:path arrowok="t" o:extrusionok="f" o:connecttype="custom" o:connectlocs="0,0;638744,0;1226388,0;1916231,0;2554974,0;2554974,476942;2554974,1001054;2554974,1572336;1865131,1572336;1226388,1572336;638744,1572336;0,1572336;0,1063947;0,555559;0,0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C2E2E17" wp14:editId="5B06E787">
                <wp:simplePos x="0" y="0"/>
                <wp:positionH relativeFrom="column">
                  <wp:posOffset>3883745</wp:posOffset>
                </wp:positionH>
                <wp:positionV relativeFrom="paragraph">
                  <wp:posOffset>161944</wp:posOffset>
                </wp:positionV>
                <wp:extent cx="313776" cy="180264"/>
                <wp:effectExtent l="38100" t="38100" r="29210" b="29845"/>
                <wp:wrapNone/>
                <wp:docPr id="2023777997" name="Rectangle 2023777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76" cy="180264"/>
                        </a:xfrm>
                        <a:custGeom>
                          <a:avLst/>
                          <a:gdLst>
                            <a:gd name="connsiteX0" fmla="*/ 0 w 313776"/>
                            <a:gd name="connsiteY0" fmla="*/ 0 h 180264"/>
                            <a:gd name="connsiteX1" fmla="*/ 313776 w 313776"/>
                            <a:gd name="connsiteY1" fmla="*/ 0 h 180264"/>
                            <a:gd name="connsiteX2" fmla="*/ 313776 w 313776"/>
                            <a:gd name="connsiteY2" fmla="*/ 180264 h 180264"/>
                            <a:gd name="connsiteX3" fmla="*/ 0 w 313776"/>
                            <a:gd name="connsiteY3" fmla="*/ 180264 h 180264"/>
                            <a:gd name="connsiteX4" fmla="*/ 0 w 313776"/>
                            <a:gd name="connsiteY4" fmla="*/ 0 h 180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3776" h="180264" extrusionOk="0">
                              <a:moveTo>
                                <a:pt x="0" y="0"/>
                              </a:moveTo>
                              <a:cubicBezTo>
                                <a:pt x="103025" y="-1171"/>
                                <a:pt x="170468" y="-7251"/>
                                <a:pt x="313776" y="0"/>
                              </a:cubicBezTo>
                              <a:cubicBezTo>
                                <a:pt x="321760" y="53842"/>
                                <a:pt x="311067" y="140858"/>
                                <a:pt x="313776" y="180264"/>
                              </a:cubicBezTo>
                              <a:cubicBezTo>
                                <a:pt x="175764" y="186525"/>
                                <a:pt x="83153" y="189559"/>
                                <a:pt x="0" y="180264"/>
                              </a:cubicBezTo>
                              <a:cubicBezTo>
                                <a:pt x="7045" y="117278"/>
                                <a:pt x="6591" y="5232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15542766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2105575" id="Rectangle 2023777997" o:spid="_x0000_s1026" style="position:absolute;margin-left:305.8pt;margin-top:12.75pt;width:24.7pt;height:14.2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3776,18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" path="m,c103025,-1171,170468,-7251,313776,v7984,53842,-2709,140858,,180264c175764,186525,83153,189559,,180264,7045,117278,6591,52327,,xe" filled="f" strokecolor="red" strokeweight="2.25pt">
                <v:stroke joinstyle="miter"/>
                <v:path arrowok="t" o:extrusionok="f" o:connecttype="custom" o:connectlocs="0,0;313776,0;313776,180264;0,180264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4B66204" wp14:editId="795AF0C3">
                <wp:simplePos x="0" y="0"/>
                <wp:positionH relativeFrom="column">
                  <wp:posOffset>619087</wp:posOffset>
                </wp:positionH>
                <wp:positionV relativeFrom="paragraph">
                  <wp:posOffset>625968</wp:posOffset>
                </wp:positionV>
                <wp:extent cx="978658" cy="180264"/>
                <wp:effectExtent l="38100" t="38100" r="31115" b="29845"/>
                <wp:wrapNone/>
                <wp:docPr id="1725744256" name="Rectangle 1725744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658" cy="180264"/>
                        </a:xfrm>
                        <a:custGeom>
                          <a:avLst/>
                          <a:gdLst>
                            <a:gd name="connsiteX0" fmla="*/ 0 w 978658"/>
                            <a:gd name="connsiteY0" fmla="*/ 0 h 180264"/>
                            <a:gd name="connsiteX1" fmla="*/ 489329 w 978658"/>
                            <a:gd name="connsiteY1" fmla="*/ 0 h 180264"/>
                            <a:gd name="connsiteX2" fmla="*/ 978658 w 978658"/>
                            <a:gd name="connsiteY2" fmla="*/ 0 h 180264"/>
                            <a:gd name="connsiteX3" fmla="*/ 978658 w 978658"/>
                            <a:gd name="connsiteY3" fmla="*/ 180264 h 180264"/>
                            <a:gd name="connsiteX4" fmla="*/ 469756 w 978658"/>
                            <a:gd name="connsiteY4" fmla="*/ 180264 h 180264"/>
                            <a:gd name="connsiteX5" fmla="*/ 0 w 978658"/>
                            <a:gd name="connsiteY5" fmla="*/ 180264 h 180264"/>
                            <a:gd name="connsiteX6" fmla="*/ 0 w 978658"/>
                            <a:gd name="connsiteY6" fmla="*/ 0 h 180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78658" h="180264" extrusionOk="0">
                              <a:moveTo>
                                <a:pt x="0" y="0"/>
                              </a:moveTo>
                              <a:cubicBezTo>
                                <a:pt x="175367" y="14215"/>
                                <a:pt x="260244" y="17614"/>
                                <a:pt x="489329" y="0"/>
                              </a:cubicBezTo>
                              <a:cubicBezTo>
                                <a:pt x="718414" y="-17614"/>
                                <a:pt x="808321" y="9020"/>
                                <a:pt x="978658" y="0"/>
                              </a:cubicBezTo>
                              <a:cubicBezTo>
                                <a:pt x="984359" y="80316"/>
                                <a:pt x="984874" y="111501"/>
                                <a:pt x="978658" y="180264"/>
                              </a:cubicBezTo>
                              <a:cubicBezTo>
                                <a:pt x="867280" y="194878"/>
                                <a:pt x="601722" y="166118"/>
                                <a:pt x="469756" y="180264"/>
                              </a:cubicBezTo>
                              <a:cubicBezTo>
                                <a:pt x="337790" y="194410"/>
                                <a:pt x="212405" y="196477"/>
                                <a:pt x="0" y="180264"/>
                              </a:cubicBezTo>
                              <a:cubicBezTo>
                                <a:pt x="4684" y="95410"/>
                                <a:pt x="7429" y="7969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15542766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B8EE42F" id="Rectangle 1725744256" o:spid="_x0000_s1026" style="position:absolute;margin-left:48.75pt;margin-top:49.3pt;width:77.05pt;height:14.2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8658,18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" path="m,c175367,14215,260244,17614,489329,,718414,-17614,808321,9020,978658,v5701,80316,6216,111501,,180264c867280,194878,601722,166118,469756,180264,337790,194410,212405,196477,,180264,4684,95410,7429,79697,,xe" filled="f" strokecolor="red" strokeweight="2.25pt">
                <v:stroke joinstyle="miter"/>
                <v:path arrowok="t" o:extrusionok="f" o:connecttype="custom" o:connectlocs="0,0;489329,0;978658,0;978658,180264;469756,180264;0,180264;0,0" o:connectangles="0,0,0,0,0,0,0"/>
              </v:shape>
            </w:pict>
          </mc:Fallback>
        </mc:AlternateContent>
      </w:r>
      <w:r w:rsidRPr="00444522">
        <w:rPr>
          <w:noProof/>
        </w:rPr>
        <w:drawing>
          <wp:inline distT="0" distB="0" distL="0" distR="0" wp14:anchorId="0E9BA739" wp14:editId="65B18154">
            <wp:extent cx="3753135" cy="3493742"/>
            <wp:effectExtent l="0" t="0" r="0" b="0"/>
            <wp:docPr id="1409587998" name="Image 1409587998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8799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60872" cy="350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EA4" w:rsidRPr="002D763D" w:rsidSect="0009241F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eur" w:initials="A">
    <w:p w14:paraId="7E9E6AD9" w14:textId="77777777" w:rsidR="00F91569" w:rsidRDefault="00F91569" w:rsidP="00F91569">
      <w:pPr>
        <w:pStyle w:val="CommentText"/>
        <w:jc w:val="left"/>
      </w:pPr>
      <w:r>
        <w:rPr>
          <w:rStyle w:val="CommentReference"/>
        </w:rPr>
        <w:annotationRef/>
      </w:r>
      <w:r>
        <w:t>Remarque générale :</w:t>
      </w:r>
    </w:p>
    <w:p w14:paraId="1E75F175" w14:textId="77777777" w:rsidR="00F91569" w:rsidRDefault="00F91569" w:rsidP="00F91569">
      <w:pPr>
        <w:pStyle w:val="CommentText"/>
        <w:jc w:val="left"/>
      </w:pPr>
      <w:r>
        <w:t>Quand "</w:t>
      </w:r>
      <w:r>
        <w:rPr>
          <w:highlight w:val="yellow"/>
        </w:rPr>
        <w:t>Un C/C mis en forme "</w:t>
      </w:r>
    </w:p>
    <w:p w14:paraId="2DBCDB43" w14:textId="77777777" w:rsidR="00F91569" w:rsidRDefault="00F91569" w:rsidP="00F91569">
      <w:pPr>
        <w:pStyle w:val="CommentText"/>
        <w:jc w:val="left"/>
      </w:pPr>
      <w:r>
        <w:t>Mettre peut-être un lien vers le wiki lié dans le chapitre en question</w:t>
      </w:r>
    </w:p>
  </w:comment>
  <w:comment w:id="3" w:author="Jonas Allemann" w:date="2022-01-04T13:22:00Z" w:initials="AJ">
    <w:p w14:paraId="0E89E823" w14:textId="77777777" w:rsidR="00774420" w:rsidRDefault="00774420" w:rsidP="00774420">
      <w:pPr>
        <w:pStyle w:val="CommentText"/>
        <w:jc w:val="left"/>
      </w:pPr>
      <w:r>
        <w:rPr>
          <w:rStyle w:val="CommentReference"/>
        </w:rPr>
        <w:annotationRef/>
      </w:r>
      <w:r>
        <w:t>Mettre à jour la TDM !</w:t>
      </w:r>
    </w:p>
    <w:p w14:paraId="5B9B4714" w14:textId="77777777" w:rsidR="00774420" w:rsidRDefault="00774420" w:rsidP="00774420">
      <w:pPr>
        <w:pStyle w:val="CommentText"/>
        <w:jc w:val="left"/>
      </w:pPr>
      <w:r>
        <w:t>Mettre à jour les champs (Ctrl A puis F9)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BCDB43" w15:done="0"/>
  <w15:commentEx w15:paraId="5B9B47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7EC88B" w16cex:dateUtc="2022-01-04T1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BCDB43" w16cid:durableId="257DA58B"/>
  <w16cid:commentId w16cid:paraId="5B9B4714" w16cid:durableId="257EC8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423CD" w14:textId="77777777" w:rsidR="00633058" w:rsidRDefault="00633058" w:rsidP="00766043">
      <w:pPr>
        <w:spacing w:after="0" w:line="240" w:lineRule="auto"/>
      </w:pPr>
      <w:r>
        <w:separator/>
      </w:r>
    </w:p>
  </w:endnote>
  <w:endnote w:type="continuationSeparator" w:id="0">
    <w:p w14:paraId="0D3719CD" w14:textId="77777777" w:rsidR="00633058" w:rsidRDefault="00633058" w:rsidP="00766043">
      <w:pPr>
        <w:spacing w:after="0" w:line="240" w:lineRule="auto"/>
      </w:pPr>
      <w:r>
        <w:continuationSeparator/>
      </w:r>
    </w:p>
  </w:endnote>
  <w:endnote w:type="continuationNotice" w:id="1">
    <w:p w14:paraId="1FC78501" w14:textId="77777777" w:rsidR="00633058" w:rsidRDefault="006330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A73CC" w14:textId="77777777" w:rsidR="006B6A33" w:rsidRDefault="006B6A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97E6" w14:textId="7248A69A" w:rsidR="005F2379" w:rsidRPr="005C0A40" w:rsidRDefault="00251BD3" w:rsidP="005F2379">
    <w:pPr>
      <w:pStyle w:val="Footer"/>
      <w:pBdr>
        <w:top w:val="single" w:sz="4" w:space="1" w:color="auto"/>
      </w:pBdr>
      <w:tabs>
        <w:tab w:val="clear" w:pos="4536"/>
        <w:tab w:val="clear" w:pos="9072"/>
      </w:tabs>
      <w:jc w:val="right"/>
      <w:rPr>
        <w:lang w:val="en-GB"/>
      </w:rPr>
    </w:pPr>
    <w:sdt>
      <w:sdtPr>
        <w:rPr>
          <w:lang w:val="en-GB"/>
        </w:rPr>
        <w:alias w:val="Société"/>
        <w:id w:val="1635214019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F2379" w:rsidRPr="005C0A40">
          <w:rPr>
            <w:lang w:val="en-GB"/>
          </w:rPr>
          <w:t>HE-Arc</w:t>
        </w:r>
      </w:sdtContent>
    </w:sdt>
    <w:r w:rsidR="005F2379">
      <w:ptab w:relativeTo="margin" w:alignment="center" w:leader="none"/>
    </w:r>
    <w:r w:rsidR="00B00BE1" w:rsidRPr="005C0A40">
      <w:rPr>
        <w:lang w:val="en-GB"/>
      </w:rPr>
      <w:t>JEE / Spring I</w:t>
    </w:r>
    <w:r w:rsidR="00077B8F">
      <w:rPr>
        <w:lang w:val="en-GB"/>
      </w:rPr>
      <w:t>I</w:t>
    </w:r>
    <w:r w:rsidR="00B00BE1" w:rsidRPr="005C0A40">
      <w:rPr>
        <w:lang w:val="en-GB"/>
      </w:rPr>
      <w:t xml:space="preserve"> – </w:t>
    </w:r>
    <w:proofErr w:type="spellStart"/>
    <w:r w:rsidR="00B00BE1" w:rsidRPr="005C0A40">
      <w:rPr>
        <w:lang w:val="en-GB"/>
      </w:rPr>
      <w:t>cours</w:t>
    </w:r>
    <w:proofErr w:type="spellEnd"/>
    <w:r w:rsidR="00B00BE1" w:rsidRPr="005C0A40">
      <w:rPr>
        <w:lang w:val="en-GB"/>
      </w:rPr>
      <w:t xml:space="preserve"> 329</w:t>
    </w:r>
    <w:r w:rsidR="0024719B">
      <w:rPr>
        <w:lang w:val="en-GB"/>
      </w:rPr>
      <w:t>3</w:t>
    </w:r>
    <w:r w:rsidR="00B00BE1" w:rsidRPr="005C0A40">
      <w:rPr>
        <w:lang w:val="en-GB"/>
      </w:rPr>
      <w:t>.</w:t>
    </w:r>
    <w:r w:rsidR="0024719B">
      <w:rPr>
        <w:lang w:val="en-GB"/>
      </w:rPr>
      <w:t>1</w:t>
    </w:r>
    <w:r w:rsidR="005F2379" w:rsidRPr="00282508">
      <w:ptab w:relativeTo="margin" w:alignment="right" w:leader="none"/>
    </w:r>
    <w:sdt>
      <w:sdtPr>
        <w:id w:val="-683979914"/>
        <w:docPartObj>
          <w:docPartGallery w:val="Page Numbers (Bottom of Page)"/>
          <w:docPartUnique/>
        </w:docPartObj>
      </w:sdtPr>
      <w:sdtEndPr/>
      <w:sdtContent>
        <w:r w:rsidR="005F2379" w:rsidRPr="00282508">
          <w:fldChar w:fldCharType="begin"/>
        </w:r>
        <w:r w:rsidR="005F2379" w:rsidRPr="005C0A40">
          <w:rPr>
            <w:lang w:val="en-GB"/>
          </w:rPr>
          <w:instrText>PAGE   \* MERGEFORMAT</w:instrText>
        </w:r>
        <w:r w:rsidR="005F2379" w:rsidRPr="00282508">
          <w:fldChar w:fldCharType="separate"/>
        </w:r>
        <w:r w:rsidR="005F2379" w:rsidRPr="005C0A40">
          <w:rPr>
            <w:lang w:val="en-GB"/>
          </w:rPr>
          <w:t>1</w:t>
        </w:r>
        <w:r w:rsidR="005F2379" w:rsidRPr="00282508">
          <w:fldChar w:fldCharType="end"/>
        </w:r>
        <w:r w:rsidR="005F2379" w:rsidRPr="005C0A40">
          <w:rPr>
            <w:lang w:val="en-GB"/>
          </w:rPr>
          <w:t xml:space="preserve"> / </w:t>
        </w:r>
        <w:r w:rsidR="005F2379" w:rsidRPr="00282508">
          <w:rPr>
            <w:noProof/>
          </w:rPr>
          <w:fldChar w:fldCharType="begin"/>
        </w:r>
        <w:r w:rsidR="005F2379" w:rsidRPr="005C0A40">
          <w:rPr>
            <w:noProof/>
            <w:lang w:val="en-GB"/>
          </w:rPr>
          <w:instrText xml:space="preserve"> NUMPAGES   \* MERGEFORMAT </w:instrText>
        </w:r>
        <w:r w:rsidR="005F2379" w:rsidRPr="00282508">
          <w:rPr>
            <w:noProof/>
          </w:rPr>
          <w:fldChar w:fldCharType="separate"/>
        </w:r>
        <w:r w:rsidR="005F2379" w:rsidRPr="005C0A40">
          <w:rPr>
            <w:noProof/>
            <w:lang w:val="en-GB"/>
          </w:rPr>
          <w:t>5</w:t>
        </w:r>
        <w:r w:rsidR="005F2379" w:rsidRPr="00282508">
          <w:rPr>
            <w:noProof/>
          </w:rPr>
          <w:fldChar w:fldCharType="end"/>
        </w:r>
      </w:sdtContent>
    </w:sdt>
  </w:p>
  <w:p w14:paraId="0C6A0AAE" w14:textId="1B95D33F" w:rsidR="00286C50" w:rsidRPr="005F2379" w:rsidRDefault="005F2379" w:rsidP="005F2379">
    <w:pPr>
      <w:pStyle w:val="Footer"/>
      <w:pBdr>
        <w:top w:val="single" w:sz="4" w:space="1" w:color="auto"/>
      </w:pBdr>
      <w:tabs>
        <w:tab w:val="clear" w:pos="4536"/>
        <w:tab w:val="clear" w:pos="9072"/>
      </w:tabs>
      <w:jc w:val="right"/>
    </w:pPr>
    <w:r>
      <w:t>Ingénierie</w:t>
    </w:r>
    <w:r w:rsidRPr="00282508">
      <w:ptab w:relativeTo="margin" w:alignment="center" w:leader="none"/>
    </w:r>
    <w:r w:rsidRPr="00282508">
      <w:t>Filière informatique</w:t>
    </w:r>
    <w:r>
      <w:t xml:space="preserve"> (ISC</w:t>
    </w:r>
    <w:r w:rsidR="006A10CF">
      <w:t>3</w:t>
    </w:r>
    <w:r w:rsidR="00655120">
      <w:t>-</w:t>
    </w:r>
    <w:r w:rsidR="00BE3B5A">
      <w:t>il</w:t>
    </w:r>
    <w:r>
      <w:t>)</w:t>
    </w:r>
    <w:r w:rsidRPr="0026446C">
      <w:ptab w:relativeTo="margin" w:alignment="right" w:leader="none"/>
    </w:r>
    <w:r w:rsidR="00BF0C31">
      <w:t>21</w:t>
    </w:r>
    <w:r w:rsidRPr="0026446C">
      <w:t>.</w:t>
    </w:r>
    <w:r w:rsidR="00BF0C31">
      <w:t>05</w:t>
    </w:r>
    <w:r w:rsidRPr="000469E9">
      <w:t>.202</w:t>
    </w:r>
    <w:r w:rsidR="0010110F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CD443" w14:textId="77777777" w:rsidR="006B6A33" w:rsidRDefault="006B6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E7649" w14:textId="77777777" w:rsidR="00633058" w:rsidRDefault="00633058" w:rsidP="00766043">
      <w:pPr>
        <w:spacing w:after="0" w:line="240" w:lineRule="auto"/>
      </w:pPr>
      <w:r>
        <w:separator/>
      </w:r>
    </w:p>
  </w:footnote>
  <w:footnote w:type="continuationSeparator" w:id="0">
    <w:p w14:paraId="12A39DDC" w14:textId="77777777" w:rsidR="00633058" w:rsidRDefault="00633058" w:rsidP="00766043">
      <w:pPr>
        <w:spacing w:after="0" w:line="240" w:lineRule="auto"/>
      </w:pPr>
      <w:r>
        <w:continuationSeparator/>
      </w:r>
    </w:p>
  </w:footnote>
  <w:footnote w:type="continuationNotice" w:id="1">
    <w:p w14:paraId="51B10785" w14:textId="77777777" w:rsidR="00633058" w:rsidRDefault="00633058">
      <w:pPr>
        <w:spacing w:after="0" w:line="240" w:lineRule="auto"/>
      </w:pPr>
    </w:p>
  </w:footnote>
  <w:footnote w:id="2">
    <w:p w14:paraId="3D99F077" w14:textId="6001323F" w:rsidR="009C135F" w:rsidRPr="009C135F" w:rsidRDefault="009C135F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D21C5">
          <w:rPr>
            <w:rStyle w:val="Hyperlink"/>
          </w:rPr>
          <w:t>https://www.animenewsnetwork.com/encyclopedia/api.php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68A3E" w14:textId="77777777" w:rsidR="006B6A33" w:rsidRDefault="006B6A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64A31" w14:textId="3B2ABD4E" w:rsidR="00B0209E" w:rsidRPr="00A15FE7" w:rsidRDefault="00B64850" w:rsidP="00B0209E">
    <w:pPr>
      <w:pStyle w:val="Header"/>
      <w:pBdr>
        <w:bottom w:val="single" w:sz="4" w:space="1" w:color="auto"/>
      </w:pBdr>
      <w:tabs>
        <w:tab w:val="left" w:pos="708"/>
      </w:tabs>
    </w:pPr>
    <w:r>
      <w:t>Allemann Jonas</w:t>
    </w:r>
    <w:r w:rsidR="00B0209E">
      <w:tab/>
    </w:r>
    <w:r w:rsidR="00B0209E">
      <w:tab/>
    </w:r>
    <w:sdt>
      <w:sdtPr>
        <w:alias w:val="Titre"/>
        <w:id w:val="-1043900096"/>
        <w:placeholder>
          <w:docPart w:val="4E393EE60B724A2FBE34EB0F3E270CF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90C85">
          <w:t xml:space="preserve">Saphir Lion &amp; </w:t>
        </w:r>
        <w:proofErr w:type="spellStart"/>
        <w:r w:rsidR="00E90C85">
          <w:t>Topaz</w:t>
        </w:r>
        <w:proofErr w:type="spellEnd"/>
        <w:r w:rsidR="00E90C85">
          <w:t xml:space="preserve"> Lion</w:t>
        </w:r>
      </w:sdtContent>
    </w:sdt>
  </w:p>
  <w:p w14:paraId="2C30BA96" w14:textId="17B91132" w:rsidR="00286C50" w:rsidRPr="00B0209E" w:rsidRDefault="00B64850" w:rsidP="00B0209E">
    <w:pPr>
      <w:pStyle w:val="Header"/>
      <w:pBdr>
        <w:bottom w:val="single" w:sz="4" w:space="1" w:color="auto"/>
      </w:pBdr>
      <w:tabs>
        <w:tab w:val="left" w:pos="708"/>
      </w:tabs>
    </w:pPr>
    <w:r>
      <w:t>Chappuis Sébastien</w:t>
    </w:r>
    <w:r w:rsidR="00B0209E">
      <w:ptab w:relativeTo="margin" w:alignment="right" w:leader="none"/>
    </w:r>
    <w:sdt>
      <w:sdtPr>
        <w:alias w:val="Sous-titre"/>
        <w:id w:val="1480273540"/>
        <w:placeholder>
          <w:docPart w:val="E760A809C6994178ADADE8F48182E1F8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F1508A">
          <w:t>Guide d’installation (SP)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43A70" w14:textId="77777777" w:rsidR="006B6A33" w:rsidRDefault="006B6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39BD"/>
    <w:multiLevelType w:val="hybridMultilevel"/>
    <w:tmpl w:val="D2EC38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89"/>
    <w:multiLevelType w:val="multilevel"/>
    <w:tmpl w:val="59E40E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FFFFFF" w:themeColor="background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5B2989"/>
    <w:multiLevelType w:val="hybridMultilevel"/>
    <w:tmpl w:val="D9E0218C"/>
    <w:lvl w:ilvl="0" w:tplc="84426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202A"/>
    <w:multiLevelType w:val="hybridMultilevel"/>
    <w:tmpl w:val="31A86278"/>
    <w:lvl w:ilvl="0" w:tplc="1228C70E">
      <w:start w:val="1"/>
      <w:numFmt w:val="bullet"/>
      <w:pStyle w:val="Attention"/>
      <w:lvlText w:val="⚠"/>
      <w:lvlJc w:val="left"/>
      <w:pPr>
        <w:ind w:left="720" w:hanging="360"/>
      </w:pPr>
      <w:rPr>
        <w:rFonts w:ascii="Segoe UI" w:hAnsi="Segoe UI" w:hint="default"/>
        <w:color w:val="FF000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Yu Mincho" w:hAnsi="Yu Mincho" w:cs="Yu Mincho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Segoe UI Symbol" w:hAnsi="Segoe UI Symbol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Cambria Math" w:hAnsi="Cambria Math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Yu Mincho" w:hAnsi="Yu Mincho" w:cs="Yu Mincho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Segoe UI Symbol" w:hAnsi="Segoe UI Symbol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Cambria Math" w:hAnsi="Cambria Math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Yu Mincho" w:hAnsi="Yu Mincho" w:cs="Yu Mincho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8087895"/>
    <w:multiLevelType w:val="hybridMultilevel"/>
    <w:tmpl w:val="C0A86D2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01EA9"/>
    <w:multiLevelType w:val="hybridMultilevel"/>
    <w:tmpl w:val="8D767420"/>
    <w:lvl w:ilvl="0" w:tplc="51E04ED0">
      <w:start w:val="1"/>
      <w:numFmt w:val="bullet"/>
      <w:pStyle w:val="Faire"/>
      <w:lvlText w:val="✔"/>
      <w:lvlJc w:val="left"/>
      <w:pPr>
        <w:ind w:left="792" w:hanging="360"/>
      </w:pPr>
      <w:rPr>
        <w:rFonts w:ascii="Consolas" w:hAnsi="Consolas" w:hint="default"/>
        <w:color w:val="00B050"/>
      </w:rPr>
    </w:lvl>
    <w:lvl w:ilvl="1" w:tplc="100C0003">
      <w:start w:val="1"/>
      <w:numFmt w:val="bullet"/>
      <w:lvlText w:val="o"/>
      <w:lvlJc w:val="left"/>
      <w:pPr>
        <w:ind w:left="1512" w:hanging="360"/>
      </w:pPr>
      <w:rPr>
        <w:rFonts w:ascii="Yu Mincho" w:hAnsi="Yu Mincho" w:cs="Yu Mincho" w:hint="default"/>
      </w:rPr>
    </w:lvl>
    <w:lvl w:ilvl="2" w:tplc="100C0005" w:tentative="1">
      <w:start w:val="1"/>
      <w:numFmt w:val="bullet"/>
      <w:lvlText w:val=""/>
      <w:lvlJc w:val="left"/>
      <w:pPr>
        <w:ind w:left="2232" w:hanging="360"/>
      </w:pPr>
      <w:rPr>
        <w:rFonts w:ascii="Segoe UI Symbol" w:hAnsi="Segoe UI Symbol" w:hint="default"/>
      </w:rPr>
    </w:lvl>
    <w:lvl w:ilvl="3" w:tplc="100C0001" w:tentative="1">
      <w:start w:val="1"/>
      <w:numFmt w:val="bullet"/>
      <w:lvlText w:val=""/>
      <w:lvlJc w:val="left"/>
      <w:pPr>
        <w:ind w:left="2952" w:hanging="360"/>
      </w:pPr>
      <w:rPr>
        <w:rFonts w:ascii="Cambria Math" w:hAnsi="Cambria Math" w:hint="default"/>
      </w:rPr>
    </w:lvl>
    <w:lvl w:ilvl="4" w:tplc="100C0003" w:tentative="1">
      <w:start w:val="1"/>
      <w:numFmt w:val="bullet"/>
      <w:lvlText w:val="o"/>
      <w:lvlJc w:val="left"/>
      <w:pPr>
        <w:ind w:left="3672" w:hanging="360"/>
      </w:pPr>
      <w:rPr>
        <w:rFonts w:ascii="Yu Mincho" w:hAnsi="Yu Mincho" w:cs="Yu Mincho" w:hint="default"/>
      </w:rPr>
    </w:lvl>
    <w:lvl w:ilvl="5" w:tplc="100C0005" w:tentative="1">
      <w:start w:val="1"/>
      <w:numFmt w:val="bullet"/>
      <w:lvlText w:val=""/>
      <w:lvlJc w:val="left"/>
      <w:pPr>
        <w:ind w:left="4392" w:hanging="360"/>
      </w:pPr>
      <w:rPr>
        <w:rFonts w:ascii="Segoe UI Symbol" w:hAnsi="Segoe UI Symbol" w:hint="default"/>
      </w:rPr>
    </w:lvl>
    <w:lvl w:ilvl="6" w:tplc="100C0001" w:tentative="1">
      <w:start w:val="1"/>
      <w:numFmt w:val="bullet"/>
      <w:lvlText w:val=""/>
      <w:lvlJc w:val="left"/>
      <w:pPr>
        <w:ind w:left="5112" w:hanging="360"/>
      </w:pPr>
      <w:rPr>
        <w:rFonts w:ascii="Cambria Math" w:hAnsi="Cambria Math" w:hint="default"/>
      </w:rPr>
    </w:lvl>
    <w:lvl w:ilvl="7" w:tplc="100C0003" w:tentative="1">
      <w:start w:val="1"/>
      <w:numFmt w:val="bullet"/>
      <w:lvlText w:val="o"/>
      <w:lvlJc w:val="left"/>
      <w:pPr>
        <w:ind w:left="5832" w:hanging="360"/>
      </w:pPr>
      <w:rPr>
        <w:rFonts w:ascii="Yu Mincho" w:hAnsi="Yu Mincho" w:cs="Yu Mincho" w:hint="default"/>
      </w:rPr>
    </w:lvl>
    <w:lvl w:ilvl="8" w:tplc="100C0005" w:tentative="1">
      <w:start w:val="1"/>
      <w:numFmt w:val="bullet"/>
      <w:lvlText w:val=""/>
      <w:lvlJc w:val="left"/>
      <w:pPr>
        <w:ind w:left="6552" w:hanging="360"/>
      </w:pPr>
      <w:rPr>
        <w:rFonts w:ascii="Segoe UI Symbol" w:hAnsi="Segoe UI Symbol" w:hint="default"/>
      </w:rPr>
    </w:lvl>
  </w:abstractNum>
  <w:abstractNum w:abstractNumId="6" w15:restartNumberingAfterBreak="0">
    <w:nsid w:val="42B276F5"/>
    <w:multiLevelType w:val="hybridMultilevel"/>
    <w:tmpl w:val="0E088FD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126A2"/>
    <w:multiLevelType w:val="hybridMultilevel"/>
    <w:tmpl w:val="1438EFE2"/>
    <w:lvl w:ilvl="0" w:tplc="33C4703A">
      <w:start w:val="1"/>
      <w:numFmt w:val="bullet"/>
      <w:pStyle w:val="Nepasfaire"/>
      <w:lvlText w:val="✘"/>
      <w:lvlJc w:val="left"/>
      <w:pPr>
        <w:ind w:left="792" w:hanging="360"/>
      </w:pPr>
      <w:rPr>
        <w:rFonts w:ascii="Consolas" w:hAnsi="Consolas" w:hint="default"/>
        <w:color w:val="FF0000"/>
      </w:rPr>
    </w:lvl>
    <w:lvl w:ilvl="1" w:tplc="100C0003" w:tentative="1">
      <w:start w:val="1"/>
      <w:numFmt w:val="bullet"/>
      <w:lvlText w:val="o"/>
      <w:lvlJc w:val="left"/>
      <w:pPr>
        <w:ind w:left="1512" w:hanging="360"/>
      </w:pPr>
      <w:rPr>
        <w:rFonts w:ascii="Yu Mincho" w:hAnsi="Yu Mincho" w:cs="Yu Mincho" w:hint="default"/>
      </w:rPr>
    </w:lvl>
    <w:lvl w:ilvl="2" w:tplc="100C0005" w:tentative="1">
      <w:start w:val="1"/>
      <w:numFmt w:val="bullet"/>
      <w:lvlText w:val=""/>
      <w:lvlJc w:val="left"/>
      <w:pPr>
        <w:ind w:left="2232" w:hanging="360"/>
      </w:pPr>
      <w:rPr>
        <w:rFonts w:ascii="Segoe UI Symbol" w:hAnsi="Segoe UI Symbol" w:hint="default"/>
      </w:rPr>
    </w:lvl>
    <w:lvl w:ilvl="3" w:tplc="100C0001" w:tentative="1">
      <w:start w:val="1"/>
      <w:numFmt w:val="bullet"/>
      <w:lvlText w:val=""/>
      <w:lvlJc w:val="left"/>
      <w:pPr>
        <w:ind w:left="2952" w:hanging="360"/>
      </w:pPr>
      <w:rPr>
        <w:rFonts w:ascii="Cambria Math" w:hAnsi="Cambria Math" w:hint="default"/>
      </w:rPr>
    </w:lvl>
    <w:lvl w:ilvl="4" w:tplc="100C0003" w:tentative="1">
      <w:start w:val="1"/>
      <w:numFmt w:val="bullet"/>
      <w:lvlText w:val="o"/>
      <w:lvlJc w:val="left"/>
      <w:pPr>
        <w:ind w:left="3672" w:hanging="360"/>
      </w:pPr>
      <w:rPr>
        <w:rFonts w:ascii="Yu Mincho" w:hAnsi="Yu Mincho" w:cs="Yu Mincho" w:hint="default"/>
      </w:rPr>
    </w:lvl>
    <w:lvl w:ilvl="5" w:tplc="100C0005" w:tentative="1">
      <w:start w:val="1"/>
      <w:numFmt w:val="bullet"/>
      <w:lvlText w:val=""/>
      <w:lvlJc w:val="left"/>
      <w:pPr>
        <w:ind w:left="4392" w:hanging="360"/>
      </w:pPr>
      <w:rPr>
        <w:rFonts w:ascii="Segoe UI Symbol" w:hAnsi="Segoe UI Symbol" w:hint="default"/>
      </w:rPr>
    </w:lvl>
    <w:lvl w:ilvl="6" w:tplc="100C0001" w:tentative="1">
      <w:start w:val="1"/>
      <w:numFmt w:val="bullet"/>
      <w:lvlText w:val=""/>
      <w:lvlJc w:val="left"/>
      <w:pPr>
        <w:ind w:left="5112" w:hanging="360"/>
      </w:pPr>
      <w:rPr>
        <w:rFonts w:ascii="Cambria Math" w:hAnsi="Cambria Math" w:hint="default"/>
      </w:rPr>
    </w:lvl>
    <w:lvl w:ilvl="7" w:tplc="100C0003" w:tentative="1">
      <w:start w:val="1"/>
      <w:numFmt w:val="bullet"/>
      <w:lvlText w:val="o"/>
      <w:lvlJc w:val="left"/>
      <w:pPr>
        <w:ind w:left="5832" w:hanging="360"/>
      </w:pPr>
      <w:rPr>
        <w:rFonts w:ascii="Yu Mincho" w:hAnsi="Yu Mincho" w:cs="Yu Mincho" w:hint="default"/>
      </w:rPr>
    </w:lvl>
    <w:lvl w:ilvl="8" w:tplc="100C0005" w:tentative="1">
      <w:start w:val="1"/>
      <w:numFmt w:val="bullet"/>
      <w:lvlText w:val=""/>
      <w:lvlJc w:val="left"/>
      <w:pPr>
        <w:ind w:left="6552" w:hanging="360"/>
      </w:pPr>
      <w:rPr>
        <w:rFonts w:ascii="Segoe UI Symbol" w:hAnsi="Segoe UI Symbol" w:hint="default"/>
      </w:rPr>
    </w:lvl>
  </w:abstractNum>
  <w:abstractNum w:abstractNumId="8" w15:restartNumberingAfterBreak="0">
    <w:nsid w:val="501B4EF6"/>
    <w:multiLevelType w:val="hybridMultilevel"/>
    <w:tmpl w:val="8B92F63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83947"/>
    <w:multiLevelType w:val="hybridMultilevel"/>
    <w:tmpl w:val="74FC6DD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91D67"/>
    <w:multiLevelType w:val="hybridMultilevel"/>
    <w:tmpl w:val="7D0829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55104"/>
    <w:multiLevelType w:val="hybridMultilevel"/>
    <w:tmpl w:val="E21AC03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66621"/>
    <w:multiLevelType w:val="hybridMultilevel"/>
    <w:tmpl w:val="DBB429DE"/>
    <w:lvl w:ilvl="0" w:tplc="ADCCFE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E7276"/>
    <w:multiLevelType w:val="hybridMultilevel"/>
    <w:tmpl w:val="7F58F958"/>
    <w:lvl w:ilvl="0" w:tplc="310E4E0A">
      <w:start w:val="1"/>
      <w:numFmt w:val="bullet"/>
      <w:pStyle w:val="Information"/>
      <w:lvlText w:val="ⓘ"/>
      <w:lvlJc w:val="left"/>
      <w:pPr>
        <w:ind w:left="720" w:hanging="360"/>
      </w:pPr>
      <w:rPr>
        <w:rFonts w:ascii="Segoe UI Symbol" w:hAnsi="Segoe UI Symbol" w:cstheme="majorHAnsi" w:hint="default"/>
        <w:sz w:val="22"/>
        <w:szCs w:val="12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Yu Mincho" w:hAnsi="Yu Mincho" w:cs="Yu Mincho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Segoe UI Symbol" w:hAnsi="Segoe UI Symbol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Cambria Math" w:hAnsi="Cambria Math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Yu Mincho" w:hAnsi="Yu Mincho" w:cs="Yu Mincho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Segoe UI Symbol" w:hAnsi="Segoe UI Symbol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Cambria Math" w:hAnsi="Cambria Math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Yu Mincho" w:hAnsi="Yu Mincho" w:cs="Yu Mincho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7AB303AE"/>
    <w:multiLevelType w:val="hybridMultilevel"/>
    <w:tmpl w:val="A5B225BA"/>
    <w:lvl w:ilvl="0" w:tplc="EAF8C2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732896">
    <w:abstractNumId w:val="13"/>
  </w:num>
  <w:num w:numId="2" w16cid:durableId="1304046133">
    <w:abstractNumId w:val="3"/>
  </w:num>
  <w:num w:numId="3" w16cid:durableId="2041005855">
    <w:abstractNumId w:val="5"/>
  </w:num>
  <w:num w:numId="4" w16cid:durableId="1330135506">
    <w:abstractNumId w:val="7"/>
  </w:num>
  <w:num w:numId="5" w16cid:durableId="17184319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4416990">
    <w:abstractNumId w:val="4"/>
  </w:num>
  <w:num w:numId="7" w16cid:durableId="658264364">
    <w:abstractNumId w:val="14"/>
  </w:num>
  <w:num w:numId="8" w16cid:durableId="411395440">
    <w:abstractNumId w:val="10"/>
  </w:num>
  <w:num w:numId="9" w16cid:durableId="783352073">
    <w:abstractNumId w:val="0"/>
  </w:num>
  <w:num w:numId="10" w16cid:durableId="2026445256">
    <w:abstractNumId w:val="2"/>
  </w:num>
  <w:num w:numId="11" w16cid:durableId="651715752">
    <w:abstractNumId w:val="9"/>
  </w:num>
  <w:num w:numId="12" w16cid:durableId="1689987232">
    <w:abstractNumId w:val="8"/>
  </w:num>
  <w:num w:numId="13" w16cid:durableId="830608683">
    <w:abstractNumId w:val="12"/>
  </w:num>
  <w:num w:numId="14" w16cid:durableId="1044673112">
    <w:abstractNumId w:val="11"/>
  </w:num>
  <w:num w:numId="15" w16cid:durableId="9204086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16196806">
    <w:abstractNumId w:val="6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nas Allemann">
    <w15:presenceInfo w15:providerId="None" w15:userId="Jonas Allema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472"/>
    <w:rsid w:val="000000F2"/>
    <w:rsid w:val="00000376"/>
    <w:rsid w:val="00000636"/>
    <w:rsid w:val="000009BE"/>
    <w:rsid w:val="00000A1D"/>
    <w:rsid w:val="00000E57"/>
    <w:rsid w:val="00000F27"/>
    <w:rsid w:val="00002425"/>
    <w:rsid w:val="00002492"/>
    <w:rsid w:val="0000285F"/>
    <w:rsid w:val="00002AD7"/>
    <w:rsid w:val="00002BFD"/>
    <w:rsid w:val="000031FE"/>
    <w:rsid w:val="00003762"/>
    <w:rsid w:val="000037A8"/>
    <w:rsid w:val="00004A3D"/>
    <w:rsid w:val="00005408"/>
    <w:rsid w:val="000060A0"/>
    <w:rsid w:val="000061E0"/>
    <w:rsid w:val="00006356"/>
    <w:rsid w:val="0000647B"/>
    <w:rsid w:val="00006B0E"/>
    <w:rsid w:val="00006B57"/>
    <w:rsid w:val="00006DD7"/>
    <w:rsid w:val="00007466"/>
    <w:rsid w:val="000077BB"/>
    <w:rsid w:val="00007C6C"/>
    <w:rsid w:val="00007CC8"/>
    <w:rsid w:val="00010064"/>
    <w:rsid w:val="00010198"/>
    <w:rsid w:val="000104D7"/>
    <w:rsid w:val="00010BDA"/>
    <w:rsid w:val="00010CF3"/>
    <w:rsid w:val="00010D0B"/>
    <w:rsid w:val="00010DD4"/>
    <w:rsid w:val="00010FD2"/>
    <w:rsid w:val="000116B8"/>
    <w:rsid w:val="00011BFA"/>
    <w:rsid w:val="00011E1A"/>
    <w:rsid w:val="000124BA"/>
    <w:rsid w:val="0001370D"/>
    <w:rsid w:val="00013BA1"/>
    <w:rsid w:val="00013C5F"/>
    <w:rsid w:val="00013D3B"/>
    <w:rsid w:val="00013EF8"/>
    <w:rsid w:val="0001460F"/>
    <w:rsid w:val="00014620"/>
    <w:rsid w:val="0001463D"/>
    <w:rsid w:val="0001476C"/>
    <w:rsid w:val="00014B2C"/>
    <w:rsid w:val="00014C1F"/>
    <w:rsid w:val="000151D8"/>
    <w:rsid w:val="0001540F"/>
    <w:rsid w:val="00015528"/>
    <w:rsid w:val="000155CD"/>
    <w:rsid w:val="000156CB"/>
    <w:rsid w:val="00015B05"/>
    <w:rsid w:val="00015D8E"/>
    <w:rsid w:val="00015F36"/>
    <w:rsid w:val="00016206"/>
    <w:rsid w:val="00016334"/>
    <w:rsid w:val="00016903"/>
    <w:rsid w:val="00016B1B"/>
    <w:rsid w:val="00016FCF"/>
    <w:rsid w:val="00017060"/>
    <w:rsid w:val="00017595"/>
    <w:rsid w:val="00020293"/>
    <w:rsid w:val="00020A02"/>
    <w:rsid w:val="00020D34"/>
    <w:rsid w:val="00020F18"/>
    <w:rsid w:val="0002135C"/>
    <w:rsid w:val="00021846"/>
    <w:rsid w:val="00021920"/>
    <w:rsid w:val="00021E67"/>
    <w:rsid w:val="00022114"/>
    <w:rsid w:val="000222CA"/>
    <w:rsid w:val="000226E0"/>
    <w:rsid w:val="00022759"/>
    <w:rsid w:val="000227D1"/>
    <w:rsid w:val="0002281A"/>
    <w:rsid w:val="00022D92"/>
    <w:rsid w:val="00022E46"/>
    <w:rsid w:val="00022F4F"/>
    <w:rsid w:val="000239C0"/>
    <w:rsid w:val="00023B80"/>
    <w:rsid w:val="00023C28"/>
    <w:rsid w:val="00023C9C"/>
    <w:rsid w:val="00023CB2"/>
    <w:rsid w:val="00023EA8"/>
    <w:rsid w:val="000240FE"/>
    <w:rsid w:val="0002537B"/>
    <w:rsid w:val="00025A03"/>
    <w:rsid w:val="00025AED"/>
    <w:rsid w:val="00025BB1"/>
    <w:rsid w:val="00026185"/>
    <w:rsid w:val="00026821"/>
    <w:rsid w:val="00026A07"/>
    <w:rsid w:val="00026BE6"/>
    <w:rsid w:val="00026D2E"/>
    <w:rsid w:val="000275DF"/>
    <w:rsid w:val="00027983"/>
    <w:rsid w:val="00027BC0"/>
    <w:rsid w:val="00027BFD"/>
    <w:rsid w:val="00027DE9"/>
    <w:rsid w:val="00027E4B"/>
    <w:rsid w:val="00030054"/>
    <w:rsid w:val="0003015D"/>
    <w:rsid w:val="0003035A"/>
    <w:rsid w:val="000304E8"/>
    <w:rsid w:val="00030B32"/>
    <w:rsid w:val="000310AD"/>
    <w:rsid w:val="0003111C"/>
    <w:rsid w:val="000316A1"/>
    <w:rsid w:val="000316C7"/>
    <w:rsid w:val="00031FF4"/>
    <w:rsid w:val="0003222A"/>
    <w:rsid w:val="00033157"/>
    <w:rsid w:val="0003353B"/>
    <w:rsid w:val="00033A8D"/>
    <w:rsid w:val="00033BB6"/>
    <w:rsid w:val="00033C75"/>
    <w:rsid w:val="000344F0"/>
    <w:rsid w:val="000345A2"/>
    <w:rsid w:val="00034A7E"/>
    <w:rsid w:val="00034C5B"/>
    <w:rsid w:val="00034E9B"/>
    <w:rsid w:val="00034F18"/>
    <w:rsid w:val="00034F76"/>
    <w:rsid w:val="0003561B"/>
    <w:rsid w:val="000360C7"/>
    <w:rsid w:val="00036F6D"/>
    <w:rsid w:val="0003710D"/>
    <w:rsid w:val="00037235"/>
    <w:rsid w:val="00037326"/>
    <w:rsid w:val="00037481"/>
    <w:rsid w:val="0003766D"/>
    <w:rsid w:val="00037BC6"/>
    <w:rsid w:val="00040798"/>
    <w:rsid w:val="0004094A"/>
    <w:rsid w:val="00040E94"/>
    <w:rsid w:val="00041605"/>
    <w:rsid w:val="00041CBD"/>
    <w:rsid w:val="00041D8B"/>
    <w:rsid w:val="00041DD6"/>
    <w:rsid w:val="00041E3F"/>
    <w:rsid w:val="00041F35"/>
    <w:rsid w:val="0004249B"/>
    <w:rsid w:val="00042656"/>
    <w:rsid w:val="000426BF"/>
    <w:rsid w:val="0004280A"/>
    <w:rsid w:val="00042877"/>
    <w:rsid w:val="00042E02"/>
    <w:rsid w:val="00043A2C"/>
    <w:rsid w:val="00043A8F"/>
    <w:rsid w:val="00043DF3"/>
    <w:rsid w:val="00043FEF"/>
    <w:rsid w:val="00044538"/>
    <w:rsid w:val="000445E7"/>
    <w:rsid w:val="00044A01"/>
    <w:rsid w:val="00044A73"/>
    <w:rsid w:val="00044BE1"/>
    <w:rsid w:val="00044E9C"/>
    <w:rsid w:val="00045582"/>
    <w:rsid w:val="00045B45"/>
    <w:rsid w:val="00045B9B"/>
    <w:rsid w:val="0004632A"/>
    <w:rsid w:val="00046427"/>
    <w:rsid w:val="000466E6"/>
    <w:rsid w:val="00046A95"/>
    <w:rsid w:val="00046D77"/>
    <w:rsid w:val="000479A6"/>
    <w:rsid w:val="00047AAE"/>
    <w:rsid w:val="00047D12"/>
    <w:rsid w:val="00050982"/>
    <w:rsid w:val="00051575"/>
    <w:rsid w:val="00051A7E"/>
    <w:rsid w:val="00051BC2"/>
    <w:rsid w:val="00051CD2"/>
    <w:rsid w:val="00051FA8"/>
    <w:rsid w:val="000526C2"/>
    <w:rsid w:val="0005283C"/>
    <w:rsid w:val="00052A2A"/>
    <w:rsid w:val="000538C7"/>
    <w:rsid w:val="00053A71"/>
    <w:rsid w:val="00054AC2"/>
    <w:rsid w:val="0005507F"/>
    <w:rsid w:val="00055123"/>
    <w:rsid w:val="00055201"/>
    <w:rsid w:val="00055582"/>
    <w:rsid w:val="000557CC"/>
    <w:rsid w:val="00055A9D"/>
    <w:rsid w:val="00055E3B"/>
    <w:rsid w:val="000561D0"/>
    <w:rsid w:val="0005631F"/>
    <w:rsid w:val="000563A7"/>
    <w:rsid w:val="000565D7"/>
    <w:rsid w:val="00056FAB"/>
    <w:rsid w:val="00057286"/>
    <w:rsid w:val="00057935"/>
    <w:rsid w:val="00060081"/>
    <w:rsid w:val="0006098B"/>
    <w:rsid w:val="00060BBE"/>
    <w:rsid w:val="0006131B"/>
    <w:rsid w:val="000614D7"/>
    <w:rsid w:val="0006151A"/>
    <w:rsid w:val="00061F3D"/>
    <w:rsid w:val="000629E4"/>
    <w:rsid w:val="00062CE2"/>
    <w:rsid w:val="00062EAE"/>
    <w:rsid w:val="00062F8E"/>
    <w:rsid w:val="000638F8"/>
    <w:rsid w:val="0006394F"/>
    <w:rsid w:val="00063A00"/>
    <w:rsid w:val="00063AEF"/>
    <w:rsid w:val="00063CD1"/>
    <w:rsid w:val="00063E20"/>
    <w:rsid w:val="0006433C"/>
    <w:rsid w:val="00064381"/>
    <w:rsid w:val="00064562"/>
    <w:rsid w:val="00064C97"/>
    <w:rsid w:val="00064CAB"/>
    <w:rsid w:val="000651CF"/>
    <w:rsid w:val="0006534C"/>
    <w:rsid w:val="00065FBE"/>
    <w:rsid w:val="00066389"/>
    <w:rsid w:val="000667EE"/>
    <w:rsid w:val="00066B8E"/>
    <w:rsid w:val="00066BAD"/>
    <w:rsid w:val="00067BBF"/>
    <w:rsid w:val="00067F3B"/>
    <w:rsid w:val="00067FC7"/>
    <w:rsid w:val="0007029D"/>
    <w:rsid w:val="00070CB1"/>
    <w:rsid w:val="00070F62"/>
    <w:rsid w:val="00070FD3"/>
    <w:rsid w:val="00071278"/>
    <w:rsid w:val="000715DB"/>
    <w:rsid w:val="000719B6"/>
    <w:rsid w:val="00071D16"/>
    <w:rsid w:val="00071E3D"/>
    <w:rsid w:val="000723E3"/>
    <w:rsid w:val="000728BC"/>
    <w:rsid w:val="0007298D"/>
    <w:rsid w:val="000729DB"/>
    <w:rsid w:val="00072C77"/>
    <w:rsid w:val="00072D94"/>
    <w:rsid w:val="00073325"/>
    <w:rsid w:val="000734C2"/>
    <w:rsid w:val="00073C3D"/>
    <w:rsid w:val="00073C72"/>
    <w:rsid w:val="00073E9A"/>
    <w:rsid w:val="00073EFD"/>
    <w:rsid w:val="00074626"/>
    <w:rsid w:val="00074817"/>
    <w:rsid w:val="00074B1B"/>
    <w:rsid w:val="00074C30"/>
    <w:rsid w:val="00074E12"/>
    <w:rsid w:val="0007519A"/>
    <w:rsid w:val="00075534"/>
    <w:rsid w:val="00075719"/>
    <w:rsid w:val="0007646A"/>
    <w:rsid w:val="00076BE9"/>
    <w:rsid w:val="00076F94"/>
    <w:rsid w:val="0007702D"/>
    <w:rsid w:val="000772CF"/>
    <w:rsid w:val="00077562"/>
    <w:rsid w:val="000777A7"/>
    <w:rsid w:val="000777C6"/>
    <w:rsid w:val="000778F1"/>
    <w:rsid w:val="00077B8F"/>
    <w:rsid w:val="00077C3E"/>
    <w:rsid w:val="00077CBB"/>
    <w:rsid w:val="00080293"/>
    <w:rsid w:val="00080B1E"/>
    <w:rsid w:val="00080BF7"/>
    <w:rsid w:val="00081555"/>
    <w:rsid w:val="00081601"/>
    <w:rsid w:val="00081A5B"/>
    <w:rsid w:val="00081A9E"/>
    <w:rsid w:val="00081C4D"/>
    <w:rsid w:val="0008202E"/>
    <w:rsid w:val="00082248"/>
    <w:rsid w:val="000824CC"/>
    <w:rsid w:val="00082504"/>
    <w:rsid w:val="00082D4C"/>
    <w:rsid w:val="000835A4"/>
    <w:rsid w:val="00083B66"/>
    <w:rsid w:val="000845DB"/>
    <w:rsid w:val="000851F6"/>
    <w:rsid w:val="0008523A"/>
    <w:rsid w:val="00085536"/>
    <w:rsid w:val="00085E13"/>
    <w:rsid w:val="00086074"/>
    <w:rsid w:val="00086584"/>
    <w:rsid w:val="00086AA5"/>
    <w:rsid w:val="00086C45"/>
    <w:rsid w:val="00086FED"/>
    <w:rsid w:val="000874C9"/>
    <w:rsid w:val="00087669"/>
    <w:rsid w:val="00087AFD"/>
    <w:rsid w:val="00090327"/>
    <w:rsid w:val="00090338"/>
    <w:rsid w:val="0009044F"/>
    <w:rsid w:val="0009049A"/>
    <w:rsid w:val="000906B3"/>
    <w:rsid w:val="00090FBC"/>
    <w:rsid w:val="0009108B"/>
    <w:rsid w:val="00091310"/>
    <w:rsid w:val="00091414"/>
    <w:rsid w:val="00091535"/>
    <w:rsid w:val="000916E4"/>
    <w:rsid w:val="000921F7"/>
    <w:rsid w:val="0009241F"/>
    <w:rsid w:val="000926EA"/>
    <w:rsid w:val="0009275A"/>
    <w:rsid w:val="00092760"/>
    <w:rsid w:val="00092A77"/>
    <w:rsid w:val="000931E6"/>
    <w:rsid w:val="00094050"/>
    <w:rsid w:val="000944B0"/>
    <w:rsid w:val="00094618"/>
    <w:rsid w:val="0009467A"/>
    <w:rsid w:val="000952E4"/>
    <w:rsid w:val="00095362"/>
    <w:rsid w:val="00096266"/>
    <w:rsid w:val="0009660C"/>
    <w:rsid w:val="00096838"/>
    <w:rsid w:val="000969C7"/>
    <w:rsid w:val="00097275"/>
    <w:rsid w:val="00097AF8"/>
    <w:rsid w:val="00097BE2"/>
    <w:rsid w:val="000A0011"/>
    <w:rsid w:val="000A021D"/>
    <w:rsid w:val="000A0ADE"/>
    <w:rsid w:val="000A0BA5"/>
    <w:rsid w:val="000A0DF0"/>
    <w:rsid w:val="000A102D"/>
    <w:rsid w:val="000A1B78"/>
    <w:rsid w:val="000A1C5E"/>
    <w:rsid w:val="000A1FC1"/>
    <w:rsid w:val="000A257B"/>
    <w:rsid w:val="000A2E07"/>
    <w:rsid w:val="000A32B9"/>
    <w:rsid w:val="000A340E"/>
    <w:rsid w:val="000A3595"/>
    <w:rsid w:val="000A3612"/>
    <w:rsid w:val="000A39B3"/>
    <w:rsid w:val="000A40E8"/>
    <w:rsid w:val="000A41BE"/>
    <w:rsid w:val="000A46B8"/>
    <w:rsid w:val="000A49A5"/>
    <w:rsid w:val="000A4C1C"/>
    <w:rsid w:val="000A4CA8"/>
    <w:rsid w:val="000A586B"/>
    <w:rsid w:val="000A59AA"/>
    <w:rsid w:val="000A623F"/>
    <w:rsid w:val="000A6466"/>
    <w:rsid w:val="000A6721"/>
    <w:rsid w:val="000A6C0A"/>
    <w:rsid w:val="000A6F2F"/>
    <w:rsid w:val="000A70B9"/>
    <w:rsid w:val="000A7459"/>
    <w:rsid w:val="000A7498"/>
    <w:rsid w:val="000A74ED"/>
    <w:rsid w:val="000A7B41"/>
    <w:rsid w:val="000B010F"/>
    <w:rsid w:val="000B034D"/>
    <w:rsid w:val="000B05A4"/>
    <w:rsid w:val="000B0BC4"/>
    <w:rsid w:val="000B0CEC"/>
    <w:rsid w:val="000B101C"/>
    <w:rsid w:val="000B1074"/>
    <w:rsid w:val="000B1191"/>
    <w:rsid w:val="000B1207"/>
    <w:rsid w:val="000B1A62"/>
    <w:rsid w:val="000B234E"/>
    <w:rsid w:val="000B2A18"/>
    <w:rsid w:val="000B2ADA"/>
    <w:rsid w:val="000B313C"/>
    <w:rsid w:val="000B33F0"/>
    <w:rsid w:val="000B38B8"/>
    <w:rsid w:val="000B3E2D"/>
    <w:rsid w:val="000B41A1"/>
    <w:rsid w:val="000B45CD"/>
    <w:rsid w:val="000B4654"/>
    <w:rsid w:val="000B4667"/>
    <w:rsid w:val="000B4677"/>
    <w:rsid w:val="000B47D4"/>
    <w:rsid w:val="000B49B1"/>
    <w:rsid w:val="000B5492"/>
    <w:rsid w:val="000B55C6"/>
    <w:rsid w:val="000B5867"/>
    <w:rsid w:val="000B615B"/>
    <w:rsid w:val="000B6201"/>
    <w:rsid w:val="000B63EE"/>
    <w:rsid w:val="000B69CF"/>
    <w:rsid w:val="000B6A54"/>
    <w:rsid w:val="000B6B50"/>
    <w:rsid w:val="000B6CE9"/>
    <w:rsid w:val="000B70AA"/>
    <w:rsid w:val="000B7374"/>
    <w:rsid w:val="000B796B"/>
    <w:rsid w:val="000B7BD8"/>
    <w:rsid w:val="000B7BFA"/>
    <w:rsid w:val="000B7F4A"/>
    <w:rsid w:val="000C01B8"/>
    <w:rsid w:val="000C02E9"/>
    <w:rsid w:val="000C0A5A"/>
    <w:rsid w:val="000C0BA1"/>
    <w:rsid w:val="000C0CFA"/>
    <w:rsid w:val="000C0DDB"/>
    <w:rsid w:val="000C0FB6"/>
    <w:rsid w:val="000C1759"/>
    <w:rsid w:val="000C1772"/>
    <w:rsid w:val="000C1834"/>
    <w:rsid w:val="000C18F2"/>
    <w:rsid w:val="000C1C49"/>
    <w:rsid w:val="000C1E17"/>
    <w:rsid w:val="000C1F76"/>
    <w:rsid w:val="000C222E"/>
    <w:rsid w:val="000C3F12"/>
    <w:rsid w:val="000C48DD"/>
    <w:rsid w:val="000C504C"/>
    <w:rsid w:val="000C574C"/>
    <w:rsid w:val="000C57A3"/>
    <w:rsid w:val="000C67BC"/>
    <w:rsid w:val="000C6C17"/>
    <w:rsid w:val="000C745D"/>
    <w:rsid w:val="000C7A6F"/>
    <w:rsid w:val="000D0010"/>
    <w:rsid w:val="000D038C"/>
    <w:rsid w:val="000D050D"/>
    <w:rsid w:val="000D079C"/>
    <w:rsid w:val="000D07D5"/>
    <w:rsid w:val="000D0AAC"/>
    <w:rsid w:val="000D0AC6"/>
    <w:rsid w:val="000D10FF"/>
    <w:rsid w:val="000D152C"/>
    <w:rsid w:val="000D16F7"/>
    <w:rsid w:val="000D1AEA"/>
    <w:rsid w:val="000D1C5D"/>
    <w:rsid w:val="000D2240"/>
    <w:rsid w:val="000D23AA"/>
    <w:rsid w:val="000D27C4"/>
    <w:rsid w:val="000D2BE5"/>
    <w:rsid w:val="000D2CB1"/>
    <w:rsid w:val="000D2DFE"/>
    <w:rsid w:val="000D38C7"/>
    <w:rsid w:val="000D3A9A"/>
    <w:rsid w:val="000D4288"/>
    <w:rsid w:val="000D4698"/>
    <w:rsid w:val="000D4A09"/>
    <w:rsid w:val="000D4CA8"/>
    <w:rsid w:val="000D4CE8"/>
    <w:rsid w:val="000D5234"/>
    <w:rsid w:val="000D5343"/>
    <w:rsid w:val="000D54F2"/>
    <w:rsid w:val="000D5A95"/>
    <w:rsid w:val="000D6101"/>
    <w:rsid w:val="000D6591"/>
    <w:rsid w:val="000D65EC"/>
    <w:rsid w:val="000D662C"/>
    <w:rsid w:val="000D66CF"/>
    <w:rsid w:val="000D68A2"/>
    <w:rsid w:val="000D68D1"/>
    <w:rsid w:val="000D6CAE"/>
    <w:rsid w:val="000D7179"/>
    <w:rsid w:val="000D73DC"/>
    <w:rsid w:val="000D7B1F"/>
    <w:rsid w:val="000D7E51"/>
    <w:rsid w:val="000E0856"/>
    <w:rsid w:val="000E0A4B"/>
    <w:rsid w:val="000E183D"/>
    <w:rsid w:val="000E1848"/>
    <w:rsid w:val="000E1B7A"/>
    <w:rsid w:val="000E241D"/>
    <w:rsid w:val="000E24DC"/>
    <w:rsid w:val="000E2742"/>
    <w:rsid w:val="000E288C"/>
    <w:rsid w:val="000E28CB"/>
    <w:rsid w:val="000E29A7"/>
    <w:rsid w:val="000E2C8C"/>
    <w:rsid w:val="000E2E7A"/>
    <w:rsid w:val="000E332F"/>
    <w:rsid w:val="000E344C"/>
    <w:rsid w:val="000E3472"/>
    <w:rsid w:val="000E3695"/>
    <w:rsid w:val="000E37BC"/>
    <w:rsid w:val="000E3BC0"/>
    <w:rsid w:val="000E44C7"/>
    <w:rsid w:val="000E455D"/>
    <w:rsid w:val="000E4D45"/>
    <w:rsid w:val="000E4F4B"/>
    <w:rsid w:val="000E5173"/>
    <w:rsid w:val="000E536C"/>
    <w:rsid w:val="000E5534"/>
    <w:rsid w:val="000E5588"/>
    <w:rsid w:val="000E5938"/>
    <w:rsid w:val="000E596E"/>
    <w:rsid w:val="000E59FF"/>
    <w:rsid w:val="000E5A80"/>
    <w:rsid w:val="000E5AE5"/>
    <w:rsid w:val="000E5CA3"/>
    <w:rsid w:val="000E5E6D"/>
    <w:rsid w:val="000E6010"/>
    <w:rsid w:val="000E637F"/>
    <w:rsid w:val="000E690C"/>
    <w:rsid w:val="000E7360"/>
    <w:rsid w:val="000E750A"/>
    <w:rsid w:val="000E7EFE"/>
    <w:rsid w:val="000F021D"/>
    <w:rsid w:val="000F022A"/>
    <w:rsid w:val="000F0351"/>
    <w:rsid w:val="000F054F"/>
    <w:rsid w:val="000F05CE"/>
    <w:rsid w:val="000F0FCD"/>
    <w:rsid w:val="000F12D8"/>
    <w:rsid w:val="000F150A"/>
    <w:rsid w:val="000F16B5"/>
    <w:rsid w:val="000F19D6"/>
    <w:rsid w:val="000F19FD"/>
    <w:rsid w:val="000F24BF"/>
    <w:rsid w:val="000F2715"/>
    <w:rsid w:val="000F2727"/>
    <w:rsid w:val="000F2833"/>
    <w:rsid w:val="000F297E"/>
    <w:rsid w:val="000F29FC"/>
    <w:rsid w:val="000F2C56"/>
    <w:rsid w:val="000F2CFA"/>
    <w:rsid w:val="000F2F0A"/>
    <w:rsid w:val="000F3007"/>
    <w:rsid w:val="000F365C"/>
    <w:rsid w:val="000F3A4E"/>
    <w:rsid w:val="000F3BCB"/>
    <w:rsid w:val="000F3F18"/>
    <w:rsid w:val="000F40C6"/>
    <w:rsid w:val="000F46F2"/>
    <w:rsid w:val="000F4B0A"/>
    <w:rsid w:val="000F4BB0"/>
    <w:rsid w:val="000F4DC8"/>
    <w:rsid w:val="000F567A"/>
    <w:rsid w:val="000F5B03"/>
    <w:rsid w:val="000F5D9D"/>
    <w:rsid w:val="000F5E42"/>
    <w:rsid w:val="000F5F49"/>
    <w:rsid w:val="000F629B"/>
    <w:rsid w:val="000F661E"/>
    <w:rsid w:val="000F6B40"/>
    <w:rsid w:val="000F6D0E"/>
    <w:rsid w:val="000F6D9E"/>
    <w:rsid w:val="000F712F"/>
    <w:rsid w:val="000F74E3"/>
    <w:rsid w:val="000F785A"/>
    <w:rsid w:val="000F7993"/>
    <w:rsid w:val="000F7A1A"/>
    <w:rsid w:val="000F7AB1"/>
    <w:rsid w:val="000F7CF8"/>
    <w:rsid w:val="000F7E2C"/>
    <w:rsid w:val="000F7F55"/>
    <w:rsid w:val="00100EF7"/>
    <w:rsid w:val="00100F60"/>
    <w:rsid w:val="0010110F"/>
    <w:rsid w:val="00101BED"/>
    <w:rsid w:val="00101E25"/>
    <w:rsid w:val="00101EC7"/>
    <w:rsid w:val="00101F4A"/>
    <w:rsid w:val="00101FFF"/>
    <w:rsid w:val="0010207A"/>
    <w:rsid w:val="00102575"/>
    <w:rsid w:val="00102ED4"/>
    <w:rsid w:val="00103291"/>
    <w:rsid w:val="001034C5"/>
    <w:rsid w:val="001036D9"/>
    <w:rsid w:val="00103766"/>
    <w:rsid w:val="0010399C"/>
    <w:rsid w:val="00103E4B"/>
    <w:rsid w:val="00104533"/>
    <w:rsid w:val="001047A1"/>
    <w:rsid w:val="00104800"/>
    <w:rsid w:val="001049D6"/>
    <w:rsid w:val="00105108"/>
    <w:rsid w:val="00105384"/>
    <w:rsid w:val="00105932"/>
    <w:rsid w:val="001066B4"/>
    <w:rsid w:val="00106701"/>
    <w:rsid w:val="0010719F"/>
    <w:rsid w:val="0010766B"/>
    <w:rsid w:val="001077DE"/>
    <w:rsid w:val="0010780C"/>
    <w:rsid w:val="00107A0A"/>
    <w:rsid w:val="00107EC2"/>
    <w:rsid w:val="00107F87"/>
    <w:rsid w:val="00110258"/>
    <w:rsid w:val="001102FB"/>
    <w:rsid w:val="00110B16"/>
    <w:rsid w:val="00110C13"/>
    <w:rsid w:val="00110D57"/>
    <w:rsid w:val="00110E5D"/>
    <w:rsid w:val="001112DE"/>
    <w:rsid w:val="0011202C"/>
    <w:rsid w:val="0011226A"/>
    <w:rsid w:val="0011254A"/>
    <w:rsid w:val="0011256E"/>
    <w:rsid w:val="0011259C"/>
    <w:rsid w:val="0011291E"/>
    <w:rsid w:val="00112C76"/>
    <w:rsid w:val="00112F7D"/>
    <w:rsid w:val="00112F92"/>
    <w:rsid w:val="00112FB2"/>
    <w:rsid w:val="001130CE"/>
    <w:rsid w:val="0011329F"/>
    <w:rsid w:val="00113ACF"/>
    <w:rsid w:val="00113F81"/>
    <w:rsid w:val="00113FBD"/>
    <w:rsid w:val="00114331"/>
    <w:rsid w:val="001144D4"/>
    <w:rsid w:val="001149C7"/>
    <w:rsid w:val="001152E4"/>
    <w:rsid w:val="001162DC"/>
    <w:rsid w:val="001163F0"/>
    <w:rsid w:val="001168B5"/>
    <w:rsid w:val="00116D27"/>
    <w:rsid w:val="00116E61"/>
    <w:rsid w:val="00117EB4"/>
    <w:rsid w:val="00120055"/>
    <w:rsid w:val="00120BF0"/>
    <w:rsid w:val="001212C6"/>
    <w:rsid w:val="00121378"/>
    <w:rsid w:val="00121BA8"/>
    <w:rsid w:val="00121D81"/>
    <w:rsid w:val="00121DCB"/>
    <w:rsid w:val="00122189"/>
    <w:rsid w:val="0012298B"/>
    <w:rsid w:val="00122F6F"/>
    <w:rsid w:val="00123601"/>
    <w:rsid w:val="00123D1A"/>
    <w:rsid w:val="00124626"/>
    <w:rsid w:val="0012490F"/>
    <w:rsid w:val="00124A56"/>
    <w:rsid w:val="00124D44"/>
    <w:rsid w:val="001255E5"/>
    <w:rsid w:val="00125716"/>
    <w:rsid w:val="001257DB"/>
    <w:rsid w:val="00125B29"/>
    <w:rsid w:val="00125E44"/>
    <w:rsid w:val="00126200"/>
    <w:rsid w:val="0012647F"/>
    <w:rsid w:val="00126699"/>
    <w:rsid w:val="001267C6"/>
    <w:rsid w:val="001268F2"/>
    <w:rsid w:val="0012691B"/>
    <w:rsid w:val="00126DC3"/>
    <w:rsid w:val="00127132"/>
    <w:rsid w:val="001271AE"/>
    <w:rsid w:val="0012786B"/>
    <w:rsid w:val="00127942"/>
    <w:rsid w:val="00127B5E"/>
    <w:rsid w:val="001301C7"/>
    <w:rsid w:val="00130469"/>
    <w:rsid w:val="00130D2A"/>
    <w:rsid w:val="00130E72"/>
    <w:rsid w:val="0013120E"/>
    <w:rsid w:val="0013181B"/>
    <w:rsid w:val="00131CFA"/>
    <w:rsid w:val="00131F2A"/>
    <w:rsid w:val="00131F8E"/>
    <w:rsid w:val="00132215"/>
    <w:rsid w:val="001328C3"/>
    <w:rsid w:val="001334BF"/>
    <w:rsid w:val="00133585"/>
    <w:rsid w:val="001337EB"/>
    <w:rsid w:val="00133AC8"/>
    <w:rsid w:val="00134025"/>
    <w:rsid w:val="00134357"/>
    <w:rsid w:val="001343B6"/>
    <w:rsid w:val="001345C8"/>
    <w:rsid w:val="0013502D"/>
    <w:rsid w:val="001353EF"/>
    <w:rsid w:val="00135429"/>
    <w:rsid w:val="00135451"/>
    <w:rsid w:val="00135A26"/>
    <w:rsid w:val="00135F47"/>
    <w:rsid w:val="00136250"/>
    <w:rsid w:val="0013662A"/>
    <w:rsid w:val="0013697B"/>
    <w:rsid w:val="001373E6"/>
    <w:rsid w:val="00137735"/>
    <w:rsid w:val="001379E0"/>
    <w:rsid w:val="00137F19"/>
    <w:rsid w:val="00140083"/>
    <w:rsid w:val="001403AD"/>
    <w:rsid w:val="001403D2"/>
    <w:rsid w:val="001405DA"/>
    <w:rsid w:val="0014082F"/>
    <w:rsid w:val="00140962"/>
    <w:rsid w:val="00140F37"/>
    <w:rsid w:val="001412A7"/>
    <w:rsid w:val="0014137A"/>
    <w:rsid w:val="00141664"/>
    <w:rsid w:val="001420C0"/>
    <w:rsid w:val="001422DD"/>
    <w:rsid w:val="0014247B"/>
    <w:rsid w:val="00143162"/>
    <w:rsid w:val="001438B4"/>
    <w:rsid w:val="00143A49"/>
    <w:rsid w:val="00143D5D"/>
    <w:rsid w:val="0014431C"/>
    <w:rsid w:val="00144794"/>
    <w:rsid w:val="00144C75"/>
    <w:rsid w:val="00144EB9"/>
    <w:rsid w:val="00145420"/>
    <w:rsid w:val="00145BFF"/>
    <w:rsid w:val="001461C4"/>
    <w:rsid w:val="001466D8"/>
    <w:rsid w:val="00146DF1"/>
    <w:rsid w:val="00146E64"/>
    <w:rsid w:val="00146FBA"/>
    <w:rsid w:val="00147433"/>
    <w:rsid w:val="001474E6"/>
    <w:rsid w:val="001477E1"/>
    <w:rsid w:val="00147D5E"/>
    <w:rsid w:val="001502A7"/>
    <w:rsid w:val="0015072F"/>
    <w:rsid w:val="0015084A"/>
    <w:rsid w:val="00150932"/>
    <w:rsid w:val="00151427"/>
    <w:rsid w:val="00151827"/>
    <w:rsid w:val="00151DF8"/>
    <w:rsid w:val="00151E1F"/>
    <w:rsid w:val="00151F5A"/>
    <w:rsid w:val="00152561"/>
    <w:rsid w:val="001528FB"/>
    <w:rsid w:val="00152B9E"/>
    <w:rsid w:val="00153554"/>
    <w:rsid w:val="00153C90"/>
    <w:rsid w:val="00153EB5"/>
    <w:rsid w:val="00154841"/>
    <w:rsid w:val="0015486F"/>
    <w:rsid w:val="00154938"/>
    <w:rsid w:val="00154BDD"/>
    <w:rsid w:val="00154FE8"/>
    <w:rsid w:val="0015580E"/>
    <w:rsid w:val="001558FB"/>
    <w:rsid w:val="00155974"/>
    <w:rsid w:val="00155A40"/>
    <w:rsid w:val="00155F93"/>
    <w:rsid w:val="001563D4"/>
    <w:rsid w:val="00156669"/>
    <w:rsid w:val="00156939"/>
    <w:rsid w:val="0015698A"/>
    <w:rsid w:val="00156C5F"/>
    <w:rsid w:val="00156F18"/>
    <w:rsid w:val="001572FB"/>
    <w:rsid w:val="00157645"/>
    <w:rsid w:val="00157BD5"/>
    <w:rsid w:val="00160011"/>
    <w:rsid w:val="001614FF"/>
    <w:rsid w:val="00161764"/>
    <w:rsid w:val="00161B99"/>
    <w:rsid w:val="00162103"/>
    <w:rsid w:val="001628DF"/>
    <w:rsid w:val="00162D1F"/>
    <w:rsid w:val="00163274"/>
    <w:rsid w:val="001632F7"/>
    <w:rsid w:val="001633B6"/>
    <w:rsid w:val="00163802"/>
    <w:rsid w:val="00163AC4"/>
    <w:rsid w:val="00163AFE"/>
    <w:rsid w:val="00163D01"/>
    <w:rsid w:val="001641EA"/>
    <w:rsid w:val="001643A2"/>
    <w:rsid w:val="00164506"/>
    <w:rsid w:val="00164809"/>
    <w:rsid w:val="001649F5"/>
    <w:rsid w:val="00164A60"/>
    <w:rsid w:val="00164AC1"/>
    <w:rsid w:val="00164ED5"/>
    <w:rsid w:val="00165987"/>
    <w:rsid w:val="0016599E"/>
    <w:rsid w:val="00166457"/>
    <w:rsid w:val="00166CB9"/>
    <w:rsid w:val="001673E2"/>
    <w:rsid w:val="001676A4"/>
    <w:rsid w:val="0016785D"/>
    <w:rsid w:val="00167A1D"/>
    <w:rsid w:val="00167EAE"/>
    <w:rsid w:val="00170901"/>
    <w:rsid w:val="0017092E"/>
    <w:rsid w:val="00170E0C"/>
    <w:rsid w:val="00172265"/>
    <w:rsid w:val="00172920"/>
    <w:rsid w:val="00172B29"/>
    <w:rsid w:val="00172F55"/>
    <w:rsid w:val="0017348D"/>
    <w:rsid w:val="001735C5"/>
    <w:rsid w:val="001735F8"/>
    <w:rsid w:val="00173656"/>
    <w:rsid w:val="001736F1"/>
    <w:rsid w:val="00173A84"/>
    <w:rsid w:val="00173BFE"/>
    <w:rsid w:val="00173D25"/>
    <w:rsid w:val="001743C2"/>
    <w:rsid w:val="00174663"/>
    <w:rsid w:val="00174A20"/>
    <w:rsid w:val="00174A78"/>
    <w:rsid w:val="00174F0D"/>
    <w:rsid w:val="00175047"/>
    <w:rsid w:val="001754DD"/>
    <w:rsid w:val="00175556"/>
    <w:rsid w:val="001757CB"/>
    <w:rsid w:val="00176783"/>
    <w:rsid w:val="0017694B"/>
    <w:rsid w:val="00176A89"/>
    <w:rsid w:val="00176E27"/>
    <w:rsid w:val="00176ED5"/>
    <w:rsid w:val="00177063"/>
    <w:rsid w:val="001770DE"/>
    <w:rsid w:val="001771AD"/>
    <w:rsid w:val="0017744E"/>
    <w:rsid w:val="00177571"/>
    <w:rsid w:val="00177780"/>
    <w:rsid w:val="001800CA"/>
    <w:rsid w:val="0018043D"/>
    <w:rsid w:val="0018056F"/>
    <w:rsid w:val="001807C3"/>
    <w:rsid w:val="00180823"/>
    <w:rsid w:val="001808B2"/>
    <w:rsid w:val="00180C19"/>
    <w:rsid w:val="001812FE"/>
    <w:rsid w:val="001816E8"/>
    <w:rsid w:val="00181899"/>
    <w:rsid w:val="00181958"/>
    <w:rsid w:val="00181961"/>
    <w:rsid w:val="001819A6"/>
    <w:rsid w:val="00181A02"/>
    <w:rsid w:val="00182312"/>
    <w:rsid w:val="0018282F"/>
    <w:rsid w:val="00182AAE"/>
    <w:rsid w:val="0018313E"/>
    <w:rsid w:val="00183326"/>
    <w:rsid w:val="001833AC"/>
    <w:rsid w:val="001839A5"/>
    <w:rsid w:val="001843F4"/>
    <w:rsid w:val="0018444F"/>
    <w:rsid w:val="001849DB"/>
    <w:rsid w:val="00184C02"/>
    <w:rsid w:val="00185231"/>
    <w:rsid w:val="00185278"/>
    <w:rsid w:val="001854EE"/>
    <w:rsid w:val="001855E3"/>
    <w:rsid w:val="001858EF"/>
    <w:rsid w:val="00185EAE"/>
    <w:rsid w:val="00186374"/>
    <w:rsid w:val="0018638B"/>
    <w:rsid w:val="00186A39"/>
    <w:rsid w:val="00186B8D"/>
    <w:rsid w:val="00186D27"/>
    <w:rsid w:val="00186EFE"/>
    <w:rsid w:val="00187078"/>
    <w:rsid w:val="001873B1"/>
    <w:rsid w:val="0018793F"/>
    <w:rsid w:val="0019021D"/>
    <w:rsid w:val="001902DF"/>
    <w:rsid w:val="0019059B"/>
    <w:rsid w:val="0019077B"/>
    <w:rsid w:val="00190E2F"/>
    <w:rsid w:val="00191678"/>
    <w:rsid w:val="00191A37"/>
    <w:rsid w:val="00191F50"/>
    <w:rsid w:val="001923CF"/>
    <w:rsid w:val="001924BD"/>
    <w:rsid w:val="00192584"/>
    <w:rsid w:val="00192676"/>
    <w:rsid w:val="0019276B"/>
    <w:rsid w:val="001928DD"/>
    <w:rsid w:val="00192FCA"/>
    <w:rsid w:val="00193001"/>
    <w:rsid w:val="001937FD"/>
    <w:rsid w:val="00193EC9"/>
    <w:rsid w:val="001940B2"/>
    <w:rsid w:val="001940BF"/>
    <w:rsid w:val="00194200"/>
    <w:rsid w:val="001943B3"/>
    <w:rsid w:val="001943E4"/>
    <w:rsid w:val="001948C5"/>
    <w:rsid w:val="00194AB4"/>
    <w:rsid w:val="0019585B"/>
    <w:rsid w:val="00195A5E"/>
    <w:rsid w:val="00195B59"/>
    <w:rsid w:val="00195D19"/>
    <w:rsid w:val="00195FF5"/>
    <w:rsid w:val="00196006"/>
    <w:rsid w:val="00196249"/>
    <w:rsid w:val="0019657F"/>
    <w:rsid w:val="0019688F"/>
    <w:rsid w:val="00196AED"/>
    <w:rsid w:val="00196D58"/>
    <w:rsid w:val="00196FAD"/>
    <w:rsid w:val="00197433"/>
    <w:rsid w:val="00197802"/>
    <w:rsid w:val="00197E98"/>
    <w:rsid w:val="001A0118"/>
    <w:rsid w:val="001A05E7"/>
    <w:rsid w:val="001A0713"/>
    <w:rsid w:val="001A0754"/>
    <w:rsid w:val="001A198D"/>
    <w:rsid w:val="001A19A9"/>
    <w:rsid w:val="001A1BA2"/>
    <w:rsid w:val="001A1ED0"/>
    <w:rsid w:val="001A1EE6"/>
    <w:rsid w:val="001A2260"/>
    <w:rsid w:val="001A27A9"/>
    <w:rsid w:val="001A3BD8"/>
    <w:rsid w:val="001A3D4C"/>
    <w:rsid w:val="001A41C3"/>
    <w:rsid w:val="001A420B"/>
    <w:rsid w:val="001A4327"/>
    <w:rsid w:val="001A460C"/>
    <w:rsid w:val="001A4B3F"/>
    <w:rsid w:val="001A5AFA"/>
    <w:rsid w:val="001A5E52"/>
    <w:rsid w:val="001A5F23"/>
    <w:rsid w:val="001A5FC3"/>
    <w:rsid w:val="001A6332"/>
    <w:rsid w:val="001A6BEC"/>
    <w:rsid w:val="001A7059"/>
    <w:rsid w:val="001A7162"/>
    <w:rsid w:val="001A7923"/>
    <w:rsid w:val="001A7C5A"/>
    <w:rsid w:val="001A7EA7"/>
    <w:rsid w:val="001A7FEC"/>
    <w:rsid w:val="001B19F7"/>
    <w:rsid w:val="001B1B3D"/>
    <w:rsid w:val="001B1EDD"/>
    <w:rsid w:val="001B1F0F"/>
    <w:rsid w:val="001B25B1"/>
    <w:rsid w:val="001B2852"/>
    <w:rsid w:val="001B28ED"/>
    <w:rsid w:val="001B2DDD"/>
    <w:rsid w:val="001B3097"/>
    <w:rsid w:val="001B34D1"/>
    <w:rsid w:val="001B3A99"/>
    <w:rsid w:val="001B3D86"/>
    <w:rsid w:val="001B3F18"/>
    <w:rsid w:val="001B3F7A"/>
    <w:rsid w:val="001B4396"/>
    <w:rsid w:val="001B47CF"/>
    <w:rsid w:val="001B4870"/>
    <w:rsid w:val="001B5007"/>
    <w:rsid w:val="001B5D56"/>
    <w:rsid w:val="001B62D1"/>
    <w:rsid w:val="001B649B"/>
    <w:rsid w:val="001B66A9"/>
    <w:rsid w:val="001B6737"/>
    <w:rsid w:val="001B681C"/>
    <w:rsid w:val="001B6F19"/>
    <w:rsid w:val="001B6F43"/>
    <w:rsid w:val="001B6F5A"/>
    <w:rsid w:val="001B6FA0"/>
    <w:rsid w:val="001B76D9"/>
    <w:rsid w:val="001B77AD"/>
    <w:rsid w:val="001B7D55"/>
    <w:rsid w:val="001C0DF9"/>
    <w:rsid w:val="001C1644"/>
    <w:rsid w:val="001C177C"/>
    <w:rsid w:val="001C1A20"/>
    <w:rsid w:val="001C1A54"/>
    <w:rsid w:val="001C1A6A"/>
    <w:rsid w:val="001C2080"/>
    <w:rsid w:val="001C223C"/>
    <w:rsid w:val="001C224A"/>
    <w:rsid w:val="001C29CE"/>
    <w:rsid w:val="001C2B95"/>
    <w:rsid w:val="001C35E2"/>
    <w:rsid w:val="001C45B6"/>
    <w:rsid w:val="001C4AA1"/>
    <w:rsid w:val="001C4EC3"/>
    <w:rsid w:val="001C56A1"/>
    <w:rsid w:val="001C573B"/>
    <w:rsid w:val="001C5A68"/>
    <w:rsid w:val="001C5C0D"/>
    <w:rsid w:val="001C5FCE"/>
    <w:rsid w:val="001C6224"/>
    <w:rsid w:val="001C6267"/>
    <w:rsid w:val="001C6454"/>
    <w:rsid w:val="001C667F"/>
    <w:rsid w:val="001C6B7E"/>
    <w:rsid w:val="001C7232"/>
    <w:rsid w:val="001C73A7"/>
    <w:rsid w:val="001C74B9"/>
    <w:rsid w:val="001C7D07"/>
    <w:rsid w:val="001C7D9C"/>
    <w:rsid w:val="001C7E18"/>
    <w:rsid w:val="001D02B7"/>
    <w:rsid w:val="001D040D"/>
    <w:rsid w:val="001D045F"/>
    <w:rsid w:val="001D04B7"/>
    <w:rsid w:val="001D1428"/>
    <w:rsid w:val="001D1460"/>
    <w:rsid w:val="001D14ED"/>
    <w:rsid w:val="001D15A1"/>
    <w:rsid w:val="001D15CE"/>
    <w:rsid w:val="001D1701"/>
    <w:rsid w:val="001D1742"/>
    <w:rsid w:val="001D1AFF"/>
    <w:rsid w:val="001D204E"/>
    <w:rsid w:val="001D232C"/>
    <w:rsid w:val="001D235E"/>
    <w:rsid w:val="001D23BE"/>
    <w:rsid w:val="001D252B"/>
    <w:rsid w:val="001D254C"/>
    <w:rsid w:val="001D2DD6"/>
    <w:rsid w:val="001D32AE"/>
    <w:rsid w:val="001D3D57"/>
    <w:rsid w:val="001D3E53"/>
    <w:rsid w:val="001D410A"/>
    <w:rsid w:val="001D4CAF"/>
    <w:rsid w:val="001D519B"/>
    <w:rsid w:val="001D529A"/>
    <w:rsid w:val="001D5A5F"/>
    <w:rsid w:val="001D5BF7"/>
    <w:rsid w:val="001D5D84"/>
    <w:rsid w:val="001D6908"/>
    <w:rsid w:val="001D6AAC"/>
    <w:rsid w:val="001D7106"/>
    <w:rsid w:val="001D773B"/>
    <w:rsid w:val="001E05BC"/>
    <w:rsid w:val="001E0CE6"/>
    <w:rsid w:val="001E1672"/>
    <w:rsid w:val="001E18FA"/>
    <w:rsid w:val="001E1916"/>
    <w:rsid w:val="001E1E4D"/>
    <w:rsid w:val="001E27F5"/>
    <w:rsid w:val="001E2A05"/>
    <w:rsid w:val="001E2A9F"/>
    <w:rsid w:val="001E2C90"/>
    <w:rsid w:val="001E2E08"/>
    <w:rsid w:val="001E2F10"/>
    <w:rsid w:val="001E3526"/>
    <w:rsid w:val="001E3567"/>
    <w:rsid w:val="001E3919"/>
    <w:rsid w:val="001E39B3"/>
    <w:rsid w:val="001E3ADE"/>
    <w:rsid w:val="001E3BA0"/>
    <w:rsid w:val="001E3E67"/>
    <w:rsid w:val="001E408C"/>
    <w:rsid w:val="001E50A4"/>
    <w:rsid w:val="001E53C5"/>
    <w:rsid w:val="001E5472"/>
    <w:rsid w:val="001E5A02"/>
    <w:rsid w:val="001E5E65"/>
    <w:rsid w:val="001E60E8"/>
    <w:rsid w:val="001E6404"/>
    <w:rsid w:val="001E660B"/>
    <w:rsid w:val="001E67E4"/>
    <w:rsid w:val="001E6BF3"/>
    <w:rsid w:val="001E6DC1"/>
    <w:rsid w:val="001E7156"/>
    <w:rsid w:val="001E71F0"/>
    <w:rsid w:val="001E76BF"/>
    <w:rsid w:val="001E7A18"/>
    <w:rsid w:val="001E7C9E"/>
    <w:rsid w:val="001F036B"/>
    <w:rsid w:val="001F0D18"/>
    <w:rsid w:val="001F1313"/>
    <w:rsid w:val="001F1438"/>
    <w:rsid w:val="001F19BF"/>
    <w:rsid w:val="001F1F1D"/>
    <w:rsid w:val="001F210C"/>
    <w:rsid w:val="001F26BC"/>
    <w:rsid w:val="001F2793"/>
    <w:rsid w:val="001F2D22"/>
    <w:rsid w:val="001F2D2F"/>
    <w:rsid w:val="001F2ED1"/>
    <w:rsid w:val="001F2FBC"/>
    <w:rsid w:val="001F354A"/>
    <w:rsid w:val="001F3686"/>
    <w:rsid w:val="001F4242"/>
    <w:rsid w:val="001F4598"/>
    <w:rsid w:val="001F4711"/>
    <w:rsid w:val="001F49B7"/>
    <w:rsid w:val="001F4A35"/>
    <w:rsid w:val="001F4CB2"/>
    <w:rsid w:val="001F4F0B"/>
    <w:rsid w:val="001F5039"/>
    <w:rsid w:val="001F5099"/>
    <w:rsid w:val="001F5110"/>
    <w:rsid w:val="001F54EC"/>
    <w:rsid w:val="001F5618"/>
    <w:rsid w:val="001F575A"/>
    <w:rsid w:val="001F5CB9"/>
    <w:rsid w:val="001F6022"/>
    <w:rsid w:val="001F6842"/>
    <w:rsid w:val="001F6928"/>
    <w:rsid w:val="001F6978"/>
    <w:rsid w:val="001F6AAA"/>
    <w:rsid w:val="001F70DB"/>
    <w:rsid w:val="001F768F"/>
    <w:rsid w:val="001F780B"/>
    <w:rsid w:val="001F78CF"/>
    <w:rsid w:val="001F7FED"/>
    <w:rsid w:val="0020035C"/>
    <w:rsid w:val="002005C5"/>
    <w:rsid w:val="00200BDB"/>
    <w:rsid w:val="00200F36"/>
    <w:rsid w:val="00201464"/>
    <w:rsid w:val="00201973"/>
    <w:rsid w:val="002019C8"/>
    <w:rsid w:val="002024CC"/>
    <w:rsid w:val="00202DD5"/>
    <w:rsid w:val="00203517"/>
    <w:rsid w:val="00203AD2"/>
    <w:rsid w:val="00203BAA"/>
    <w:rsid w:val="00203BD9"/>
    <w:rsid w:val="0020476F"/>
    <w:rsid w:val="00204B3E"/>
    <w:rsid w:val="00204CE1"/>
    <w:rsid w:val="00204F8D"/>
    <w:rsid w:val="00204FF1"/>
    <w:rsid w:val="0020528E"/>
    <w:rsid w:val="00205343"/>
    <w:rsid w:val="00205446"/>
    <w:rsid w:val="002056BB"/>
    <w:rsid w:val="002057B3"/>
    <w:rsid w:val="002057D8"/>
    <w:rsid w:val="00205B86"/>
    <w:rsid w:val="00205E4E"/>
    <w:rsid w:val="00205F67"/>
    <w:rsid w:val="0020629D"/>
    <w:rsid w:val="00206923"/>
    <w:rsid w:val="00206B4A"/>
    <w:rsid w:val="00206D76"/>
    <w:rsid w:val="002070CD"/>
    <w:rsid w:val="002072F5"/>
    <w:rsid w:val="00207501"/>
    <w:rsid w:val="002075B8"/>
    <w:rsid w:val="00207E0B"/>
    <w:rsid w:val="00207E72"/>
    <w:rsid w:val="00207FB1"/>
    <w:rsid w:val="0021008E"/>
    <w:rsid w:val="002100C8"/>
    <w:rsid w:val="00210174"/>
    <w:rsid w:val="00210BBF"/>
    <w:rsid w:val="00210C79"/>
    <w:rsid w:val="00210D77"/>
    <w:rsid w:val="0021156D"/>
    <w:rsid w:val="00211A75"/>
    <w:rsid w:val="00211D62"/>
    <w:rsid w:val="00211FDD"/>
    <w:rsid w:val="00212087"/>
    <w:rsid w:val="002125B9"/>
    <w:rsid w:val="00212A12"/>
    <w:rsid w:val="00212B81"/>
    <w:rsid w:val="0021311C"/>
    <w:rsid w:val="002135FC"/>
    <w:rsid w:val="00213705"/>
    <w:rsid w:val="00213711"/>
    <w:rsid w:val="0021383C"/>
    <w:rsid w:val="0021397C"/>
    <w:rsid w:val="00213C35"/>
    <w:rsid w:val="00213DEC"/>
    <w:rsid w:val="00213FC9"/>
    <w:rsid w:val="00214550"/>
    <w:rsid w:val="002145CA"/>
    <w:rsid w:val="00214625"/>
    <w:rsid w:val="00214A6E"/>
    <w:rsid w:val="002151E5"/>
    <w:rsid w:val="00215360"/>
    <w:rsid w:val="00215698"/>
    <w:rsid w:val="00215781"/>
    <w:rsid w:val="002159A4"/>
    <w:rsid w:val="00215B83"/>
    <w:rsid w:val="00215CE3"/>
    <w:rsid w:val="00216163"/>
    <w:rsid w:val="00216230"/>
    <w:rsid w:val="00216616"/>
    <w:rsid w:val="00216A73"/>
    <w:rsid w:val="00216F7F"/>
    <w:rsid w:val="00217042"/>
    <w:rsid w:val="00217194"/>
    <w:rsid w:val="002173FA"/>
    <w:rsid w:val="002175FA"/>
    <w:rsid w:val="002179DB"/>
    <w:rsid w:val="00217B07"/>
    <w:rsid w:val="00217BF9"/>
    <w:rsid w:val="00220081"/>
    <w:rsid w:val="00220DF0"/>
    <w:rsid w:val="00220E74"/>
    <w:rsid w:val="002210F2"/>
    <w:rsid w:val="002211A8"/>
    <w:rsid w:val="0022172A"/>
    <w:rsid w:val="00221825"/>
    <w:rsid w:val="00221889"/>
    <w:rsid w:val="00221BFE"/>
    <w:rsid w:val="00222683"/>
    <w:rsid w:val="00222774"/>
    <w:rsid w:val="00222B66"/>
    <w:rsid w:val="00222E24"/>
    <w:rsid w:val="00222F10"/>
    <w:rsid w:val="00222F27"/>
    <w:rsid w:val="00223264"/>
    <w:rsid w:val="002237DE"/>
    <w:rsid w:val="002239E8"/>
    <w:rsid w:val="00224699"/>
    <w:rsid w:val="002250C4"/>
    <w:rsid w:val="00225425"/>
    <w:rsid w:val="00225548"/>
    <w:rsid w:val="002257FF"/>
    <w:rsid w:val="002259AD"/>
    <w:rsid w:val="00225EC3"/>
    <w:rsid w:val="00226AF6"/>
    <w:rsid w:val="00226CC7"/>
    <w:rsid w:val="0022731C"/>
    <w:rsid w:val="002273A1"/>
    <w:rsid w:val="002277CB"/>
    <w:rsid w:val="002277E2"/>
    <w:rsid w:val="00227ADB"/>
    <w:rsid w:val="00227E1C"/>
    <w:rsid w:val="00227F03"/>
    <w:rsid w:val="00230830"/>
    <w:rsid w:val="002308C7"/>
    <w:rsid w:val="00230D14"/>
    <w:rsid w:val="00231114"/>
    <w:rsid w:val="0023152B"/>
    <w:rsid w:val="00231F7A"/>
    <w:rsid w:val="00232093"/>
    <w:rsid w:val="00232528"/>
    <w:rsid w:val="00232923"/>
    <w:rsid w:val="00232D62"/>
    <w:rsid w:val="00232FF6"/>
    <w:rsid w:val="0023324A"/>
    <w:rsid w:val="0023327D"/>
    <w:rsid w:val="002337AD"/>
    <w:rsid w:val="00233800"/>
    <w:rsid w:val="002338EA"/>
    <w:rsid w:val="00233CA6"/>
    <w:rsid w:val="00233FBD"/>
    <w:rsid w:val="00234123"/>
    <w:rsid w:val="0023422F"/>
    <w:rsid w:val="00234285"/>
    <w:rsid w:val="002348FA"/>
    <w:rsid w:val="0023507E"/>
    <w:rsid w:val="002351AF"/>
    <w:rsid w:val="002351E5"/>
    <w:rsid w:val="002353DD"/>
    <w:rsid w:val="0023572C"/>
    <w:rsid w:val="00235830"/>
    <w:rsid w:val="0023587A"/>
    <w:rsid w:val="00235A8B"/>
    <w:rsid w:val="0023622B"/>
    <w:rsid w:val="0023657E"/>
    <w:rsid w:val="00236A3E"/>
    <w:rsid w:val="00237770"/>
    <w:rsid w:val="00237865"/>
    <w:rsid w:val="0023793A"/>
    <w:rsid w:val="00237A3B"/>
    <w:rsid w:val="002400B9"/>
    <w:rsid w:val="00240528"/>
    <w:rsid w:val="002405C1"/>
    <w:rsid w:val="002405F7"/>
    <w:rsid w:val="0024074A"/>
    <w:rsid w:val="002407B2"/>
    <w:rsid w:val="00241034"/>
    <w:rsid w:val="0024106E"/>
    <w:rsid w:val="00241297"/>
    <w:rsid w:val="002416D0"/>
    <w:rsid w:val="0024191A"/>
    <w:rsid w:val="00241B12"/>
    <w:rsid w:val="00241BBA"/>
    <w:rsid w:val="00241E10"/>
    <w:rsid w:val="00241E34"/>
    <w:rsid w:val="00241E59"/>
    <w:rsid w:val="0024282B"/>
    <w:rsid w:val="00242A90"/>
    <w:rsid w:val="00242B6F"/>
    <w:rsid w:val="00243744"/>
    <w:rsid w:val="0024386C"/>
    <w:rsid w:val="00243907"/>
    <w:rsid w:val="002444D6"/>
    <w:rsid w:val="002448C0"/>
    <w:rsid w:val="00244BA2"/>
    <w:rsid w:val="0024635F"/>
    <w:rsid w:val="00246457"/>
    <w:rsid w:val="002465FB"/>
    <w:rsid w:val="00246685"/>
    <w:rsid w:val="00246AFC"/>
    <w:rsid w:val="00246D22"/>
    <w:rsid w:val="00247034"/>
    <w:rsid w:val="0024719B"/>
    <w:rsid w:val="00247D85"/>
    <w:rsid w:val="0025025B"/>
    <w:rsid w:val="00250BF9"/>
    <w:rsid w:val="00250C1C"/>
    <w:rsid w:val="00250F86"/>
    <w:rsid w:val="002513B0"/>
    <w:rsid w:val="002513EB"/>
    <w:rsid w:val="00252365"/>
    <w:rsid w:val="00252597"/>
    <w:rsid w:val="0025270E"/>
    <w:rsid w:val="00252861"/>
    <w:rsid w:val="00252E87"/>
    <w:rsid w:val="0025307F"/>
    <w:rsid w:val="002530D0"/>
    <w:rsid w:val="0025352B"/>
    <w:rsid w:val="00253641"/>
    <w:rsid w:val="002539AD"/>
    <w:rsid w:val="00253F6F"/>
    <w:rsid w:val="00254026"/>
    <w:rsid w:val="00254A6D"/>
    <w:rsid w:val="00254B11"/>
    <w:rsid w:val="002558BB"/>
    <w:rsid w:val="0025593D"/>
    <w:rsid w:val="00256FC0"/>
    <w:rsid w:val="002570A0"/>
    <w:rsid w:val="00257228"/>
    <w:rsid w:val="0025748E"/>
    <w:rsid w:val="00257601"/>
    <w:rsid w:val="002577E7"/>
    <w:rsid w:val="00257DAB"/>
    <w:rsid w:val="00257E07"/>
    <w:rsid w:val="00257E3D"/>
    <w:rsid w:val="00257F8D"/>
    <w:rsid w:val="00260112"/>
    <w:rsid w:val="00260881"/>
    <w:rsid w:val="00260A9B"/>
    <w:rsid w:val="00260AC4"/>
    <w:rsid w:val="00260DAB"/>
    <w:rsid w:val="00260E01"/>
    <w:rsid w:val="002610B6"/>
    <w:rsid w:val="002613AC"/>
    <w:rsid w:val="00261DA0"/>
    <w:rsid w:val="00262349"/>
    <w:rsid w:val="002623F8"/>
    <w:rsid w:val="002625D7"/>
    <w:rsid w:val="00262781"/>
    <w:rsid w:val="00262E45"/>
    <w:rsid w:val="002630E1"/>
    <w:rsid w:val="002633DD"/>
    <w:rsid w:val="00263698"/>
    <w:rsid w:val="00263804"/>
    <w:rsid w:val="00263A53"/>
    <w:rsid w:val="00264264"/>
    <w:rsid w:val="00264338"/>
    <w:rsid w:val="0026446C"/>
    <w:rsid w:val="0026446D"/>
    <w:rsid w:val="00264827"/>
    <w:rsid w:val="00264B77"/>
    <w:rsid w:val="00264D3E"/>
    <w:rsid w:val="0026510F"/>
    <w:rsid w:val="00265B09"/>
    <w:rsid w:val="002661D2"/>
    <w:rsid w:val="002661EF"/>
    <w:rsid w:val="0026641E"/>
    <w:rsid w:val="002666CF"/>
    <w:rsid w:val="002666E1"/>
    <w:rsid w:val="002667BA"/>
    <w:rsid w:val="00266A2B"/>
    <w:rsid w:val="00266A38"/>
    <w:rsid w:val="00266A42"/>
    <w:rsid w:val="002670A2"/>
    <w:rsid w:val="002672B1"/>
    <w:rsid w:val="002678C0"/>
    <w:rsid w:val="00267A46"/>
    <w:rsid w:val="00267B79"/>
    <w:rsid w:val="002702CA"/>
    <w:rsid w:val="002707BE"/>
    <w:rsid w:val="002708F7"/>
    <w:rsid w:val="00270A53"/>
    <w:rsid w:val="00270D4F"/>
    <w:rsid w:val="0027105C"/>
    <w:rsid w:val="00271273"/>
    <w:rsid w:val="00271345"/>
    <w:rsid w:val="0027148B"/>
    <w:rsid w:val="002722A1"/>
    <w:rsid w:val="00272435"/>
    <w:rsid w:val="00272480"/>
    <w:rsid w:val="0027249F"/>
    <w:rsid w:val="00272827"/>
    <w:rsid w:val="00273857"/>
    <w:rsid w:val="00273A9E"/>
    <w:rsid w:val="0027445F"/>
    <w:rsid w:val="002745B4"/>
    <w:rsid w:val="002749C3"/>
    <w:rsid w:val="00274C26"/>
    <w:rsid w:val="00274CB4"/>
    <w:rsid w:val="002751F5"/>
    <w:rsid w:val="00275480"/>
    <w:rsid w:val="00275A11"/>
    <w:rsid w:val="00275A6E"/>
    <w:rsid w:val="00276524"/>
    <w:rsid w:val="0027656F"/>
    <w:rsid w:val="00276612"/>
    <w:rsid w:val="00276746"/>
    <w:rsid w:val="00276978"/>
    <w:rsid w:val="00276B31"/>
    <w:rsid w:val="00276F17"/>
    <w:rsid w:val="002770A1"/>
    <w:rsid w:val="0027713F"/>
    <w:rsid w:val="0027725C"/>
    <w:rsid w:val="002773C2"/>
    <w:rsid w:val="002777FC"/>
    <w:rsid w:val="00277C71"/>
    <w:rsid w:val="002801FF"/>
    <w:rsid w:val="0028031E"/>
    <w:rsid w:val="00280495"/>
    <w:rsid w:val="00280D98"/>
    <w:rsid w:val="00280EA1"/>
    <w:rsid w:val="00280FBF"/>
    <w:rsid w:val="0028123E"/>
    <w:rsid w:val="00281411"/>
    <w:rsid w:val="00282055"/>
    <w:rsid w:val="002821A5"/>
    <w:rsid w:val="002828EC"/>
    <w:rsid w:val="00282C4A"/>
    <w:rsid w:val="00282C5D"/>
    <w:rsid w:val="00282C84"/>
    <w:rsid w:val="002830B5"/>
    <w:rsid w:val="0028358C"/>
    <w:rsid w:val="0028399F"/>
    <w:rsid w:val="00283B6F"/>
    <w:rsid w:val="00284282"/>
    <w:rsid w:val="00284595"/>
    <w:rsid w:val="00284AB2"/>
    <w:rsid w:val="00284EA2"/>
    <w:rsid w:val="00284FB2"/>
    <w:rsid w:val="00285D95"/>
    <w:rsid w:val="00286305"/>
    <w:rsid w:val="00286441"/>
    <w:rsid w:val="00286553"/>
    <w:rsid w:val="002867FC"/>
    <w:rsid w:val="00286BDA"/>
    <w:rsid w:val="00286C50"/>
    <w:rsid w:val="00286D84"/>
    <w:rsid w:val="002870DB"/>
    <w:rsid w:val="0028789A"/>
    <w:rsid w:val="0028792F"/>
    <w:rsid w:val="00287D69"/>
    <w:rsid w:val="00287FD1"/>
    <w:rsid w:val="002901C0"/>
    <w:rsid w:val="002903EB"/>
    <w:rsid w:val="00290FB9"/>
    <w:rsid w:val="00291069"/>
    <w:rsid w:val="00291FCB"/>
    <w:rsid w:val="002920E9"/>
    <w:rsid w:val="002924D9"/>
    <w:rsid w:val="0029253C"/>
    <w:rsid w:val="00292874"/>
    <w:rsid w:val="00292DAC"/>
    <w:rsid w:val="00292E2D"/>
    <w:rsid w:val="00292F00"/>
    <w:rsid w:val="00293414"/>
    <w:rsid w:val="00293461"/>
    <w:rsid w:val="0029349B"/>
    <w:rsid w:val="00293A48"/>
    <w:rsid w:val="00293A8B"/>
    <w:rsid w:val="00293D9D"/>
    <w:rsid w:val="00293FDD"/>
    <w:rsid w:val="00294DC4"/>
    <w:rsid w:val="002957C6"/>
    <w:rsid w:val="00295AFD"/>
    <w:rsid w:val="002961C2"/>
    <w:rsid w:val="00296615"/>
    <w:rsid w:val="002966F7"/>
    <w:rsid w:val="00296C50"/>
    <w:rsid w:val="00297010"/>
    <w:rsid w:val="00297577"/>
    <w:rsid w:val="002978E1"/>
    <w:rsid w:val="00297B22"/>
    <w:rsid w:val="00297D87"/>
    <w:rsid w:val="00297FE7"/>
    <w:rsid w:val="002A0172"/>
    <w:rsid w:val="002A06F7"/>
    <w:rsid w:val="002A14AB"/>
    <w:rsid w:val="002A16F1"/>
    <w:rsid w:val="002A1D94"/>
    <w:rsid w:val="002A2006"/>
    <w:rsid w:val="002A2536"/>
    <w:rsid w:val="002A2B45"/>
    <w:rsid w:val="002A2F2A"/>
    <w:rsid w:val="002A3285"/>
    <w:rsid w:val="002A3492"/>
    <w:rsid w:val="002A3DB5"/>
    <w:rsid w:val="002A3E5C"/>
    <w:rsid w:val="002A3EA0"/>
    <w:rsid w:val="002A4057"/>
    <w:rsid w:val="002A4100"/>
    <w:rsid w:val="002A466F"/>
    <w:rsid w:val="002A4C0C"/>
    <w:rsid w:val="002A517F"/>
    <w:rsid w:val="002A52C8"/>
    <w:rsid w:val="002A5392"/>
    <w:rsid w:val="002A54B7"/>
    <w:rsid w:val="002A5953"/>
    <w:rsid w:val="002A59FF"/>
    <w:rsid w:val="002A5A2E"/>
    <w:rsid w:val="002A5BA9"/>
    <w:rsid w:val="002A65D3"/>
    <w:rsid w:val="002A6774"/>
    <w:rsid w:val="002A6AA5"/>
    <w:rsid w:val="002A7400"/>
    <w:rsid w:val="002A74D2"/>
    <w:rsid w:val="002A7F74"/>
    <w:rsid w:val="002B08C5"/>
    <w:rsid w:val="002B0E35"/>
    <w:rsid w:val="002B100D"/>
    <w:rsid w:val="002B11EE"/>
    <w:rsid w:val="002B182F"/>
    <w:rsid w:val="002B1983"/>
    <w:rsid w:val="002B19FF"/>
    <w:rsid w:val="002B1C2C"/>
    <w:rsid w:val="002B1C73"/>
    <w:rsid w:val="002B1F1C"/>
    <w:rsid w:val="002B206D"/>
    <w:rsid w:val="002B20A7"/>
    <w:rsid w:val="002B254D"/>
    <w:rsid w:val="002B26F2"/>
    <w:rsid w:val="002B2AEC"/>
    <w:rsid w:val="002B2BAA"/>
    <w:rsid w:val="002B2E3C"/>
    <w:rsid w:val="002B31E7"/>
    <w:rsid w:val="002B395C"/>
    <w:rsid w:val="002B3A21"/>
    <w:rsid w:val="002B3AFD"/>
    <w:rsid w:val="002B3E5C"/>
    <w:rsid w:val="002B460A"/>
    <w:rsid w:val="002B4676"/>
    <w:rsid w:val="002B47B3"/>
    <w:rsid w:val="002B511B"/>
    <w:rsid w:val="002B525A"/>
    <w:rsid w:val="002B583C"/>
    <w:rsid w:val="002B5AD3"/>
    <w:rsid w:val="002B5D2C"/>
    <w:rsid w:val="002B5EBF"/>
    <w:rsid w:val="002B5F31"/>
    <w:rsid w:val="002B62A3"/>
    <w:rsid w:val="002B660A"/>
    <w:rsid w:val="002B66D0"/>
    <w:rsid w:val="002B70F5"/>
    <w:rsid w:val="002B7206"/>
    <w:rsid w:val="002B7346"/>
    <w:rsid w:val="002B7349"/>
    <w:rsid w:val="002B7670"/>
    <w:rsid w:val="002B76E9"/>
    <w:rsid w:val="002B7961"/>
    <w:rsid w:val="002B7B2A"/>
    <w:rsid w:val="002B7D60"/>
    <w:rsid w:val="002B7EA0"/>
    <w:rsid w:val="002C0255"/>
    <w:rsid w:val="002C0581"/>
    <w:rsid w:val="002C064E"/>
    <w:rsid w:val="002C06F2"/>
    <w:rsid w:val="002C088E"/>
    <w:rsid w:val="002C0A19"/>
    <w:rsid w:val="002C0D67"/>
    <w:rsid w:val="002C0E82"/>
    <w:rsid w:val="002C12D0"/>
    <w:rsid w:val="002C1643"/>
    <w:rsid w:val="002C16D7"/>
    <w:rsid w:val="002C1B63"/>
    <w:rsid w:val="002C1BBC"/>
    <w:rsid w:val="002C2263"/>
    <w:rsid w:val="002C24C6"/>
    <w:rsid w:val="002C2589"/>
    <w:rsid w:val="002C2645"/>
    <w:rsid w:val="002C295D"/>
    <w:rsid w:val="002C2DC4"/>
    <w:rsid w:val="002C2E13"/>
    <w:rsid w:val="002C2E4F"/>
    <w:rsid w:val="002C3456"/>
    <w:rsid w:val="002C42F1"/>
    <w:rsid w:val="002C4B57"/>
    <w:rsid w:val="002C4B83"/>
    <w:rsid w:val="002C51C3"/>
    <w:rsid w:val="002C5257"/>
    <w:rsid w:val="002C5359"/>
    <w:rsid w:val="002C5471"/>
    <w:rsid w:val="002C59F4"/>
    <w:rsid w:val="002C63CB"/>
    <w:rsid w:val="002C6A66"/>
    <w:rsid w:val="002C7BA0"/>
    <w:rsid w:val="002D0803"/>
    <w:rsid w:val="002D0C41"/>
    <w:rsid w:val="002D0D63"/>
    <w:rsid w:val="002D11BF"/>
    <w:rsid w:val="002D1215"/>
    <w:rsid w:val="002D14D6"/>
    <w:rsid w:val="002D187B"/>
    <w:rsid w:val="002D1A9F"/>
    <w:rsid w:val="002D1C48"/>
    <w:rsid w:val="002D1C65"/>
    <w:rsid w:val="002D1DD1"/>
    <w:rsid w:val="002D1F44"/>
    <w:rsid w:val="002D21EE"/>
    <w:rsid w:val="002D2AC2"/>
    <w:rsid w:val="002D2D21"/>
    <w:rsid w:val="002D3665"/>
    <w:rsid w:val="002D398B"/>
    <w:rsid w:val="002D3B3C"/>
    <w:rsid w:val="002D3D55"/>
    <w:rsid w:val="002D3F32"/>
    <w:rsid w:val="002D4097"/>
    <w:rsid w:val="002D415C"/>
    <w:rsid w:val="002D448F"/>
    <w:rsid w:val="002D450D"/>
    <w:rsid w:val="002D4675"/>
    <w:rsid w:val="002D490A"/>
    <w:rsid w:val="002D4D4C"/>
    <w:rsid w:val="002D4E70"/>
    <w:rsid w:val="002D5ADA"/>
    <w:rsid w:val="002D5B7F"/>
    <w:rsid w:val="002D5FF8"/>
    <w:rsid w:val="002D63FC"/>
    <w:rsid w:val="002D6A11"/>
    <w:rsid w:val="002D6B1A"/>
    <w:rsid w:val="002D71B5"/>
    <w:rsid w:val="002D727E"/>
    <w:rsid w:val="002D7318"/>
    <w:rsid w:val="002D747C"/>
    <w:rsid w:val="002D755D"/>
    <w:rsid w:val="002D75DA"/>
    <w:rsid w:val="002D763D"/>
    <w:rsid w:val="002D796C"/>
    <w:rsid w:val="002D7B53"/>
    <w:rsid w:val="002E005A"/>
    <w:rsid w:val="002E0145"/>
    <w:rsid w:val="002E06F1"/>
    <w:rsid w:val="002E0BC9"/>
    <w:rsid w:val="002E0BED"/>
    <w:rsid w:val="002E12B2"/>
    <w:rsid w:val="002E1761"/>
    <w:rsid w:val="002E190E"/>
    <w:rsid w:val="002E1D83"/>
    <w:rsid w:val="002E1E29"/>
    <w:rsid w:val="002E21CA"/>
    <w:rsid w:val="002E22C5"/>
    <w:rsid w:val="002E292D"/>
    <w:rsid w:val="002E29C1"/>
    <w:rsid w:val="002E29FF"/>
    <w:rsid w:val="002E2B39"/>
    <w:rsid w:val="002E38F1"/>
    <w:rsid w:val="002E3B72"/>
    <w:rsid w:val="002E3D08"/>
    <w:rsid w:val="002E3F9C"/>
    <w:rsid w:val="002E3FD0"/>
    <w:rsid w:val="002E4A0A"/>
    <w:rsid w:val="002E4D8C"/>
    <w:rsid w:val="002E5101"/>
    <w:rsid w:val="002E54A5"/>
    <w:rsid w:val="002E5E46"/>
    <w:rsid w:val="002E60FF"/>
    <w:rsid w:val="002E66DE"/>
    <w:rsid w:val="002E6795"/>
    <w:rsid w:val="002E68DA"/>
    <w:rsid w:val="002E7563"/>
    <w:rsid w:val="002E7928"/>
    <w:rsid w:val="002E7996"/>
    <w:rsid w:val="002F0482"/>
    <w:rsid w:val="002F05BF"/>
    <w:rsid w:val="002F073A"/>
    <w:rsid w:val="002F076B"/>
    <w:rsid w:val="002F0EF5"/>
    <w:rsid w:val="002F133B"/>
    <w:rsid w:val="002F14ED"/>
    <w:rsid w:val="002F1E23"/>
    <w:rsid w:val="002F224C"/>
    <w:rsid w:val="002F26E2"/>
    <w:rsid w:val="002F2D8B"/>
    <w:rsid w:val="002F31DF"/>
    <w:rsid w:val="002F325C"/>
    <w:rsid w:val="002F355F"/>
    <w:rsid w:val="002F3820"/>
    <w:rsid w:val="002F3CB6"/>
    <w:rsid w:val="002F3E34"/>
    <w:rsid w:val="002F42B4"/>
    <w:rsid w:val="002F450E"/>
    <w:rsid w:val="002F4ABE"/>
    <w:rsid w:val="002F5294"/>
    <w:rsid w:val="002F548F"/>
    <w:rsid w:val="002F5588"/>
    <w:rsid w:val="002F5643"/>
    <w:rsid w:val="002F5CD4"/>
    <w:rsid w:val="002F62B7"/>
    <w:rsid w:val="002F6570"/>
    <w:rsid w:val="002F6BCE"/>
    <w:rsid w:val="002F6C71"/>
    <w:rsid w:val="002F707B"/>
    <w:rsid w:val="002F753F"/>
    <w:rsid w:val="002F7930"/>
    <w:rsid w:val="00300109"/>
    <w:rsid w:val="00300200"/>
    <w:rsid w:val="0030040E"/>
    <w:rsid w:val="00300803"/>
    <w:rsid w:val="003008B3"/>
    <w:rsid w:val="00300993"/>
    <w:rsid w:val="003010E1"/>
    <w:rsid w:val="003013DD"/>
    <w:rsid w:val="003022DE"/>
    <w:rsid w:val="0030310F"/>
    <w:rsid w:val="00303382"/>
    <w:rsid w:val="00303452"/>
    <w:rsid w:val="003037CE"/>
    <w:rsid w:val="003038E6"/>
    <w:rsid w:val="00303954"/>
    <w:rsid w:val="00303D4C"/>
    <w:rsid w:val="00304434"/>
    <w:rsid w:val="0030478E"/>
    <w:rsid w:val="00304A54"/>
    <w:rsid w:val="00304C4A"/>
    <w:rsid w:val="00304C8F"/>
    <w:rsid w:val="003057CB"/>
    <w:rsid w:val="00305ACD"/>
    <w:rsid w:val="00305FEC"/>
    <w:rsid w:val="0030624B"/>
    <w:rsid w:val="00306493"/>
    <w:rsid w:val="003065DF"/>
    <w:rsid w:val="00306E34"/>
    <w:rsid w:val="00306F2C"/>
    <w:rsid w:val="003070E3"/>
    <w:rsid w:val="003071C3"/>
    <w:rsid w:val="003074A9"/>
    <w:rsid w:val="00307A9C"/>
    <w:rsid w:val="00307C54"/>
    <w:rsid w:val="003100CD"/>
    <w:rsid w:val="00310956"/>
    <w:rsid w:val="00310F95"/>
    <w:rsid w:val="0031106F"/>
    <w:rsid w:val="0031109E"/>
    <w:rsid w:val="0031117A"/>
    <w:rsid w:val="0031142F"/>
    <w:rsid w:val="00311CD7"/>
    <w:rsid w:val="00311E2A"/>
    <w:rsid w:val="00311E59"/>
    <w:rsid w:val="00311F84"/>
    <w:rsid w:val="003122D5"/>
    <w:rsid w:val="0031238B"/>
    <w:rsid w:val="00312460"/>
    <w:rsid w:val="0031279F"/>
    <w:rsid w:val="00312F89"/>
    <w:rsid w:val="00313016"/>
    <w:rsid w:val="00313025"/>
    <w:rsid w:val="00313152"/>
    <w:rsid w:val="00313217"/>
    <w:rsid w:val="003135F1"/>
    <w:rsid w:val="0031361A"/>
    <w:rsid w:val="00313F62"/>
    <w:rsid w:val="00314009"/>
    <w:rsid w:val="0031449F"/>
    <w:rsid w:val="00314542"/>
    <w:rsid w:val="00314779"/>
    <w:rsid w:val="00314ACC"/>
    <w:rsid w:val="0031517E"/>
    <w:rsid w:val="00315407"/>
    <w:rsid w:val="0031554A"/>
    <w:rsid w:val="00315C56"/>
    <w:rsid w:val="00315D66"/>
    <w:rsid w:val="00316164"/>
    <w:rsid w:val="003161DE"/>
    <w:rsid w:val="0031628B"/>
    <w:rsid w:val="003162F1"/>
    <w:rsid w:val="00316AEB"/>
    <w:rsid w:val="00316FF3"/>
    <w:rsid w:val="003170DF"/>
    <w:rsid w:val="00317831"/>
    <w:rsid w:val="00317C5C"/>
    <w:rsid w:val="00317CB0"/>
    <w:rsid w:val="00317CF0"/>
    <w:rsid w:val="00317D4B"/>
    <w:rsid w:val="003200E7"/>
    <w:rsid w:val="00320190"/>
    <w:rsid w:val="00320271"/>
    <w:rsid w:val="003205B6"/>
    <w:rsid w:val="003205C1"/>
    <w:rsid w:val="00320A9D"/>
    <w:rsid w:val="00320C18"/>
    <w:rsid w:val="00320F70"/>
    <w:rsid w:val="00321231"/>
    <w:rsid w:val="0032136A"/>
    <w:rsid w:val="003217F7"/>
    <w:rsid w:val="003219D3"/>
    <w:rsid w:val="00321AF8"/>
    <w:rsid w:val="00321BA0"/>
    <w:rsid w:val="00321CA0"/>
    <w:rsid w:val="003223FE"/>
    <w:rsid w:val="003231B3"/>
    <w:rsid w:val="0032338F"/>
    <w:rsid w:val="003233CF"/>
    <w:rsid w:val="00323401"/>
    <w:rsid w:val="00323701"/>
    <w:rsid w:val="00323A54"/>
    <w:rsid w:val="00324169"/>
    <w:rsid w:val="0032439C"/>
    <w:rsid w:val="003246C9"/>
    <w:rsid w:val="0032470C"/>
    <w:rsid w:val="003248F3"/>
    <w:rsid w:val="00324DF1"/>
    <w:rsid w:val="00324F61"/>
    <w:rsid w:val="00324FB8"/>
    <w:rsid w:val="003250A9"/>
    <w:rsid w:val="00325290"/>
    <w:rsid w:val="00325B4E"/>
    <w:rsid w:val="00325F7B"/>
    <w:rsid w:val="003261F7"/>
    <w:rsid w:val="00326D26"/>
    <w:rsid w:val="003272E5"/>
    <w:rsid w:val="003273B6"/>
    <w:rsid w:val="00327829"/>
    <w:rsid w:val="00327B9D"/>
    <w:rsid w:val="003303BF"/>
    <w:rsid w:val="00330F1F"/>
    <w:rsid w:val="00330F31"/>
    <w:rsid w:val="003310B9"/>
    <w:rsid w:val="0033183E"/>
    <w:rsid w:val="00331E7F"/>
    <w:rsid w:val="00332165"/>
    <w:rsid w:val="003321AB"/>
    <w:rsid w:val="0033226B"/>
    <w:rsid w:val="00332315"/>
    <w:rsid w:val="00332447"/>
    <w:rsid w:val="00333133"/>
    <w:rsid w:val="00333149"/>
    <w:rsid w:val="003332DD"/>
    <w:rsid w:val="00333423"/>
    <w:rsid w:val="00333E00"/>
    <w:rsid w:val="0033426C"/>
    <w:rsid w:val="003343DE"/>
    <w:rsid w:val="003343FA"/>
    <w:rsid w:val="00334CD3"/>
    <w:rsid w:val="003354C8"/>
    <w:rsid w:val="00336240"/>
    <w:rsid w:val="00336252"/>
    <w:rsid w:val="0033631F"/>
    <w:rsid w:val="00336C5C"/>
    <w:rsid w:val="00336C5E"/>
    <w:rsid w:val="00336D3A"/>
    <w:rsid w:val="00336E15"/>
    <w:rsid w:val="0033771F"/>
    <w:rsid w:val="0033782F"/>
    <w:rsid w:val="00337D72"/>
    <w:rsid w:val="00340051"/>
    <w:rsid w:val="00340099"/>
    <w:rsid w:val="003405AE"/>
    <w:rsid w:val="00340B09"/>
    <w:rsid w:val="003412A4"/>
    <w:rsid w:val="003415B3"/>
    <w:rsid w:val="00341683"/>
    <w:rsid w:val="00341C2F"/>
    <w:rsid w:val="0034229A"/>
    <w:rsid w:val="00342DCF"/>
    <w:rsid w:val="0034323E"/>
    <w:rsid w:val="00343E09"/>
    <w:rsid w:val="0034415B"/>
    <w:rsid w:val="00344BDD"/>
    <w:rsid w:val="00345148"/>
    <w:rsid w:val="0034518D"/>
    <w:rsid w:val="0034592B"/>
    <w:rsid w:val="00346313"/>
    <w:rsid w:val="00346D2F"/>
    <w:rsid w:val="00347951"/>
    <w:rsid w:val="003479EF"/>
    <w:rsid w:val="00347FE1"/>
    <w:rsid w:val="003500C2"/>
    <w:rsid w:val="0035017F"/>
    <w:rsid w:val="00350315"/>
    <w:rsid w:val="00350418"/>
    <w:rsid w:val="0035050E"/>
    <w:rsid w:val="00350C66"/>
    <w:rsid w:val="00350C8C"/>
    <w:rsid w:val="003515E8"/>
    <w:rsid w:val="003515F8"/>
    <w:rsid w:val="00351B10"/>
    <w:rsid w:val="003523E3"/>
    <w:rsid w:val="00352520"/>
    <w:rsid w:val="00352583"/>
    <w:rsid w:val="00352752"/>
    <w:rsid w:val="00352A6B"/>
    <w:rsid w:val="00352ABF"/>
    <w:rsid w:val="00352CE6"/>
    <w:rsid w:val="0035304E"/>
    <w:rsid w:val="0035368E"/>
    <w:rsid w:val="0035373A"/>
    <w:rsid w:val="00353751"/>
    <w:rsid w:val="003539BF"/>
    <w:rsid w:val="00354177"/>
    <w:rsid w:val="00354698"/>
    <w:rsid w:val="00354741"/>
    <w:rsid w:val="00354B98"/>
    <w:rsid w:val="00354BFA"/>
    <w:rsid w:val="00355626"/>
    <w:rsid w:val="003557BC"/>
    <w:rsid w:val="00355C67"/>
    <w:rsid w:val="00355D62"/>
    <w:rsid w:val="00355E7A"/>
    <w:rsid w:val="003560AC"/>
    <w:rsid w:val="0035626D"/>
    <w:rsid w:val="0035631F"/>
    <w:rsid w:val="00356573"/>
    <w:rsid w:val="003565EF"/>
    <w:rsid w:val="0035688B"/>
    <w:rsid w:val="003568F5"/>
    <w:rsid w:val="00356E78"/>
    <w:rsid w:val="00356EB6"/>
    <w:rsid w:val="00356EC8"/>
    <w:rsid w:val="00357557"/>
    <w:rsid w:val="00357825"/>
    <w:rsid w:val="003578E8"/>
    <w:rsid w:val="00357AB7"/>
    <w:rsid w:val="00357D0C"/>
    <w:rsid w:val="0036029B"/>
    <w:rsid w:val="00360476"/>
    <w:rsid w:val="003607AF"/>
    <w:rsid w:val="003609E9"/>
    <w:rsid w:val="00360F4D"/>
    <w:rsid w:val="003611F8"/>
    <w:rsid w:val="00361862"/>
    <w:rsid w:val="003625B5"/>
    <w:rsid w:val="00362C1E"/>
    <w:rsid w:val="00362C66"/>
    <w:rsid w:val="00362F9F"/>
    <w:rsid w:val="003632B4"/>
    <w:rsid w:val="00363580"/>
    <w:rsid w:val="00363672"/>
    <w:rsid w:val="00363BFF"/>
    <w:rsid w:val="00363CFF"/>
    <w:rsid w:val="003652F5"/>
    <w:rsid w:val="003654D9"/>
    <w:rsid w:val="00365BC0"/>
    <w:rsid w:val="00365CE2"/>
    <w:rsid w:val="00366815"/>
    <w:rsid w:val="0036697E"/>
    <w:rsid w:val="00366D6A"/>
    <w:rsid w:val="00366DBB"/>
    <w:rsid w:val="00366FA2"/>
    <w:rsid w:val="00367E40"/>
    <w:rsid w:val="00367F75"/>
    <w:rsid w:val="00367F7D"/>
    <w:rsid w:val="0037008E"/>
    <w:rsid w:val="00370429"/>
    <w:rsid w:val="00370491"/>
    <w:rsid w:val="00370928"/>
    <w:rsid w:val="00370A0F"/>
    <w:rsid w:val="0037122B"/>
    <w:rsid w:val="00371316"/>
    <w:rsid w:val="00371454"/>
    <w:rsid w:val="003715F8"/>
    <w:rsid w:val="00371D40"/>
    <w:rsid w:val="00371E35"/>
    <w:rsid w:val="00372017"/>
    <w:rsid w:val="00372056"/>
    <w:rsid w:val="003720C5"/>
    <w:rsid w:val="00372D7C"/>
    <w:rsid w:val="00372E85"/>
    <w:rsid w:val="00372FFF"/>
    <w:rsid w:val="00373676"/>
    <w:rsid w:val="00373AF2"/>
    <w:rsid w:val="00373FE6"/>
    <w:rsid w:val="00374226"/>
    <w:rsid w:val="00374672"/>
    <w:rsid w:val="00375196"/>
    <w:rsid w:val="003756FD"/>
    <w:rsid w:val="0037580E"/>
    <w:rsid w:val="00375A16"/>
    <w:rsid w:val="00375D1D"/>
    <w:rsid w:val="00376695"/>
    <w:rsid w:val="003766E8"/>
    <w:rsid w:val="00376749"/>
    <w:rsid w:val="0037694C"/>
    <w:rsid w:val="00376F50"/>
    <w:rsid w:val="00376FBA"/>
    <w:rsid w:val="00376FFF"/>
    <w:rsid w:val="003771BA"/>
    <w:rsid w:val="00377229"/>
    <w:rsid w:val="00377AFE"/>
    <w:rsid w:val="00377D12"/>
    <w:rsid w:val="00377D46"/>
    <w:rsid w:val="00380462"/>
    <w:rsid w:val="003804BA"/>
    <w:rsid w:val="003808E6"/>
    <w:rsid w:val="00380A13"/>
    <w:rsid w:val="00381435"/>
    <w:rsid w:val="00381438"/>
    <w:rsid w:val="00381C79"/>
    <w:rsid w:val="00381F23"/>
    <w:rsid w:val="0038281D"/>
    <w:rsid w:val="0038281E"/>
    <w:rsid w:val="003831B7"/>
    <w:rsid w:val="00383310"/>
    <w:rsid w:val="00383BAF"/>
    <w:rsid w:val="00383C73"/>
    <w:rsid w:val="00384242"/>
    <w:rsid w:val="00384411"/>
    <w:rsid w:val="00384579"/>
    <w:rsid w:val="003847A7"/>
    <w:rsid w:val="003847F0"/>
    <w:rsid w:val="003848F4"/>
    <w:rsid w:val="00384C1B"/>
    <w:rsid w:val="00384D62"/>
    <w:rsid w:val="00384F11"/>
    <w:rsid w:val="003850B7"/>
    <w:rsid w:val="00385957"/>
    <w:rsid w:val="00385D04"/>
    <w:rsid w:val="00386286"/>
    <w:rsid w:val="00386630"/>
    <w:rsid w:val="0038674F"/>
    <w:rsid w:val="00386C8B"/>
    <w:rsid w:val="00386FE7"/>
    <w:rsid w:val="00387784"/>
    <w:rsid w:val="003878E7"/>
    <w:rsid w:val="00387A5E"/>
    <w:rsid w:val="00387B3D"/>
    <w:rsid w:val="00387B9D"/>
    <w:rsid w:val="0039001C"/>
    <w:rsid w:val="00390715"/>
    <w:rsid w:val="00390C75"/>
    <w:rsid w:val="00390CA0"/>
    <w:rsid w:val="0039150D"/>
    <w:rsid w:val="003917EA"/>
    <w:rsid w:val="00391A85"/>
    <w:rsid w:val="00391F1B"/>
    <w:rsid w:val="00392222"/>
    <w:rsid w:val="00392592"/>
    <w:rsid w:val="0039292C"/>
    <w:rsid w:val="003929D2"/>
    <w:rsid w:val="00392BE5"/>
    <w:rsid w:val="00392D38"/>
    <w:rsid w:val="00392E7B"/>
    <w:rsid w:val="0039349B"/>
    <w:rsid w:val="003935A2"/>
    <w:rsid w:val="003935EB"/>
    <w:rsid w:val="00393AF1"/>
    <w:rsid w:val="00393DF5"/>
    <w:rsid w:val="00393EDD"/>
    <w:rsid w:val="003941A4"/>
    <w:rsid w:val="00394233"/>
    <w:rsid w:val="003948DC"/>
    <w:rsid w:val="003953FF"/>
    <w:rsid w:val="00395433"/>
    <w:rsid w:val="003954F1"/>
    <w:rsid w:val="00396046"/>
    <w:rsid w:val="00396077"/>
    <w:rsid w:val="0039607D"/>
    <w:rsid w:val="003960CB"/>
    <w:rsid w:val="00396427"/>
    <w:rsid w:val="00396487"/>
    <w:rsid w:val="00396B07"/>
    <w:rsid w:val="00396B7A"/>
    <w:rsid w:val="00396CA6"/>
    <w:rsid w:val="0039700A"/>
    <w:rsid w:val="00397513"/>
    <w:rsid w:val="003975E7"/>
    <w:rsid w:val="0039763F"/>
    <w:rsid w:val="003A014C"/>
    <w:rsid w:val="003A03D3"/>
    <w:rsid w:val="003A0B9F"/>
    <w:rsid w:val="003A1223"/>
    <w:rsid w:val="003A1255"/>
    <w:rsid w:val="003A18D3"/>
    <w:rsid w:val="003A1A67"/>
    <w:rsid w:val="003A1C3D"/>
    <w:rsid w:val="003A2392"/>
    <w:rsid w:val="003A30CB"/>
    <w:rsid w:val="003A3192"/>
    <w:rsid w:val="003A3274"/>
    <w:rsid w:val="003A3900"/>
    <w:rsid w:val="003A3A45"/>
    <w:rsid w:val="003A3AE0"/>
    <w:rsid w:val="003A3D6F"/>
    <w:rsid w:val="003A3F04"/>
    <w:rsid w:val="003A3F67"/>
    <w:rsid w:val="003A44D9"/>
    <w:rsid w:val="003A44FF"/>
    <w:rsid w:val="003A4581"/>
    <w:rsid w:val="003A47F5"/>
    <w:rsid w:val="003A49E9"/>
    <w:rsid w:val="003A4B2F"/>
    <w:rsid w:val="003A5403"/>
    <w:rsid w:val="003A54F4"/>
    <w:rsid w:val="003A57AD"/>
    <w:rsid w:val="003A6160"/>
    <w:rsid w:val="003A6371"/>
    <w:rsid w:val="003A639B"/>
    <w:rsid w:val="003A671C"/>
    <w:rsid w:val="003A6C75"/>
    <w:rsid w:val="003A6F43"/>
    <w:rsid w:val="003A706F"/>
    <w:rsid w:val="003A7547"/>
    <w:rsid w:val="003A7A1F"/>
    <w:rsid w:val="003A7F73"/>
    <w:rsid w:val="003A7F76"/>
    <w:rsid w:val="003B026E"/>
    <w:rsid w:val="003B031A"/>
    <w:rsid w:val="003B0498"/>
    <w:rsid w:val="003B0B81"/>
    <w:rsid w:val="003B0D05"/>
    <w:rsid w:val="003B113A"/>
    <w:rsid w:val="003B1143"/>
    <w:rsid w:val="003B1424"/>
    <w:rsid w:val="003B148D"/>
    <w:rsid w:val="003B1DB4"/>
    <w:rsid w:val="003B2275"/>
    <w:rsid w:val="003B28E3"/>
    <w:rsid w:val="003B2F1D"/>
    <w:rsid w:val="003B301E"/>
    <w:rsid w:val="003B30EC"/>
    <w:rsid w:val="003B3604"/>
    <w:rsid w:val="003B3632"/>
    <w:rsid w:val="003B3EBE"/>
    <w:rsid w:val="003B44F6"/>
    <w:rsid w:val="003B47C6"/>
    <w:rsid w:val="003B501A"/>
    <w:rsid w:val="003B5045"/>
    <w:rsid w:val="003B509A"/>
    <w:rsid w:val="003B5433"/>
    <w:rsid w:val="003B581D"/>
    <w:rsid w:val="003B5964"/>
    <w:rsid w:val="003B5A22"/>
    <w:rsid w:val="003B5B80"/>
    <w:rsid w:val="003B62ED"/>
    <w:rsid w:val="003B64B6"/>
    <w:rsid w:val="003B723F"/>
    <w:rsid w:val="003B734C"/>
    <w:rsid w:val="003B7D9B"/>
    <w:rsid w:val="003C01A7"/>
    <w:rsid w:val="003C0347"/>
    <w:rsid w:val="003C0395"/>
    <w:rsid w:val="003C06F1"/>
    <w:rsid w:val="003C0863"/>
    <w:rsid w:val="003C090C"/>
    <w:rsid w:val="003C0A73"/>
    <w:rsid w:val="003C10F7"/>
    <w:rsid w:val="003C1133"/>
    <w:rsid w:val="003C11F1"/>
    <w:rsid w:val="003C156F"/>
    <w:rsid w:val="003C19F0"/>
    <w:rsid w:val="003C1D30"/>
    <w:rsid w:val="003C2142"/>
    <w:rsid w:val="003C2A24"/>
    <w:rsid w:val="003C306C"/>
    <w:rsid w:val="003C36F0"/>
    <w:rsid w:val="003C371D"/>
    <w:rsid w:val="003C374D"/>
    <w:rsid w:val="003C3A9D"/>
    <w:rsid w:val="003C3C96"/>
    <w:rsid w:val="003C3FAA"/>
    <w:rsid w:val="003C4787"/>
    <w:rsid w:val="003C4861"/>
    <w:rsid w:val="003C4874"/>
    <w:rsid w:val="003C48E3"/>
    <w:rsid w:val="003C4A80"/>
    <w:rsid w:val="003C4F0A"/>
    <w:rsid w:val="003C52B7"/>
    <w:rsid w:val="003C534D"/>
    <w:rsid w:val="003C565C"/>
    <w:rsid w:val="003C5BBF"/>
    <w:rsid w:val="003C5EB0"/>
    <w:rsid w:val="003C5EEF"/>
    <w:rsid w:val="003C62A9"/>
    <w:rsid w:val="003C6673"/>
    <w:rsid w:val="003C6984"/>
    <w:rsid w:val="003C69BB"/>
    <w:rsid w:val="003C6C02"/>
    <w:rsid w:val="003C6D0C"/>
    <w:rsid w:val="003C72AF"/>
    <w:rsid w:val="003C74FB"/>
    <w:rsid w:val="003C766A"/>
    <w:rsid w:val="003C78E0"/>
    <w:rsid w:val="003C78E7"/>
    <w:rsid w:val="003C7A3E"/>
    <w:rsid w:val="003D02A5"/>
    <w:rsid w:val="003D02A9"/>
    <w:rsid w:val="003D07E9"/>
    <w:rsid w:val="003D0CFE"/>
    <w:rsid w:val="003D1088"/>
    <w:rsid w:val="003D11DD"/>
    <w:rsid w:val="003D153C"/>
    <w:rsid w:val="003D16E8"/>
    <w:rsid w:val="003D1785"/>
    <w:rsid w:val="003D19A1"/>
    <w:rsid w:val="003D1BA4"/>
    <w:rsid w:val="003D1C65"/>
    <w:rsid w:val="003D1E59"/>
    <w:rsid w:val="003D1F13"/>
    <w:rsid w:val="003D1F7E"/>
    <w:rsid w:val="003D25BD"/>
    <w:rsid w:val="003D279C"/>
    <w:rsid w:val="003D29D0"/>
    <w:rsid w:val="003D2B30"/>
    <w:rsid w:val="003D2B4A"/>
    <w:rsid w:val="003D3221"/>
    <w:rsid w:val="003D33F9"/>
    <w:rsid w:val="003D47C4"/>
    <w:rsid w:val="003D49B0"/>
    <w:rsid w:val="003D4E27"/>
    <w:rsid w:val="003D5287"/>
    <w:rsid w:val="003D5624"/>
    <w:rsid w:val="003D57DC"/>
    <w:rsid w:val="003D5C8C"/>
    <w:rsid w:val="003D646E"/>
    <w:rsid w:val="003D6998"/>
    <w:rsid w:val="003D75A1"/>
    <w:rsid w:val="003D7A57"/>
    <w:rsid w:val="003D7BEB"/>
    <w:rsid w:val="003D7F26"/>
    <w:rsid w:val="003E0251"/>
    <w:rsid w:val="003E1700"/>
    <w:rsid w:val="003E1716"/>
    <w:rsid w:val="003E2619"/>
    <w:rsid w:val="003E2892"/>
    <w:rsid w:val="003E2926"/>
    <w:rsid w:val="003E2956"/>
    <w:rsid w:val="003E3939"/>
    <w:rsid w:val="003E3FB1"/>
    <w:rsid w:val="003E45AB"/>
    <w:rsid w:val="003E496D"/>
    <w:rsid w:val="003E4B10"/>
    <w:rsid w:val="003E4CCD"/>
    <w:rsid w:val="003E4F3E"/>
    <w:rsid w:val="003E566F"/>
    <w:rsid w:val="003E59E2"/>
    <w:rsid w:val="003E5FBA"/>
    <w:rsid w:val="003E6169"/>
    <w:rsid w:val="003E627E"/>
    <w:rsid w:val="003E6791"/>
    <w:rsid w:val="003E6869"/>
    <w:rsid w:val="003E6BAF"/>
    <w:rsid w:val="003E6DC7"/>
    <w:rsid w:val="003E6E14"/>
    <w:rsid w:val="003E7110"/>
    <w:rsid w:val="003E78A8"/>
    <w:rsid w:val="003E791A"/>
    <w:rsid w:val="003F0CB5"/>
    <w:rsid w:val="003F0E62"/>
    <w:rsid w:val="003F0F31"/>
    <w:rsid w:val="003F1162"/>
    <w:rsid w:val="003F1267"/>
    <w:rsid w:val="003F18F1"/>
    <w:rsid w:val="003F1AE1"/>
    <w:rsid w:val="003F1B1F"/>
    <w:rsid w:val="003F1E77"/>
    <w:rsid w:val="003F1F16"/>
    <w:rsid w:val="003F2020"/>
    <w:rsid w:val="003F2865"/>
    <w:rsid w:val="003F2D3E"/>
    <w:rsid w:val="003F2DE7"/>
    <w:rsid w:val="003F2F05"/>
    <w:rsid w:val="003F31BA"/>
    <w:rsid w:val="003F33B0"/>
    <w:rsid w:val="003F370D"/>
    <w:rsid w:val="003F3AA8"/>
    <w:rsid w:val="003F407D"/>
    <w:rsid w:val="003F4202"/>
    <w:rsid w:val="003F4329"/>
    <w:rsid w:val="003F43BA"/>
    <w:rsid w:val="003F44A0"/>
    <w:rsid w:val="003F4E6D"/>
    <w:rsid w:val="003F536A"/>
    <w:rsid w:val="003F54A6"/>
    <w:rsid w:val="003F57CA"/>
    <w:rsid w:val="003F5F6C"/>
    <w:rsid w:val="003F61A8"/>
    <w:rsid w:val="003F6723"/>
    <w:rsid w:val="003F6CE1"/>
    <w:rsid w:val="003F6D11"/>
    <w:rsid w:val="003F6F42"/>
    <w:rsid w:val="003F7066"/>
    <w:rsid w:val="003F7120"/>
    <w:rsid w:val="003F72D7"/>
    <w:rsid w:val="003F7F06"/>
    <w:rsid w:val="00400137"/>
    <w:rsid w:val="004003A7"/>
    <w:rsid w:val="00400528"/>
    <w:rsid w:val="00400A6D"/>
    <w:rsid w:val="00400A88"/>
    <w:rsid w:val="00400B01"/>
    <w:rsid w:val="00400CF0"/>
    <w:rsid w:val="00400DCD"/>
    <w:rsid w:val="00400EBB"/>
    <w:rsid w:val="004014CA"/>
    <w:rsid w:val="004017E4"/>
    <w:rsid w:val="00401F7F"/>
    <w:rsid w:val="00401FD8"/>
    <w:rsid w:val="00402431"/>
    <w:rsid w:val="00402A8F"/>
    <w:rsid w:val="004031D7"/>
    <w:rsid w:val="00403DAA"/>
    <w:rsid w:val="00403F03"/>
    <w:rsid w:val="00403FDD"/>
    <w:rsid w:val="004040D0"/>
    <w:rsid w:val="0040419D"/>
    <w:rsid w:val="004046F6"/>
    <w:rsid w:val="00404853"/>
    <w:rsid w:val="00404D9C"/>
    <w:rsid w:val="00404DE3"/>
    <w:rsid w:val="00404F91"/>
    <w:rsid w:val="00404FD5"/>
    <w:rsid w:val="00405505"/>
    <w:rsid w:val="00405711"/>
    <w:rsid w:val="0040587F"/>
    <w:rsid w:val="00405A31"/>
    <w:rsid w:val="00405D4C"/>
    <w:rsid w:val="00406296"/>
    <w:rsid w:val="0040650C"/>
    <w:rsid w:val="0040683C"/>
    <w:rsid w:val="00406E72"/>
    <w:rsid w:val="00406EA1"/>
    <w:rsid w:val="0040784E"/>
    <w:rsid w:val="00407E7F"/>
    <w:rsid w:val="004100E8"/>
    <w:rsid w:val="0041043A"/>
    <w:rsid w:val="00410477"/>
    <w:rsid w:val="00410497"/>
    <w:rsid w:val="0041075E"/>
    <w:rsid w:val="00410A8B"/>
    <w:rsid w:val="0041195A"/>
    <w:rsid w:val="004119EA"/>
    <w:rsid w:val="00411A34"/>
    <w:rsid w:val="00411BA4"/>
    <w:rsid w:val="00412129"/>
    <w:rsid w:val="00412459"/>
    <w:rsid w:val="004125EA"/>
    <w:rsid w:val="00412E8E"/>
    <w:rsid w:val="00413218"/>
    <w:rsid w:val="0041357B"/>
    <w:rsid w:val="004136DE"/>
    <w:rsid w:val="004139EB"/>
    <w:rsid w:val="004140CA"/>
    <w:rsid w:val="0041458A"/>
    <w:rsid w:val="00414590"/>
    <w:rsid w:val="004148ED"/>
    <w:rsid w:val="00414C0E"/>
    <w:rsid w:val="00414CBF"/>
    <w:rsid w:val="00414CC0"/>
    <w:rsid w:val="0041554D"/>
    <w:rsid w:val="00415BD2"/>
    <w:rsid w:val="00415D62"/>
    <w:rsid w:val="00415F1A"/>
    <w:rsid w:val="00416701"/>
    <w:rsid w:val="00416754"/>
    <w:rsid w:val="004169BA"/>
    <w:rsid w:val="00416B7C"/>
    <w:rsid w:val="00416D3C"/>
    <w:rsid w:val="00416DD2"/>
    <w:rsid w:val="0041723A"/>
    <w:rsid w:val="00417D22"/>
    <w:rsid w:val="004204C4"/>
    <w:rsid w:val="00420964"/>
    <w:rsid w:val="00420B12"/>
    <w:rsid w:val="00420FD7"/>
    <w:rsid w:val="004211F8"/>
    <w:rsid w:val="0042169F"/>
    <w:rsid w:val="00421AA9"/>
    <w:rsid w:val="00421AAC"/>
    <w:rsid w:val="00422C38"/>
    <w:rsid w:val="00422C55"/>
    <w:rsid w:val="0042361A"/>
    <w:rsid w:val="00423C46"/>
    <w:rsid w:val="00423C95"/>
    <w:rsid w:val="00423C97"/>
    <w:rsid w:val="004245B3"/>
    <w:rsid w:val="004245BC"/>
    <w:rsid w:val="00424930"/>
    <w:rsid w:val="00424A2C"/>
    <w:rsid w:val="00424E2A"/>
    <w:rsid w:val="00425331"/>
    <w:rsid w:val="004254C2"/>
    <w:rsid w:val="004259C7"/>
    <w:rsid w:val="00425A68"/>
    <w:rsid w:val="00425AB7"/>
    <w:rsid w:val="00425D48"/>
    <w:rsid w:val="00426088"/>
    <w:rsid w:val="0042611E"/>
    <w:rsid w:val="0042644B"/>
    <w:rsid w:val="0042670F"/>
    <w:rsid w:val="00427111"/>
    <w:rsid w:val="004271D8"/>
    <w:rsid w:val="0042720E"/>
    <w:rsid w:val="00427522"/>
    <w:rsid w:val="00427605"/>
    <w:rsid w:val="004276E7"/>
    <w:rsid w:val="0043051C"/>
    <w:rsid w:val="004305EE"/>
    <w:rsid w:val="004306BA"/>
    <w:rsid w:val="00430853"/>
    <w:rsid w:val="004308DB"/>
    <w:rsid w:val="00430E1C"/>
    <w:rsid w:val="00430F99"/>
    <w:rsid w:val="0043125C"/>
    <w:rsid w:val="004319DD"/>
    <w:rsid w:val="00431D26"/>
    <w:rsid w:val="00432124"/>
    <w:rsid w:val="00432699"/>
    <w:rsid w:val="004326AD"/>
    <w:rsid w:val="0043271C"/>
    <w:rsid w:val="0043276C"/>
    <w:rsid w:val="00433F9F"/>
    <w:rsid w:val="00434632"/>
    <w:rsid w:val="00434D9A"/>
    <w:rsid w:val="00435348"/>
    <w:rsid w:val="004356BE"/>
    <w:rsid w:val="004359DE"/>
    <w:rsid w:val="00435A50"/>
    <w:rsid w:val="004362BC"/>
    <w:rsid w:val="004362C0"/>
    <w:rsid w:val="004365ED"/>
    <w:rsid w:val="0043662F"/>
    <w:rsid w:val="00436A90"/>
    <w:rsid w:val="00436B64"/>
    <w:rsid w:val="00436C13"/>
    <w:rsid w:val="00437042"/>
    <w:rsid w:val="004372A5"/>
    <w:rsid w:val="0043764B"/>
    <w:rsid w:val="004378B4"/>
    <w:rsid w:val="00437A2F"/>
    <w:rsid w:val="00440773"/>
    <w:rsid w:val="0044097A"/>
    <w:rsid w:val="00440B28"/>
    <w:rsid w:val="00440BA4"/>
    <w:rsid w:val="00440CF4"/>
    <w:rsid w:val="00440D69"/>
    <w:rsid w:val="00440E54"/>
    <w:rsid w:val="004411AA"/>
    <w:rsid w:val="004414FA"/>
    <w:rsid w:val="0044188F"/>
    <w:rsid w:val="00441985"/>
    <w:rsid w:val="00441C03"/>
    <w:rsid w:val="00441C54"/>
    <w:rsid w:val="00441DEF"/>
    <w:rsid w:val="0044259E"/>
    <w:rsid w:val="00442CA0"/>
    <w:rsid w:val="00442DAB"/>
    <w:rsid w:val="00443313"/>
    <w:rsid w:val="004435DF"/>
    <w:rsid w:val="00443709"/>
    <w:rsid w:val="0044395B"/>
    <w:rsid w:val="004441A4"/>
    <w:rsid w:val="00444522"/>
    <w:rsid w:val="00444B6B"/>
    <w:rsid w:val="00445029"/>
    <w:rsid w:val="0044561B"/>
    <w:rsid w:val="004458D8"/>
    <w:rsid w:val="00445CCC"/>
    <w:rsid w:val="0044626A"/>
    <w:rsid w:val="00446297"/>
    <w:rsid w:val="00446544"/>
    <w:rsid w:val="00446815"/>
    <w:rsid w:val="004468CA"/>
    <w:rsid w:val="00446BE1"/>
    <w:rsid w:val="00446C5E"/>
    <w:rsid w:val="00446CBA"/>
    <w:rsid w:val="00446CC7"/>
    <w:rsid w:val="00446D1E"/>
    <w:rsid w:val="00446EB6"/>
    <w:rsid w:val="004509BA"/>
    <w:rsid w:val="004509E3"/>
    <w:rsid w:val="00450EAF"/>
    <w:rsid w:val="00451045"/>
    <w:rsid w:val="004510B8"/>
    <w:rsid w:val="00451EB4"/>
    <w:rsid w:val="00452C2C"/>
    <w:rsid w:val="00452D1F"/>
    <w:rsid w:val="00452EBE"/>
    <w:rsid w:val="004532E8"/>
    <w:rsid w:val="00453ACB"/>
    <w:rsid w:val="00453C4D"/>
    <w:rsid w:val="00453FB5"/>
    <w:rsid w:val="0045410C"/>
    <w:rsid w:val="00454279"/>
    <w:rsid w:val="0045475C"/>
    <w:rsid w:val="00454AE9"/>
    <w:rsid w:val="00454B05"/>
    <w:rsid w:val="004552AA"/>
    <w:rsid w:val="004553F7"/>
    <w:rsid w:val="0045561B"/>
    <w:rsid w:val="004557E5"/>
    <w:rsid w:val="004557F1"/>
    <w:rsid w:val="00455B16"/>
    <w:rsid w:val="00455B25"/>
    <w:rsid w:val="00455C16"/>
    <w:rsid w:val="00455E33"/>
    <w:rsid w:val="00456123"/>
    <w:rsid w:val="00456202"/>
    <w:rsid w:val="004574FE"/>
    <w:rsid w:val="004575BC"/>
    <w:rsid w:val="0045782E"/>
    <w:rsid w:val="00457F43"/>
    <w:rsid w:val="004603BB"/>
    <w:rsid w:val="004609EB"/>
    <w:rsid w:val="00460BF0"/>
    <w:rsid w:val="00461130"/>
    <w:rsid w:val="00461549"/>
    <w:rsid w:val="004615EF"/>
    <w:rsid w:val="004616F1"/>
    <w:rsid w:val="00461D4B"/>
    <w:rsid w:val="00461F29"/>
    <w:rsid w:val="00462764"/>
    <w:rsid w:val="00462C5B"/>
    <w:rsid w:val="00462F58"/>
    <w:rsid w:val="00463092"/>
    <w:rsid w:val="00463346"/>
    <w:rsid w:val="004633A6"/>
    <w:rsid w:val="00463B7A"/>
    <w:rsid w:val="00463EF1"/>
    <w:rsid w:val="004640A1"/>
    <w:rsid w:val="0046458E"/>
    <w:rsid w:val="00464635"/>
    <w:rsid w:val="00465062"/>
    <w:rsid w:val="00465088"/>
    <w:rsid w:val="00465283"/>
    <w:rsid w:val="00465DCD"/>
    <w:rsid w:val="00465F09"/>
    <w:rsid w:val="004660EB"/>
    <w:rsid w:val="00466304"/>
    <w:rsid w:val="004667BD"/>
    <w:rsid w:val="00466C9C"/>
    <w:rsid w:val="00466D12"/>
    <w:rsid w:val="0046740F"/>
    <w:rsid w:val="004677C0"/>
    <w:rsid w:val="00467E5D"/>
    <w:rsid w:val="004701F1"/>
    <w:rsid w:val="004702C2"/>
    <w:rsid w:val="00470BE3"/>
    <w:rsid w:val="00471136"/>
    <w:rsid w:val="004712D6"/>
    <w:rsid w:val="00471447"/>
    <w:rsid w:val="004718E9"/>
    <w:rsid w:val="00471926"/>
    <w:rsid w:val="00471AA5"/>
    <w:rsid w:val="00471DA2"/>
    <w:rsid w:val="00471FC2"/>
    <w:rsid w:val="0047221F"/>
    <w:rsid w:val="0047239B"/>
    <w:rsid w:val="004727FD"/>
    <w:rsid w:val="0047384E"/>
    <w:rsid w:val="00473B98"/>
    <w:rsid w:val="00473D2D"/>
    <w:rsid w:val="00473EAE"/>
    <w:rsid w:val="00474B94"/>
    <w:rsid w:val="004750E6"/>
    <w:rsid w:val="00475315"/>
    <w:rsid w:val="004755F5"/>
    <w:rsid w:val="004758B3"/>
    <w:rsid w:val="00475CF4"/>
    <w:rsid w:val="00476071"/>
    <w:rsid w:val="00476215"/>
    <w:rsid w:val="0047636A"/>
    <w:rsid w:val="004765E3"/>
    <w:rsid w:val="004767DA"/>
    <w:rsid w:val="00477B1A"/>
    <w:rsid w:val="00477B6F"/>
    <w:rsid w:val="00477CE0"/>
    <w:rsid w:val="00480741"/>
    <w:rsid w:val="00480F47"/>
    <w:rsid w:val="00481051"/>
    <w:rsid w:val="0048138E"/>
    <w:rsid w:val="00481441"/>
    <w:rsid w:val="00481792"/>
    <w:rsid w:val="00481D9D"/>
    <w:rsid w:val="00481E43"/>
    <w:rsid w:val="0048258E"/>
    <w:rsid w:val="00482694"/>
    <w:rsid w:val="00482844"/>
    <w:rsid w:val="00482ACB"/>
    <w:rsid w:val="00483154"/>
    <w:rsid w:val="004836C9"/>
    <w:rsid w:val="00483AA2"/>
    <w:rsid w:val="00483DAA"/>
    <w:rsid w:val="0048405D"/>
    <w:rsid w:val="00484159"/>
    <w:rsid w:val="00484A74"/>
    <w:rsid w:val="00484D18"/>
    <w:rsid w:val="00484DC0"/>
    <w:rsid w:val="004850DB"/>
    <w:rsid w:val="00485AFF"/>
    <w:rsid w:val="00485BAF"/>
    <w:rsid w:val="00485CA6"/>
    <w:rsid w:val="004860E0"/>
    <w:rsid w:val="0048695A"/>
    <w:rsid w:val="004872B1"/>
    <w:rsid w:val="00487376"/>
    <w:rsid w:val="00487561"/>
    <w:rsid w:val="004876F1"/>
    <w:rsid w:val="00487837"/>
    <w:rsid w:val="00487CBC"/>
    <w:rsid w:val="00487DB6"/>
    <w:rsid w:val="00487DC4"/>
    <w:rsid w:val="00487DFB"/>
    <w:rsid w:val="004907E2"/>
    <w:rsid w:val="00490FC6"/>
    <w:rsid w:val="00491824"/>
    <w:rsid w:val="00491CB3"/>
    <w:rsid w:val="004920DB"/>
    <w:rsid w:val="004923F2"/>
    <w:rsid w:val="004924C5"/>
    <w:rsid w:val="004926E9"/>
    <w:rsid w:val="004926EC"/>
    <w:rsid w:val="0049299F"/>
    <w:rsid w:val="00492C44"/>
    <w:rsid w:val="00492CD7"/>
    <w:rsid w:val="00492D11"/>
    <w:rsid w:val="00492E23"/>
    <w:rsid w:val="004938E2"/>
    <w:rsid w:val="00493DAF"/>
    <w:rsid w:val="00493DB6"/>
    <w:rsid w:val="00493F98"/>
    <w:rsid w:val="00494079"/>
    <w:rsid w:val="004940AB"/>
    <w:rsid w:val="004942F1"/>
    <w:rsid w:val="004944E9"/>
    <w:rsid w:val="004945FE"/>
    <w:rsid w:val="004947F9"/>
    <w:rsid w:val="004948B0"/>
    <w:rsid w:val="00494C5D"/>
    <w:rsid w:val="00494CB4"/>
    <w:rsid w:val="00494CEA"/>
    <w:rsid w:val="00494D1D"/>
    <w:rsid w:val="00494E1B"/>
    <w:rsid w:val="00494EA8"/>
    <w:rsid w:val="0049526D"/>
    <w:rsid w:val="004952A4"/>
    <w:rsid w:val="004956EF"/>
    <w:rsid w:val="0049595C"/>
    <w:rsid w:val="0049607F"/>
    <w:rsid w:val="004960A6"/>
    <w:rsid w:val="004964BC"/>
    <w:rsid w:val="00496B91"/>
    <w:rsid w:val="00496E0F"/>
    <w:rsid w:val="00497281"/>
    <w:rsid w:val="00497AD7"/>
    <w:rsid w:val="004A0056"/>
    <w:rsid w:val="004A0C20"/>
    <w:rsid w:val="004A1943"/>
    <w:rsid w:val="004A1B63"/>
    <w:rsid w:val="004A1C58"/>
    <w:rsid w:val="004A2778"/>
    <w:rsid w:val="004A2A00"/>
    <w:rsid w:val="004A2B95"/>
    <w:rsid w:val="004A2CCE"/>
    <w:rsid w:val="004A30A4"/>
    <w:rsid w:val="004A3357"/>
    <w:rsid w:val="004A374B"/>
    <w:rsid w:val="004A3F13"/>
    <w:rsid w:val="004A49E6"/>
    <w:rsid w:val="004A4B81"/>
    <w:rsid w:val="004A4D86"/>
    <w:rsid w:val="004A571F"/>
    <w:rsid w:val="004A59EF"/>
    <w:rsid w:val="004A5D77"/>
    <w:rsid w:val="004A6084"/>
    <w:rsid w:val="004A612E"/>
    <w:rsid w:val="004A6BDD"/>
    <w:rsid w:val="004A70EB"/>
    <w:rsid w:val="004A752D"/>
    <w:rsid w:val="004A7A98"/>
    <w:rsid w:val="004A7C78"/>
    <w:rsid w:val="004A7D44"/>
    <w:rsid w:val="004B06E5"/>
    <w:rsid w:val="004B099D"/>
    <w:rsid w:val="004B1088"/>
    <w:rsid w:val="004B11E2"/>
    <w:rsid w:val="004B1C4A"/>
    <w:rsid w:val="004B2586"/>
    <w:rsid w:val="004B26C0"/>
    <w:rsid w:val="004B2A0F"/>
    <w:rsid w:val="004B2AF7"/>
    <w:rsid w:val="004B33C3"/>
    <w:rsid w:val="004B3C76"/>
    <w:rsid w:val="004B3DC1"/>
    <w:rsid w:val="004B4615"/>
    <w:rsid w:val="004B465B"/>
    <w:rsid w:val="004B467C"/>
    <w:rsid w:val="004B544F"/>
    <w:rsid w:val="004B5466"/>
    <w:rsid w:val="004B5525"/>
    <w:rsid w:val="004B555A"/>
    <w:rsid w:val="004B641E"/>
    <w:rsid w:val="004B669C"/>
    <w:rsid w:val="004B68F4"/>
    <w:rsid w:val="004B6933"/>
    <w:rsid w:val="004B6B69"/>
    <w:rsid w:val="004B6B75"/>
    <w:rsid w:val="004B740C"/>
    <w:rsid w:val="004B759D"/>
    <w:rsid w:val="004B76AF"/>
    <w:rsid w:val="004B79D6"/>
    <w:rsid w:val="004B7CBB"/>
    <w:rsid w:val="004B7E3C"/>
    <w:rsid w:val="004B7F09"/>
    <w:rsid w:val="004C03D8"/>
    <w:rsid w:val="004C0547"/>
    <w:rsid w:val="004C0FB5"/>
    <w:rsid w:val="004C1821"/>
    <w:rsid w:val="004C1914"/>
    <w:rsid w:val="004C1B35"/>
    <w:rsid w:val="004C1EC2"/>
    <w:rsid w:val="004C215A"/>
    <w:rsid w:val="004C269D"/>
    <w:rsid w:val="004C27EF"/>
    <w:rsid w:val="004C2FFB"/>
    <w:rsid w:val="004C327D"/>
    <w:rsid w:val="004C395C"/>
    <w:rsid w:val="004C3ADE"/>
    <w:rsid w:val="004C437C"/>
    <w:rsid w:val="004C448A"/>
    <w:rsid w:val="004C46A4"/>
    <w:rsid w:val="004C4885"/>
    <w:rsid w:val="004C5163"/>
    <w:rsid w:val="004C5577"/>
    <w:rsid w:val="004C57B2"/>
    <w:rsid w:val="004C5A84"/>
    <w:rsid w:val="004C5FCF"/>
    <w:rsid w:val="004C6038"/>
    <w:rsid w:val="004C6128"/>
    <w:rsid w:val="004C65AA"/>
    <w:rsid w:val="004C66E6"/>
    <w:rsid w:val="004C746A"/>
    <w:rsid w:val="004C7FE2"/>
    <w:rsid w:val="004D030C"/>
    <w:rsid w:val="004D0328"/>
    <w:rsid w:val="004D063A"/>
    <w:rsid w:val="004D0AD2"/>
    <w:rsid w:val="004D10D6"/>
    <w:rsid w:val="004D114A"/>
    <w:rsid w:val="004D1315"/>
    <w:rsid w:val="004D14B1"/>
    <w:rsid w:val="004D1624"/>
    <w:rsid w:val="004D1F11"/>
    <w:rsid w:val="004D200B"/>
    <w:rsid w:val="004D22C6"/>
    <w:rsid w:val="004D230D"/>
    <w:rsid w:val="004D287B"/>
    <w:rsid w:val="004D3357"/>
    <w:rsid w:val="004D3A93"/>
    <w:rsid w:val="004D3B9B"/>
    <w:rsid w:val="004D3E47"/>
    <w:rsid w:val="004D41F8"/>
    <w:rsid w:val="004D430A"/>
    <w:rsid w:val="004D48BB"/>
    <w:rsid w:val="004D50EE"/>
    <w:rsid w:val="004D51DF"/>
    <w:rsid w:val="004D5234"/>
    <w:rsid w:val="004D5849"/>
    <w:rsid w:val="004D5C9E"/>
    <w:rsid w:val="004D5D3E"/>
    <w:rsid w:val="004D5EAE"/>
    <w:rsid w:val="004D627B"/>
    <w:rsid w:val="004D6A4D"/>
    <w:rsid w:val="004D6AE8"/>
    <w:rsid w:val="004D6B7B"/>
    <w:rsid w:val="004D6CB7"/>
    <w:rsid w:val="004D734A"/>
    <w:rsid w:val="004D7357"/>
    <w:rsid w:val="004D75F6"/>
    <w:rsid w:val="004D7868"/>
    <w:rsid w:val="004D7968"/>
    <w:rsid w:val="004D7A8B"/>
    <w:rsid w:val="004D7BE4"/>
    <w:rsid w:val="004D7CC5"/>
    <w:rsid w:val="004E0207"/>
    <w:rsid w:val="004E02DC"/>
    <w:rsid w:val="004E043E"/>
    <w:rsid w:val="004E06D5"/>
    <w:rsid w:val="004E07D2"/>
    <w:rsid w:val="004E0A1B"/>
    <w:rsid w:val="004E0EEA"/>
    <w:rsid w:val="004E1002"/>
    <w:rsid w:val="004E1004"/>
    <w:rsid w:val="004E1361"/>
    <w:rsid w:val="004E14F2"/>
    <w:rsid w:val="004E1713"/>
    <w:rsid w:val="004E1E05"/>
    <w:rsid w:val="004E2477"/>
    <w:rsid w:val="004E247B"/>
    <w:rsid w:val="004E258E"/>
    <w:rsid w:val="004E2695"/>
    <w:rsid w:val="004E2D0C"/>
    <w:rsid w:val="004E2D7E"/>
    <w:rsid w:val="004E3A78"/>
    <w:rsid w:val="004E3A80"/>
    <w:rsid w:val="004E3EDB"/>
    <w:rsid w:val="004E40B4"/>
    <w:rsid w:val="004E42AB"/>
    <w:rsid w:val="004E4C05"/>
    <w:rsid w:val="004E582A"/>
    <w:rsid w:val="004E584C"/>
    <w:rsid w:val="004E6217"/>
    <w:rsid w:val="004E63F0"/>
    <w:rsid w:val="004E6AB0"/>
    <w:rsid w:val="004E6AF3"/>
    <w:rsid w:val="004E6C77"/>
    <w:rsid w:val="004E721D"/>
    <w:rsid w:val="004E77A0"/>
    <w:rsid w:val="004E7811"/>
    <w:rsid w:val="004E7867"/>
    <w:rsid w:val="004F0235"/>
    <w:rsid w:val="004F042F"/>
    <w:rsid w:val="004F0643"/>
    <w:rsid w:val="004F08E8"/>
    <w:rsid w:val="004F0F3B"/>
    <w:rsid w:val="004F1064"/>
    <w:rsid w:val="004F1448"/>
    <w:rsid w:val="004F1725"/>
    <w:rsid w:val="004F177F"/>
    <w:rsid w:val="004F2CC3"/>
    <w:rsid w:val="004F2E28"/>
    <w:rsid w:val="004F2F46"/>
    <w:rsid w:val="004F2F8A"/>
    <w:rsid w:val="004F3102"/>
    <w:rsid w:val="004F3108"/>
    <w:rsid w:val="004F31D2"/>
    <w:rsid w:val="004F329A"/>
    <w:rsid w:val="004F346B"/>
    <w:rsid w:val="004F35B3"/>
    <w:rsid w:val="004F3C81"/>
    <w:rsid w:val="004F3DFC"/>
    <w:rsid w:val="004F46AA"/>
    <w:rsid w:val="004F46DB"/>
    <w:rsid w:val="004F48E7"/>
    <w:rsid w:val="004F52C8"/>
    <w:rsid w:val="004F543A"/>
    <w:rsid w:val="004F563A"/>
    <w:rsid w:val="004F58C4"/>
    <w:rsid w:val="004F594A"/>
    <w:rsid w:val="004F5AC2"/>
    <w:rsid w:val="004F5F2F"/>
    <w:rsid w:val="004F5F7B"/>
    <w:rsid w:val="004F61B1"/>
    <w:rsid w:val="004F6218"/>
    <w:rsid w:val="004F6477"/>
    <w:rsid w:val="004F65D9"/>
    <w:rsid w:val="004F6A09"/>
    <w:rsid w:val="004F6FE0"/>
    <w:rsid w:val="004F71E1"/>
    <w:rsid w:val="004F7528"/>
    <w:rsid w:val="004F7BED"/>
    <w:rsid w:val="004F7EC2"/>
    <w:rsid w:val="00500246"/>
    <w:rsid w:val="00500CB1"/>
    <w:rsid w:val="00500E53"/>
    <w:rsid w:val="00500F46"/>
    <w:rsid w:val="00500F7D"/>
    <w:rsid w:val="00502175"/>
    <w:rsid w:val="005022E3"/>
    <w:rsid w:val="005026C9"/>
    <w:rsid w:val="005026F8"/>
    <w:rsid w:val="005027AE"/>
    <w:rsid w:val="0050291A"/>
    <w:rsid w:val="005029CF"/>
    <w:rsid w:val="00502A21"/>
    <w:rsid w:val="00502ACD"/>
    <w:rsid w:val="00503263"/>
    <w:rsid w:val="0050328C"/>
    <w:rsid w:val="00503638"/>
    <w:rsid w:val="005038CB"/>
    <w:rsid w:val="00503B45"/>
    <w:rsid w:val="00503FCC"/>
    <w:rsid w:val="005048AE"/>
    <w:rsid w:val="00504DE9"/>
    <w:rsid w:val="00504EDC"/>
    <w:rsid w:val="0050540F"/>
    <w:rsid w:val="00505506"/>
    <w:rsid w:val="005055B6"/>
    <w:rsid w:val="005055D7"/>
    <w:rsid w:val="00505812"/>
    <w:rsid w:val="005059CE"/>
    <w:rsid w:val="00505A6E"/>
    <w:rsid w:val="00505CAF"/>
    <w:rsid w:val="00505FEE"/>
    <w:rsid w:val="005066B7"/>
    <w:rsid w:val="005066D4"/>
    <w:rsid w:val="00506742"/>
    <w:rsid w:val="00506B68"/>
    <w:rsid w:val="00506C5B"/>
    <w:rsid w:val="00506D8D"/>
    <w:rsid w:val="005071D2"/>
    <w:rsid w:val="005072E9"/>
    <w:rsid w:val="00507AA0"/>
    <w:rsid w:val="00507E38"/>
    <w:rsid w:val="00510089"/>
    <w:rsid w:val="005100C5"/>
    <w:rsid w:val="00510280"/>
    <w:rsid w:val="005102A0"/>
    <w:rsid w:val="00510610"/>
    <w:rsid w:val="00510677"/>
    <w:rsid w:val="00510B9A"/>
    <w:rsid w:val="00510E4D"/>
    <w:rsid w:val="00510F05"/>
    <w:rsid w:val="00511125"/>
    <w:rsid w:val="00511280"/>
    <w:rsid w:val="00511384"/>
    <w:rsid w:val="0051144D"/>
    <w:rsid w:val="00511E64"/>
    <w:rsid w:val="00512015"/>
    <w:rsid w:val="00512583"/>
    <w:rsid w:val="005132EC"/>
    <w:rsid w:val="00513D3C"/>
    <w:rsid w:val="00513FC1"/>
    <w:rsid w:val="005141A2"/>
    <w:rsid w:val="005152F2"/>
    <w:rsid w:val="0051532E"/>
    <w:rsid w:val="00515A1D"/>
    <w:rsid w:val="00515C82"/>
    <w:rsid w:val="00515CE4"/>
    <w:rsid w:val="00515DE7"/>
    <w:rsid w:val="00515E79"/>
    <w:rsid w:val="00515ED0"/>
    <w:rsid w:val="0051696D"/>
    <w:rsid w:val="00516AC7"/>
    <w:rsid w:val="00516B8B"/>
    <w:rsid w:val="0051723A"/>
    <w:rsid w:val="005172D9"/>
    <w:rsid w:val="0051747B"/>
    <w:rsid w:val="0051751B"/>
    <w:rsid w:val="0051769C"/>
    <w:rsid w:val="00517DC8"/>
    <w:rsid w:val="005201D0"/>
    <w:rsid w:val="00520564"/>
    <w:rsid w:val="00520655"/>
    <w:rsid w:val="00521519"/>
    <w:rsid w:val="00521963"/>
    <w:rsid w:val="00521F22"/>
    <w:rsid w:val="005225F7"/>
    <w:rsid w:val="00522C58"/>
    <w:rsid w:val="00523517"/>
    <w:rsid w:val="00523655"/>
    <w:rsid w:val="0052387B"/>
    <w:rsid w:val="00523889"/>
    <w:rsid w:val="00524319"/>
    <w:rsid w:val="00524E04"/>
    <w:rsid w:val="00524EE6"/>
    <w:rsid w:val="00524FE2"/>
    <w:rsid w:val="00525633"/>
    <w:rsid w:val="00525F60"/>
    <w:rsid w:val="00526571"/>
    <w:rsid w:val="00526578"/>
    <w:rsid w:val="005265E2"/>
    <w:rsid w:val="00526A8D"/>
    <w:rsid w:val="00526B4F"/>
    <w:rsid w:val="00526D43"/>
    <w:rsid w:val="00526D44"/>
    <w:rsid w:val="00526DB8"/>
    <w:rsid w:val="00526EF5"/>
    <w:rsid w:val="0052703C"/>
    <w:rsid w:val="005270DC"/>
    <w:rsid w:val="0052719B"/>
    <w:rsid w:val="00527EA1"/>
    <w:rsid w:val="00530893"/>
    <w:rsid w:val="00531DFF"/>
    <w:rsid w:val="005320B5"/>
    <w:rsid w:val="00532171"/>
    <w:rsid w:val="0053241F"/>
    <w:rsid w:val="0053278D"/>
    <w:rsid w:val="0053293B"/>
    <w:rsid w:val="00532F9A"/>
    <w:rsid w:val="00532FAA"/>
    <w:rsid w:val="005333F1"/>
    <w:rsid w:val="00533432"/>
    <w:rsid w:val="005340AB"/>
    <w:rsid w:val="005343C4"/>
    <w:rsid w:val="005344B1"/>
    <w:rsid w:val="00534AC1"/>
    <w:rsid w:val="00534E58"/>
    <w:rsid w:val="005352F7"/>
    <w:rsid w:val="0053536C"/>
    <w:rsid w:val="00535436"/>
    <w:rsid w:val="005356AD"/>
    <w:rsid w:val="005357A1"/>
    <w:rsid w:val="00535DC5"/>
    <w:rsid w:val="00535FBF"/>
    <w:rsid w:val="00536393"/>
    <w:rsid w:val="00536675"/>
    <w:rsid w:val="00536789"/>
    <w:rsid w:val="00536A00"/>
    <w:rsid w:val="00536A34"/>
    <w:rsid w:val="00536D17"/>
    <w:rsid w:val="00537217"/>
    <w:rsid w:val="005372AF"/>
    <w:rsid w:val="00537319"/>
    <w:rsid w:val="005373E1"/>
    <w:rsid w:val="005375BA"/>
    <w:rsid w:val="005400B2"/>
    <w:rsid w:val="005401D0"/>
    <w:rsid w:val="0054042D"/>
    <w:rsid w:val="00540CF0"/>
    <w:rsid w:val="00541033"/>
    <w:rsid w:val="005410A8"/>
    <w:rsid w:val="0054159F"/>
    <w:rsid w:val="00541DE1"/>
    <w:rsid w:val="00542197"/>
    <w:rsid w:val="00542455"/>
    <w:rsid w:val="005428D6"/>
    <w:rsid w:val="00542CC1"/>
    <w:rsid w:val="00542D83"/>
    <w:rsid w:val="00542F80"/>
    <w:rsid w:val="00542FD8"/>
    <w:rsid w:val="005434AA"/>
    <w:rsid w:val="005434EF"/>
    <w:rsid w:val="005439F6"/>
    <w:rsid w:val="00543BD5"/>
    <w:rsid w:val="00543C29"/>
    <w:rsid w:val="00544165"/>
    <w:rsid w:val="005441A9"/>
    <w:rsid w:val="00544C3A"/>
    <w:rsid w:val="00544C70"/>
    <w:rsid w:val="00544EF3"/>
    <w:rsid w:val="00545195"/>
    <w:rsid w:val="00545261"/>
    <w:rsid w:val="00545499"/>
    <w:rsid w:val="00545D98"/>
    <w:rsid w:val="0054643C"/>
    <w:rsid w:val="00546F0C"/>
    <w:rsid w:val="00547333"/>
    <w:rsid w:val="0054734A"/>
    <w:rsid w:val="005501F0"/>
    <w:rsid w:val="005515D2"/>
    <w:rsid w:val="00552187"/>
    <w:rsid w:val="00552744"/>
    <w:rsid w:val="00552C11"/>
    <w:rsid w:val="00552D1B"/>
    <w:rsid w:val="0055315C"/>
    <w:rsid w:val="0055345A"/>
    <w:rsid w:val="00553572"/>
    <w:rsid w:val="005536B8"/>
    <w:rsid w:val="00553730"/>
    <w:rsid w:val="00553DD4"/>
    <w:rsid w:val="00553DF1"/>
    <w:rsid w:val="00553F18"/>
    <w:rsid w:val="00553F6F"/>
    <w:rsid w:val="0055425B"/>
    <w:rsid w:val="005545DA"/>
    <w:rsid w:val="0055460D"/>
    <w:rsid w:val="00554735"/>
    <w:rsid w:val="005557A9"/>
    <w:rsid w:val="00555A2A"/>
    <w:rsid w:val="00555A34"/>
    <w:rsid w:val="00555B5B"/>
    <w:rsid w:val="00555B67"/>
    <w:rsid w:val="00555D4E"/>
    <w:rsid w:val="00555D80"/>
    <w:rsid w:val="00556381"/>
    <w:rsid w:val="00556A75"/>
    <w:rsid w:val="00556B41"/>
    <w:rsid w:val="00556BF4"/>
    <w:rsid w:val="00556F0B"/>
    <w:rsid w:val="00557237"/>
    <w:rsid w:val="0055766C"/>
    <w:rsid w:val="005579C6"/>
    <w:rsid w:val="005579F4"/>
    <w:rsid w:val="00557BA4"/>
    <w:rsid w:val="00557DFD"/>
    <w:rsid w:val="00557E5C"/>
    <w:rsid w:val="0056048F"/>
    <w:rsid w:val="005604F9"/>
    <w:rsid w:val="00560654"/>
    <w:rsid w:val="00560774"/>
    <w:rsid w:val="00560910"/>
    <w:rsid w:val="0056096C"/>
    <w:rsid w:val="00560E65"/>
    <w:rsid w:val="0056105B"/>
    <w:rsid w:val="0056164F"/>
    <w:rsid w:val="00561C39"/>
    <w:rsid w:val="00561F52"/>
    <w:rsid w:val="0056240B"/>
    <w:rsid w:val="005628D2"/>
    <w:rsid w:val="00562C59"/>
    <w:rsid w:val="00563175"/>
    <w:rsid w:val="00563241"/>
    <w:rsid w:val="00563470"/>
    <w:rsid w:val="005634A2"/>
    <w:rsid w:val="00563CF8"/>
    <w:rsid w:val="005641AD"/>
    <w:rsid w:val="005643BE"/>
    <w:rsid w:val="00564629"/>
    <w:rsid w:val="0056483B"/>
    <w:rsid w:val="005656B8"/>
    <w:rsid w:val="00565BC9"/>
    <w:rsid w:val="005660FA"/>
    <w:rsid w:val="0056674A"/>
    <w:rsid w:val="00566770"/>
    <w:rsid w:val="00567020"/>
    <w:rsid w:val="00567313"/>
    <w:rsid w:val="005674D4"/>
    <w:rsid w:val="005677EF"/>
    <w:rsid w:val="00570028"/>
    <w:rsid w:val="005710FC"/>
    <w:rsid w:val="00571A2D"/>
    <w:rsid w:val="00571E96"/>
    <w:rsid w:val="00571F4A"/>
    <w:rsid w:val="00572391"/>
    <w:rsid w:val="00572554"/>
    <w:rsid w:val="00572971"/>
    <w:rsid w:val="005746CC"/>
    <w:rsid w:val="00574D62"/>
    <w:rsid w:val="00574F0B"/>
    <w:rsid w:val="00574F37"/>
    <w:rsid w:val="005754F5"/>
    <w:rsid w:val="0057573E"/>
    <w:rsid w:val="005758DA"/>
    <w:rsid w:val="00575983"/>
    <w:rsid w:val="00575FBE"/>
    <w:rsid w:val="00576AF2"/>
    <w:rsid w:val="00577022"/>
    <w:rsid w:val="005772AA"/>
    <w:rsid w:val="0057733E"/>
    <w:rsid w:val="00577475"/>
    <w:rsid w:val="00577589"/>
    <w:rsid w:val="00577C69"/>
    <w:rsid w:val="00581064"/>
    <w:rsid w:val="0058139E"/>
    <w:rsid w:val="00582130"/>
    <w:rsid w:val="005821C0"/>
    <w:rsid w:val="00582246"/>
    <w:rsid w:val="005822C3"/>
    <w:rsid w:val="00582399"/>
    <w:rsid w:val="00582961"/>
    <w:rsid w:val="00582B63"/>
    <w:rsid w:val="00582DC8"/>
    <w:rsid w:val="005837FE"/>
    <w:rsid w:val="0058381A"/>
    <w:rsid w:val="00583B53"/>
    <w:rsid w:val="00583CBC"/>
    <w:rsid w:val="0058417A"/>
    <w:rsid w:val="00584E8D"/>
    <w:rsid w:val="005854D7"/>
    <w:rsid w:val="005856EC"/>
    <w:rsid w:val="005858E6"/>
    <w:rsid w:val="00585CFA"/>
    <w:rsid w:val="005861C9"/>
    <w:rsid w:val="005868F2"/>
    <w:rsid w:val="00587454"/>
    <w:rsid w:val="00587476"/>
    <w:rsid w:val="005874D7"/>
    <w:rsid w:val="00587737"/>
    <w:rsid w:val="0058781D"/>
    <w:rsid w:val="0058787E"/>
    <w:rsid w:val="00587AAE"/>
    <w:rsid w:val="00587BB7"/>
    <w:rsid w:val="00587D77"/>
    <w:rsid w:val="00590017"/>
    <w:rsid w:val="005900ED"/>
    <w:rsid w:val="00590724"/>
    <w:rsid w:val="005908CF"/>
    <w:rsid w:val="00590BCB"/>
    <w:rsid w:val="00590D45"/>
    <w:rsid w:val="00590D66"/>
    <w:rsid w:val="00590DF2"/>
    <w:rsid w:val="00590F12"/>
    <w:rsid w:val="00591048"/>
    <w:rsid w:val="00591931"/>
    <w:rsid w:val="005920BD"/>
    <w:rsid w:val="00592189"/>
    <w:rsid w:val="005927CC"/>
    <w:rsid w:val="005928FD"/>
    <w:rsid w:val="00592CFF"/>
    <w:rsid w:val="00593581"/>
    <w:rsid w:val="00593860"/>
    <w:rsid w:val="00593B21"/>
    <w:rsid w:val="00593CAB"/>
    <w:rsid w:val="0059426E"/>
    <w:rsid w:val="00594726"/>
    <w:rsid w:val="005947D3"/>
    <w:rsid w:val="00594B9A"/>
    <w:rsid w:val="00594E9A"/>
    <w:rsid w:val="005955A8"/>
    <w:rsid w:val="0059562A"/>
    <w:rsid w:val="00595B11"/>
    <w:rsid w:val="00595DD3"/>
    <w:rsid w:val="00595F23"/>
    <w:rsid w:val="00595F3C"/>
    <w:rsid w:val="0059662B"/>
    <w:rsid w:val="005966B1"/>
    <w:rsid w:val="00596A62"/>
    <w:rsid w:val="00596E24"/>
    <w:rsid w:val="00596FDC"/>
    <w:rsid w:val="00597353"/>
    <w:rsid w:val="00597377"/>
    <w:rsid w:val="005974D6"/>
    <w:rsid w:val="005975F9"/>
    <w:rsid w:val="00597759"/>
    <w:rsid w:val="005978B7"/>
    <w:rsid w:val="005979B3"/>
    <w:rsid w:val="00597CD2"/>
    <w:rsid w:val="005A0051"/>
    <w:rsid w:val="005A0319"/>
    <w:rsid w:val="005A07A0"/>
    <w:rsid w:val="005A09A7"/>
    <w:rsid w:val="005A0E75"/>
    <w:rsid w:val="005A11A7"/>
    <w:rsid w:val="005A1219"/>
    <w:rsid w:val="005A1412"/>
    <w:rsid w:val="005A160F"/>
    <w:rsid w:val="005A1C5C"/>
    <w:rsid w:val="005A2223"/>
    <w:rsid w:val="005A231C"/>
    <w:rsid w:val="005A3245"/>
    <w:rsid w:val="005A357F"/>
    <w:rsid w:val="005A3D1D"/>
    <w:rsid w:val="005A3E2E"/>
    <w:rsid w:val="005A4217"/>
    <w:rsid w:val="005A44A5"/>
    <w:rsid w:val="005A5729"/>
    <w:rsid w:val="005A5E03"/>
    <w:rsid w:val="005A6800"/>
    <w:rsid w:val="005A6B45"/>
    <w:rsid w:val="005A6CFA"/>
    <w:rsid w:val="005A6E11"/>
    <w:rsid w:val="005A6E18"/>
    <w:rsid w:val="005A7137"/>
    <w:rsid w:val="005A718E"/>
    <w:rsid w:val="005A7398"/>
    <w:rsid w:val="005A7410"/>
    <w:rsid w:val="005A7411"/>
    <w:rsid w:val="005A7C70"/>
    <w:rsid w:val="005A7DB9"/>
    <w:rsid w:val="005B00B0"/>
    <w:rsid w:val="005B060C"/>
    <w:rsid w:val="005B0909"/>
    <w:rsid w:val="005B0BAA"/>
    <w:rsid w:val="005B0FD6"/>
    <w:rsid w:val="005B1BCB"/>
    <w:rsid w:val="005B1E68"/>
    <w:rsid w:val="005B222D"/>
    <w:rsid w:val="005B25EC"/>
    <w:rsid w:val="005B2A48"/>
    <w:rsid w:val="005B362F"/>
    <w:rsid w:val="005B3870"/>
    <w:rsid w:val="005B3ABC"/>
    <w:rsid w:val="005B3CF9"/>
    <w:rsid w:val="005B4020"/>
    <w:rsid w:val="005B4359"/>
    <w:rsid w:val="005B4790"/>
    <w:rsid w:val="005B481E"/>
    <w:rsid w:val="005B4C0A"/>
    <w:rsid w:val="005B4CF2"/>
    <w:rsid w:val="005B4D60"/>
    <w:rsid w:val="005B4E3B"/>
    <w:rsid w:val="005B4F11"/>
    <w:rsid w:val="005B513A"/>
    <w:rsid w:val="005B525A"/>
    <w:rsid w:val="005B5F70"/>
    <w:rsid w:val="005B65E6"/>
    <w:rsid w:val="005B675F"/>
    <w:rsid w:val="005B6986"/>
    <w:rsid w:val="005B7168"/>
    <w:rsid w:val="005B726A"/>
    <w:rsid w:val="005B7AFD"/>
    <w:rsid w:val="005B7F91"/>
    <w:rsid w:val="005C01EF"/>
    <w:rsid w:val="005C0261"/>
    <w:rsid w:val="005C081F"/>
    <w:rsid w:val="005C0A40"/>
    <w:rsid w:val="005C15CC"/>
    <w:rsid w:val="005C1960"/>
    <w:rsid w:val="005C238F"/>
    <w:rsid w:val="005C2CDC"/>
    <w:rsid w:val="005C3133"/>
    <w:rsid w:val="005C394C"/>
    <w:rsid w:val="005C3EC1"/>
    <w:rsid w:val="005C436D"/>
    <w:rsid w:val="005C4586"/>
    <w:rsid w:val="005C4804"/>
    <w:rsid w:val="005C4884"/>
    <w:rsid w:val="005C4DE5"/>
    <w:rsid w:val="005C4F97"/>
    <w:rsid w:val="005C58D0"/>
    <w:rsid w:val="005C5922"/>
    <w:rsid w:val="005C600D"/>
    <w:rsid w:val="005C6522"/>
    <w:rsid w:val="005C6A47"/>
    <w:rsid w:val="005C6A74"/>
    <w:rsid w:val="005C71D5"/>
    <w:rsid w:val="005C7455"/>
    <w:rsid w:val="005C7693"/>
    <w:rsid w:val="005D08C7"/>
    <w:rsid w:val="005D0C3B"/>
    <w:rsid w:val="005D1108"/>
    <w:rsid w:val="005D14A2"/>
    <w:rsid w:val="005D170E"/>
    <w:rsid w:val="005D1D23"/>
    <w:rsid w:val="005D1EBA"/>
    <w:rsid w:val="005D21CB"/>
    <w:rsid w:val="005D227B"/>
    <w:rsid w:val="005D266D"/>
    <w:rsid w:val="005D28A8"/>
    <w:rsid w:val="005D28D6"/>
    <w:rsid w:val="005D29FC"/>
    <w:rsid w:val="005D2D5E"/>
    <w:rsid w:val="005D3629"/>
    <w:rsid w:val="005D3C27"/>
    <w:rsid w:val="005D3DCA"/>
    <w:rsid w:val="005D428E"/>
    <w:rsid w:val="005D48FC"/>
    <w:rsid w:val="005D553D"/>
    <w:rsid w:val="005D553F"/>
    <w:rsid w:val="005D5AA4"/>
    <w:rsid w:val="005D5C47"/>
    <w:rsid w:val="005D5D08"/>
    <w:rsid w:val="005D6887"/>
    <w:rsid w:val="005D6948"/>
    <w:rsid w:val="005D696B"/>
    <w:rsid w:val="005D708C"/>
    <w:rsid w:val="005D7706"/>
    <w:rsid w:val="005D77E4"/>
    <w:rsid w:val="005E0038"/>
    <w:rsid w:val="005E033E"/>
    <w:rsid w:val="005E0580"/>
    <w:rsid w:val="005E0891"/>
    <w:rsid w:val="005E08FF"/>
    <w:rsid w:val="005E0B62"/>
    <w:rsid w:val="005E0B63"/>
    <w:rsid w:val="005E0E93"/>
    <w:rsid w:val="005E1094"/>
    <w:rsid w:val="005E16DE"/>
    <w:rsid w:val="005E19EE"/>
    <w:rsid w:val="005E1C0B"/>
    <w:rsid w:val="005E1E55"/>
    <w:rsid w:val="005E1F35"/>
    <w:rsid w:val="005E2249"/>
    <w:rsid w:val="005E235C"/>
    <w:rsid w:val="005E28D3"/>
    <w:rsid w:val="005E37BA"/>
    <w:rsid w:val="005E3AAE"/>
    <w:rsid w:val="005E3C17"/>
    <w:rsid w:val="005E3D0B"/>
    <w:rsid w:val="005E4283"/>
    <w:rsid w:val="005E4CE8"/>
    <w:rsid w:val="005E4D0F"/>
    <w:rsid w:val="005E4E20"/>
    <w:rsid w:val="005E4E52"/>
    <w:rsid w:val="005E5345"/>
    <w:rsid w:val="005E5838"/>
    <w:rsid w:val="005E5ADA"/>
    <w:rsid w:val="005E5D6A"/>
    <w:rsid w:val="005E5E24"/>
    <w:rsid w:val="005E6012"/>
    <w:rsid w:val="005E6041"/>
    <w:rsid w:val="005E641E"/>
    <w:rsid w:val="005E6967"/>
    <w:rsid w:val="005E6B9F"/>
    <w:rsid w:val="005E6CBE"/>
    <w:rsid w:val="005E6E52"/>
    <w:rsid w:val="005E7081"/>
    <w:rsid w:val="005E75A2"/>
    <w:rsid w:val="005E782C"/>
    <w:rsid w:val="005E79D3"/>
    <w:rsid w:val="005E7A30"/>
    <w:rsid w:val="005E7DE2"/>
    <w:rsid w:val="005F011C"/>
    <w:rsid w:val="005F0460"/>
    <w:rsid w:val="005F067F"/>
    <w:rsid w:val="005F0F43"/>
    <w:rsid w:val="005F106C"/>
    <w:rsid w:val="005F12D7"/>
    <w:rsid w:val="005F14A8"/>
    <w:rsid w:val="005F155A"/>
    <w:rsid w:val="005F161B"/>
    <w:rsid w:val="005F194C"/>
    <w:rsid w:val="005F19C8"/>
    <w:rsid w:val="005F1E79"/>
    <w:rsid w:val="005F1F19"/>
    <w:rsid w:val="005F22B9"/>
    <w:rsid w:val="005F2379"/>
    <w:rsid w:val="005F28E3"/>
    <w:rsid w:val="005F2991"/>
    <w:rsid w:val="005F29D2"/>
    <w:rsid w:val="005F2A0C"/>
    <w:rsid w:val="005F2B85"/>
    <w:rsid w:val="005F2DBD"/>
    <w:rsid w:val="005F2EB0"/>
    <w:rsid w:val="005F30D6"/>
    <w:rsid w:val="005F3695"/>
    <w:rsid w:val="005F3BC5"/>
    <w:rsid w:val="005F3D29"/>
    <w:rsid w:val="005F3F23"/>
    <w:rsid w:val="005F4402"/>
    <w:rsid w:val="005F4409"/>
    <w:rsid w:val="005F4A09"/>
    <w:rsid w:val="005F542A"/>
    <w:rsid w:val="005F571E"/>
    <w:rsid w:val="005F5B44"/>
    <w:rsid w:val="005F6056"/>
    <w:rsid w:val="005F69E1"/>
    <w:rsid w:val="005F6C67"/>
    <w:rsid w:val="005F6EBD"/>
    <w:rsid w:val="005F75BA"/>
    <w:rsid w:val="005F7673"/>
    <w:rsid w:val="005F7AA6"/>
    <w:rsid w:val="005F7C5A"/>
    <w:rsid w:val="005F7EA9"/>
    <w:rsid w:val="00600076"/>
    <w:rsid w:val="006000DC"/>
    <w:rsid w:val="0060075A"/>
    <w:rsid w:val="00601563"/>
    <w:rsid w:val="00601998"/>
    <w:rsid w:val="006025C5"/>
    <w:rsid w:val="00602B7B"/>
    <w:rsid w:val="00603591"/>
    <w:rsid w:val="00603B09"/>
    <w:rsid w:val="00603F63"/>
    <w:rsid w:val="006041CD"/>
    <w:rsid w:val="006045AD"/>
    <w:rsid w:val="006047E6"/>
    <w:rsid w:val="0060494C"/>
    <w:rsid w:val="00604AD4"/>
    <w:rsid w:val="00604E53"/>
    <w:rsid w:val="00604EF9"/>
    <w:rsid w:val="00605A55"/>
    <w:rsid w:val="00605CB8"/>
    <w:rsid w:val="00605F66"/>
    <w:rsid w:val="00605F79"/>
    <w:rsid w:val="006064B2"/>
    <w:rsid w:val="006072CE"/>
    <w:rsid w:val="00607A08"/>
    <w:rsid w:val="00607A0C"/>
    <w:rsid w:val="00607A25"/>
    <w:rsid w:val="00607F80"/>
    <w:rsid w:val="00607FDD"/>
    <w:rsid w:val="006104D7"/>
    <w:rsid w:val="00610A5A"/>
    <w:rsid w:val="00610EBB"/>
    <w:rsid w:val="00611073"/>
    <w:rsid w:val="00611128"/>
    <w:rsid w:val="006113AD"/>
    <w:rsid w:val="006113B4"/>
    <w:rsid w:val="006116E2"/>
    <w:rsid w:val="006117E7"/>
    <w:rsid w:val="00611A38"/>
    <w:rsid w:val="00611DDF"/>
    <w:rsid w:val="006120E8"/>
    <w:rsid w:val="00612520"/>
    <w:rsid w:val="006126EA"/>
    <w:rsid w:val="006129A8"/>
    <w:rsid w:val="00612A66"/>
    <w:rsid w:val="00613064"/>
    <w:rsid w:val="00613B62"/>
    <w:rsid w:val="00613CAE"/>
    <w:rsid w:val="00613D4D"/>
    <w:rsid w:val="00613F58"/>
    <w:rsid w:val="00613FBA"/>
    <w:rsid w:val="0061404D"/>
    <w:rsid w:val="00614101"/>
    <w:rsid w:val="006145CB"/>
    <w:rsid w:val="0061514E"/>
    <w:rsid w:val="006152A9"/>
    <w:rsid w:val="0061560B"/>
    <w:rsid w:val="00615A15"/>
    <w:rsid w:val="00616210"/>
    <w:rsid w:val="0061660F"/>
    <w:rsid w:val="006168C4"/>
    <w:rsid w:val="006168DB"/>
    <w:rsid w:val="00616CFD"/>
    <w:rsid w:val="00616D45"/>
    <w:rsid w:val="00616EA8"/>
    <w:rsid w:val="0061720D"/>
    <w:rsid w:val="00617850"/>
    <w:rsid w:val="00617DBE"/>
    <w:rsid w:val="00617EFB"/>
    <w:rsid w:val="006203EC"/>
    <w:rsid w:val="006206DF"/>
    <w:rsid w:val="006207DB"/>
    <w:rsid w:val="00620A79"/>
    <w:rsid w:val="00620EC0"/>
    <w:rsid w:val="006213B9"/>
    <w:rsid w:val="0062153D"/>
    <w:rsid w:val="00621E0F"/>
    <w:rsid w:val="00622375"/>
    <w:rsid w:val="0062237B"/>
    <w:rsid w:val="006223D7"/>
    <w:rsid w:val="006224C2"/>
    <w:rsid w:val="006225FF"/>
    <w:rsid w:val="006226E1"/>
    <w:rsid w:val="00622C65"/>
    <w:rsid w:val="0062304A"/>
    <w:rsid w:val="006235D5"/>
    <w:rsid w:val="00623706"/>
    <w:rsid w:val="0062430C"/>
    <w:rsid w:val="006245D4"/>
    <w:rsid w:val="006248F4"/>
    <w:rsid w:val="00625543"/>
    <w:rsid w:val="00625851"/>
    <w:rsid w:val="00625A43"/>
    <w:rsid w:val="00625C4B"/>
    <w:rsid w:val="006263DA"/>
    <w:rsid w:val="00626B0B"/>
    <w:rsid w:val="00626D70"/>
    <w:rsid w:val="00626F49"/>
    <w:rsid w:val="006273F0"/>
    <w:rsid w:val="006275C3"/>
    <w:rsid w:val="00627733"/>
    <w:rsid w:val="006279AC"/>
    <w:rsid w:val="006279F0"/>
    <w:rsid w:val="00627ACE"/>
    <w:rsid w:val="00627E88"/>
    <w:rsid w:val="00627EB6"/>
    <w:rsid w:val="00630724"/>
    <w:rsid w:val="00630C68"/>
    <w:rsid w:val="00630D39"/>
    <w:rsid w:val="00630D44"/>
    <w:rsid w:val="00631043"/>
    <w:rsid w:val="0063134A"/>
    <w:rsid w:val="006320EC"/>
    <w:rsid w:val="00632530"/>
    <w:rsid w:val="00633058"/>
    <w:rsid w:val="00633128"/>
    <w:rsid w:val="00633317"/>
    <w:rsid w:val="00633AA0"/>
    <w:rsid w:val="00633E2F"/>
    <w:rsid w:val="006340E2"/>
    <w:rsid w:val="00634315"/>
    <w:rsid w:val="00634B5F"/>
    <w:rsid w:val="00634E8A"/>
    <w:rsid w:val="00635110"/>
    <w:rsid w:val="00635204"/>
    <w:rsid w:val="00635290"/>
    <w:rsid w:val="006356BA"/>
    <w:rsid w:val="00635A00"/>
    <w:rsid w:val="00636023"/>
    <w:rsid w:val="006360A9"/>
    <w:rsid w:val="00636782"/>
    <w:rsid w:val="00636996"/>
    <w:rsid w:val="00636AA8"/>
    <w:rsid w:val="00636F60"/>
    <w:rsid w:val="006371FB"/>
    <w:rsid w:val="00637947"/>
    <w:rsid w:val="0064011C"/>
    <w:rsid w:val="006404A8"/>
    <w:rsid w:val="006406DE"/>
    <w:rsid w:val="00640752"/>
    <w:rsid w:val="006412A3"/>
    <w:rsid w:val="006416BC"/>
    <w:rsid w:val="006418FF"/>
    <w:rsid w:val="00641A48"/>
    <w:rsid w:val="00641C8E"/>
    <w:rsid w:val="006421A6"/>
    <w:rsid w:val="006425EB"/>
    <w:rsid w:val="006426D9"/>
    <w:rsid w:val="00642BD5"/>
    <w:rsid w:val="006431BB"/>
    <w:rsid w:val="00643208"/>
    <w:rsid w:val="00643760"/>
    <w:rsid w:val="00643894"/>
    <w:rsid w:val="00643CB7"/>
    <w:rsid w:val="0064422D"/>
    <w:rsid w:val="00644249"/>
    <w:rsid w:val="006449C8"/>
    <w:rsid w:val="00644A40"/>
    <w:rsid w:val="00644E84"/>
    <w:rsid w:val="00644FEA"/>
    <w:rsid w:val="006450E5"/>
    <w:rsid w:val="006451A4"/>
    <w:rsid w:val="0064562F"/>
    <w:rsid w:val="006459FE"/>
    <w:rsid w:val="00646481"/>
    <w:rsid w:val="006464FA"/>
    <w:rsid w:val="00646519"/>
    <w:rsid w:val="00646D8C"/>
    <w:rsid w:val="006475F2"/>
    <w:rsid w:val="00647D25"/>
    <w:rsid w:val="006502B0"/>
    <w:rsid w:val="0065043D"/>
    <w:rsid w:val="00650787"/>
    <w:rsid w:val="00650897"/>
    <w:rsid w:val="00650C45"/>
    <w:rsid w:val="00650DF8"/>
    <w:rsid w:val="00651473"/>
    <w:rsid w:val="00651BD3"/>
    <w:rsid w:val="00651DE3"/>
    <w:rsid w:val="00652703"/>
    <w:rsid w:val="0065285A"/>
    <w:rsid w:val="00653042"/>
    <w:rsid w:val="006530DC"/>
    <w:rsid w:val="00653AA3"/>
    <w:rsid w:val="00653D29"/>
    <w:rsid w:val="00653ED1"/>
    <w:rsid w:val="006541DD"/>
    <w:rsid w:val="006544EA"/>
    <w:rsid w:val="00654AF4"/>
    <w:rsid w:val="00654CF6"/>
    <w:rsid w:val="00654F10"/>
    <w:rsid w:val="00655065"/>
    <w:rsid w:val="00655120"/>
    <w:rsid w:val="006551A7"/>
    <w:rsid w:val="00655538"/>
    <w:rsid w:val="0065581B"/>
    <w:rsid w:val="00655823"/>
    <w:rsid w:val="006559E4"/>
    <w:rsid w:val="00655BB9"/>
    <w:rsid w:val="0065642E"/>
    <w:rsid w:val="00656C6B"/>
    <w:rsid w:val="006574EE"/>
    <w:rsid w:val="00657AD9"/>
    <w:rsid w:val="00657ADC"/>
    <w:rsid w:val="00657CA8"/>
    <w:rsid w:val="00657EA6"/>
    <w:rsid w:val="006606C4"/>
    <w:rsid w:val="00660818"/>
    <w:rsid w:val="0066083D"/>
    <w:rsid w:val="00660B2D"/>
    <w:rsid w:val="006610AA"/>
    <w:rsid w:val="006611B2"/>
    <w:rsid w:val="0066157A"/>
    <w:rsid w:val="0066167E"/>
    <w:rsid w:val="006616DE"/>
    <w:rsid w:val="006618B4"/>
    <w:rsid w:val="00661EF4"/>
    <w:rsid w:val="0066280B"/>
    <w:rsid w:val="00662D38"/>
    <w:rsid w:val="00662ED2"/>
    <w:rsid w:val="00663593"/>
    <w:rsid w:val="006639C0"/>
    <w:rsid w:val="00663AA8"/>
    <w:rsid w:val="00663BEC"/>
    <w:rsid w:val="00664193"/>
    <w:rsid w:val="00664231"/>
    <w:rsid w:val="00664465"/>
    <w:rsid w:val="00664535"/>
    <w:rsid w:val="006646A0"/>
    <w:rsid w:val="00664769"/>
    <w:rsid w:val="00664DBA"/>
    <w:rsid w:val="00665000"/>
    <w:rsid w:val="00665217"/>
    <w:rsid w:val="006657C2"/>
    <w:rsid w:val="006658B4"/>
    <w:rsid w:val="00666042"/>
    <w:rsid w:val="006665FF"/>
    <w:rsid w:val="00666A47"/>
    <w:rsid w:val="00666E35"/>
    <w:rsid w:val="00667112"/>
    <w:rsid w:val="006671E3"/>
    <w:rsid w:val="00667219"/>
    <w:rsid w:val="006672EF"/>
    <w:rsid w:val="00667444"/>
    <w:rsid w:val="006675B8"/>
    <w:rsid w:val="00667BBE"/>
    <w:rsid w:val="00667BDE"/>
    <w:rsid w:val="00670009"/>
    <w:rsid w:val="006709FA"/>
    <w:rsid w:val="00670F5C"/>
    <w:rsid w:val="006716F6"/>
    <w:rsid w:val="00671927"/>
    <w:rsid w:val="0067197A"/>
    <w:rsid w:val="00671D1A"/>
    <w:rsid w:val="00672165"/>
    <w:rsid w:val="0067289C"/>
    <w:rsid w:val="00673244"/>
    <w:rsid w:val="00673650"/>
    <w:rsid w:val="006737D0"/>
    <w:rsid w:val="006739DE"/>
    <w:rsid w:val="006745B5"/>
    <w:rsid w:val="00674A06"/>
    <w:rsid w:val="006754CB"/>
    <w:rsid w:val="00675936"/>
    <w:rsid w:val="00675FA4"/>
    <w:rsid w:val="006762F1"/>
    <w:rsid w:val="0067636D"/>
    <w:rsid w:val="006763B3"/>
    <w:rsid w:val="006763F6"/>
    <w:rsid w:val="00676DEB"/>
    <w:rsid w:val="00676DFC"/>
    <w:rsid w:val="00676E7B"/>
    <w:rsid w:val="0067761E"/>
    <w:rsid w:val="006776D3"/>
    <w:rsid w:val="006779F4"/>
    <w:rsid w:val="00677D75"/>
    <w:rsid w:val="00677E0B"/>
    <w:rsid w:val="00677E5A"/>
    <w:rsid w:val="00677EC4"/>
    <w:rsid w:val="00680318"/>
    <w:rsid w:val="0068044B"/>
    <w:rsid w:val="0068097E"/>
    <w:rsid w:val="0068164A"/>
    <w:rsid w:val="006816B9"/>
    <w:rsid w:val="00681A24"/>
    <w:rsid w:val="00681A27"/>
    <w:rsid w:val="00681B82"/>
    <w:rsid w:val="00682463"/>
    <w:rsid w:val="00682472"/>
    <w:rsid w:val="0068257E"/>
    <w:rsid w:val="006828AF"/>
    <w:rsid w:val="00683008"/>
    <w:rsid w:val="00683477"/>
    <w:rsid w:val="00683676"/>
    <w:rsid w:val="00684799"/>
    <w:rsid w:val="00684AF3"/>
    <w:rsid w:val="00684BF8"/>
    <w:rsid w:val="00684F53"/>
    <w:rsid w:val="00685078"/>
    <w:rsid w:val="006850EB"/>
    <w:rsid w:val="006856D4"/>
    <w:rsid w:val="006856E5"/>
    <w:rsid w:val="00685AFC"/>
    <w:rsid w:val="00685F9F"/>
    <w:rsid w:val="00685FE4"/>
    <w:rsid w:val="006861CD"/>
    <w:rsid w:val="0068634B"/>
    <w:rsid w:val="006869AF"/>
    <w:rsid w:val="00686B1A"/>
    <w:rsid w:val="00686BDD"/>
    <w:rsid w:val="00687058"/>
    <w:rsid w:val="006870EF"/>
    <w:rsid w:val="00687332"/>
    <w:rsid w:val="006879ED"/>
    <w:rsid w:val="00690435"/>
    <w:rsid w:val="00690803"/>
    <w:rsid w:val="00690C73"/>
    <w:rsid w:val="00691952"/>
    <w:rsid w:val="00691958"/>
    <w:rsid w:val="00691A73"/>
    <w:rsid w:val="00691B34"/>
    <w:rsid w:val="00692065"/>
    <w:rsid w:val="00692081"/>
    <w:rsid w:val="006920F1"/>
    <w:rsid w:val="00692393"/>
    <w:rsid w:val="006923D6"/>
    <w:rsid w:val="006931D6"/>
    <w:rsid w:val="006931E3"/>
    <w:rsid w:val="0069330B"/>
    <w:rsid w:val="006937F8"/>
    <w:rsid w:val="00693EB8"/>
    <w:rsid w:val="00694014"/>
    <w:rsid w:val="0069435D"/>
    <w:rsid w:val="006945F2"/>
    <w:rsid w:val="00694E3C"/>
    <w:rsid w:val="006952CF"/>
    <w:rsid w:val="006959E6"/>
    <w:rsid w:val="00696083"/>
    <w:rsid w:val="006960C0"/>
    <w:rsid w:val="006962D5"/>
    <w:rsid w:val="00696456"/>
    <w:rsid w:val="006969AA"/>
    <w:rsid w:val="00696AAD"/>
    <w:rsid w:val="00696DD0"/>
    <w:rsid w:val="00697570"/>
    <w:rsid w:val="00697E6E"/>
    <w:rsid w:val="006A06A3"/>
    <w:rsid w:val="006A06F9"/>
    <w:rsid w:val="006A08B5"/>
    <w:rsid w:val="006A0C7C"/>
    <w:rsid w:val="006A0D27"/>
    <w:rsid w:val="006A10CF"/>
    <w:rsid w:val="006A1596"/>
    <w:rsid w:val="006A19FF"/>
    <w:rsid w:val="006A1C65"/>
    <w:rsid w:val="006A1D54"/>
    <w:rsid w:val="006A25A2"/>
    <w:rsid w:val="006A2691"/>
    <w:rsid w:val="006A273C"/>
    <w:rsid w:val="006A27B1"/>
    <w:rsid w:val="006A2BBB"/>
    <w:rsid w:val="006A304F"/>
    <w:rsid w:val="006A3367"/>
    <w:rsid w:val="006A3662"/>
    <w:rsid w:val="006A3A52"/>
    <w:rsid w:val="006A3D0F"/>
    <w:rsid w:val="006A3F71"/>
    <w:rsid w:val="006A4122"/>
    <w:rsid w:val="006A45C0"/>
    <w:rsid w:val="006A4AC7"/>
    <w:rsid w:val="006A4D62"/>
    <w:rsid w:val="006A5220"/>
    <w:rsid w:val="006A54DF"/>
    <w:rsid w:val="006A5783"/>
    <w:rsid w:val="006A5E51"/>
    <w:rsid w:val="006A5FEB"/>
    <w:rsid w:val="006A6926"/>
    <w:rsid w:val="006A6A18"/>
    <w:rsid w:val="006A6B85"/>
    <w:rsid w:val="006A6DE1"/>
    <w:rsid w:val="006A6F43"/>
    <w:rsid w:val="006A740D"/>
    <w:rsid w:val="006B04FE"/>
    <w:rsid w:val="006B105A"/>
    <w:rsid w:val="006B2169"/>
    <w:rsid w:val="006B2207"/>
    <w:rsid w:val="006B238B"/>
    <w:rsid w:val="006B2ADE"/>
    <w:rsid w:val="006B2C4F"/>
    <w:rsid w:val="006B2DFD"/>
    <w:rsid w:val="006B2F19"/>
    <w:rsid w:val="006B3466"/>
    <w:rsid w:val="006B3AAE"/>
    <w:rsid w:val="006B3E05"/>
    <w:rsid w:val="006B3FD8"/>
    <w:rsid w:val="006B419B"/>
    <w:rsid w:val="006B4FAF"/>
    <w:rsid w:val="006B55AD"/>
    <w:rsid w:val="006B5D56"/>
    <w:rsid w:val="006B5EE8"/>
    <w:rsid w:val="006B6193"/>
    <w:rsid w:val="006B659F"/>
    <w:rsid w:val="006B67FC"/>
    <w:rsid w:val="006B6A33"/>
    <w:rsid w:val="006B6B7E"/>
    <w:rsid w:val="006B6BCE"/>
    <w:rsid w:val="006B6CDA"/>
    <w:rsid w:val="006B6F9B"/>
    <w:rsid w:val="006B7093"/>
    <w:rsid w:val="006C0425"/>
    <w:rsid w:val="006C0C2D"/>
    <w:rsid w:val="006C0C39"/>
    <w:rsid w:val="006C16EA"/>
    <w:rsid w:val="006C194F"/>
    <w:rsid w:val="006C26BB"/>
    <w:rsid w:val="006C26FA"/>
    <w:rsid w:val="006C2C0B"/>
    <w:rsid w:val="006C2F21"/>
    <w:rsid w:val="006C32A0"/>
    <w:rsid w:val="006C3400"/>
    <w:rsid w:val="006C3554"/>
    <w:rsid w:val="006C3763"/>
    <w:rsid w:val="006C3A89"/>
    <w:rsid w:val="006C3C90"/>
    <w:rsid w:val="006C4091"/>
    <w:rsid w:val="006C41C1"/>
    <w:rsid w:val="006C4B7F"/>
    <w:rsid w:val="006C54B4"/>
    <w:rsid w:val="006C5DF0"/>
    <w:rsid w:val="006C5DFF"/>
    <w:rsid w:val="006C67A8"/>
    <w:rsid w:val="006C6D93"/>
    <w:rsid w:val="006C6E27"/>
    <w:rsid w:val="006C6EA8"/>
    <w:rsid w:val="006C6F1E"/>
    <w:rsid w:val="006C7427"/>
    <w:rsid w:val="006D0285"/>
    <w:rsid w:val="006D08D0"/>
    <w:rsid w:val="006D0F12"/>
    <w:rsid w:val="006D0FDC"/>
    <w:rsid w:val="006D1507"/>
    <w:rsid w:val="006D1A98"/>
    <w:rsid w:val="006D1EDF"/>
    <w:rsid w:val="006D1F99"/>
    <w:rsid w:val="006D2475"/>
    <w:rsid w:val="006D2573"/>
    <w:rsid w:val="006D2E11"/>
    <w:rsid w:val="006D3055"/>
    <w:rsid w:val="006D3A21"/>
    <w:rsid w:val="006D3A9B"/>
    <w:rsid w:val="006D454F"/>
    <w:rsid w:val="006D4FA9"/>
    <w:rsid w:val="006D5725"/>
    <w:rsid w:val="006D6731"/>
    <w:rsid w:val="006D6B0F"/>
    <w:rsid w:val="006D6B26"/>
    <w:rsid w:val="006D6E4D"/>
    <w:rsid w:val="006D6F0C"/>
    <w:rsid w:val="006D70E3"/>
    <w:rsid w:val="006D75F5"/>
    <w:rsid w:val="006D79CE"/>
    <w:rsid w:val="006D7C99"/>
    <w:rsid w:val="006D7DA5"/>
    <w:rsid w:val="006E0576"/>
    <w:rsid w:val="006E09E5"/>
    <w:rsid w:val="006E112D"/>
    <w:rsid w:val="006E13C5"/>
    <w:rsid w:val="006E14AF"/>
    <w:rsid w:val="006E1869"/>
    <w:rsid w:val="006E18D0"/>
    <w:rsid w:val="006E1B32"/>
    <w:rsid w:val="006E1B58"/>
    <w:rsid w:val="006E1E67"/>
    <w:rsid w:val="006E1F22"/>
    <w:rsid w:val="006E1FB2"/>
    <w:rsid w:val="006E29E6"/>
    <w:rsid w:val="006E2E30"/>
    <w:rsid w:val="006E3188"/>
    <w:rsid w:val="006E3573"/>
    <w:rsid w:val="006E3710"/>
    <w:rsid w:val="006E3733"/>
    <w:rsid w:val="006E3DCC"/>
    <w:rsid w:val="006E3EAC"/>
    <w:rsid w:val="006E4446"/>
    <w:rsid w:val="006E47EE"/>
    <w:rsid w:val="006E4887"/>
    <w:rsid w:val="006E5317"/>
    <w:rsid w:val="006E5A2B"/>
    <w:rsid w:val="006E5B2C"/>
    <w:rsid w:val="006E5DE0"/>
    <w:rsid w:val="006E5DED"/>
    <w:rsid w:val="006E5FC2"/>
    <w:rsid w:val="006E618B"/>
    <w:rsid w:val="006E6192"/>
    <w:rsid w:val="006E6376"/>
    <w:rsid w:val="006E64EF"/>
    <w:rsid w:val="006E7D6F"/>
    <w:rsid w:val="006F02A0"/>
    <w:rsid w:val="006F030C"/>
    <w:rsid w:val="006F04AA"/>
    <w:rsid w:val="006F0652"/>
    <w:rsid w:val="006F0969"/>
    <w:rsid w:val="006F0CE5"/>
    <w:rsid w:val="006F1872"/>
    <w:rsid w:val="006F19F5"/>
    <w:rsid w:val="006F1A52"/>
    <w:rsid w:val="006F1A55"/>
    <w:rsid w:val="006F223D"/>
    <w:rsid w:val="006F2661"/>
    <w:rsid w:val="006F2680"/>
    <w:rsid w:val="006F2A41"/>
    <w:rsid w:val="006F2C9D"/>
    <w:rsid w:val="006F2EF0"/>
    <w:rsid w:val="006F36C2"/>
    <w:rsid w:val="006F3812"/>
    <w:rsid w:val="006F3BA8"/>
    <w:rsid w:val="006F3C5F"/>
    <w:rsid w:val="006F3C9D"/>
    <w:rsid w:val="006F3DB8"/>
    <w:rsid w:val="006F3F5D"/>
    <w:rsid w:val="006F42D8"/>
    <w:rsid w:val="006F42E4"/>
    <w:rsid w:val="006F4394"/>
    <w:rsid w:val="006F4559"/>
    <w:rsid w:val="006F4B4E"/>
    <w:rsid w:val="006F52B4"/>
    <w:rsid w:val="006F5344"/>
    <w:rsid w:val="006F54F3"/>
    <w:rsid w:val="006F555F"/>
    <w:rsid w:val="006F6425"/>
    <w:rsid w:val="006F674D"/>
    <w:rsid w:val="006F67F1"/>
    <w:rsid w:val="006F6C2C"/>
    <w:rsid w:val="006F6D34"/>
    <w:rsid w:val="006F7551"/>
    <w:rsid w:val="006F7A9B"/>
    <w:rsid w:val="006F7AE8"/>
    <w:rsid w:val="006F7CEE"/>
    <w:rsid w:val="0070024A"/>
    <w:rsid w:val="0070050D"/>
    <w:rsid w:val="0070081E"/>
    <w:rsid w:val="00700CFF"/>
    <w:rsid w:val="00700D3E"/>
    <w:rsid w:val="00701305"/>
    <w:rsid w:val="00701404"/>
    <w:rsid w:val="00701B44"/>
    <w:rsid w:val="00701E84"/>
    <w:rsid w:val="00702059"/>
    <w:rsid w:val="007021C9"/>
    <w:rsid w:val="00703192"/>
    <w:rsid w:val="00703356"/>
    <w:rsid w:val="00703646"/>
    <w:rsid w:val="00703C14"/>
    <w:rsid w:val="00704408"/>
    <w:rsid w:val="0070482C"/>
    <w:rsid w:val="007049CA"/>
    <w:rsid w:val="00704C88"/>
    <w:rsid w:val="007051F0"/>
    <w:rsid w:val="007051F2"/>
    <w:rsid w:val="007053D3"/>
    <w:rsid w:val="007055C8"/>
    <w:rsid w:val="0070570A"/>
    <w:rsid w:val="0070598E"/>
    <w:rsid w:val="00705A66"/>
    <w:rsid w:val="00705B32"/>
    <w:rsid w:val="00705B62"/>
    <w:rsid w:val="00705DF8"/>
    <w:rsid w:val="00706744"/>
    <w:rsid w:val="007068BA"/>
    <w:rsid w:val="0070690B"/>
    <w:rsid w:val="00706986"/>
    <w:rsid w:val="00706AEA"/>
    <w:rsid w:val="00706F79"/>
    <w:rsid w:val="0070730C"/>
    <w:rsid w:val="007076A7"/>
    <w:rsid w:val="00707921"/>
    <w:rsid w:val="0070796C"/>
    <w:rsid w:val="00707BA2"/>
    <w:rsid w:val="007101F7"/>
    <w:rsid w:val="007102B4"/>
    <w:rsid w:val="00710E71"/>
    <w:rsid w:val="007111C3"/>
    <w:rsid w:val="007112FB"/>
    <w:rsid w:val="00711B0A"/>
    <w:rsid w:val="007120B7"/>
    <w:rsid w:val="00712615"/>
    <w:rsid w:val="0071274D"/>
    <w:rsid w:val="00712D65"/>
    <w:rsid w:val="00712E2F"/>
    <w:rsid w:val="00713342"/>
    <w:rsid w:val="007135F2"/>
    <w:rsid w:val="00713821"/>
    <w:rsid w:val="0071391C"/>
    <w:rsid w:val="00713A2D"/>
    <w:rsid w:val="00713D89"/>
    <w:rsid w:val="00714273"/>
    <w:rsid w:val="00714568"/>
    <w:rsid w:val="00714888"/>
    <w:rsid w:val="00714AAD"/>
    <w:rsid w:val="00714BBB"/>
    <w:rsid w:val="00715160"/>
    <w:rsid w:val="007152E0"/>
    <w:rsid w:val="0071538B"/>
    <w:rsid w:val="00715B2D"/>
    <w:rsid w:val="00715B41"/>
    <w:rsid w:val="00715CB0"/>
    <w:rsid w:val="0071612A"/>
    <w:rsid w:val="00716B0E"/>
    <w:rsid w:val="00716F31"/>
    <w:rsid w:val="00717386"/>
    <w:rsid w:val="0071757F"/>
    <w:rsid w:val="00720947"/>
    <w:rsid w:val="00720E7F"/>
    <w:rsid w:val="00720F83"/>
    <w:rsid w:val="007217D5"/>
    <w:rsid w:val="00722461"/>
    <w:rsid w:val="007224E8"/>
    <w:rsid w:val="007230CB"/>
    <w:rsid w:val="007231DF"/>
    <w:rsid w:val="0072341A"/>
    <w:rsid w:val="0072394D"/>
    <w:rsid w:val="00723E74"/>
    <w:rsid w:val="00723EBD"/>
    <w:rsid w:val="007248A0"/>
    <w:rsid w:val="0072541C"/>
    <w:rsid w:val="00725489"/>
    <w:rsid w:val="00725CC0"/>
    <w:rsid w:val="0072685C"/>
    <w:rsid w:val="007269FC"/>
    <w:rsid w:val="007275A6"/>
    <w:rsid w:val="00730B42"/>
    <w:rsid w:val="00730BFC"/>
    <w:rsid w:val="00730F3C"/>
    <w:rsid w:val="007310C8"/>
    <w:rsid w:val="00731520"/>
    <w:rsid w:val="007316D6"/>
    <w:rsid w:val="00731F03"/>
    <w:rsid w:val="00732185"/>
    <w:rsid w:val="007327F6"/>
    <w:rsid w:val="007337B7"/>
    <w:rsid w:val="00733CA9"/>
    <w:rsid w:val="00733D6A"/>
    <w:rsid w:val="00734677"/>
    <w:rsid w:val="00734726"/>
    <w:rsid w:val="00734ADF"/>
    <w:rsid w:val="007354AB"/>
    <w:rsid w:val="0073570F"/>
    <w:rsid w:val="0073595E"/>
    <w:rsid w:val="00735AA7"/>
    <w:rsid w:val="00735CCB"/>
    <w:rsid w:val="00736611"/>
    <w:rsid w:val="0073661E"/>
    <w:rsid w:val="00736692"/>
    <w:rsid w:val="00736722"/>
    <w:rsid w:val="0073725B"/>
    <w:rsid w:val="007373D3"/>
    <w:rsid w:val="007376D2"/>
    <w:rsid w:val="0073775D"/>
    <w:rsid w:val="007377C7"/>
    <w:rsid w:val="0073799E"/>
    <w:rsid w:val="00737A1D"/>
    <w:rsid w:val="00737E61"/>
    <w:rsid w:val="0074056C"/>
    <w:rsid w:val="00740E31"/>
    <w:rsid w:val="00740FD3"/>
    <w:rsid w:val="007415AC"/>
    <w:rsid w:val="00741819"/>
    <w:rsid w:val="00741990"/>
    <w:rsid w:val="00741D5E"/>
    <w:rsid w:val="00741D89"/>
    <w:rsid w:val="007420FA"/>
    <w:rsid w:val="0074228A"/>
    <w:rsid w:val="00742552"/>
    <w:rsid w:val="00742A6C"/>
    <w:rsid w:val="00742AE3"/>
    <w:rsid w:val="00742E3B"/>
    <w:rsid w:val="00742E85"/>
    <w:rsid w:val="00742F1A"/>
    <w:rsid w:val="007430DE"/>
    <w:rsid w:val="00743138"/>
    <w:rsid w:val="007439B8"/>
    <w:rsid w:val="00744462"/>
    <w:rsid w:val="00744A5E"/>
    <w:rsid w:val="00744C68"/>
    <w:rsid w:val="00744D65"/>
    <w:rsid w:val="00744E36"/>
    <w:rsid w:val="00744F56"/>
    <w:rsid w:val="00744FA9"/>
    <w:rsid w:val="00745231"/>
    <w:rsid w:val="00745971"/>
    <w:rsid w:val="00745D5E"/>
    <w:rsid w:val="00745F0D"/>
    <w:rsid w:val="007462E9"/>
    <w:rsid w:val="007464ED"/>
    <w:rsid w:val="007465F3"/>
    <w:rsid w:val="00746745"/>
    <w:rsid w:val="00747125"/>
    <w:rsid w:val="00751591"/>
    <w:rsid w:val="00751FDC"/>
    <w:rsid w:val="00752480"/>
    <w:rsid w:val="00752761"/>
    <w:rsid w:val="00752A9B"/>
    <w:rsid w:val="00752BE6"/>
    <w:rsid w:val="00753210"/>
    <w:rsid w:val="0075360B"/>
    <w:rsid w:val="00753EC8"/>
    <w:rsid w:val="00754220"/>
    <w:rsid w:val="0075435D"/>
    <w:rsid w:val="00754C5D"/>
    <w:rsid w:val="00754C87"/>
    <w:rsid w:val="00755194"/>
    <w:rsid w:val="0075594C"/>
    <w:rsid w:val="00755F6A"/>
    <w:rsid w:val="0075604B"/>
    <w:rsid w:val="007562DF"/>
    <w:rsid w:val="007563FC"/>
    <w:rsid w:val="007566EF"/>
    <w:rsid w:val="00756842"/>
    <w:rsid w:val="007573EB"/>
    <w:rsid w:val="00757400"/>
    <w:rsid w:val="00757960"/>
    <w:rsid w:val="00757994"/>
    <w:rsid w:val="00757C9D"/>
    <w:rsid w:val="0076004E"/>
    <w:rsid w:val="00760209"/>
    <w:rsid w:val="00760250"/>
    <w:rsid w:val="00760A9B"/>
    <w:rsid w:val="00760FB8"/>
    <w:rsid w:val="00761433"/>
    <w:rsid w:val="00761C30"/>
    <w:rsid w:val="00761D77"/>
    <w:rsid w:val="00761EC3"/>
    <w:rsid w:val="007628B1"/>
    <w:rsid w:val="00762F44"/>
    <w:rsid w:val="0076307A"/>
    <w:rsid w:val="0076312A"/>
    <w:rsid w:val="00763193"/>
    <w:rsid w:val="0076324F"/>
    <w:rsid w:val="007636CD"/>
    <w:rsid w:val="00763ADC"/>
    <w:rsid w:val="00764332"/>
    <w:rsid w:val="00764563"/>
    <w:rsid w:val="00764B6C"/>
    <w:rsid w:val="00764C14"/>
    <w:rsid w:val="00765006"/>
    <w:rsid w:val="007651AF"/>
    <w:rsid w:val="00765707"/>
    <w:rsid w:val="0076593E"/>
    <w:rsid w:val="00765B97"/>
    <w:rsid w:val="00765FD3"/>
    <w:rsid w:val="00766043"/>
    <w:rsid w:val="00766044"/>
    <w:rsid w:val="0076626D"/>
    <w:rsid w:val="00766FB9"/>
    <w:rsid w:val="00767388"/>
    <w:rsid w:val="00767B1C"/>
    <w:rsid w:val="0077056C"/>
    <w:rsid w:val="007706DB"/>
    <w:rsid w:val="0077088C"/>
    <w:rsid w:val="00770B27"/>
    <w:rsid w:val="00770BC0"/>
    <w:rsid w:val="0077180C"/>
    <w:rsid w:val="007721A9"/>
    <w:rsid w:val="007726A4"/>
    <w:rsid w:val="007726F8"/>
    <w:rsid w:val="00772743"/>
    <w:rsid w:val="00772A52"/>
    <w:rsid w:val="00772DE0"/>
    <w:rsid w:val="0077324F"/>
    <w:rsid w:val="007732A5"/>
    <w:rsid w:val="007737AE"/>
    <w:rsid w:val="00773822"/>
    <w:rsid w:val="00773ACD"/>
    <w:rsid w:val="007740C3"/>
    <w:rsid w:val="00774420"/>
    <w:rsid w:val="0077462B"/>
    <w:rsid w:val="00774791"/>
    <w:rsid w:val="00774792"/>
    <w:rsid w:val="00774C3D"/>
    <w:rsid w:val="00774DB9"/>
    <w:rsid w:val="00775771"/>
    <w:rsid w:val="00775DBD"/>
    <w:rsid w:val="00776230"/>
    <w:rsid w:val="00776641"/>
    <w:rsid w:val="0077686F"/>
    <w:rsid w:val="00776C27"/>
    <w:rsid w:val="00776D40"/>
    <w:rsid w:val="007771E4"/>
    <w:rsid w:val="00777390"/>
    <w:rsid w:val="007774FA"/>
    <w:rsid w:val="0077769D"/>
    <w:rsid w:val="007776B7"/>
    <w:rsid w:val="00777AEC"/>
    <w:rsid w:val="00777DA0"/>
    <w:rsid w:val="007802D8"/>
    <w:rsid w:val="00780D24"/>
    <w:rsid w:val="0078127B"/>
    <w:rsid w:val="007816AC"/>
    <w:rsid w:val="00781AFE"/>
    <w:rsid w:val="0078254E"/>
    <w:rsid w:val="007828F0"/>
    <w:rsid w:val="00783326"/>
    <w:rsid w:val="0078384F"/>
    <w:rsid w:val="00783EB8"/>
    <w:rsid w:val="0078407E"/>
    <w:rsid w:val="007845CE"/>
    <w:rsid w:val="007847B6"/>
    <w:rsid w:val="00784EC4"/>
    <w:rsid w:val="00784F8D"/>
    <w:rsid w:val="007853D3"/>
    <w:rsid w:val="0078548C"/>
    <w:rsid w:val="007858DB"/>
    <w:rsid w:val="00785C55"/>
    <w:rsid w:val="00785DF7"/>
    <w:rsid w:val="0078609E"/>
    <w:rsid w:val="00786598"/>
    <w:rsid w:val="00786CE8"/>
    <w:rsid w:val="00786F19"/>
    <w:rsid w:val="007872FC"/>
    <w:rsid w:val="007908E3"/>
    <w:rsid w:val="00790D36"/>
    <w:rsid w:val="0079208B"/>
    <w:rsid w:val="007921CF"/>
    <w:rsid w:val="00792D23"/>
    <w:rsid w:val="007937AE"/>
    <w:rsid w:val="00793CAF"/>
    <w:rsid w:val="00794962"/>
    <w:rsid w:val="00795064"/>
    <w:rsid w:val="0079518D"/>
    <w:rsid w:val="007951A8"/>
    <w:rsid w:val="00795511"/>
    <w:rsid w:val="0079593E"/>
    <w:rsid w:val="00795C11"/>
    <w:rsid w:val="00795CAE"/>
    <w:rsid w:val="007961A1"/>
    <w:rsid w:val="0079635D"/>
    <w:rsid w:val="007969ED"/>
    <w:rsid w:val="00796ABE"/>
    <w:rsid w:val="00796BB3"/>
    <w:rsid w:val="00797754"/>
    <w:rsid w:val="00797A45"/>
    <w:rsid w:val="00797E25"/>
    <w:rsid w:val="007A027E"/>
    <w:rsid w:val="007A0681"/>
    <w:rsid w:val="007A0832"/>
    <w:rsid w:val="007A0E1A"/>
    <w:rsid w:val="007A0E3B"/>
    <w:rsid w:val="007A0F77"/>
    <w:rsid w:val="007A17C3"/>
    <w:rsid w:val="007A2135"/>
    <w:rsid w:val="007A2248"/>
    <w:rsid w:val="007A2C3A"/>
    <w:rsid w:val="007A2E65"/>
    <w:rsid w:val="007A31D1"/>
    <w:rsid w:val="007A3249"/>
    <w:rsid w:val="007A380A"/>
    <w:rsid w:val="007A3B0E"/>
    <w:rsid w:val="007A3C6C"/>
    <w:rsid w:val="007A44C4"/>
    <w:rsid w:val="007A45C7"/>
    <w:rsid w:val="007A48E0"/>
    <w:rsid w:val="007A4FFB"/>
    <w:rsid w:val="007A571F"/>
    <w:rsid w:val="007A57CF"/>
    <w:rsid w:val="007A63C2"/>
    <w:rsid w:val="007A678E"/>
    <w:rsid w:val="007A7425"/>
    <w:rsid w:val="007A7717"/>
    <w:rsid w:val="007A77B3"/>
    <w:rsid w:val="007A782C"/>
    <w:rsid w:val="007A7CC6"/>
    <w:rsid w:val="007A7DB5"/>
    <w:rsid w:val="007A7E19"/>
    <w:rsid w:val="007B1056"/>
    <w:rsid w:val="007B13AB"/>
    <w:rsid w:val="007B18E6"/>
    <w:rsid w:val="007B1C52"/>
    <w:rsid w:val="007B2042"/>
    <w:rsid w:val="007B2124"/>
    <w:rsid w:val="007B2311"/>
    <w:rsid w:val="007B23D6"/>
    <w:rsid w:val="007B23FD"/>
    <w:rsid w:val="007B260D"/>
    <w:rsid w:val="007B2B76"/>
    <w:rsid w:val="007B2CF7"/>
    <w:rsid w:val="007B2F13"/>
    <w:rsid w:val="007B33C5"/>
    <w:rsid w:val="007B3770"/>
    <w:rsid w:val="007B3D27"/>
    <w:rsid w:val="007B400F"/>
    <w:rsid w:val="007B4BF1"/>
    <w:rsid w:val="007B5156"/>
    <w:rsid w:val="007B51C0"/>
    <w:rsid w:val="007B580D"/>
    <w:rsid w:val="007B58AD"/>
    <w:rsid w:val="007B5D45"/>
    <w:rsid w:val="007B5E5A"/>
    <w:rsid w:val="007B5FA5"/>
    <w:rsid w:val="007B65D0"/>
    <w:rsid w:val="007B66E1"/>
    <w:rsid w:val="007B773B"/>
    <w:rsid w:val="007B7872"/>
    <w:rsid w:val="007B7A50"/>
    <w:rsid w:val="007C0499"/>
    <w:rsid w:val="007C0591"/>
    <w:rsid w:val="007C0BDD"/>
    <w:rsid w:val="007C0D74"/>
    <w:rsid w:val="007C0F05"/>
    <w:rsid w:val="007C0F51"/>
    <w:rsid w:val="007C1AB5"/>
    <w:rsid w:val="007C1ABA"/>
    <w:rsid w:val="007C2257"/>
    <w:rsid w:val="007C24AF"/>
    <w:rsid w:val="007C2883"/>
    <w:rsid w:val="007C319B"/>
    <w:rsid w:val="007C3339"/>
    <w:rsid w:val="007C342F"/>
    <w:rsid w:val="007C3784"/>
    <w:rsid w:val="007C3AF2"/>
    <w:rsid w:val="007C3B1C"/>
    <w:rsid w:val="007C45E8"/>
    <w:rsid w:val="007C4E85"/>
    <w:rsid w:val="007C51DA"/>
    <w:rsid w:val="007C5302"/>
    <w:rsid w:val="007C5374"/>
    <w:rsid w:val="007C5736"/>
    <w:rsid w:val="007C57C9"/>
    <w:rsid w:val="007C5853"/>
    <w:rsid w:val="007C5A79"/>
    <w:rsid w:val="007C5A84"/>
    <w:rsid w:val="007C5C3B"/>
    <w:rsid w:val="007C6EBA"/>
    <w:rsid w:val="007C6FDC"/>
    <w:rsid w:val="007C73A0"/>
    <w:rsid w:val="007C7487"/>
    <w:rsid w:val="007C75B9"/>
    <w:rsid w:val="007C7657"/>
    <w:rsid w:val="007C7709"/>
    <w:rsid w:val="007C7DA7"/>
    <w:rsid w:val="007D0380"/>
    <w:rsid w:val="007D078D"/>
    <w:rsid w:val="007D07D6"/>
    <w:rsid w:val="007D09F5"/>
    <w:rsid w:val="007D0A0E"/>
    <w:rsid w:val="007D110C"/>
    <w:rsid w:val="007D172C"/>
    <w:rsid w:val="007D1D86"/>
    <w:rsid w:val="007D2192"/>
    <w:rsid w:val="007D26C3"/>
    <w:rsid w:val="007D2943"/>
    <w:rsid w:val="007D2BD0"/>
    <w:rsid w:val="007D2C7C"/>
    <w:rsid w:val="007D2DBE"/>
    <w:rsid w:val="007D3032"/>
    <w:rsid w:val="007D33EF"/>
    <w:rsid w:val="007D3918"/>
    <w:rsid w:val="007D4B3F"/>
    <w:rsid w:val="007D4BBB"/>
    <w:rsid w:val="007D4E46"/>
    <w:rsid w:val="007D51A2"/>
    <w:rsid w:val="007D5874"/>
    <w:rsid w:val="007D5DCE"/>
    <w:rsid w:val="007D60C2"/>
    <w:rsid w:val="007D6286"/>
    <w:rsid w:val="007D63CF"/>
    <w:rsid w:val="007D6625"/>
    <w:rsid w:val="007D6686"/>
    <w:rsid w:val="007D69B3"/>
    <w:rsid w:val="007D6CD2"/>
    <w:rsid w:val="007D6E25"/>
    <w:rsid w:val="007D6FCA"/>
    <w:rsid w:val="007D71ED"/>
    <w:rsid w:val="007D7989"/>
    <w:rsid w:val="007E00A2"/>
    <w:rsid w:val="007E00EC"/>
    <w:rsid w:val="007E0945"/>
    <w:rsid w:val="007E0DDE"/>
    <w:rsid w:val="007E11FF"/>
    <w:rsid w:val="007E17D5"/>
    <w:rsid w:val="007E1870"/>
    <w:rsid w:val="007E204D"/>
    <w:rsid w:val="007E2277"/>
    <w:rsid w:val="007E23D4"/>
    <w:rsid w:val="007E248D"/>
    <w:rsid w:val="007E28B6"/>
    <w:rsid w:val="007E2B22"/>
    <w:rsid w:val="007E33CC"/>
    <w:rsid w:val="007E37B7"/>
    <w:rsid w:val="007E38EF"/>
    <w:rsid w:val="007E3B29"/>
    <w:rsid w:val="007E4984"/>
    <w:rsid w:val="007E4F5B"/>
    <w:rsid w:val="007E51A9"/>
    <w:rsid w:val="007E525D"/>
    <w:rsid w:val="007E5633"/>
    <w:rsid w:val="007E57A1"/>
    <w:rsid w:val="007E5B2C"/>
    <w:rsid w:val="007E5CDA"/>
    <w:rsid w:val="007E5DAC"/>
    <w:rsid w:val="007E68B1"/>
    <w:rsid w:val="007E6BCD"/>
    <w:rsid w:val="007E755E"/>
    <w:rsid w:val="007E7A6F"/>
    <w:rsid w:val="007F0D8A"/>
    <w:rsid w:val="007F0EF4"/>
    <w:rsid w:val="007F1233"/>
    <w:rsid w:val="007F1F2E"/>
    <w:rsid w:val="007F1F59"/>
    <w:rsid w:val="007F27C2"/>
    <w:rsid w:val="007F375C"/>
    <w:rsid w:val="007F380D"/>
    <w:rsid w:val="007F392D"/>
    <w:rsid w:val="007F3C9A"/>
    <w:rsid w:val="007F4905"/>
    <w:rsid w:val="007F4970"/>
    <w:rsid w:val="007F503E"/>
    <w:rsid w:val="007F5A67"/>
    <w:rsid w:val="007F5F2F"/>
    <w:rsid w:val="007F6083"/>
    <w:rsid w:val="007F743D"/>
    <w:rsid w:val="007F75F2"/>
    <w:rsid w:val="007F76F0"/>
    <w:rsid w:val="007F7A58"/>
    <w:rsid w:val="007F7C7D"/>
    <w:rsid w:val="00800292"/>
    <w:rsid w:val="0080054C"/>
    <w:rsid w:val="00800782"/>
    <w:rsid w:val="00800AE0"/>
    <w:rsid w:val="00800E4D"/>
    <w:rsid w:val="00800F23"/>
    <w:rsid w:val="0080140F"/>
    <w:rsid w:val="00801B2A"/>
    <w:rsid w:val="00801EC4"/>
    <w:rsid w:val="0080220A"/>
    <w:rsid w:val="00802703"/>
    <w:rsid w:val="00802979"/>
    <w:rsid w:val="008030A4"/>
    <w:rsid w:val="00803107"/>
    <w:rsid w:val="008036F8"/>
    <w:rsid w:val="00803AB8"/>
    <w:rsid w:val="00804CE6"/>
    <w:rsid w:val="00805249"/>
    <w:rsid w:val="008059FE"/>
    <w:rsid w:val="00805D38"/>
    <w:rsid w:val="008062BE"/>
    <w:rsid w:val="0080686B"/>
    <w:rsid w:val="00806CE5"/>
    <w:rsid w:val="008075A5"/>
    <w:rsid w:val="00807995"/>
    <w:rsid w:val="00807A57"/>
    <w:rsid w:val="00807AC7"/>
    <w:rsid w:val="00807B89"/>
    <w:rsid w:val="00807BC6"/>
    <w:rsid w:val="008100D4"/>
    <w:rsid w:val="0081059B"/>
    <w:rsid w:val="00810678"/>
    <w:rsid w:val="00810680"/>
    <w:rsid w:val="0081076B"/>
    <w:rsid w:val="00811098"/>
    <w:rsid w:val="008110DE"/>
    <w:rsid w:val="008112C7"/>
    <w:rsid w:val="00811308"/>
    <w:rsid w:val="008119EF"/>
    <w:rsid w:val="00811E17"/>
    <w:rsid w:val="0081239B"/>
    <w:rsid w:val="00812423"/>
    <w:rsid w:val="00812446"/>
    <w:rsid w:val="0081248A"/>
    <w:rsid w:val="008126E2"/>
    <w:rsid w:val="00812800"/>
    <w:rsid w:val="008128EB"/>
    <w:rsid w:val="00812D8E"/>
    <w:rsid w:val="00812F0A"/>
    <w:rsid w:val="0081353B"/>
    <w:rsid w:val="00813732"/>
    <w:rsid w:val="008137A0"/>
    <w:rsid w:val="00813888"/>
    <w:rsid w:val="008138BD"/>
    <w:rsid w:val="00813A95"/>
    <w:rsid w:val="00813AC3"/>
    <w:rsid w:val="00813EC4"/>
    <w:rsid w:val="008140C0"/>
    <w:rsid w:val="00814280"/>
    <w:rsid w:val="008145D9"/>
    <w:rsid w:val="00814FB9"/>
    <w:rsid w:val="00815346"/>
    <w:rsid w:val="008153FD"/>
    <w:rsid w:val="00815435"/>
    <w:rsid w:val="00815500"/>
    <w:rsid w:val="008159C1"/>
    <w:rsid w:val="00815A40"/>
    <w:rsid w:val="00815CA9"/>
    <w:rsid w:val="00815D93"/>
    <w:rsid w:val="00815EF5"/>
    <w:rsid w:val="008172BB"/>
    <w:rsid w:val="00817373"/>
    <w:rsid w:val="0081739F"/>
    <w:rsid w:val="008173CC"/>
    <w:rsid w:val="008175C8"/>
    <w:rsid w:val="0081770A"/>
    <w:rsid w:val="00817F1B"/>
    <w:rsid w:val="008201C1"/>
    <w:rsid w:val="00820347"/>
    <w:rsid w:val="008204B8"/>
    <w:rsid w:val="00820A6A"/>
    <w:rsid w:val="00820D1D"/>
    <w:rsid w:val="00820E20"/>
    <w:rsid w:val="00821002"/>
    <w:rsid w:val="0082193C"/>
    <w:rsid w:val="00821AAF"/>
    <w:rsid w:val="00821D51"/>
    <w:rsid w:val="00821E20"/>
    <w:rsid w:val="00821EDC"/>
    <w:rsid w:val="0082246B"/>
    <w:rsid w:val="008224A1"/>
    <w:rsid w:val="00822570"/>
    <w:rsid w:val="008227D7"/>
    <w:rsid w:val="00822904"/>
    <w:rsid w:val="008229A3"/>
    <w:rsid w:val="008229D3"/>
    <w:rsid w:val="00823410"/>
    <w:rsid w:val="0082353C"/>
    <w:rsid w:val="0082371C"/>
    <w:rsid w:val="00823907"/>
    <w:rsid w:val="00823AE8"/>
    <w:rsid w:val="0082404E"/>
    <w:rsid w:val="00824A05"/>
    <w:rsid w:val="00824AE4"/>
    <w:rsid w:val="00824B1F"/>
    <w:rsid w:val="0082502E"/>
    <w:rsid w:val="00825200"/>
    <w:rsid w:val="008254D0"/>
    <w:rsid w:val="00825576"/>
    <w:rsid w:val="00825F71"/>
    <w:rsid w:val="008262E3"/>
    <w:rsid w:val="008269D4"/>
    <w:rsid w:val="00826CD9"/>
    <w:rsid w:val="00827306"/>
    <w:rsid w:val="00827452"/>
    <w:rsid w:val="008279B1"/>
    <w:rsid w:val="008304FF"/>
    <w:rsid w:val="00830A9A"/>
    <w:rsid w:val="00831044"/>
    <w:rsid w:val="00831075"/>
    <w:rsid w:val="008312B8"/>
    <w:rsid w:val="00831504"/>
    <w:rsid w:val="00831933"/>
    <w:rsid w:val="00831A3F"/>
    <w:rsid w:val="008320EB"/>
    <w:rsid w:val="008320F1"/>
    <w:rsid w:val="008327F2"/>
    <w:rsid w:val="00832D72"/>
    <w:rsid w:val="00832F6B"/>
    <w:rsid w:val="0083393E"/>
    <w:rsid w:val="00833A55"/>
    <w:rsid w:val="00833D19"/>
    <w:rsid w:val="00833F4B"/>
    <w:rsid w:val="00834223"/>
    <w:rsid w:val="00834237"/>
    <w:rsid w:val="00834488"/>
    <w:rsid w:val="00834832"/>
    <w:rsid w:val="008348A7"/>
    <w:rsid w:val="00834A8A"/>
    <w:rsid w:val="00834BE1"/>
    <w:rsid w:val="00834E9E"/>
    <w:rsid w:val="00834EB2"/>
    <w:rsid w:val="00835A9C"/>
    <w:rsid w:val="00835D02"/>
    <w:rsid w:val="00835E77"/>
    <w:rsid w:val="00836158"/>
    <w:rsid w:val="0083623D"/>
    <w:rsid w:val="00836335"/>
    <w:rsid w:val="00836BAE"/>
    <w:rsid w:val="00836E3F"/>
    <w:rsid w:val="00837095"/>
    <w:rsid w:val="008371B5"/>
    <w:rsid w:val="008371BE"/>
    <w:rsid w:val="008372E1"/>
    <w:rsid w:val="00837EAA"/>
    <w:rsid w:val="008404A3"/>
    <w:rsid w:val="00840614"/>
    <w:rsid w:val="00840919"/>
    <w:rsid w:val="00840AAD"/>
    <w:rsid w:val="00840B23"/>
    <w:rsid w:val="00840CB0"/>
    <w:rsid w:val="008414BE"/>
    <w:rsid w:val="0084150A"/>
    <w:rsid w:val="00842044"/>
    <w:rsid w:val="00842151"/>
    <w:rsid w:val="0084265B"/>
    <w:rsid w:val="008428F8"/>
    <w:rsid w:val="00842CD8"/>
    <w:rsid w:val="00842CD9"/>
    <w:rsid w:val="00842F12"/>
    <w:rsid w:val="0084326A"/>
    <w:rsid w:val="008432E2"/>
    <w:rsid w:val="008433E1"/>
    <w:rsid w:val="00843762"/>
    <w:rsid w:val="00843807"/>
    <w:rsid w:val="00843A2F"/>
    <w:rsid w:val="00843B91"/>
    <w:rsid w:val="008446E1"/>
    <w:rsid w:val="00844B5B"/>
    <w:rsid w:val="00844B63"/>
    <w:rsid w:val="00844CB1"/>
    <w:rsid w:val="00844FA4"/>
    <w:rsid w:val="00845B47"/>
    <w:rsid w:val="0084638E"/>
    <w:rsid w:val="00846600"/>
    <w:rsid w:val="008467E4"/>
    <w:rsid w:val="00846B26"/>
    <w:rsid w:val="00846DFA"/>
    <w:rsid w:val="00847270"/>
    <w:rsid w:val="00847FA8"/>
    <w:rsid w:val="00850255"/>
    <w:rsid w:val="008502D8"/>
    <w:rsid w:val="0085033B"/>
    <w:rsid w:val="00850A8D"/>
    <w:rsid w:val="00850C2C"/>
    <w:rsid w:val="00850EAA"/>
    <w:rsid w:val="00850EF2"/>
    <w:rsid w:val="00851172"/>
    <w:rsid w:val="0085144B"/>
    <w:rsid w:val="008524F2"/>
    <w:rsid w:val="0085297A"/>
    <w:rsid w:val="008529B5"/>
    <w:rsid w:val="00852B82"/>
    <w:rsid w:val="00852C31"/>
    <w:rsid w:val="00853469"/>
    <w:rsid w:val="00853717"/>
    <w:rsid w:val="008537CB"/>
    <w:rsid w:val="0085398B"/>
    <w:rsid w:val="00853E4D"/>
    <w:rsid w:val="00853F72"/>
    <w:rsid w:val="008542CC"/>
    <w:rsid w:val="00854B5D"/>
    <w:rsid w:val="0085523A"/>
    <w:rsid w:val="00855325"/>
    <w:rsid w:val="00855701"/>
    <w:rsid w:val="00855D8A"/>
    <w:rsid w:val="00855E91"/>
    <w:rsid w:val="008563C8"/>
    <w:rsid w:val="008566B6"/>
    <w:rsid w:val="0085676A"/>
    <w:rsid w:val="00856EFB"/>
    <w:rsid w:val="0085705A"/>
    <w:rsid w:val="0085790E"/>
    <w:rsid w:val="00857A86"/>
    <w:rsid w:val="00857D31"/>
    <w:rsid w:val="008602CC"/>
    <w:rsid w:val="00860307"/>
    <w:rsid w:val="0086049A"/>
    <w:rsid w:val="0086078F"/>
    <w:rsid w:val="00860924"/>
    <w:rsid w:val="00860AFA"/>
    <w:rsid w:val="00861023"/>
    <w:rsid w:val="008610AD"/>
    <w:rsid w:val="008619E1"/>
    <w:rsid w:val="00861A5D"/>
    <w:rsid w:val="00861B69"/>
    <w:rsid w:val="00861C4A"/>
    <w:rsid w:val="008620EC"/>
    <w:rsid w:val="00862622"/>
    <w:rsid w:val="0086268A"/>
    <w:rsid w:val="0086292C"/>
    <w:rsid w:val="00862938"/>
    <w:rsid w:val="00862976"/>
    <w:rsid w:val="00862D70"/>
    <w:rsid w:val="00863299"/>
    <w:rsid w:val="00863894"/>
    <w:rsid w:val="0086389F"/>
    <w:rsid w:val="00863EFA"/>
    <w:rsid w:val="00864F36"/>
    <w:rsid w:val="00865359"/>
    <w:rsid w:val="008664E0"/>
    <w:rsid w:val="00866589"/>
    <w:rsid w:val="008667C8"/>
    <w:rsid w:val="00866972"/>
    <w:rsid w:val="00866D3D"/>
    <w:rsid w:val="0086747A"/>
    <w:rsid w:val="008677F0"/>
    <w:rsid w:val="00867D8C"/>
    <w:rsid w:val="00867E0B"/>
    <w:rsid w:val="00867F00"/>
    <w:rsid w:val="00870682"/>
    <w:rsid w:val="008709CD"/>
    <w:rsid w:val="00870A3B"/>
    <w:rsid w:val="00870AF3"/>
    <w:rsid w:val="00871363"/>
    <w:rsid w:val="00871420"/>
    <w:rsid w:val="0087177D"/>
    <w:rsid w:val="00871DC2"/>
    <w:rsid w:val="00871FC2"/>
    <w:rsid w:val="00872126"/>
    <w:rsid w:val="00872E10"/>
    <w:rsid w:val="00872E80"/>
    <w:rsid w:val="00872FA0"/>
    <w:rsid w:val="00873434"/>
    <w:rsid w:val="0087381E"/>
    <w:rsid w:val="00873E2B"/>
    <w:rsid w:val="00873FE7"/>
    <w:rsid w:val="008740EC"/>
    <w:rsid w:val="0087412D"/>
    <w:rsid w:val="008747A6"/>
    <w:rsid w:val="00874BAB"/>
    <w:rsid w:val="00874CE3"/>
    <w:rsid w:val="00874ED7"/>
    <w:rsid w:val="008751C8"/>
    <w:rsid w:val="0087528A"/>
    <w:rsid w:val="008754A4"/>
    <w:rsid w:val="008757B7"/>
    <w:rsid w:val="008759C8"/>
    <w:rsid w:val="00875AC7"/>
    <w:rsid w:val="00875EC0"/>
    <w:rsid w:val="0087630E"/>
    <w:rsid w:val="00876562"/>
    <w:rsid w:val="0087664E"/>
    <w:rsid w:val="008766E7"/>
    <w:rsid w:val="00876F15"/>
    <w:rsid w:val="008772A7"/>
    <w:rsid w:val="0087757D"/>
    <w:rsid w:val="008775B3"/>
    <w:rsid w:val="00877602"/>
    <w:rsid w:val="008777DB"/>
    <w:rsid w:val="0087792A"/>
    <w:rsid w:val="00877EE3"/>
    <w:rsid w:val="008805E7"/>
    <w:rsid w:val="008808E4"/>
    <w:rsid w:val="008809F1"/>
    <w:rsid w:val="0088239C"/>
    <w:rsid w:val="00882729"/>
    <w:rsid w:val="00883270"/>
    <w:rsid w:val="00883619"/>
    <w:rsid w:val="0088459E"/>
    <w:rsid w:val="00884601"/>
    <w:rsid w:val="00884BCB"/>
    <w:rsid w:val="00884C9A"/>
    <w:rsid w:val="00884E8E"/>
    <w:rsid w:val="00884EDE"/>
    <w:rsid w:val="0088506B"/>
    <w:rsid w:val="008851AF"/>
    <w:rsid w:val="00885769"/>
    <w:rsid w:val="00885831"/>
    <w:rsid w:val="00885D32"/>
    <w:rsid w:val="00886096"/>
    <w:rsid w:val="00886411"/>
    <w:rsid w:val="00886424"/>
    <w:rsid w:val="00886643"/>
    <w:rsid w:val="00886704"/>
    <w:rsid w:val="00886726"/>
    <w:rsid w:val="00886E63"/>
    <w:rsid w:val="008875FF"/>
    <w:rsid w:val="00887BCA"/>
    <w:rsid w:val="00887D8A"/>
    <w:rsid w:val="00887E32"/>
    <w:rsid w:val="00887FC8"/>
    <w:rsid w:val="0089046B"/>
    <w:rsid w:val="00890ACE"/>
    <w:rsid w:val="00890C00"/>
    <w:rsid w:val="00890E82"/>
    <w:rsid w:val="00891AE3"/>
    <w:rsid w:val="00891B2C"/>
    <w:rsid w:val="00891CD5"/>
    <w:rsid w:val="00891FAB"/>
    <w:rsid w:val="008927F0"/>
    <w:rsid w:val="00892B51"/>
    <w:rsid w:val="00892D18"/>
    <w:rsid w:val="00892D38"/>
    <w:rsid w:val="008931D6"/>
    <w:rsid w:val="008932A9"/>
    <w:rsid w:val="00893899"/>
    <w:rsid w:val="00893AD0"/>
    <w:rsid w:val="00893C63"/>
    <w:rsid w:val="00894A0A"/>
    <w:rsid w:val="00894F5C"/>
    <w:rsid w:val="00895022"/>
    <w:rsid w:val="00895128"/>
    <w:rsid w:val="0089520A"/>
    <w:rsid w:val="00895318"/>
    <w:rsid w:val="00895495"/>
    <w:rsid w:val="00895699"/>
    <w:rsid w:val="00895837"/>
    <w:rsid w:val="00895E02"/>
    <w:rsid w:val="008961C5"/>
    <w:rsid w:val="00896211"/>
    <w:rsid w:val="00896DC8"/>
    <w:rsid w:val="0089763A"/>
    <w:rsid w:val="00897B53"/>
    <w:rsid w:val="00897E05"/>
    <w:rsid w:val="008A00BF"/>
    <w:rsid w:val="008A017E"/>
    <w:rsid w:val="008A132D"/>
    <w:rsid w:val="008A158B"/>
    <w:rsid w:val="008A1811"/>
    <w:rsid w:val="008A1826"/>
    <w:rsid w:val="008A18DE"/>
    <w:rsid w:val="008A1B8D"/>
    <w:rsid w:val="008A1F07"/>
    <w:rsid w:val="008A24B6"/>
    <w:rsid w:val="008A2DE9"/>
    <w:rsid w:val="008A3719"/>
    <w:rsid w:val="008A3B2C"/>
    <w:rsid w:val="008A3E7F"/>
    <w:rsid w:val="008A3F3E"/>
    <w:rsid w:val="008A44AB"/>
    <w:rsid w:val="008A4785"/>
    <w:rsid w:val="008A4FCC"/>
    <w:rsid w:val="008A5469"/>
    <w:rsid w:val="008A577E"/>
    <w:rsid w:val="008A5B1B"/>
    <w:rsid w:val="008A5CD6"/>
    <w:rsid w:val="008A5D5D"/>
    <w:rsid w:val="008A60B4"/>
    <w:rsid w:val="008A60CF"/>
    <w:rsid w:val="008A6333"/>
    <w:rsid w:val="008A6653"/>
    <w:rsid w:val="008A6CB6"/>
    <w:rsid w:val="008A6D71"/>
    <w:rsid w:val="008A6DB7"/>
    <w:rsid w:val="008A6E5B"/>
    <w:rsid w:val="008A7146"/>
    <w:rsid w:val="008A740E"/>
    <w:rsid w:val="008A7647"/>
    <w:rsid w:val="008A7672"/>
    <w:rsid w:val="008A78DC"/>
    <w:rsid w:val="008A7CA3"/>
    <w:rsid w:val="008B0249"/>
    <w:rsid w:val="008B0488"/>
    <w:rsid w:val="008B0499"/>
    <w:rsid w:val="008B0FE7"/>
    <w:rsid w:val="008B2384"/>
    <w:rsid w:val="008B256C"/>
    <w:rsid w:val="008B270E"/>
    <w:rsid w:val="008B294F"/>
    <w:rsid w:val="008B2AD6"/>
    <w:rsid w:val="008B2B64"/>
    <w:rsid w:val="008B2D32"/>
    <w:rsid w:val="008B376A"/>
    <w:rsid w:val="008B385F"/>
    <w:rsid w:val="008B3CFE"/>
    <w:rsid w:val="008B3D75"/>
    <w:rsid w:val="008B3E7E"/>
    <w:rsid w:val="008B422C"/>
    <w:rsid w:val="008B49E2"/>
    <w:rsid w:val="008B4CC3"/>
    <w:rsid w:val="008B4D5C"/>
    <w:rsid w:val="008B4F6C"/>
    <w:rsid w:val="008B5235"/>
    <w:rsid w:val="008B52C2"/>
    <w:rsid w:val="008B56F8"/>
    <w:rsid w:val="008B6585"/>
    <w:rsid w:val="008B6898"/>
    <w:rsid w:val="008B68D1"/>
    <w:rsid w:val="008B764A"/>
    <w:rsid w:val="008B778F"/>
    <w:rsid w:val="008B78BA"/>
    <w:rsid w:val="008C030B"/>
    <w:rsid w:val="008C038B"/>
    <w:rsid w:val="008C03F8"/>
    <w:rsid w:val="008C06B2"/>
    <w:rsid w:val="008C09A7"/>
    <w:rsid w:val="008C108A"/>
    <w:rsid w:val="008C1191"/>
    <w:rsid w:val="008C164D"/>
    <w:rsid w:val="008C1886"/>
    <w:rsid w:val="008C1A76"/>
    <w:rsid w:val="008C1BDF"/>
    <w:rsid w:val="008C2A6E"/>
    <w:rsid w:val="008C2BC1"/>
    <w:rsid w:val="008C30BA"/>
    <w:rsid w:val="008C30F0"/>
    <w:rsid w:val="008C33E2"/>
    <w:rsid w:val="008C3D17"/>
    <w:rsid w:val="008C3FE4"/>
    <w:rsid w:val="008C4154"/>
    <w:rsid w:val="008C421F"/>
    <w:rsid w:val="008C42D0"/>
    <w:rsid w:val="008C436C"/>
    <w:rsid w:val="008C45EA"/>
    <w:rsid w:val="008C46BB"/>
    <w:rsid w:val="008C48EA"/>
    <w:rsid w:val="008C490A"/>
    <w:rsid w:val="008C492D"/>
    <w:rsid w:val="008C4971"/>
    <w:rsid w:val="008C4E16"/>
    <w:rsid w:val="008C50FD"/>
    <w:rsid w:val="008C519F"/>
    <w:rsid w:val="008C5492"/>
    <w:rsid w:val="008C58AE"/>
    <w:rsid w:val="008C5932"/>
    <w:rsid w:val="008C5A52"/>
    <w:rsid w:val="008C5B4C"/>
    <w:rsid w:val="008C6069"/>
    <w:rsid w:val="008C609E"/>
    <w:rsid w:val="008C63FE"/>
    <w:rsid w:val="008C6415"/>
    <w:rsid w:val="008C64C4"/>
    <w:rsid w:val="008C6BE7"/>
    <w:rsid w:val="008C6E18"/>
    <w:rsid w:val="008C7DB9"/>
    <w:rsid w:val="008C7E3F"/>
    <w:rsid w:val="008D0665"/>
    <w:rsid w:val="008D06D5"/>
    <w:rsid w:val="008D10E0"/>
    <w:rsid w:val="008D11B9"/>
    <w:rsid w:val="008D12C5"/>
    <w:rsid w:val="008D1A52"/>
    <w:rsid w:val="008D1AEC"/>
    <w:rsid w:val="008D1F28"/>
    <w:rsid w:val="008D2071"/>
    <w:rsid w:val="008D2094"/>
    <w:rsid w:val="008D26D7"/>
    <w:rsid w:val="008D2A29"/>
    <w:rsid w:val="008D2B48"/>
    <w:rsid w:val="008D3502"/>
    <w:rsid w:val="008D370F"/>
    <w:rsid w:val="008D3A48"/>
    <w:rsid w:val="008D48EC"/>
    <w:rsid w:val="008D4C36"/>
    <w:rsid w:val="008D5127"/>
    <w:rsid w:val="008D530E"/>
    <w:rsid w:val="008D532A"/>
    <w:rsid w:val="008D5388"/>
    <w:rsid w:val="008D53E5"/>
    <w:rsid w:val="008D57F2"/>
    <w:rsid w:val="008D58BE"/>
    <w:rsid w:val="008D59B3"/>
    <w:rsid w:val="008D5AD0"/>
    <w:rsid w:val="008D5D22"/>
    <w:rsid w:val="008D5DD7"/>
    <w:rsid w:val="008D604A"/>
    <w:rsid w:val="008D6324"/>
    <w:rsid w:val="008D65BC"/>
    <w:rsid w:val="008D686A"/>
    <w:rsid w:val="008D712B"/>
    <w:rsid w:val="008D737A"/>
    <w:rsid w:val="008D7452"/>
    <w:rsid w:val="008D75A4"/>
    <w:rsid w:val="008D76B3"/>
    <w:rsid w:val="008E0267"/>
    <w:rsid w:val="008E073E"/>
    <w:rsid w:val="008E081F"/>
    <w:rsid w:val="008E0BF5"/>
    <w:rsid w:val="008E0C75"/>
    <w:rsid w:val="008E0CB6"/>
    <w:rsid w:val="008E0D1C"/>
    <w:rsid w:val="008E1DFB"/>
    <w:rsid w:val="008E2335"/>
    <w:rsid w:val="008E2347"/>
    <w:rsid w:val="008E33C1"/>
    <w:rsid w:val="008E38D7"/>
    <w:rsid w:val="008E4631"/>
    <w:rsid w:val="008E4A1D"/>
    <w:rsid w:val="008E4C55"/>
    <w:rsid w:val="008E4DC8"/>
    <w:rsid w:val="008E55B8"/>
    <w:rsid w:val="008E5767"/>
    <w:rsid w:val="008E5B0D"/>
    <w:rsid w:val="008E6043"/>
    <w:rsid w:val="008E619D"/>
    <w:rsid w:val="008E62B4"/>
    <w:rsid w:val="008E66BA"/>
    <w:rsid w:val="008E68C1"/>
    <w:rsid w:val="008E6B52"/>
    <w:rsid w:val="008E6F24"/>
    <w:rsid w:val="008E6F39"/>
    <w:rsid w:val="008E72FF"/>
    <w:rsid w:val="008E7471"/>
    <w:rsid w:val="008E77DF"/>
    <w:rsid w:val="008E7C44"/>
    <w:rsid w:val="008E7C49"/>
    <w:rsid w:val="008F089A"/>
    <w:rsid w:val="008F0AF7"/>
    <w:rsid w:val="008F0CE9"/>
    <w:rsid w:val="008F12AB"/>
    <w:rsid w:val="008F1320"/>
    <w:rsid w:val="008F1B84"/>
    <w:rsid w:val="008F1E4C"/>
    <w:rsid w:val="008F2295"/>
    <w:rsid w:val="008F2935"/>
    <w:rsid w:val="008F2D88"/>
    <w:rsid w:val="008F364E"/>
    <w:rsid w:val="008F376C"/>
    <w:rsid w:val="008F3811"/>
    <w:rsid w:val="008F38BC"/>
    <w:rsid w:val="008F3917"/>
    <w:rsid w:val="008F399D"/>
    <w:rsid w:val="008F3D9E"/>
    <w:rsid w:val="008F3FF5"/>
    <w:rsid w:val="008F403D"/>
    <w:rsid w:val="008F4922"/>
    <w:rsid w:val="008F4A36"/>
    <w:rsid w:val="008F502A"/>
    <w:rsid w:val="008F51B5"/>
    <w:rsid w:val="008F51ED"/>
    <w:rsid w:val="008F57EF"/>
    <w:rsid w:val="008F5DB5"/>
    <w:rsid w:val="008F62A3"/>
    <w:rsid w:val="008F64D8"/>
    <w:rsid w:val="008F6D8C"/>
    <w:rsid w:val="008F6EAF"/>
    <w:rsid w:val="008F70FC"/>
    <w:rsid w:val="008F7941"/>
    <w:rsid w:val="0090059E"/>
    <w:rsid w:val="0090095F"/>
    <w:rsid w:val="0090114B"/>
    <w:rsid w:val="00901159"/>
    <w:rsid w:val="00901525"/>
    <w:rsid w:val="0090177E"/>
    <w:rsid w:val="00901ABF"/>
    <w:rsid w:val="00902368"/>
    <w:rsid w:val="00902FBE"/>
    <w:rsid w:val="009030A0"/>
    <w:rsid w:val="009037D2"/>
    <w:rsid w:val="00903924"/>
    <w:rsid w:val="00903BBA"/>
    <w:rsid w:val="00903C07"/>
    <w:rsid w:val="00903EE9"/>
    <w:rsid w:val="00903EED"/>
    <w:rsid w:val="009041E2"/>
    <w:rsid w:val="00904297"/>
    <w:rsid w:val="00904353"/>
    <w:rsid w:val="009043BC"/>
    <w:rsid w:val="009044A9"/>
    <w:rsid w:val="00904745"/>
    <w:rsid w:val="00904C3E"/>
    <w:rsid w:val="00905085"/>
    <w:rsid w:val="0090549E"/>
    <w:rsid w:val="009055A6"/>
    <w:rsid w:val="00905856"/>
    <w:rsid w:val="0090594F"/>
    <w:rsid w:val="009059DC"/>
    <w:rsid w:val="00905BB0"/>
    <w:rsid w:val="009060A7"/>
    <w:rsid w:val="0090652D"/>
    <w:rsid w:val="0090660D"/>
    <w:rsid w:val="0090670A"/>
    <w:rsid w:val="0090686F"/>
    <w:rsid w:val="00906E63"/>
    <w:rsid w:val="00907500"/>
    <w:rsid w:val="009079EB"/>
    <w:rsid w:val="00907D85"/>
    <w:rsid w:val="00910562"/>
    <w:rsid w:val="0091079D"/>
    <w:rsid w:val="009108F1"/>
    <w:rsid w:val="0091103C"/>
    <w:rsid w:val="009119FD"/>
    <w:rsid w:val="00911BF7"/>
    <w:rsid w:val="00911C29"/>
    <w:rsid w:val="00911C52"/>
    <w:rsid w:val="00911D8B"/>
    <w:rsid w:val="00911EE5"/>
    <w:rsid w:val="00912641"/>
    <w:rsid w:val="00912880"/>
    <w:rsid w:val="00912C7C"/>
    <w:rsid w:val="00912D66"/>
    <w:rsid w:val="00913100"/>
    <w:rsid w:val="009132C3"/>
    <w:rsid w:val="00913A7C"/>
    <w:rsid w:val="00913EC3"/>
    <w:rsid w:val="00914212"/>
    <w:rsid w:val="00914268"/>
    <w:rsid w:val="0091527B"/>
    <w:rsid w:val="0091528E"/>
    <w:rsid w:val="009154AC"/>
    <w:rsid w:val="00915748"/>
    <w:rsid w:val="00915F16"/>
    <w:rsid w:val="00915FFD"/>
    <w:rsid w:val="0091622E"/>
    <w:rsid w:val="00917674"/>
    <w:rsid w:val="00917BD6"/>
    <w:rsid w:val="00917C74"/>
    <w:rsid w:val="00917D61"/>
    <w:rsid w:val="00917D6A"/>
    <w:rsid w:val="00917E14"/>
    <w:rsid w:val="00920457"/>
    <w:rsid w:val="0092055B"/>
    <w:rsid w:val="00920819"/>
    <w:rsid w:val="0092088F"/>
    <w:rsid w:val="00920960"/>
    <w:rsid w:val="00920E6E"/>
    <w:rsid w:val="0092184E"/>
    <w:rsid w:val="00921D7B"/>
    <w:rsid w:val="009224EE"/>
    <w:rsid w:val="00922597"/>
    <w:rsid w:val="00922601"/>
    <w:rsid w:val="009227E3"/>
    <w:rsid w:val="00922BF4"/>
    <w:rsid w:val="00922E97"/>
    <w:rsid w:val="009233C4"/>
    <w:rsid w:val="009238DA"/>
    <w:rsid w:val="00923E49"/>
    <w:rsid w:val="009241EE"/>
    <w:rsid w:val="00924291"/>
    <w:rsid w:val="009245B4"/>
    <w:rsid w:val="009247CE"/>
    <w:rsid w:val="0092490D"/>
    <w:rsid w:val="00925137"/>
    <w:rsid w:val="0092563A"/>
    <w:rsid w:val="009256C2"/>
    <w:rsid w:val="00925CCD"/>
    <w:rsid w:val="00926235"/>
    <w:rsid w:val="00926477"/>
    <w:rsid w:val="009264A5"/>
    <w:rsid w:val="009264DA"/>
    <w:rsid w:val="00926857"/>
    <w:rsid w:val="009268B0"/>
    <w:rsid w:val="0092692B"/>
    <w:rsid w:val="00926FCD"/>
    <w:rsid w:val="009271F3"/>
    <w:rsid w:val="009277C5"/>
    <w:rsid w:val="00927FA4"/>
    <w:rsid w:val="00927FCC"/>
    <w:rsid w:val="009301BC"/>
    <w:rsid w:val="0093041F"/>
    <w:rsid w:val="00930672"/>
    <w:rsid w:val="00930891"/>
    <w:rsid w:val="009317F6"/>
    <w:rsid w:val="00931C3A"/>
    <w:rsid w:val="0093259C"/>
    <w:rsid w:val="00932F2A"/>
    <w:rsid w:val="009334A5"/>
    <w:rsid w:val="0093376C"/>
    <w:rsid w:val="00933AB2"/>
    <w:rsid w:val="00933CF4"/>
    <w:rsid w:val="00933D25"/>
    <w:rsid w:val="00934097"/>
    <w:rsid w:val="00934391"/>
    <w:rsid w:val="00934673"/>
    <w:rsid w:val="009352A1"/>
    <w:rsid w:val="00935663"/>
    <w:rsid w:val="00935E2D"/>
    <w:rsid w:val="00936027"/>
    <w:rsid w:val="00936761"/>
    <w:rsid w:val="00937162"/>
    <w:rsid w:val="009372EF"/>
    <w:rsid w:val="009377A5"/>
    <w:rsid w:val="009378BD"/>
    <w:rsid w:val="009378D4"/>
    <w:rsid w:val="009378FD"/>
    <w:rsid w:val="00937AB3"/>
    <w:rsid w:val="00937F02"/>
    <w:rsid w:val="00940787"/>
    <w:rsid w:val="00940AEF"/>
    <w:rsid w:val="00940F64"/>
    <w:rsid w:val="00941906"/>
    <w:rsid w:val="00941E78"/>
    <w:rsid w:val="009421F6"/>
    <w:rsid w:val="0094302A"/>
    <w:rsid w:val="00943793"/>
    <w:rsid w:val="00943A6F"/>
    <w:rsid w:val="00943B6D"/>
    <w:rsid w:val="00943DF0"/>
    <w:rsid w:val="00944010"/>
    <w:rsid w:val="00944484"/>
    <w:rsid w:val="00944596"/>
    <w:rsid w:val="00944763"/>
    <w:rsid w:val="00944911"/>
    <w:rsid w:val="00944AFD"/>
    <w:rsid w:val="00944DFB"/>
    <w:rsid w:val="00945315"/>
    <w:rsid w:val="0094592A"/>
    <w:rsid w:val="00945BC8"/>
    <w:rsid w:val="00946628"/>
    <w:rsid w:val="00946682"/>
    <w:rsid w:val="00946B1C"/>
    <w:rsid w:val="009477D5"/>
    <w:rsid w:val="00947A14"/>
    <w:rsid w:val="00950480"/>
    <w:rsid w:val="00950705"/>
    <w:rsid w:val="009509ED"/>
    <w:rsid w:val="00950B38"/>
    <w:rsid w:val="00950E5B"/>
    <w:rsid w:val="00950FBC"/>
    <w:rsid w:val="00951369"/>
    <w:rsid w:val="0095140A"/>
    <w:rsid w:val="00951C00"/>
    <w:rsid w:val="00951C9C"/>
    <w:rsid w:val="00951E6F"/>
    <w:rsid w:val="009520B9"/>
    <w:rsid w:val="00952782"/>
    <w:rsid w:val="009527D6"/>
    <w:rsid w:val="0095281C"/>
    <w:rsid w:val="00952CF1"/>
    <w:rsid w:val="00953565"/>
    <w:rsid w:val="009537DB"/>
    <w:rsid w:val="00953A39"/>
    <w:rsid w:val="00953A81"/>
    <w:rsid w:val="00953FBB"/>
    <w:rsid w:val="00954012"/>
    <w:rsid w:val="0095425C"/>
    <w:rsid w:val="009544DB"/>
    <w:rsid w:val="009544F0"/>
    <w:rsid w:val="009549D6"/>
    <w:rsid w:val="0095551B"/>
    <w:rsid w:val="00955960"/>
    <w:rsid w:val="009559D6"/>
    <w:rsid w:val="00955E01"/>
    <w:rsid w:val="009560CC"/>
    <w:rsid w:val="00956217"/>
    <w:rsid w:val="00956262"/>
    <w:rsid w:val="00956290"/>
    <w:rsid w:val="0095648E"/>
    <w:rsid w:val="00956557"/>
    <w:rsid w:val="00956642"/>
    <w:rsid w:val="00956B32"/>
    <w:rsid w:val="00956BB5"/>
    <w:rsid w:val="00956CE7"/>
    <w:rsid w:val="009570EE"/>
    <w:rsid w:val="00957752"/>
    <w:rsid w:val="00957924"/>
    <w:rsid w:val="00957C2A"/>
    <w:rsid w:val="00957C9B"/>
    <w:rsid w:val="00957CEA"/>
    <w:rsid w:val="009602AF"/>
    <w:rsid w:val="009605AE"/>
    <w:rsid w:val="00960628"/>
    <w:rsid w:val="009608F8"/>
    <w:rsid w:val="00960900"/>
    <w:rsid w:val="00960920"/>
    <w:rsid w:val="00960ED7"/>
    <w:rsid w:val="0096102A"/>
    <w:rsid w:val="0096111F"/>
    <w:rsid w:val="00961130"/>
    <w:rsid w:val="009612BA"/>
    <w:rsid w:val="009618F6"/>
    <w:rsid w:val="009621F4"/>
    <w:rsid w:val="009628F2"/>
    <w:rsid w:val="009629AC"/>
    <w:rsid w:val="00962D3A"/>
    <w:rsid w:val="0096375C"/>
    <w:rsid w:val="0096378F"/>
    <w:rsid w:val="00963930"/>
    <w:rsid w:val="00963B2F"/>
    <w:rsid w:val="00963BA5"/>
    <w:rsid w:val="00963BB0"/>
    <w:rsid w:val="00963D41"/>
    <w:rsid w:val="009640FB"/>
    <w:rsid w:val="009646A4"/>
    <w:rsid w:val="00964B40"/>
    <w:rsid w:val="00965772"/>
    <w:rsid w:val="009658FC"/>
    <w:rsid w:val="00966191"/>
    <w:rsid w:val="0096656F"/>
    <w:rsid w:val="00966652"/>
    <w:rsid w:val="00966654"/>
    <w:rsid w:val="009667B8"/>
    <w:rsid w:val="00966A37"/>
    <w:rsid w:val="00966B2E"/>
    <w:rsid w:val="00967040"/>
    <w:rsid w:val="00967456"/>
    <w:rsid w:val="009676A1"/>
    <w:rsid w:val="00971B2A"/>
    <w:rsid w:val="00971CB7"/>
    <w:rsid w:val="00971D8F"/>
    <w:rsid w:val="00971ED3"/>
    <w:rsid w:val="00971ED8"/>
    <w:rsid w:val="00972063"/>
    <w:rsid w:val="00972592"/>
    <w:rsid w:val="009729ED"/>
    <w:rsid w:val="00972A4C"/>
    <w:rsid w:val="00972B4A"/>
    <w:rsid w:val="00972E16"/>
    <w:rsid w:val="0097335F"/>
    <w:rsid w:val="009738EE"/>
    <w:rsid w:val="00973E80"/>
    <w:rsid w:val="009746CA"/>
    <w:rsid w:val="00974D0F"/>
    <w:rsid w:val="00974F82"/>
    <w:rsid w:val="00975038"/>
    <w:rsid w:val="009750D9"/>
    <w:rsid w:val="0097519E"/>
    <w:rsid w:val="009757E2"/>
    <w:rsid w:val="009759C3"/>
    <w:rsid w:val="00975A19"/>
    <w:rsid w:val="00975A2D"/>
    <w:rsid w:val="00975D3C"/>
    <w:rsid w:val="00975FC0"/>
    <w:rsid w:val="0097631A"/>
    <w:rsid w:val="009765AB"/>
    <w:rsid w:val="00976CE8"/>
    <w:rsid w:val="00976E42"/>
    <w:rsid w:val="00976FD4"/>
    <w:rsid w:val="00977595"/>
    <w:rsid w:val="009779AE"/>
    <w:rsid w:val="00977AF4"/>
    <w:rsid w:val="00981644"/>
    <w:rsid w:val="00981C0B"/>
    <w:rsid w:val="00981EE6"/>
    <w:rsid w:val="00982179"/>
    <w:rsid w:val="009821FB"/>
    <w:rsid w:val="00982462"/>
    <w:rsid w:val="009825F8"/>
    <w:rsid w:val="00982DE3"/>
    <w:rsid w:val="00982EA1"/>
    <w:rsid w:val="00982EB3"/>
    <w:rsid w:val="00982F16"/>
    <w:rsid w:val="00983652"/>
    <w:rsid w:val="00983AA4"/>
    <w:rsid w:val="00983AD4"/>
    <w:rsid w:val="00983CAF"/>
    <w:rsid w:val="00983E0D"/>
    <w:rsid w:val="009840E8"/>
    <w:rsid w:val="009842F8"/>
    <w:rsid w:val="00984365"/>
    <w:rsid w:val="009843E7"/>
    <w:rsid w:val="0098442A"/>
    <w:rsid w:val="009844FE"/>
    <w:rsid w:val="009848ED"/>
    <w:rsid w:val="00984973"/>
    <w:rsid w:val="00984B3E"/>
    <w:rsid w:val="00984B53"/>
    <w:rsid w:val="00984BDE"/>
    <w:rsid w:val="00984DA0"/>
    <w:rsid w:val="00985014"/>
    <w:rsid w:val="009854EC"/>
    <w:rsid w:val="00985D87"/>
    <w:rsid w:val="00985DC3"/>
    <w:rsid w:val="00986C27"/>
    <w:rsid w:val="00986E24"/>
    <w:rsid w:val="00986FA8"/>
    <w:rsid w:val="0098711E"/>
    <w:rsid w:val="00987A7C"/>
    <w:rsid w:val="00987CEA"/>
    <w:rsid w:val="00990847"/>
    <w:rsid w:val="00990D90"/>
    <w:rsid w:val="00990E0F"/>
    <w:rsid w:val="00991416"/>
    <w:rsid w:val="009917D1"/>
    <w:rsid w:val="00991AB4"/>
    <w:rsid w:val="00991BBE"/>
    <w:rsid w:val="00991CB9"/>
    <w:rsid w:val="00991E4E"/>
    <w:rsid w:val="009921C1"/>
    <w:rsid w:val="00992690"/>
    <w:rsid w:val="00992772"/>
    <w:rsid w:val="009927C6"/>
    <w:rsid w:val="0099287A"/>
    <w:rsid w:val="00992A84"/>
    <w:rsid w:val="00992DAC"/>
    <w:rsid w:val="009932A5"/>
    <w:rsid w:val="00993E13"/>
    <w:rsid w:val="00993F75"/>
    <w:rsid w:val="0099473C"/>
    <w:rsid w:val="009948A0"/>
    <w:rsid w:val="009948C7"/>
    <w:rsid w:val="00994AFD"/>
    <w:rsid w:val="0099588A"/>
    <w:rsid w:val="00995A2E"/>
    <w:rsid w:val="00995CA3"/>
    <w:rsid w:val="00995E4B"/>
    <w:rsid w:val="00996084"/>
    <w:rsid w:val="0099608E"/>
    <w:rsid w:val="0099629B"/>
    <w:rsid w:val="009967C9"/>
    <w:rsid w:val="00996A11"/>
    <w:rsid w:val="0099722D"/>
    <w:rsid w:val="009975BB"/>
    <w:rsid w:val="00997627"/>
    <w:rsid w:val="0099769A"/>
    <w:rsid w:val="00997907"/>
    <w:rsid w:val="0099799A"/>
    <w:rsid w:val="009A0451"/>
    <w:rsid w:val="009A07C7"/>
    <w:rsid w:val="009A0A9D"/>
    <w:rsid w:val="009A10B9"/>
    <w:rsid w:val="009A189B"/>
    <w:rsid w:val="009A1A3D"/>
    <w:rsid w:val="009A21CA"/>
    <w:rsid w:val="009A252B"/>
    <w:rsid w:val="009A252E"/>
    <w:rsid w:val="009A2FEC"/>
    <w:rsid w:val="009A36F8"/>
    <w:rsid w:val="009A3D37"/>
    <w:rsid w:val="009A4193"/>
    <w:rsid w:val="009A460C"/>
    <w:rsid w:val="009A49B0"/>
    <w:rsid w:val="009A51B8"/>
    <w:rsid w:val="009A5365"/>
    <w:rsid w:val="009A5BD4"/>
    <w:rsid w:val="009A5E4C"/>
    <w:rsid w:val="009A5ECB"/>
    <w:rsid w:val="009A65A5"/>
    <w:rsid w:val="009A6A3C"/>
    <w:rsid w:val="009A6B7D"/>
    <w:rsid w:val="009A6BC6"/>
    <w:rsid w:val="009A6E86"/>
    <w:rsid w:val="009A71BA"/>
    <w:rsid w:val="009A7516"/>
    <w:rsid w:val="009A7D0F"/>
    <w:rsid w:val="009B1064"/>
    <w:rsid w:val="009B1225"/>
    <w:rsid w:val="009B12A1"/>
    <w:rsid w:val="009B156A"/>
    <w:rsid w:val="009B1FF3"/>
    <w:rsid w:val="009B2366"/>
    <w:rsid w:val="009B237B"/>
    <w:rsid w:val="009B284F"/>
    <w:rsid w:val="009B2B2F"/>
    <w:rsid w:val="009B2D00"/>
    <w:rsid w:val="009B2E62"/>
    <w:rsid w:val="009B3109"/>
    <w:rsid w:val="009B35A5"/>
    <w:rsid w:val="009B3665"/>
    <w:rsid w:val="009B3787"/>
    <w:rsid w:val="009B37DA"/>
    <w:rsid w:val="009B3FA3"/>
    <w:rsid w:val="009B3FAF"/>
    <w:rsid w:val="009B463B"/>
    <w:rsid w:val="009B47D0"/>
    <w:rsid w:val="009B48F4"/>
    <w:rsid w:val="009B4E88"/>
    <w:rsid w:val="009B4EA6"/>
    <w:rsid w:val="009B506F"/>
    <w:rsid w:val="009B517C"/>
    <w:rsid w:val="009B528D"/>
    <w:rsid w:val="009B560E"/>
    <w:rsid w:val="009B5EB7"/>
    <w:rsid w:val="009B6403"/>
    <w:rsid w:val="009B648E"/>
    <w:rsid w:val="009B68A1"/>
    <w:rsid w:val="009B6960"/>
    <w:rsid w:val="009B6993"/>
    <w:rsid w:val="009B6B07"/>
    <w:rsid w:val="009B71C1"/>
    <w:rsid w:val="009B7412"/>
    <w:rsid w:val="009B744F"/>
    <w:rsid w:val="009B748E"/>
    <w:rsid w:val="009B75C4"/>
    <w:rsid w:val="009B7815"/>
    <w:rsid w:val="009B7A9C"/>
    <w:rsid w:val="009C0175"/>
    <w:rsid w:val="009C0272"/>
    <w:rsid w:val="009C0630"/>
    <w:rsid w:val="009C12ED"/>
    <w:rsid w:val="009C1359"/>
    <w:rsid w:val="009C135F"/>
    <w:rsid w:val="009C1C28"/>
    <w:rsid w:val="009C1EC5"/>
    <w:rsid w:val="009C28BE"/>
    <w:rsid w:val="009C2949"/>
    <w:rsid w:val="009C37A1"/>
    <w:rsid w:val="009C3B90"/>
    <w:rsid w:val="009C3BFE"/>
    <w:rsid w:val="009C4137"/>
    <w:rsid w:val="009C4186"/>
    <w:rsid w:val="009C4280"/>
    <w:rsid w:val="009C4A00"/>
    <w:rsid w:val="009C4A21"/>
    <w:rsid w:val="009C4AB2"/>
    <w:rsid w:val="009C5027"/>
    <w:rsid w:val="009C5084"/>
    <w:rsid w:val="009C508D"/>
    <w:rsid w:val="009C50AB"/>
    <w:rsid w:val="009C50C2"/>
    <w:rsid w:val="009C553D"/>
    <w:rsid w:val="009C5C16"/>
    <w:rsid w:val="009C62B1"/>
    <w:rsid w:val="009C64B6"/>
    <w:rsid w:val="009C6849"/>
    <w:rsid w:val="009C6D95"/>
    <w:rsid w:val="009C7618"/>
    <w:rsid w:val="009C791A"/>
    <w:rsid w:val="009C7EE2"/>
    <w:rsid w:val="009D034B"/>
    <w:rsid w:val="009D0EFA"/>
    <w:rsid w:val="009D116F"/>
    <w:rsid w:val="009D126B"/>
    <w:rsid w:val="009D164A"/>
    <w:rsid w:val="009D19FA"/>
    <w:rsid w:val="009D1A1C"/>
    <w:rsid w:val="009D2832"/>
    <w:rsid w:val="009D2D68"/>
    <w:rsid w:val="009D348A"/>
    <w:rsid w:val="009D34A3"/>
    <w:rsid w:val="009D34C5"/>
    <w:rsid w:val="009D3849"/>
    <w:rsid w:val="009D3BA3"/>
    <w:rsid w:val="009D3CFB"/>
    <w:rsid w:val="009D3D48"/>
    <w:rsid w:val="009D3F3B"/>
    <w:rsid w:val="009D4117"/>
    <w:rsid w:val="009D41AE"/>
    <w:rsid w:val="009D45EB"/>
    <w:rsid w:val="009D4D21"/>
    <w:rsid w:val="009D4E36"/>
    <w:rsid w:val="009D4FB1"/>
    <w:rsid w:val="009D5349"/>
    <w:rsid w:val="009D53D6"/>
    <w:rsid w:val="009D5BEE"/>
    <w:rsid w:val="009D5D76"/>
    <w:rsid w:val="009D6033"/>
    <w:rsid w:val="009D6043"/>
    <w:rsid w:val="009D6451"/>
    <w:rsid w:val="009D73B4"/>
    <w:rsid w:val="009D74AF"/>
    <w:rsid w:val="009D75CD"/>
    <w:rsid w:val="009D7864"/>
    <w:rsid w:val="009D7BF7"/>
    <w:rsid w:val="009D7CA4"/>
    <w:rsid w:val="009D7D76"/>
    <w:rsid w:val="009D7F4F"/>
    <w:rsid w:val="009E0038"/>
    <w:rsid w:val="009E0618"/>
    <w:rsid w:val="009E0A25"/>
    <w:rsid w:val="009E0A53"/>
    <w:rsid w:val="009E0DD3"/>
    <w:rsid w:val="009E0E93"/>
    <w:rsid w:val="009E1128"/>
    <w:rsid w:val="009E1134"/>
    <w:rsid w:val="009E1203"/>
    <w:rsid w:val="009E18EC"/>
    <w:rsid w:val="009E19FD"/>
    <w:rsid w:val="009E1C8B"/>
    <w:rsid w:val="009E2226"/>
    <w:rsid w:val="009E2791"/>
    <w:rsid w:val="009E32E9"/>
    <w:rsid w:val="009E3300"/>
    <w:rsid w:val="009E3580"/>
    <w:rsid w:val="009E37D3"/>
    <w:rsid w:val="009E406A"/>
    <w:rsid w:val="009E41C3"/>
    <w:rsid w:val="009E41D8"/>
    <w:rsid w:val="009E4AE5"/>
    <w:rsid w:val="009E4B48"/>
    <w:rsid w:val="009E59F5"/>
    <w:rsid w:val="009E716F"/>
    <w:rsid w:val="009E7287"/>
    <w:rsid w:val="009E74E5"/>
    <w:rsid w:val="009E75B1"/>
    <w:rsid w:val="009E7717"/>
    <w:rsid w:val="009E7AAA"/>
    <w:rsid w:val="009E7BAD"/>
    <w:rsid w:val="009F0010"/>
    <w:rsid w:val="009F02FB"/>
    <w:rsid w:val="009F0305"/>
    <w:rsid w:val="009F05EE"/>
    <w:rsid w:val="009F07C3"/>
    <w:rsid w:val="009F08F5"/>
    <w:rsid w:val="009F0FFC"/>
    <w:rsid w:val="009F1256"/>
    <w:rsid w:val="009F200E"/>
    <w:rsid w:val="009F23C1"/>
    <w:rsid w:val="009F23F9"/>
    <w:rsid w:val="009F2E40"/>
    <w:rsid w:val="009F2F1C"/>
    <w:rsid w:val="009F31AA"/>
    <w:rsid w:val="009F3373"/>
    <w:rsid w:val="009F3802"/>
    <w:rsid w:val="009F383D"/>
    <w:rsid w:val="009F391A"/>
    <w:rsid w:val="009F3955"/>
    <w:rsid w:val="009F3BC4"/>
    <w:rsid w:val="009F3D41"/>
    <w:rsid w:val="009F3D9E"/>
    <w:rsid w:val="009F4150"/>
    <w:rsid w:val="009F42BD"/>
    <w:rsid w:val="009F42D1"/>
    <w:rsid w:val="009F486A"/>
    <w:rsid w:val="009F4991"/>
    <w:rsid w:val="009F4F7F"/>
    <w:rsid w:val="009F5679"/>
    <w:rsid w:val="009F57CD"/>
    <w:rsid w:val="009F5A17"/>
    <w:rsid w:val="009F5A1D"/>
    <w:rsid w:val="009F60A7"/>
    <w:rsid w:val="009F69E7"/>
    <w:rsid w:val="009F6BFD"/>
    <w:rsid w:val="009F7F18"/>
    <w:rsid w:val="00A001B9"/>
    <w:rsid w:val="00A001D3"/>
    <w:rsid w:val="00A00208"/>
    <w:rsid w:val="00A002E0"/>
    <w:rsid w:val="00A00460"/>
    <w:rsid w:val="00A008A6"/>
    <w:rsid w:val="00A009CB"/>
    <w:rsid w:val="00A00C1D"/>
    <w:rsid w:val="00A0110A"/>
    <w:rsid w:val="00A01404"/>
    <w:rsid w:val="00A01684"/>
    <w:rsid w:val="00A018A0"/>
    <w:rsid w:val="00A01907"/>
    <w:rsid w:val="00A020A0"/>
    <w:rsid w:val="00A02B42"/>
    <w:rsid w:val="00A02D66"/>
    <w:rsid w:val="00A02E23"/>
    <w:rsid w:val="00A02EE2"/>
    <w:rsid w:val="00A0348D"/>
    <w:rsid w:val="00A0352B"/>
    <w:rsid w:val="00A037B1"/>
    <w:rsid w:val="00A03AEE"/>
    <w:rsid w:val="00A03E9C"/>
    <w:rsid w:val="00A03FCE"/>
    <w:rsid w:val="00A041E6"/>
    <w:rsid w:val="00A04336"/>
    <w:rsid w:val="00A046D4"/>
    <w:rsid w:val="00A04E45"/>
    <w:rsid w:val="00A04F79"/>
    <w:rsid w:val="00A05547"/>
    <w:rsid w:val="00A056DD"/>
    <w:rsid w:val="00A05D44"/>
    <w:rsid w:val="00A0611F"/>
    <w:rsid w:val="00A06A15"/>
    <w:rsid w:val="00A07A10"/>
    <w:rsid w:val="00A101F0"/>
    <w:rsid w:val="00A105AD"/>
    <w:rsid w:val="00A108B7"/>
    <w:rsid w:val="00A10B06"/>
    <w:rsid w:val="00A111FF"/>
    <w:rsid w:val="00A11DC9"/>
    <w:rsid w:val="00A11E5A"/>
    <w:rsid w:val="00A1211A"/>
    <w:rsid w:val="00A12709"/>
    <w:rsid w:val="00A12C5F"/>
    <w:rsid w:val="00A13043"/>
    <w:rsid w:val="00A13084"/>
    <w:rsid w:val="00A135A4"/>
    <w:rsid w:val="00A13A65"/>
    <w:rsid w:val="00A13BFE"/>
    <w:rsid w:val="00A14623"/>
    <w:rsid w:val="00A147E9"/>
    <w:rsid w:val="00A1543C"/>
    <w:rsid w:val="00A1575B"/>
    <w:rsid w:val="00A158A6"/>
    <w:rsid w:val="00A15A54"/>
    <w:rsid w:val="00A15D35"/>
    <w:rsid w:val="00A16159"/>
    <w:rsid w:val="00A164A0"/>
    <w:rsid w:val="00A1670C"/>
    <w:rsid w:val="00A167CD"/>
    <w:rsid w:val="00A1707A"/>
    <w:rsid w:val="00A1772C"/>
    <w:rsid w:val="00A1796A"/>
    <w:rsid w:val="00A1799F"/>
    <w:rsid w:val="00A17BEA"/>
    <w:rsid w:val="00A2011B"/>
    <w:rsid w:val="00A2037C"/>
    <w:rsid w:val="00A20847"/>
    <w:rsid w:val="00A21CCA"/>
    <w:rsid w:val="00A21DA9"/>
    <w:rsid w:val="00A21EDE"/>
    <w:rsid w:val="00A222F7"/>
    <w:rsid w:val="00A224E0"/>
    <w:rsid w:val="00A22A41"/>
    <w:rsid w:val="00A22C40"/>
    <w:rsid w:val="00A22D2C"/>
    <w:rsid w:val="00A2322B"/>
    <w:rsid w:val="00A2325A"/>
    <w:rsid w:val="00A234AA"/>
    <w:rsid w:val="00A237FC"/>
    <w:rsid w:val="00A239D4"/>
    <w:rsid w:val="00A24406"/>
    <w:rsid w:val="00A2452C"/>
    <w:rsid w:val="00A24704"/>
    <w:rsid w:val="00A248F0"/>
    <w:rsid w:val="00A24C0C"/>
    <w:rsid w:val="00A24E7B"/>
    <w:rsid w:val="00A25053"/>
    <w:rsid w:val="00A2523B"/>
    <w:rsid w:val="00A25A83"/>
    <w:rsid w:val="00A25A8B"/>
    <w:rsid w:val="00A25CC8"/>
    <w:rsid w:val="00A25F7E"/>
    <w:rsid w:val="00A25F83"/>
    <w:rsid w:val="00A260D4"/>
    <w:rsid w:val="00A2641F"/>
    <w:rsid w:val="00A2660B"/>
    <w:rsid w:val="00A2664B"/>
    <w:rsid w:val="00A2686F"/>
    <w:rsid w:val="00A268C4"/>
    <w:rsid w:val="00A26C59"/>
    <w:rsid w:val="00A26DF2"/>
    <w:rsid w:val="00A27501"/>
    <w:rsid w:val="00A277DB"/>
    <w:rsid w:val="00A27EBD"/>
    <w:rsid w:val="00A30141"/>
    <w:rsid w:val="00A303C7"/>
    <w:rsid w:val="00A303F6"/>
    <w:rsid w:val="00A305F8"/>
    <w:rsid w:val="00A306D9"/>
    <w:rsid w:val="00A308E9"/>
    <w:rsid w:val="00A3101A"/>
    <w:rsid w:val="00A3142C"/>
    <w:rsid w:val="00A3149A"/>
    <w:rsid w:val="00A314AA"/>
    <w:rsid w:val="00A314BB"/>
    <w:rsid w:val="00A31954"/>
    <w:rsid w:val="00A31AC4"/>
    <w:rsid w:val="00A31E85"/>
    <w:rsid w:val="00A31EF4"/>
    <w:rsid w:val="00A31F67"/>
    <w:rsid w:val="00A32780"/>
    <w:rsid w:val="00A32BF4"/>
    <w:rsid w:val="00A33CAA"/>
    <w:rsid w:val="00A33E6D"/>
    <w:rsid w:val="00A34143"/>
    <w:rsid w:val="00A34466"/>
    <w:rsid w:val="00A344A5"/>
    <w:rsid w:val="00A34B1A"/>
    <w:rsid w:val="00A34DB2"/>
    <w:rsid w:val="00A35FC4"/>
    <w:rsid w:val="00A36080"/>
    <w:rsid w:val="00A37465"/>
    <w:rsid w:val="00A3768E"/>
    <w:rsid w:val="00A376F3"/>
    <w:rsid w:val="00A37A7C"/>
    <w:rsid w:val="00A4006B"/>
    <w:rsid w:val="00A4035C"/>
    <w:rsid w:val="00A40733"/>
    <w:rsid w:val="00A41203"/>
    <w:rsid w:val="00A412A6"/>
    <w:rsid w:val="00A4172C"/>
    <w:rsid w:val="00A418D2"/>
    <w:rsid w:val="00A41966"/>
    <w:rsid w:val="00A41A37"/>
    <w:rsid w:val="00A41B13"/>
    <w:rsid w:val="00A41C14"/>
    <w:rsid w:val="00A41FF2"/>
    <w:rsid w:val="00A42195"/>
    <w:rsid w:val="00A424DF"/>
    <w:rsid w:val="00A426EA"/>
    <w:rsid w:val="00A42976"/>
    <w:rsid w:val="00A4360B"/>
    <w:rsid w:val="00A43840"/>
    <w:rsid w:val="00A43E78"/>
    <w:rsid w:val="00A43FE9"/>
    <w:rsid w:val="00A44790"/>
    <w:rsid w:val="00A44BA0"/>
    <w:rsid w:val="00A455B1"/>
    <w:rsid w:val="00A45AF9"/>
    <w:rsid w:val="00A45D05"/>
    <w:rsid w:val="00A45F37"/>
    <w:rsid w:val="00A45FAF"/>
    <w:rsid w:val="00A4646E"/>
    <w:rsid w:val="00A464D3"/>
    <w:rsid w:val="00A4671E"/>
    <w:rsid w:val="00A46E41"/>
    <w:rsid w:val="00A46EBB"/>
    <w:rsid w:val="00A47049"/>
    <w:rsid w:val="00A4708A"/>
    <w:rsid w:val="00A470D6"/>
    <w:rsid w:val="00A472B6"/>
    <w:rsid w:val="00A4737D"/>
    <w:rsid w:val="00A478A8"/>
    <w:rsid w:val="00A47B59"/>
    <w:rsid w:val="00A47BD0"/>
    <w:rsid w:val="00A47D4F"/>
    <w:rsid w:val="00A5023A"/>
    <w:rsid w:val="00A50292"/>
    <w:rsid w:val="00A5056C"/>
    <w:rsid w:val="00A50771"/>
    <w:rsid w:val="00A508C2"/>
    <w:rsid w:val="00A50F77"/>
    <w:rsid w:val="00A5136A"/>
    <w:rsid w:val="00A51562"/>
    <w:rsid w:val="00A515E6"/>
    <w:rsid w:val="00A516E5"/>
    <w:rsid w:val="00A51A78"/>
    <w:rsid w:val="00A51D42"/>
    <w:rsid w:val="00A520D9"/>
    <w:rsid w:val="00A5216D"/>
    <w:rsid w:val="00A524BE"/>
    <w:rsid w:val="00A52FC3"/>
    <w:rsid w:val="00A5301C"/>
    <w:rsid w:val="00A53555"/>
    <w:rsid w:val="00A53EE3"/>
    <w:rsid w:val="00A54133"/>
    <w:rsid w:val="00A541EB"/>
    <w:rsid w:val="00A54744"/>
    <w:rsid w:val="00A54841"/>
    <w:rsid w:val="00A54DF5"/>
    <w:rsid w:val="00A54F25"/>
    <w:rsid w:val="00A55222"/>
    <w:rsid w:val="00A55910"/>
    <w:rsid w:val="00A55DD6"/>
    <w:rsid w:val="00A55E4C"/>
    <w:rsid w:val="00A564C8"/>
    <w:rsid w:val="00A566FB"/>
    <w:rsid w:val="00A568BE"/>
    <w:rsid w:val="00A56CF8"/>
    <w:rsid w:val="00A56DF9"/>
    <w:rsid w:val="00A56F0D"/>
    <w:rsid w:val="00A57083"/>
    <w:rsid w:val="00A57297"/>
    <w:rsid w:val="00A5740B"/>
    <w:rsid w:val="00A5760B"/>
    <w:rsid w:val="00A60864"/>
    <w:rsid w:val="00A60992"/>
    <w:rsid w:val="00A609E8"/>
    <w:rsid w:val="00A611C9"/>
    <w:rsid w:val="00A6136B"/>
    <w:rsid w:val="00A613D3"/>
    <w:rsid w:val="00A618D6"/>
    <w:rsid w:val="00A61A20"/>
    <w:rsid w:val="00A61D50"/>
    <w:rsid w:val="00A6233C"/>
    <w:rsid w:val="00A62470"/>
    <w:rsid w:val="00A62CA6"/>
    <w:rsid w:val="00A6395A"/>
    <w:rsid w:val="00A63B3B"/>
    <w:rsid w:val="00A63FBF"/>
    <w:rsid w:val="00A6458F"/>
    <w:rsid w:val="00A6463F"/>
    <w:rsid w:val="00A64A82"/>
    <w:rsid w:val="00A64D27"/>
    <w:rsid w:val="00A64D4B"/>
    <w:rsid w:val="00A64D9C"/>
    <w:rsid w:val="00A64E17"/>
    <w:rsid w:val="00A652E1"/>
    <w:rsid w:val="00A65716"/>
    <w:rsid w:val="00A65EE5"/>
    <w:rsid w:val="00A65F06"/>
    <w:rsid w:val="00A662BD"/>
    <w:rsid w:val="00A66B9C"/>
    <w:rsid w:val="00A66F5B"/>
    <w:rsid w:val="00A673B2"/>
    <w:rsid w:val="00A67EC7"/>
    <w:rsid w:val="00A70038"/>
    <w:rsid w:val="00A7022B"/>
    <w:rsid w:val="00A70C16"/>
    <w:rsid w:val="00A70F21"/>
    <w:rsid w:val="00A712B1"/>
    <w:rsid w:val="00A71969"/>
    <w:rsid w:val="00A719CD"/>
    <w:rsid w:val="00A71BF3"/>
    <w:rsid w:val="00A71F57"/>
    <w:rsid w:val="00A720CB"/>
    <w:rsid w:val="00A7249E"/>
    <w:rsid w:val="00A72542"/>
    <w:rsid w:val="00A72552"/>
    <w:rsid w:val="00A72A30"/>
    <w:rsid w:val="00A72B6E"/>
    <w:rsid w:val="00A72C40"/>
    <w:rsid w:val="00A72EB9"/>
    <w:rsid w:val="00A7364F"/>
    <w:rsid w:val="00A73ADB"/>
    <w:rsid w:val="00A73F96"/>
    <w:rsid w:val="00A73FB6"/>
    <w:rsid w:val="00A7405E"/>
    <w:rsid w:val="00A7426E"/>
    <w:rsid w:val="00A743A1"/>
    <w:rsid w:val="00A744E0"/>
    <w:rsid w:val="00A74870"/>
    <w:rsid w:val="00A748DB"/>
    <w:rsid w:val="00A74B2F"/>
    <w:rsid w:val="00A75162"/>
    <w:rsid w:val="00A7547E"/>
    <w:rsid w:val="00A757D5"/>
    <w:rsid w:val="00A760C6"/>
    <w:rsid w:val="00A76663"/>
    <w:rsid w:val="00A76832"/>
    <w:rsid w:val="00A76875"/>
    <w:rsid w:val="00A769E0"/>
    <w:rsid w:val="00A76F58"/>
    <w:rsid w:val="00A77201"/>
    <w:rsid w:val="00A772A7"/>
    <w:rsid w:val="00A7763F"/>
    <w:rsid w:val="00A777E1"/>
    <w:rsid w:val="00A77980"/>
    <w:rsid w:val="00A77D19"/>
    <w:rsid w:val="00A77F86"/>
    <w:rsid w:val="00A8006F"/>
    <w:rsid w:val="00A8015A"/>
    <w:rsid w:val="00A804B9"/>
    <w:rsid w:val="00A80520"/>
    <w:rsid w:val="00A80989"/>
    <w:rsid w:val="00A80A34"/>
    <w:rsid w:val="00A81781"/>
    <w:rsid w:val="00A81876"/>
    <w:rsid w:val="00A8220C"/>
    <w:rsid w:val="00A8250D"/>
    <w:rsid w:val="00A83ED3"/>
    <w:rsid w:val="00A843B1"/>
    <w:rsid w:val="00A847B2"/>
    <w:rsid w:val="00A84CF9"/>
    <w:rsid w:val="00A8528E"/>
    <w:rsid w:val="00A85305"/>
    <w:rsid w:val="00A85A8F"/>
    <w:rsid w:val="00A85F5C"/>
    <w:rsid w:val="00A863FA"/>
    <w:rsid w:val="00A867FD"/>
    <w:rsid w:val="00A868CA"/>
    <w:rsid w:val="00A8691A"/>
    <w:rsid w:val="00A87856"/>
    <w:rsid w:val="00A87ED3"/>
    <w:rsid w:val="00A87FC4"/>
    <w:rsid w:val="00A90325"/>
    <w:rsid w:val="00A90447"/>
    <w:rsid w:val="00A90906"/>
    <w:rsid w:val="00A909B2"/>
    <w:rsid w:val="00A90B35"/>
    <w:rsid w:val="00A90E24"/>
    <w:rsid w:val="00A90E34"/>
    <w:rsid w:val="00A90F84"/>
    <w:rsid w:val="00A91635"/>
    <w:rsid w:val="00A9194C"/>
    <w:rsid w:val="00A91981"/>
    <w:rsid w:val="00A91BF3"/>
    <w:rsid w:val="00A91C39"/>
    <w:rsid w:val="00A9222D"/>
    <w:rsid w:val="00A923F7"/>
    <w:rsid w:val="00A926F6"/>
    <w:rsid w:val="00A9272E"/>
    <w:rsid w:val="00A927C1"/>
    <w:rsid w:val="00A9285E"/>
    <w:rsid w:val="00A928AE"/>
    <w:rsid w:val="00A92DF5"/>
    <w:rsid w:val="00A93025"/>
    <w:rsid w:val="00A935FD"/>
    <w:rsid w:val="00A93842"/>
    <w:rsid w:val="00A93C8C"/>
    <w:rsid w:val="00A9415D"/>
    <w:rsid w:val="00A94536"/>
    <w:rsid w:val="00A94C91"/>
    <w:rsid w:val="00A95349"/>
    <w:rsid w:val="00A95C19"/>
    <w:rsid w:val="00A95FE7"/>
    <w:rsid w:val="00A96B12"/>
    <w:rsid w:val="00A976E8"/>
    <w:rsid w:val="00A979D4"/>
    <w:rsid w:val="00AA011E"/>
    <w:rsid w:val="00AA0232"/>
    <w:rsid w:val="00AA0500"/>
    <w:rsid w:val="00AA0566"/>
    <w:rsid w:val="00AA05F5"/>
    <w:rsid w:val="00AA106F"/>
    <w:rsid w:val="00AA16A7"/>
    <w:rsid w:val="00AA1984"/>
    <w:rsid w:val="00AA224A"/>
    <w:rsid w:val="00AA2329"/>
    <w:rsid w:val="00AA317A"/>
    <w:rsid w:val="00AA3248"/>
    <w:rsid w:val="00AA337B"/>
    <w:rsid w:val="00AA36B5"/>
    <w:rsid w:val="00AA3F68"/>
    <w:rsid w:val="00AA44BD"/>
    <w:rsid w:val="00AA514D"/>
    <w:rsid w:val="00AA52D7"/>
    <w:rsid w:val="00AA53AB"/>
    <w:rsid w:val="00AA54F1"/>
    <w:rsid w:val="00AA55D0"/>
    <w:rsid w:val="00AA5823"/>
    <w:rsid w:val="00AA593F"/>
    <w:rsid w:val="00AA59AB"/>
    <w:rsid w:val="00AA59D1"/>
    <w:rsid w:val="00AA5C4F"/>
    <w:rsid w:val="00AA5EDC"/>
    <w:rsid w:val="00AA622F"/>
    <w:rsid w:val="00AA6603"/>
    <w:rsid w:val="00AA6CB2"/>
    <w:rsid w:val="00AA7068"/>
    <w:rsid w:val="00AA7259"/>
    <w:rsid w:val="00AA72B1"/>
    <w:rsid w:val="00AA72B2"/>
    <w:rsid w:val="00AA7630"/>
    <w:rsid w:val="00AA78B2"/>
    <w:rsid w:val="00AA7D54"/>
    <w:rsid w:val="00AA7D98"/>
    <w:rsid w:val="00AB01B1"/>
    <w:rsid w:val="00AB0963"/>
    <w:rsid w:val="00AB0A5A"/>
    <w:rsid w:val="00AB0CE8"/>
    <w:rsid w:val="00AB121E"/>
    <w:rsid w:val="00AB1340"/>
    <w:rsid w:val="00AB1605"/>
    <w:rsid w:val="00AB1881"/>
    <w:rsid w:val="00AB1ACC"/>
    <w:rsid w:val="00AB27EC"/>
    <w:rsid w:val="00AB2825"/>
    <w:rsid w:val="00AB2A55"/>
    <w:rsid w:val="00AB2AF1"/>
    <w:rsid w:val="00AB3064"/>
    <w:rsid w:val="00AB33D8"/>
    <w:rsid w:val="00AB366D"/>
    <w:rsid w:val="00AB3847"/>
    <w:rsid w:val="00AB39FB"/>
    <w:rsid w:val="00AB40B6"/>
    <w:rsid w:val="00AB44CE"/>
    <w:rsid w:val="00AB4A5A"/>
    <w:rsid w:val="00AB4C3B"/>
    <w:rsid w:val="00AB4D52"/>
    <w:rsid w:val="00AB4F0B"/>
    <w:rsid w:val="00AB5032"/>
    <w:rsid w:val="00AB5463"/>
    <w:rsid w:val="00AB56B8"/>
    <w:rsid w:val="00AB5862"/>
    <w:rsid w:val="00AB5DF7"/>
    <w:rsid w:val="00AB5F5A"/>
    <w:rsid w:val="00AB68D7"/>
    <w:rsid w:val="00AB6EFB"/>
    <w:rsid w:val="00AB70FF"/>
    <w:rsid w:val="00AB751A"/>
    <w:rsid w:val="00AB7B05"/>
    <w:rsid w:val="00AB7BB3"/>
    <w:rsid w:val="00AB7E91"/>
    <w:rsid w:val="00AC0D19"/>
    <w:rsid w:val="00AC129E"/>
    <w:rsid w:val="00AC1366"/>
    <w:rsid w:val="00AC1EFA"/>
    <w:rsid w:val="00AC1F5E"/>
    <w:rsid w:val="00AC1F68"/>
    <w:rsid w:val="00AC23D9"/>
    <w:rsid w:val="00AC25A1"/>
    <w:rsid w:val="00AC3457"/>
    <w:rsid w:val="00AC36EE"/>
    <w:rsid w:val="00AC3CEF"/>
    <w:rsid w:val="00AC3D61"/>
    <w:rsid w:val="00AC3D95"/>
    <w:rsid w:val="00AC409B"/>
    <w:rsid w:val="00AC44BF"/>
    <w:rsid w:val="00AC4A77"/>
    <w:rsid w:val="00AC4E9E"/>
    <w:rsid w:val="00AC4F6F"/>
    <w:rsid w:val="00AC51E6"/>
    <w:rsid w:val="00AC5EA7"/>
    <w:rsid w:val="00AC6C5D"/>
    <w:rsid w:val="00AC6F75"/>
    <w:rsid w:val="00AC77CF"/>
    <w:rsid w:val="00AC78FD"/>
    <w:rsid w:val="00AC7DFB"/>
    <w:rsid w:val="00AC7E1E"/>
    <w:rsid w:val="00AC7E4F"/>
    <w:rsid w:val="00AC7F1F"/>
    <w:rsid w:val="00AD0239"/>
    <w:rsid w:val="00AD0582"/>
    <w:rsid w:val="00AD0A5A"/>
    <w:rsid w:val="00AD0FDE"/>
    <w:rsid w:val="00AD1B50"/>
    <w:rsid w:val="00AD1FAF"/>
    <w:rsid w:val="00AD2097"/>
    <w:rsid w:val="00AD20F1"/>
    <w:rsid w:val="00AD249A"/>
    <w:rsid w:val="00AD2624"/>
    <w:rsid w:val="00AD2AD3"/>
    <w:rsid w:val="00AD2BA9"/>
    <w:rsid w:val="00AD2CA1"/>
    <w:rsid w:val="00AD2D40"/>
    <w:rsid w:val="00AD2DC4"/>
    <w:rsid w:val="00AD342F"/>
    <w:rsid w:val="00AD3461"/>
    <w:rsid w:val="00AD3D9D"/>
    <w:rsid w:val="00AD3ECC"/>
    <w:rsid w:val="00AD475F"/>
    <w:rsid w:val="00AD4918"/>
    <w:rsid w:val="00AD5057"/>
    <w:rsid w:val="00AD5147"/>
    <w:rsid w:val="00AD537D"/>
    <w:rsid w:val="00AD55FB"/>
    <w:rsid w:val="00AD593A"/>
    <w:rsid w:val="00AD59EC"/>
    <w:rsid w:val="00AD5C82"/>
    <w:rsid w:val="00AD5E6F"/>
    <w:rsid w:val="00AD6AAB"/>
    <w:rsid w:val="00AD6CA8"/>
    <w:rsid w:val="00AD748B"/>
    <w:rsid w:val="00AD7962"/>
    <w:rsid w:val="00AD7B65"/>
    <w:rsid w:val="00AD7BF0"/>
    <w:rsid w:val="00AE0028"/>
    <w:rsid w:val="00AE0450"/>
    <w:rsid w:val="00AE04C1"/>
    <w:rsid w:val="00AE06D5"/>
    <w:rsid w:val="00AE09F4"/>
    <w:rsid w:val="00AE0F3D"/>
    <w:rsid w:val="00AE105F"/>
    <w:rsid w:val="00AE10C3"/>
    <w:rsid w:val="00AE14E0"/>
    <w:rsid w:val="00AE176E"/>
    <w:rsid w:val="00AE1876"/>
    <w:rsid w:val="00AE1AEE"/>
    <w:rsid w:val="00AE233B"/>
    <w:rsid w:val="00AE2415"/>
    <w:rsid w:val="00AE2634"/>
    <w:rsid w:val="00AE2DDF"/>
    <w:rsid w:val="00AE3FD8"/>
    <w:rsid w:val="00AE4FE8"/>
    <w:rsid w:val="00AE5391"/>
    <w:rsid w:val="00AE5715"/>
    <w:rsid w:val="00AE5B21"/>
    <w:rsid w:val="00AE5E63"/>
    <w:rsid w:val="00AE5E8E"/>
    <w:rsid w:val="00AE60E1"/>
    <w:rsid w:val="00AE6351"/>
    <w:rsid w:val="00AE6385"/>
    <w:rsid w:val="00AE6BA5"/>
    <w:rsid w:val="00AE6C3B"/>
    <w:rsid w:val="00AE7079"/>
    <w:rsid w:val="00AE76FB"/>
    <w:rsid w:val="00AE78AB"/>
    <w:rsid w:val="00AE7F81"/>
    <w:rsid w:val="00AF01AA"/>
    <w:rsid w:val="00AF02B0"/>
    <w:rsid w:val="00AF0569"/>
    <w:rsid w:val="00AF06E4"/>
    <w:rsid w:val="00AF09A7"/>
    <w:rsid w:val="00AF0E62"/>
    <w:rsid w:val="00AF0F55"/>
    <w:rsid w:val="00AF18A2"/>
    <w:rsid w:val="00AF1A0F"/>
    <w:rsid w:val="00AF1B72"/>
    <w:rsid w:val="00AF1CE9"/>
    <w:rsid w:val="00AF1FCE"/>
    <w:rsid w:val="00AF21CC"/>
    <w:rsid w:val="00AF232D"/>
    <w:rsid w:val="00AF28A3"/>
    <w:rsid w:val="00AF292B"/>
    <w:rsid w:val="00AF2F3C"/>
    <w:rsid w:val="00AF3003"/>
    <w:rsid w:val="00AF421C"/>
    <w:rsid w:val="00AF4439"/>
    <w:rsid w:val="00AF48C5"/>
    <w:rsid w:val="00AF4F57"/>
    <w:rsid w:val="00AF53AD"/>
    <w:rsid w:val="00AF5649"/>
    <w:rsid w:val="00AF592B"/>
    <w:rsid w:val="00AF6345"/>
    <w:rsid w:val="00AF636B"/>
    <w:rsid w:val="00AF65AA"/>
    <w:rsid w:val="00AF660D"/>
    <w:rsid w:val="00AF675E"/>
    <w:rsid w:val="00AF6833"/>
    <w:rsid w:val="00AF692A"/>
    <w:rsid w:val="00AF692B"/>
    <w:rsid w:val="00AF6B3B"/>
    <w:rsid w:val="00AF7D73"/>
    <w:rsid w:val="00B002C2"/>
    <w:rsid w:val="00B002EA"/>
    <w:rsid w:val="00B00698"/>
    <w:rsid w:val="00B00886"/>
    <w:rsid w:val="00B00A9E"/>
    <w:rsid w:val="00B00B3C"/>
    <w:rsid w:val="00B00BE1"/>
    <w:rsid w:val="00B01258"/>
    <w:rsid w:val="00B012C6"/>
    <w:rsid w:val="00B0209E"/>
    <w:rsid w:val="00B029DF"/>
    <w:rsid w:val="00B03304"/>
    <w:rsid w:val="00B035C7"/>
    <w:rsid w:val="00B03FF8"/>
    <w:rsid w:val="00B040C0"/>
    <w:rsid w:val="00B0422D"/>
    <w:rsid w:val="00B045E9"/>
    <w:rsid w:val="00B04D70"/>
    <w:rsid w:val="00B04E0D"/>
    <w:rsid w:val="00B04FF3"/>
    <w:rsid w:val="00B050DF"/>
    <w:rsid w:val="00B056D9"/>
    <w:rsid w:val="00B05D2E"/>
    <w:rsid w:val="00B05DBA"/>
    <w:rsid w:val="00B05EC8"/>
    <w:rsid w:val="00B064C5"/>
    <w:rsid w:val="00B06523"/>
    <w:rsid w:val="00B0678E"/>
    <w:rsid w:val="00B0691E"/>
    <w:rsid w:val="00B0693B"/>
    <w:rsid w:val="00B06B66"/>
    <w:rsid w:val="00B0717D"/>
    <w:rsid w:val="00B07322"/>
    <w:rsid w:val="00B07936"/>
    <w:rsid w:val="00B07B19"/>
    <w:rsid w:val="00B07F86"/>
    <w:rsid w:val="00B1085B"/>
    <w:rsid w:val="00B1097A"/>
    <w:rsid w:val="00B10C34"/>
    <w:rsid w:val="00B10D74"/>
    <w:rsid w:val="00B11466"/>
    <w:rsid w:val="00B11591"/>
    <w:rsid w:val="00B11CE1"/>
    <w:rsid w:val="00B121E2"/>
    <w:rsid w:val="00B12758"/>
    <w:rsid w:val="00B12ABE"/>
    <w:rsid w:val="00B12D1F"/>
    <w:rsid w:val="00B1324D"/>
    <w:rsid w:val="00B133C0"/>
    <w:rsid w:val="00B13425"/>
    <w:rsid w:val="00B13957"/>
    <w:rsid w:val="00B1395E"/>
    <w:rsid w:val="00B13AD6"/>
    <w:rsid w:val="00B13D92"/>
    <w:rsid w:val="00B14C85"/>
    <w:rsid w:val="00B14DD6"/>
    <w:rsid w:val="00B14F17"/>
    <w:rsid w:val="00B14FDE"/>
    <w:rsid w:val="00B15038"/>
    <w:rsid w:val="00B156AF"/>
    <w:rsid w:val="00B15BFF"/>
    <w:rsid w:val="00B15DBA"/>
    <w:rsid w:val="00B16BBD"/>
    <w:rsid w:val="00B1732E"/>
    <w:rsid w:val="00B17A6C"/>
    <w:rsid w:val="00B17D0F"/>
    <w:rsid w:val="00B17DBF"/>
    <w:rsid w:val="00B2025F"/>
    <w:rsid w:val="00B2039C"/>
    <w:rsid w:val="00B203D5"/>
    <w:rsid w:val="00B20F8C"/>
    <w:rsid w:val="00B2100E"/>
    <w:rsid w:val="00B210D5"/>
    <w:rsid w:val="00B2117E"/>
    <w:rsid w:val="00B21572"/>
    <w:rsid w:val="00B2157A"/>
    <w:rsid w:val="00B21B31"/>
    <w:rsid w:val="00B21DAD"/>
    <w:rsid w:val="00B21F8A"/>
    <w:rsid w:val="00B22298"/>
    <w:rsid w:val="00B225B1"/>
    <w:rsid w:val="00B22A52"/>
    <w:rsid w:val="00B23208"/>
    <w:rsid w:val="00B23791"/>
    <w:rsid w:val="00B238CB"/>
    <w:rsid w:val="00B24254"/>
    <w:rsid w:val="00B24B65"/>
    <w:rsid w:val="00B25A19"/>
    <w:rsid w:val="00B25C46"/>
    <w:rsid w:val="00B25F73"/>
    <w:rsid w:val="00B264E8"/>
    <w:rsid w:val="00B2652F"/>
    <w:rsid w:val="00B26B6E"/>
    <w:rsid w:val="00B2762C"/>
    <w:rsid w:val="00B27688"/>
    <w:rsid w:val="00B27A4A"/>
    <w:rsid w:val="00B303EF"/>
    <w:rsid w:val="00B308F5"/>
    <w:rsid w:val="00B30A2B"/>
    <w:rsid w:val="00B30C50"/>
    <w:rsid w:val="00B30F06"/>
    <w:rsid w:val="00B312D8"/>
    <w:rsid w:val="00B317C0"/>
    <w:rsid w:val="00B31B1F"/>
    <w:rsid w:val="00B31F78"/>
    <w:rsid w:val="00B31FAA"/>
    <w:rsid w:val="00B32192"/>
    <w:rsid w:val="00B3224F"/>
    <w:rsid w:val="00B324AB"/>
    <w:rsid w:val="00B32640"/>
    <w:rsid w:val="00B32A13"/>
    <w:rsid w:val="00B3349A"/>
    <w:rsid w:val="00B33AE3"/>
    <w:rsid w:val="00B33DAD"/>
    <w:rsid w:val="00B34BE8"/>
    <w:rsid w:val="00B34E51"/>
    <w:rsid w:val="00B351D9"/>
    <w:rsid w:val="00B358AA"/>
    <w:rsid w:val="00B35BAA"/>
    <w:rsid w:val="00B35BE1"/>
    <w:rsid w:val="00B36A06"/>
    <w:rsid w:val="00B36CD5"/>
    <w:rsid w:val="00B36DD6"/>
    <w:rsid w:val="00B370B5"/>
    <w:rsid w:val="00B37434"/>
    <w:rsid w:val="00B37AF1"/>
    <w:rsid w:val="00B4005E"/>
    <w:rsid w:val="00B400EF"/>
    <w:rsid w:val="00B404D0"/>
    <w:rsid w:val="00B40661"/>
    <w:rsid w:val="00B408F7"/>
    <w:rsid w:val="00B40944"/>
    <w:rsid w:val="00B409A2"/>
    <w:rsid w:val="00B4128B"/>
    <w:rsid w:val="00B41412"/>
    <w:rsid w:val="00B41C54"/>
    <w:rsid w:val="00B41D75"/>
    <w:rsid w:val="00B4269B"/>
    <w:rsid w:val="00B4284D"/>
    <w:rsid w:val="00B42D50"/>
    <w:rsid w:val="00B43544"/>
    <w:rsid w:val="00B435BD"/>
    <w:rsid w:val="00B4389B"/>
    <w:rsid w:val="00B43F31"/>
    <w:rsid w:val="00B441D2"/>
    <w:rsid w:val="00B4461C"/>
    <w:rsid w:val="00B44E56"/>
    <w:rsid w:val="00B44F19"/>
    <w:rsid w:val="00B4515A"/>
    <w:rsid w:val="00B452EF"/>
    <w:rsid w:val="00B4583E"/>
    <w:rsid w:val="00B45E39"/>
    <w:rsid w:val="00B46046"/>
    <w:rsid w:val="00B4653A"/>
    <w:rsid w:val="00B46689"/>
    <w:rsid w:val="00B46B55"/>
    <w:rsid w:val="00B46C8F"/>
    <w:rsid w:val="00B46EF5"/>
    <w:rsid w:val="00B471CA"/>
    <w:rsid w:val="00B471D6"/>
    <w:rsid w:val="00B47754"/>
    <w:rsid w:val="00B47B0A"/>
    <w:rsid w:val="00B47D76"/>
    <w:rsid w:val="00B47F00"/>
    <w:rsid w:val="00B51239"/>
    <w:rsid w:val="00B51499"/>
    <w:rsid w:val="00B515DC"/>
    <w:rsid w:val="00B517C7"/>
    <w:rsid w:val="00B51EA8"/>
    <w:rsid w:val="00B5214D"/>
    <w:rsid w:val="00B521F2"/>
    <w:rsid w:val="00B52715"/>
    <w:rsid w:val="00B52ADB"/>
    <w:rsid w:val="00B52B73"/>
    <w:rsid w:val="00B53130"/>
    <w:rsid w:val="00B5319D"/>
    <w:rsid w:val="00B53452"/>
    <w:rsid w:val="00B5376E"/>
    <w:rsid w:val="00B537BD"/>
    <w:rsid w:val="00B53B57"/>
    <w:rsid w:val="00B53C29"/>
    <w:rsid w:val="00B54130"/>
    <w:rsid w:val="00B54311"/>
    <w:rsid w:val="00B54572"/>
    <w:rsid w:val="00B54594"/>
    <w:rsid w:val="00B55033"/>
    <w:rsid w:val="00B55053"/>
    <w:rsid w:val="00B55A05"/>
    <w:rsid w:val="00B55B1E"/>
    <w:rsid w:val="00B56305"/>
    <w:rsid w:val="00B56443"/>
    <w:rsid w:val="00B564A7"/>
    <w:rsid w:val="00B56D23"/>
    <w:rsid w:val="00B56EA1"/>
    <w:rsid w:val="00B57067"/>
    <w:rsid w:val="00B5732A"/>
    <w:rsid w:val="00B574F4"/>
    <w:rsid w:val="00B57AFA"/>
    <w:rsid w:val="00B57C20"/>
    <w:rsid w:val="00B60043"/>
    <w:rsid w:val="00B60176"/>
    <w:rsid w:val="00B6050A"/>
    <w:rsid w:val="00B60D77"/>
    <w:rsid w:val="00B610C1"/>
    <w:rsid w:val="00B61735"/>
    <w:rsid w:val="00B61B2A"/>
    <w:rsid w:val="00B61B2D"/>
    <w:rsid w:val="00B61DA0"/>
    <w:rsid w:val="00B61F0E"/>
    <w:rsid w:val="00B62051"/>
    <w:rsid w:val="00B6234D"/>
    <w:rsid w:val="00B623E0"/>
    <w:rsid w:val="00B626E0"/>
    <w:rsid w:val="00B626F9"/>
    <w:rsid w:val="00B6275B"/>
    <w:rsid w:val="00B6284F"/>
    <w:rsid w:val="00B63288"/>
    <w:rsid w:val="00B632AB"/>
    <w:rsid w:val="00B635C0"/>
    <w:rsid w:val="00B6360F"/>
    <w:rsid w:val="00B6367B"/>
    <w:rsid w:val="00B638F7"/>
    <w:rsid w:val="00B63CB0"/>
    <w:rsid w:val="00B63DDE"/>
    <w:rsid w:val="00B63FFC"/>
    <w:rsid w:val="00B64701"/>
    <w:rsid w:val="00B64850"/>
    <w:rsid w:val="00B64A99"/>
    <w:rsid w:val="00B650C6"/>
    <w:rsid w:val="00B65420"/>
    <w:rsid w:val="00B65C99"/>
    <w:rsid w:val="00B660C2"/>
    <w:rsid w:val="00B66248"/>
    <w:rsid w:val="00B6681E"/>
    <w:rsid w:val="00B66D16"/>
    <w:rsid w:val="00B66EFA"/>
    <w:rsid w:val="00B672F7"/>
    <w:rsid w:val="00B67FBC"/>
    <w:rsid w:val="00B70133"/>
    <w:rsid w:val="00B701B2"/>
    <w:rsid w:val="00B707E8"/>
    <w:rsid w:val="00B70D8D"/>
    <w:rsid w:val="00B70F72"/>
    <w:rsid w:val="00B70F7C"/>
    <w:rsid w:val="00B71098"/>
    <w:rsid w:val="00B712B8"/>
    <w:rsid w:val="00B712FD"/>
    <w:rsid w:val="00B7184E"/>
    <w:rsid w:val="00B72219"/>
    <w:rsid w:val="00B729C5"/>
    <w:rsid w:val="00B72B0F"/>
    <w:rsid w:val="00B72B28"/>
    <w:rsid w:val="00B72C66"/>
    <w:rsid w:val="00B72ED3"/>
    <w:rsid w:val="00B734EB"/>
    <w:rsid w:val="00B73702"/>
    <w:rsid w:val="00B73A76"/>
    <w:rsid w:val="00B73C62"/>
    <w:rsid w:val="00B73F23"/>
    <w:rsid w:val="00B74168"/>
    <w:rsid w:val="00B7490B"/>
    <w:rsid w:val="00B74F11"/>
    <w:rsid w:val="00B75292"/>
    <w:rsid w:val="00B76177"/>
    <w:rsid w:val="00B76334"/>
    <w:rsid w:val="00B77043"/>
    <w:rsid w:val="00B77183"/>
    <w:rsid w:val="00B775EA"/>
    <w:rsid w:val="00B77D7C"/>
    <w:rsid w:val="00B77F89"/>
    <w:rsid w:val="00B77FF4"/>
    <w:rsid w:val="00B80129"/>
    <w:rsid w:val="00B80276"/>
    <w:rsid w:val="00B8087C"/>
    <w:rsid w:val="00B811FB"/>
    <w:rsid w:val="00B812A8"/>
    <w:rsid w:val="00B81A35"/>
    <w:rsid w:val="00B81ECB"/>
    <w:rsid w:val="00B825B9"/>
    <w:rsid w:val="00B826B6"/>
    <w:rsid w:val="00B82702"/>
    <w:rsid w:val="00B82B63"/>
    <w:rsid w:val="00B83127"/>
    <w:rsid w:val="00B83C87"/>
    <w:rsid w:val="00B84022"/>
    <w:rsid w:val="00B8410A"/>
    <w:rsid w:val="00B84E90"/>
    <w:rsid w:val="00B85D67"/>
    <w:rsid w:val="00B85D71"/>
    <w:rsid w:val="00B85D90"/>
    <w:rsid w:val="00B85EBF"/>
    <w:rsid w:val="00B860EC"/>
    <w:rsid w:val="00B861E1"/>
    <w:rsid w:val="00B8637F"/>
    <w:rsid w:val="00B86717"/>
    <w:rsid w:val="00B86A68"/>
    <w:rsid w:val="00B86AA8"/>
    <w:rsid w:val="00B87790"/>
    <w:rsid w:val="00B8790A"/>
    <w:rsid w:val="00B902D6"/>
    <w:rsid w:val="00B903D9"/>
    <w:rsid w:val="00B90514"/>
    <w:rsid w:val="00B90775"/>
    <w:rsid w:val="00B9096B"/>
    <w:rsid w:val="00B909E1"/>
    <w:rsid w:val="00B90E3B"/>
    <w:rsid w:val="00B91951"/>
    <w:rsid w:val="00B91A32"/>
    <w:rsid w:val="00B91D86"/>
    <w:rsid w:val="00B91FCE"/>
    <w:rsid w:val="00B92123"/>
    <w:rsid w:val="00B925D3"/>
    <w:rsid w:val="00B92931"/>
    <w:rsid w:val="00B92EA6"/>
    <w:rsid w:val="00B92EAB"/>
    <w:rsid w:val="00B933C8"/>
    <w:rsid w:val="00B93525"/>
    <w:rsid w:val="00B9358D"/>
    <w:rsid w:val="00B935CD"/>
    <w:rsid w:val="00B93910"/>
    <w:rsid w:val="00B93DEA"/>
    <w:rsid w:val="00B94743"/>
    <w:rsid w:val="00B947A3"/>
    <w:rsid w:val="00B94AA7"/>
    <w:rsid w:val="00B94D2C"/>
    <w:rsid w:val="00B95527"/>
    <w:rsid w:val="00B9553F"/>
    <w:rsid w:val="00B95D67"/>
    <w:rsid w:val="00B95F83"/>
    <w:rsid w:val="00B960B5"/>
    <w:rsid w:val="00B96337"/>
    <w:rsid w:val="00B968C2"/>
    <w:rsid w:val="00B970C6"/>
    <w:rsid w:val="00B971BB"/>
    <w:rsid w:val="00B97226"/>
    <w:rsid w:val="00B976AF"/>
    <w:rsid w:val="00BA008F"/>
    <w:rsid w:val="00BA015D"/>
    <w:rsid w:val="00BA0175"/>
    <w:rsid w:val="00BA03D3"/>
    <w:rsid w:val="00BA07D0"/>
    <w:rsid w:val="00BA0FB5"/>
    <w:rsid w:val="00BA11D7"/>
    <w:rsid w:val="00BA1375"/>
    <w:rsid w:val="00BA16B4"/>
    <w:rsid w:val="00BA1A85"/>
    <w:rsid w:val="00BA1AE0"/>
    <w:rsid w:val="00BA2717"/>
    <w:rsid w:val="00BA281A"/>
    <w:rsid w:val="00BA3DF0"/>
    <w:rsid w:val="00BA3F19"/>
    <w:rsid w:val="00BA4711"/>
    <w:rsid w:val="00BA49D3"/>
    <w:rsid w:val="00BA4BCC"/>
    <w:rsid w:val="00BA4CD0"/>
    <w:rsid w:val="00BA4D68"/>
    <w:rsid w:val="00BA4F9E"/>
    <w:rsid w:val="00BA5368"/>
    <w:rsid w:val="00BA58CB"/>
    <w:rsid w:val="00BA5C06"/>
    <w:rsid w:val="00BA5EDE"/>
    <w:rsid w:val="00BA60DC"/>
    <w:rsid w:val="00BA6852"/>
    <w:rsid w:val="00BA69D9"/>
    <w:rsid w:val="00BA6D5E"/>
    <w:rsid w:val="00BA6DE9"/>
    <w:rsid w:val="00BA7035"/>
    <w:rsid w:val="00BA7111"/>
    <w:rsid w:val="00BA7715"/>
    <w:rsid w:val="00BA7955"/>
    <w:rsid w:val="00BA7C80"/>
    <w:rsid w:val="00BA7D52"/>
    <w:rsid w:val="00BB0056"/>
    <w:rsid w:val="00BB0162"/>
    <w:rsid w:val="00BB01F6"/>
    <w:rsid w:val="00BB06ED"/>
    <w:rsid w:val="00BB0F39"/>
    <w:rsid w:val="00BB1492"/>
    <w:rsid w:val="00BB1BB1"/>
    <w:rsid w:val="00BB1F1A"/>
    <w:rsid w:val="00BB2060"/>
    <w:rsid w:val="00BB226F"/>
    <w:rsid w:val="00BB2D03"/>
    <w:rsid w:val="00BB2D4E"/>
    <w:rsid w:val="00BB2ED9"/>
    <w:rsid w:val="00BB3196"/>
    <w:rsid w:val="00BB3552"/>
    <w:rsid w:val="00BB3B7C"/>
    <w:rsid w:val="00BB3D70"/>
    <w:rsid w:val="00BB452B"/>
    <w:rsid w:val="00BB476C"/>
    <w:rsid w:val="00BB48F2"/>
    <w:rsid w:val="00BB49F2"/>
    <w:rsid w:val="00BB4A84"/>
    <w:rsid w:val="00BB5021"/>
    <w:rsid w:val="00BB55B8"/>
    <w:rsid w:val="00BB57FD"/>
    <w:rsid w:val="00BB5829"/>
    <w:rsid w:val="00BB5A9C"/>
    <w:rsid w:val="00BB5F4B"/>
    <w:rsid w:val="00BB63A4"/>
    <w:rsid w:val="00BB687D"/>
    <w:rsid w:val="00BB6D75"/>
    <w:rsid w:val="00BB71AF"/>
    <w:rsid w:val="00BB7414"/>
    <w:rsid w:val="00BB7434"/>
    <w:rsid w:val="00BB774B"/>
    <w:rsid w:val="00BB775A"/>
    <w:rsid w:val="00BB786E"/>
    <w:rsid w:val="00BB79B5"/>
    <w:rsid w:val="00BB7CB3"/>
    <w:rsid w:val="00BC01B1"/>
    <w:rsid w:val="00BC0536"/>
    <w:rsid w:val="00BC0949"/>
    <w:rsid w:val="00BC0A4E"/>
    <w:rsid w:val="00BC0A61"/>
    <w:rsid w:val="00BC0B9F"/>
    <w:rsid w:val="00BC13A0"/>
    <w:rsid w:val="00BC1FD5"/>
    <w:rsid w:val="00BC239C"/>
    <w:rsid w:val="00BC26E9"/>
    <w:rsid w:val="00BC2AC5"/>
    <w:rsid w:val="00BC36CF"/>
    <w:rsid w:val="00BC3B5A"/>
    <w:rsid w:val="00BC3B9A"/>
    <w:rsid w:val="00BC407B"/>
    <w:rsid w:val="00BC4ACA"/>
    <w:rsid w:val="00BC4C94"/>
    <w:rsid w:val="00BC5027"/>
    <w:rsid w:val="00BC525D"/>
    <w:rsid w:val="00BC5390"/>
    <w:rsid w:val="00BC5397"/>
    <w:rsid w:val="00BC5805"/>
    <w:rsid w:val="00BC5B2D"/>
    <w:rsid w:val="00BC6321"/>
    <w:rsid w:val="00BC63DA"/>
    <w:rsid w:val="00BC6787"/>
    <w:rsid w:val="00BC6892"/>
    <w:rsid w:val="00BC6905"/>
    <w:rsid w:val="00BC6982"/>
    <w:rsid w:val="00BC6A75"/>
    <w:rsid w:val="00BC6D75"/>
    <w:rsid w:val="00BC71EF"/>
    <w:rsid w:val="00BC7314"/>
    <w:rsid w:val="00BC75ED"/>
    <w:rsid w:val="00BC7E3D"/>
    <w:rsid w:val="00BD0164"/>
    <w:rsid w:val="00BD07EC"/>
    <w:rsid w:val="00BD1A4C"/>
    <w:rsid w:val="00BD1E46"/>
    <w:rsid w:val="00BD1F6F"/>
    <w:rsid w:val="00BD1FC4"/>
    <w:rsid w:val="00BD23AE"/>
    <w:rsid w:val="00BD247E"/>
    <w:rsid w:val="00BD3190"/>
    <w:rsid w:val="00BD32DD"/>
    <w:rsid w:val="00BD34EA"/>
    <w:rsid w:val="00BD3AC5"/>
    <w:rsid w:val="00BD3B47"/>
    <w:rsid w:val="00BD3BEE"/>
    <w:rsid w:val="00BD429F"/>
    <w:rsid w:val="00BD4B05"/>
    <w:rsid w:val="00BD57C8"/>
    <w:rsid w:val="00BD5928"/>
    <w:rsid w:val="00BD5BF2"/>
    <w:rsid w:val="00BD5CFA"/>
    <w:rsid w:val="00BD608C"/>
    <w:rsid w:val="00BD68FC"/>
    <w:rsid w:val="00BD714C"/>
    <w:rsid w:val="00BD72CA"/>
    <w:rsid w:val="00BD72E8"/>
    <w:rsid w:val="00BD7325"/>
    <w:rsid w:val="00BE0759"/>
    <w:rsid w:val="00BE0785"/>
    <w:rsid w:val="00BE0C5B"/>
    <w:rsid w:val="00BE1280"/>
    <w:rsid w:val="00BE18F9"/>
    <w:rsid w:val="00BE1EA5"/>
    <w:rsid w:val="00BE1F0A"/>
    <w:rsid w:val="00BE2039"/>
    <w:rsid w:val="00BE220B"/>
    <w:rsid w:val="00BE2242"/>
    <w:rsid w:val="00BE2463"/>
    <w:rsid w:val="00BE2478"/>
    <w:rsid w:val="00BE2857"/>
    <w:rsid w:val="00BE2FF0"/>
    <w:rsid w:val="00BE3252"/>
    <w:rsid w:val="00BE37A5"/>
    <w:rsid w:val="00BE3B5A"/>
    <w:rsid w:val="00BE3EBD"/>
    <w:rsid w:val="00BE4412"/>
    <w:rsid w:val="00BE4494"/>
    <w:rsid w:val="00BE4654"/>
    <w:rsid w:val="00BE4657"/>
    <w:rsid w:val="00BE475C"/>
    <w:rsid w:val="00BE54B1"/>
    <w:rsid w:val="00BE57D6"/>
    <w:rsid w:val="00BE5E5B"/>
    <w:rsid w:val="00BE60F8"/>
    <w:rsid w:val="00BE6222"/>
    <w:rsid w:val="00BE6235"/>
    <w:rsid w:val="00BE6504"/>
    <w:rsid w:val="00BE6645"/>
    <w:rsid w:val="00BE66BA"/>
    <w:rsid w:val="00BE71F8"/>
    <w:rsid w:val="00BE7972"/>
    <w:rsid w:val="00BE7B38"/>
    <w:rsid w:val="00BE7D89"/>
    <w:rsid w:val="00BE7EA8"/>
    <w:rsid w:val="00BF02E7"/>
    <w:rsid w:val="00BF05A0"/>
    <w:rsid w:val="00BF0833"/>
    <w:rsid w:val="00BF0A20"/>
    <w:rsid w:val="00BF0A52"/>
    <w:rsid w:val="00BF0C31"/>
    <w:rsid w:val="00BF16A3"/>
    <w:rsid w:val="00BF197A"/>
    <w:rsid w:val="00BF1C60"/>
    <w:rsid w:val="00BF1D10"/>
    <w:rsid w:val="00BF20EA"/>
    <w:rsid w:val="00BF2A40"/>
    <w:rsid w:val="00BF2A5B"/>
    <w:rsid w:val="00BF2AEB"/>
    <w:rsid w:val="00BF2D36"/>
    <w:rsid w:val="00BF2F81"/>
    <w:rsid w:val="00BF30CF"/>
    <w:rsid w:val="00BF3517"/>
    <w:rsid w:val="00BF3666"/>
    <w:rsid w:val="00BF37B2"/>
    <w:rsid w:val="00BF37EC"/>
    <w:rsid w:val="00BF3815"/>
    <w:rsid w:val="00BF3D12"/>
    <w:rsid w:val="00BF44B1"/>
    <w:rsid w:val="00BF45A2"/>
    <w:rsid w:val="00BF4670"/>
    <w:rsid w:val="00BF4709"/>
    <w:rsid w:val="00BF4A2A"/>
    <w:rsid w:val="00BF4CBD"/>
    <w:rsid w:val="00BF5ADC"/>
    <w:rsid w:val="00BF5BCC"/>
    <w:rsid w:val="00BF61B3"/>
    <w:rsid w:val="00BF628C"/>
    <w:rsid w:val="00BF6558"/>
    <w:rsid w:val="00BF6AD0"/>
    <w:rsid w:val="00BF6B81"/>
    <w:rsid w:val="00BF6BAA"/>
    <w:rsid w:val="00BF6D90"/>
    <w:rsid w:val="00BF72AF"/>
    <w:rsid w:val="00BF7547"/>
    <w:rsid w:val="00BF7789"/>
    <w:rsid w:val="00BF786E"/>
    <w:rsid w:val="00C00CD3"/>
    <w:rsid w:val="00C00ECB"/>
    <w:rsid w:val="00C010E5"/>
    <w:rsid w:val="00C01352"/>
    <w:rsid w:val="00C0190F"/>
    <w:rsid w:val="00C01961"/>
    <w:rsid w:val="00C01B67"/>
    <w:rsid w:val="00C01CC6"/>
    <w:rsid w:val="00C01FA3"/>
    <w:rsid w:val="00C02006"/>
    <w:rsid w:val="00C02112"/>
    <w:rsid w:val="00C023D7"/>
    <w:rsid w:val="00C02545"/>
    <w:rsid w:val="00C02E5E"/>
    <w:rsid w:val="00C02EDB"/>
    <w:rsid w:val="00C030D0"/>
    <w:rsid w:val="00C031E7"/>
    <w:rsid w:val="00C031FC"/>
    <w:rsid w:val="00C033D3"/>
    <w:rsid w:val="00C0380D"/>
    <w:rsid w:val="00C03A3B"/>
    <w:rsid w:val="00C0408C"/>
    <w:rsid w:val="00C04362"/>
    <w:rsid w:val="00C04760"/>
    <w:rsid w:val="00C04C15"/>
    <w:rsid w:val="00C05700"/>
    <w:rsid w:val="00C059DF"/>
    <w:rsid w:val="00C05F19"/>
    <w:rsid w:val="00C07529"/>
    <w:rsid w:val="00C0786E"/>
    <w:rsid w:val="00C10060"/>
    <w:rsid w:val="00C1047A"/>
    <w:rsid w:val="00C106A6"/>
    <w:rsid w:val="00C10BBE"/>
    <w:rsid w:val="00C1135F"/>
    <w:rsid w:val="00C116F6"/>
    <w:rsid w:val="00C11858"/>
    <w:rsid w:val="00C118B6"/>
    <w:rsid w:val="00C11C6B"/>
    <w:rsid w:val="00C11EB7"/>
    <w:rsid w:val="00C127F6"/>
    <w:rsid w:val="00C12ED5"/>
    <w:rsid w:val="00C13077"/>
    <w:rsid w:val="00C13330"/>
    <w:rsid w:val="00C13A88"/>
    <w:rsid w:val="00C13AE9"/>
    <w:rsid w:val="00C13F41"/>
    <w:rsid w:val="00C144AA"/>
    <w:rsid w:val="00C14B13"/>
    <w:rsid w:val="00C157ED"/>
    <w:rsid w:val="00C15991"/>
    <w:rsid w:val="00C162FD"/>
    <w:rsid w:val="00C164D6"/>
    <w:rsid w:val="00C165EB"/>
    <w:rsid w:val="00C165FD"/>
    <w:rsid w:val="00C1689D"/>
    <w:rsid w:val="00C16A00"/>
    <w:rsid w:val="00C16F07"/>
    <w:rsid w:val="00C174AE"/>
    <w:rsid w:val="00C176D7"/>
    <w:rsid w:val="00C1774F"/>
    <w:rsid w:val="00C17A38"/>
    <w:rsid w:val="00C17BF8"/>
    <w:rsid w:val="00C17D2F"/>
    <w:rsid w:val="00C2023C"/>
    <w:rsid w:val="00C20352"/>
    <w:rsid w:val="00C207F2"/>
    <w:rsid w:val="00C208DB"/>
    <w:rsid w:val="00C20B56"/>
    <w:rsid w:val="00C20D2D"/>
    <w:rsid w:val="00C20F2C"/>
    <w:rsid w:val="00C21443"/>
    <w:rsid w:val="00C21496"/>
    <w:rsid w:val="00C21A4C"/>
    <w:rsid w:val="00C21AA4"/>
    <w:rsid w:val="00C21BB1"/>
    <w:rsid w:val="00C21BD2"/>
    <w:rsid w:val="00C21DF1"/>
    <w:rsid w:val="00C21E53"/>
    <w:rsid w:val="00C21E73"/>
    <w:rsid w:val="00C22181"/>
    <w:rsid w:val="00C22253"/>
    <w:rsid w:val="00C22552"/>
    <w:rsid w:val="00C22A77"/>
    <w:rsid w:val="00C22D6D"/>
    <w:rsid w:val="00C238B0"/>
    <w:rsid w:val="00C23AD2"/>
    <w:rsid w:val="00C23B9F"/>
    <w:rsid w:val="00C24141"/>
    <w:rsid w:val="00C2437B"/>
    <w:rsid w:val="00C24672"/>
    <w:rsid w:val="00C24DBE"/>
    <w:rsid w:val="00C24F4B"/>
    <w:rsid w:val="00C2526D"/>
    <w:rsid w:val="00C253D7"/>
    <w:rsid w:val="00C255C8"/>
    <w:rsid w:val="00C2566C"/>
    <w:rsid w:val="00C26299"/>
    <w:rsid w:val="00C26718"/>
    <w:rsid w:val="00C26729"/>
    <w:rsid w:val="00C277EA"/>
    <w:rsid w:val="00C27882"/>
    <w:rsid w:val="00C2790D"/>
    <w:rsid w:val="00C279E5"/>
    <w:rsid w:val="00C27AB4"/>
    <w:rsid w:val="00C27F3A"/>
    <w:rsid w:val="00C30048"/>
    <w:rsid w:val="00C30107"/>
    <w:rsid w:val="00C302F3"/>
    <w:rsid w:val="00C305F9"/>
    <w:rsid w:val="00C3073B"/>
    <w:rsid w:val="00C307CC"/>
    <w:rsid w:val="00C30A2C"/>
    <w:rsid w:val="00C30B88"/>
    <w:rsid w:val="00C30F03"/>
    <w:rsid w:val="00C313FC"/>
    <w:rsid w:val="00C31589"/>
    <w:rsid w:val="00C319EC"/>
    <w:rsid w:val="00C31A7D"/>
    <w:rsid w:val="00C321BD"/>
    <w:rsid w:val="00C3223C"/>
    <w:rsid w:val="00C327A2"/>
    <w:rsid w:val="00C327D9"/>
    <w:rsid w:val="00C327F9"/>
    <w:rsid w:val="00C32976"/>
    <w:rsid w:val="00C3366F"/>
    <w:rsid w:val="00C336EE"/>
    <w:rsid w:val="00C3384F"/>
    <w:rsid w:val="00C33E73"/>
    <w:rsid w:val="00C344AE"/>
    <w:rsid w:val="00C34595"/>
    <w:rsid w:val="00C347EC"/>
    <w:rsid w:val="00C3489D"/>
    <w:rsid w:val="00C3498F"/>
    <w:rsid w:val="00C349AD"/>
    <w:rsid w:val="00C34A43"/>
    <w:rsid w:val="00C34CFE"/>
    <w:rsid w:val="00C351D7"/>
    <w:rsid w:val="00C35A0A"/>
    <w:rsid w:val="00C35A3F"/>
    <w:rsid w:val="00C35D76"/>
    <w:rsid w:val="00C36142"/>
    <w:rsid w:val="00C36DD8"/>
    <w:rsid w:val="00C36DDD"/>
    <w:rsid w:val="00C3749E"/>
    <w:rsid w:val="00C40300"/>
    <w:rsid w:val="00C4048A"/>
    <w:rsid w:val="00C404AD"/>
    <w:rsid w:val="00C406DF"/>
    <w:rsid w:val="00C40775"/>
    <w:rsid w:val="00C407C8"/>
    <w:rsid w:val="00C408F9"/>
    <w:rsid w:val="00C4123A"/>
    <w:rsid w:val="00C41AA4"/>
    <w:rsid w:val="00C42156"/>
    <w:rsid w:val="00C421AD"/>
    <w:rsid w:val="00C42433"/>
    <w:rsid w:val="00C42533"/>
    <w:rsid w:val="00C42EEF"/>
    <w:rsid w:val="00C42EF0"/>
    <w:rsid w:val="00C433CE"/>
    <w:rsid w:val="00C4388F"/>
    <w:rsid w:val="00C43E83"/>
    <w:rsid w:val="00C43F88"/>
    <w:rsid w:val="00C44B92"/>
    <w:rsid w:val="00C44C50"/>
    <w:rsid w:val="00C44E92"/>
    <w:rsid w:val="00C44ED6"/>
    <w:rsid w:val="00C44F40"/>
    <w:rsid w:val="00C455CA"/>
    <w:rsid w:val="00C45626"/>
    <w:rsid w:val="00C45912"/>
    <w:rsid w:val="00C45D7E"/>
    <w:rsid w:val="00C4601D"/>
    <w:rsid w:val="00C4681D"/>
    <w:rsid w:val="00C46C3C"/>
    <w:rsid w:val="00C47758"/>
    <w:rsid w:val="00C47BA2"/>
    <w:rsid w:val="00C50909"/>
    <w:rsid w:val="00C50ED6"/>
    <w:rsid w:val="00C5123C"/>
    <w:rsid w:val="00C51387"/>
    <w:rsid w:val="00C51B23"/>
    <w:rsid w:val="00C51B4B"/>
    <w:rsid w:val="00C51D94"/>
    <w:rsid w:val="00C51DC6"/>
    <w:rsid w:val="00C51E2A"/>
    <w:rsid w:val="00C52386"/>
    <w:rsid w:val="00C52E99"/>
    <w:rsid w:val="00C5327B"/>
    <w:rsid w:val="00C5358D"/>
    <w:rsid w:val="00C535C1"/>
    <w:rsid w:val="00C5362B"/>
    <w:rsid w:val="00C53923"/>
    <w:rsid w:val="00C54114"/>
    <w:rsid w:val="00C54626"/>
    <w:rsid w:val="00C5479F"/>
    <w:rsid w:val="00C54F51"/>
    <w:rsid w:val="00C5518E"/>
    <w:rsid w:val="00C554FD"/>
    <w:rsid w:val="00C556BC"/>
    <w:rsid w:val="00C55A87"/>
    <w:rsid w:val="00C55EDE"/>
    <w:rsid w:val="00C562E5"/>
    <w:rsid w:val="00C56779"/>
    <w:rsid w:val="00C56BF8"/>
    <w:rsid w:val="00C57790"/>
    <w:rsid w:val="00C57A9B"/>
    <w:rsid w:val="00C57B23"/>
    <w:rsid w:val="00C57C72"/>
    <w:rsid w:val="00C601DB"/>
    <w:rsid w:val="00C60CAB"/>
    <w:rsid w:val="00C60EC2"/>
    <w:rsid w:val="00C6109C"/>
    <w:rsid w:val="00C613C9"/>
    <w:rsid w:val="00C61705"/>
    <w:rsid w:val="00C61EE0"/>
    <w:rsid w:val="00C62264"/>
    <w:rsid w:val="00C623BE"/>
    <w:rsid w:val="00C62EBE"/>
    <w:rsid w:val="00C630F3"/>
    <w:rsid w:val="00C63217"/>
    <w:rsid w:val="00C633B8"/>
    <w:rsid w:val="00C634C7"/>
    <w:rsid w:val="00C63DF6"/>
    <w:rsid w:val="00C640C8"/>
    <w:rsid w:val="00C6427C"/>
    <w:rsid w:val="00C64356"/>
    <w:rsid w:val="00C65A29"/>
    <w:rsid w:val="00C65E41"/>
    <w:rsid w:val="00C65EAD"/>
    <w:rsid w:val="00C66A99"/>
    <w:rsid w:val="00C678B8"/>
    <w:rsid w:val="00C67A0F"/>
    <w:rsid w:val="00C67EB2"/>
    <w:rsid w:val="00C7010B"/>
    <w:rsid w:val="00C70279"/>
    <w:rsid w:val="00C70907"/>
    <w:rsid w:val="00C709FF"/>
    <w:rsid w:val="00C70AE2"/>
    <w:rsid w:val="00C70BD2"/>
    <w:rsid w:val="00C70E14"/>
    <w:rsid w:val="00C7152F"/>
    <w:rsid w:val="00C71A86"/>
    <w:rsid w:val="00C71D29"/>
    <w:rsid w:val="00C72016"/>
    <w:rsid w:val="00C72359"/>
    <w:rsid w:val="00C72B6D"/>
    <w:rsid w:val="00C73BF8"/>
    <w:rsid w:val="00C74209"/>
    <w:rsid w:val="00C7438B"/>
    <w:rsid w:val="00C74A59"/>
    <w:rsid w:val="00C753C9"/>
    <w:rsid w:val="00C7561D"/>
    <w:rsid w:val="00C7566C"/>
    <w:rsid w:val="00C75DE1"/>
    <w:rsid w:val="00C76489"/>
    <w:rsid w:val="00C7684D"/>
    <w:rsid w:val="00C76B64"/>
    <w:rsid w:val="00C77155"/>
    <w:rsid w:val="00C77777"/>
    <w:rsid w:val="00C77855"/>
    <w:rsid w:val="00C778D1"/>
    <w:rsid w:val="00C77A6F"/>
    <w:rsid w:val="00C8012A"/>
    <w:rsid w:val="00C80235"/>
    <w:rsid w:val="00C80997"/>
    <w:rsid w:val="00C80AFD"/>
    <w:rsid w:val="00C80BF1"/>
    <w:rsid w:val="00C80E37"/>
    <w:rsid w:val="00C810C0"/>
    <w:rsid w:val="00C8121B"/>
    <w:rsid w:val="00C814FC"/>
    <w:rsid w:val="00C8174C"/>
    <w:rsid w:val="00C818A7"/>
    <w:rsid w:val="00C81A99"/>
    <w:rsid w:val="00C81C7C"/>
    <w:rsid w:val="00C81E37"/>
    <w:rsid w:val="00C81FFE"/>
    <w:rsid w:val="00C8281E"/>
    <w:rsid w:val="00C82D35"/>
    <w:rsid w:val="00C82FE2"/>
    <w:rsid w:val="00C8302D"/>
    <w:rsid w:val="00C836BD"/>
    <w:rsid w:val="00C83CC0"/>
    <w:rsid w:val="00C84108"/>
    <w:rsid w:val="00C841B2"/>
    <w:rsid w:val="00C8480A"/>
    <w:rsid w:val="00C8483A"/>
    <w:rsid w:val="00C849EA"/>
    <w:rsid w:val="00C849F6"/>
    <w:rsid w:val="00C84E8E"/>
    <w:rsid w:val="00C851BA"/>
    <w:rsid w:val="00C851FC"/>
    <w:rsid w:val="00C854DE"/>
    <w:rsid w:val="00C85571"/>
    <w:rsid w:val="00C857FD"/>
    <w:rsid w:val="00C85A5C"/>
    <w:rsid w:val="00C85BC7"/>
    <w:rsid w:val="00C85E38"/>
    <w:rsid w:val="00C860F2"/>
    <w:rsid w:val="00C865DB"/>
    <w:rsid w:val="00C86C28"/>
    <w:rsid w:val="00C86EC9"/>
    <w:rsid w:val="00C87146"/>
    <w:rsid w:val="00C8730B"/>
    <w:rsid w:val="00C87C77"/>
    <w:rsid w:val="00C87D22"/>
    <w:rsid w:val="00C90493"/>
    <w:rsid w:val="00C9062B"/>
    <w:rsid w:val="00C906CA"/>
    <w:rsid w:val="00C90BA7"/>
    <w:rsid w:val="00C9178E"/>
    <w:rsid w:val="00C917A8"/>
    <w:rsid w:val="00C91A25"/>
    <w:rsid w:val="00C91DAD"/>
    <w:rsid w:val="00C91F05"/>
    <w:rsid w:val="00C9244B"/>
    <w:rsid w:val="00C92625"/>
    <w:rsid w:val="00C9273C"/>
    <w:rsid w:val="00C93044"/>
    <w:rsid w:val="00C93237"/>
    <w:rsid w:val="00C932AE"/>
    <w:rsid w:val="00C933F6"/>
    <w:rsid w:val="00C9355D"/>
    <w:rsid w:val="00C938E5"/>
    <w:rsid w:val="00C939EC"/>
    <w:rsid w:val="00C93DC6"/>
    <w:rsid w:val="00C940D4"/>
    <w:rsid w:val="00C94702"/>
    <w:rsid w:val="00C94832"/>
    <w:rsid w:val="00C94876"/>
    <w:rsid w:val="00C948B5"/>
    <w:rsid w:val="00C94A99"/>
    <w:rsid w:val="00C959A8"/>
    <w:rsid w:val="00C95C0D"/>
    <w:rsid w:val="00C95DA6"/>
    <w:rsid w:val="00C95F65"/>
    <w:rsid w:val="00C964E3"/>
    <w:rsid w:val="00C96541"/>
    <w:rsid w:val="00C96AE3"/>
    <w:rsid w:val="00C970F5"/>
    <w:rsid w:val="00C9767B"/>
    <w:rsid w:val="00C97A96"/>
    <w:rsid w:val="00C97EE1"/>
    <w:rsid w:val="00CA0BC7"/>
    <w:rsid w:val="00CA0D74"/>
    <w:rsid w:val="00CA0DC6"/>
    <w:rsid w:val="00CA11F3"/>
    <w:rsid w:val="00CA1373"/>
    <w:rsid w:val="00CA1AF0"/>
    <w:rsid w:val="00CA1C91"/>
    <w:rsid w:val="00CA1D3A"/>
    <w:rsid w:val="00CA1EE7"/>
    <w:rsid w:val="00CA22BD"/>
    <w:rsid w:val="00CA2667"/>
    <w:rsid w:val="00CA277C"/>
    <w:rsid w:val="00CA2B1E"/>
    <w:rsid w:val="00CA327E"/>
    <w:rsid w:val="00CA3302"/>
    <w:rsid w:val="00CA3733"/>
    <w:rsid w:val="00CA38DD"/>
    <w:rsid w:val="00CA3B75"/>
    <w:rsid w:val="00CA403A"/>
    <w:rsid w:val="00CA4264"/>
    <w:rsid w:val="00CA470A"/>
    <w:rsid w:val="00CA47CC"/>
    <w:rsid w:val="00CA4983"/>
    <w:rsid w:val="00CA4B23"/>
    <w:rsid w:val="00CA4D08"/>
    <w:rsid w:val="00CA5063"/>
    <w:rsid w:val="00CA55F6"/>
    <w:rsid w:val="00CA58BD"/>
    <w:rsid w:val="00CA5970"/>
    <w:rsid w:val="00CA5C61"/>
    <w:rsid w:val="00CA5EB1"/>
    <w:rsid w:val="00CA6279"/>
    <w:rsid w:val="00CA6404"/>
    <w:rsid w:val="00CA64B8"/>
    <w:rsid w:val="00CA6511"/>
    <w:rsid w:val="00CA6641"/>
    <w:rsid w:val="00CA6B3B"/>
    <w:rsid w:val="00CA6BA1"/>
    <w:rsid w:val="00CA728F"/>
    <w:rsid w:val="00CA755B"/>
    <w:rsid w:val="00CA7ED0"/>
    <w:rsid w:val="00CB0469"/>
    <w:rsid w:val="00CB0707"/>
    <w:rsid w:val="00CB0BF0"/>
    <w:rsid w:val="00CB174D"/>
    <w:rsid w:val="00CB1F27"/>
    <w:rsid w:val="00CB1F58"/>
    <w:rsid w:val="00CB2159"/>
    <w:rsid w:val="00CB2709"/>
    <w:rsid w:val="00CB2C18"/>
    <w:rsid w:val="00CB2F7C"/>
    <w:rsid w:val="00CB30C6"/>
    <w:rsid w:val="00CB31E6"/>
    <w:rsid w:val="00CB3276"/>
    <w:rsid w:val="00CB3629"/>
    <w:rsid w:val="00CB362B"/>
    <w:rsid w:val="00CB3906"/>
    <w:rsid w:val="00CB3910"/>
    <w:rsid w:val="00CB3ACB"/>
    <w:rsid w:val="00CB3DB1"/>
    <w:rsid w:val="00CB4014"/>
    <w:rsid w:val="00CB4AC0"/>
    <w:rsid w:val="00CB4D67"/>
    <w:rsid w:val="00CB4F85"/>
    <w:rsid w:val="00CB5500"/>
    <w:rsid w:val="00CB570C"/>
    <w:rsid w:val="00CB5F1C"/>
    <w:rsid w:val="00CB679E"/>
    <w:rsid w:val="00CB70D0"/>
    <w:rsid w:val="00CB71F1"/>
    <w:rsid w:val="00CB7294"/>
    <w:rsid w:val="00CB7468"/>
    <w:rsid w:val="00CB7653"/>
    <w:rsid w:val="00CB78A9"/>
    <w:rsid w:val="00CB7E67"/>
    <w:rsid w:val="00CB7F33"/>
    <w:rsid w:val="00CC06A4"/>
    <w:rsid w:val="00CC0C89"/>
    <w:rsid w:val="00CC0D1A"/>
    <w:rsid w:val="00CC0D5C"/>
    <w:rsid w:val="00CC13B5"/>
    <w:rsid w:val="00CC1482"/>
    <w:rsid w:val="00CC177A"/>
    <w:rsid w:val="00CC1C27"/>
    <w:rsid w:val="00CC1FB9"/>
    <w:rsid w:val="00CC2641"/>
    <w:rsid w:val="00CC26FA"/>
    <w:rsid w:val="00CC295C"/>
    <w:rsid w:val="00CC2F4C"/>
    <w:rsid w:val="00CC31A3"/>
    <w:rsid w:val="00CC3536"/>
    <w:rsid w:val="00CC393F"/>
    <w:rsid w:val="00CC40DC"/>
    <w:rsid w:val="00CC462E"/>
    <w:rsid w:val="00CC4B08"/>
    <w:rsid w:val="00CC4FB2"/>
    <w:rsid w:val="00CC506B"/>
    <w:rsid w:val="00CC50A9"/>
    <w:rsid w:val="00CC5800"/>
    <w:rsid w:val="00CC5C50"/>
    <w:rsid w:val="00CC624D"/>
    <w:rsid w:val="00CC652B"/>
    <w:rsid w:val="00CC6DE9"/>
    <w:rsid w:val="00CC6E52"/>
    <w:rsid w:val="00CC6E59"/>
    <w:rsid w:val="00CC775B"/>
    <w:rsid w:val="00CC7968"/>
    <w:rsid w:val="00CC7AA0"/>
    <w:rsid w:val="00CC7F81"/>
    <w:rsid w:val="00CD07F8"/>
    <w:rsid w:val="00CD0B9C"/>
    <w:rsid w:val="00CD0DD5"/>
    <w:rsid w:val="00CD10CD"/>
    <w:rsid w:val="00CD126F"/>
    <w:rsid w:val="00CD23E4"/>
    <w:rsid w:val="00CD2D60"/>
    <w:rsid w:val="00CD2D9E"/>
    <w:rsid w:val="00CD38D0"/>
    <w:rsid w:val="00CD3976"/>
    <w:rsid w:val="00CD4604"/>
    <w:rsid w:val="00CD46C1"/>
    <w:rsid w:val="00CD4DCF"/>
    <w:rsid w:val="00CD4F40"/>
    <w:rsid w:val="00CD5194"/>
    <w:rsid w:val="00CD522B"/>
    <w:rsid w:val="00CD56C9"/>
    <w:rsid w:val="00CD57B3"/>
    <w:rsid w:val="00CD5AFB"/>
    <w:rsid w:val="00CD5ED3"/>
    <w:rsid w:val="00CD6340"/>
    <w:rsid w:val="00CD67E9"/>
    <w:rsid w:val="00CD692D"/>
    <w:rsid w:val="00CD6B89"/>
    <w:rsid w:val="00CD6D77"/>
    <w:rsid w:val="00CD76FE"/>
    <w:rsid w:val="00CD7B56"/>
    <w:rsid w:val="00CD7EFE"/>
    <w:rsid w:val="00CE0579"/>
    <w:rsid w:val="00CE082D"/>
    <w:rsid w:val="00CE0909"/>
    <w:rsid w:val="00CE09FA"/>
    <w:rsid w:val="00CE0D21"/>
    <w:rsid w:val="00CE0F0E"/>
    <w:rsid w:val="00CE12F2"/>
    <w:rsid w:val="00CE1425"/>
    <w:rsid w:val="00CE15F8"/>
    <w:rsid w:val="00CE183A"/>
    <w:rsid w:val="00CE1A9A"/>
    <w:rsid w:val="00CE1C5B"/>
    <w:rsid w:val="00CE1EFE"/>
    <w:rsid w:val="00CE1F21"/>
    <w:rsid w:val="00CE2A50"/>
    <w:rsid w:val="00CE2DC5"/>
    <w:rsid w:val="00CE2FEC"/>
    <w:rsid w:val="00CE3008"/>
    <w:rsid w:val="00CE30D4"/>
    <w:rsid w:val="00CE348E"/>
    <w:rsid w:val="00CE34EC"/>
    <w:rsid w:val="00CE35E8"/>
    <w:rsid w:val="00CE489F"/>
    <w:rsid w:val="00CE4F0B"/>
    <w:rsid w:val="00CE5217"/>
    <w:rsid w:val="00CE545C"/>
    <w:rsid w:val="00CE580B"/>
    <w:rsid w:val="00CE6475"/>
    <w:rsid w:val="00CE6814"/>
    <w:rsid w:val="00CE6D90"/>
    <w:rsid w:val="00CE740B"/>
    <w:rsid w:val="00CE751A"/>
    <w:rsid w:val="00CE7803"/>
    <w:rsid w:val="00CE7B17"/>
    <w:rsid w:val="00CE7F35"/>
    <w:rsid w:val="00CF0207"/>
    <w:rsid w:val="00CF0229"/>
    <w:rsid w:val="00CF03B7"/>
    <w:rsid w:val="00CF05FF"/>
    <w:rsid w:val="00CF0616"/>
    <w:rsid w:val="00CF1A13"/>
    <w:rsid w:val="00CF2070"/>
    <w:rsid w:val="00CF23C2"/>
    <w:rsid w:val="00CF2502"/>
    <w:rsid w:val="00CF3092"/>
    <w:rsid w:val="00CF3102"/>
    <w:rsid w:val="00CF3908"/>
    <w:rsid w:val="00CF393D"/>
    <w:rsid w:val="00CF3AC4"/>
    <w:rsid w:val="00CF455B"/>
    <w:rsid w:val="00CF46AB"/>
    <w:rsid w:val="00CF47B8"/>
    <w:rsid w:val="00CF50F7"/>
    <w:rsid w:val="00CF525C"/>
    <w:rsid w:val="00CF544F"/>
    <w:rsid w:val="00CF5532"/>
    <w:rsid w:val="00CF58D2"/>
    <w:rsid w:val="00CF5CC0"/>
    <w:rsid w:val="00CF6211"/>
    <w:rsid w:val="00CF6607"/>
    <w:rsid w:val="00CF6CD0"/>
    <w:rsid w:val="00CF6DCA"/>
    <w:rsid w:val="00CF7245"/>
    <w:rsid w:val="00CF784C"/>
    <w:rsid w:val="00CF7A04"/>
    <w:rsid w:val="00CF7FF1"/>
    <w:rsid w:val="00D0051D"/>
    <w:rsid w:val="00D0066D"/>
    <w:rsid w:val="00D00DA8"/>
    <w:rsid w:val="00D0102A"/>
    <w:rsid w:val="00D0111E"/>
    <w:rsid w:val="00D011A7"/>
    <w:rsid w:val="00D0127E"/>
    <w:rsid w:val="00D0149D"/>
    <w:rsid w:val="00D015C4"/>
    <w:rsid w:val="00D02364"/>
    <w:rsid w:val="00D028EE"/>
    <w:rsid w:val="00D02BAE"/>
    <w:rsid w:val="00D02D96"/>
    <w:rsid w:val="00D02DCE"/>
    <w:rsid w:val="00D03526"/>
    <w:rsid w:val="00D036A3"/>
    <w:rsid w:val="00D037DD"/>
    <w:rsid w:val="00D03F38"/>
    <w:rsid w:val="00D041A7"/>
    <w:rsid w:val="00D0473A"/>
    <w:rsid w:val="00D0482C"/>
    <w:rsid w:val="00D04C18"/>
    <w:rsid w:val="00D050AE"/>
    <w:rsid w:val="00D054B6"/>
    <w:rsid w:val="00D05D07"/>
    <w:rsid w:val="00D06633"/>
    <w:rsid w:val="00D067F0"/>
    <w:rsid w:val="00D067F3"/>
    <w:rsid w:val="00D068DE"/>
    <w:rsid w:val="00D06E2F"/>
    <w:rsid w:val="00D06E7F"/>
    <w:rsid w:val="00D071C1"/>
    <w:rsid w:val="00D074B5"/>
    <w:rsid w:val="00D07501"/>
    <w:rsid w:val="00D076B0"/>
    <w:rsid w:val="00D07BA7"/>
    <w:rsid w:val="00D07D5D"/>
    <w:rsid w:val="00D100EE"/>
    <w:rsid w:val="00D10254"/>
    <w:rsid w:val="00D10492"/>
    <w:rsid w:val="00D105EA"/>
    <w:rsid w:val="00D108D1"/>
    <w:rsid w:val="00D10936"/>
    <w:rsid w:val="00D10C3D"/>
    <w:rsid w:val="00D10DD4"/>
    <w:rsid w:val="00D1101C"/>
    <w:rsid w:val="00D1107A"/>
    <w:rsid w:val="00D11182"/>
    <w:rsid w:val="00D11249"/>
    <w:rsid w:val="00D11707"/>
    <w:rsid w:val="00D117E4"/>
    <w:rsid w:val="00D123F3"/>
    <w:rsid w:val="00D1247A"/>
    <w:rsid w:val="00D126B1"/>
    <w:rsid w:val="00D127CE"/>
    <w:rsid w:val="00D12B8B"/>
    <w:rsid w:val="00D131B8"/>
    <w:rsid w:val="00D132B3"/>
    <w:rsid w:val="00D1336F"/>
    <w:rsid w:val="00D134E0"/>
    <w:rsid w:val="00D13514"/>
    <w:rsid w:val="00D13588"/>
    <w:rsid w:val="00D136D2"/>
    <w:rsid w:val="00D13CE2"/>
    <w:rsid w:val="00D13EF8"/>
    <w:rsid w:val="00D14296"/>
    <w:rsid w:val="00D14767"/>
    <w:rsid w:val="00D14B8D"/>
    <w:rsid w:val="00D15116"/>
    <w:rsid w:val="00D1542F"/>
    <w:rsid w:val="00D155C4"/>
    <w:rsid w:val="00D15B9D"/>
    <w:rsid w:val="00D15E08"/>
    <w:rsid w:val="00D160C4"/>
    <w:rsid w:val="00D16176"/>
    <w:rsid w:val="00D16247"/>
    <w:rsid w:val="00D1631A"/>
    <w:rsid w:val="00D16CCD"/>
    <w:rsid w:val="00D16DB1"/>
    <w:rsid w:val="00D1714C"/>
    <w:rsid w:val="00D1753A"/>
    <w:rsid w:val="00D206B3"/>
    <w:rsid w:val="00D207AC"/>
    <w:rsid w:val="00D20B13"/>
    <w:rsid w:val="00D20D30"/>
    <w:rsid w:val="00D215E9"/>
    <w:rsid w:val="00D21667"/>
    <w:rsid w:val="00D21715"/>
    <w:rsid w:val="00D218D0"/>
    <w:rsid w:val="00D21BE8"/>
    <w:rsid w:val="00D222F0"/>
    <w:rsid w:val="00D22483"/>
    <w:rsid w:val="00D22544"/>
    <w:rsid w:val="00D226FA"/>
    <w:rsid w:val="00D22C21"/>
    <w:rsid w:val="00D22DF4"/>
    <w:rsid w:val="00D23079"/>
    <w:rsid w:val="00D2308F"/>
    <w:rsid w:val="00D23346"/>
    <w:rsid w:val="00D238DC"/>
    <w:rsid w:val="00D23E93"/>
    <w:rsid w:val="00D24054"/>
    <w:rsid w:val="00D24337"/>
    <w:rsid w:val="00D2563F"/>
    <w:rsid w:val="00D25992"/>
    <w:rsid w:val="00D26861"/>
    <w:rsid w:val="00D26954"/>
    <w:rsid w:val="00D2764A"/>
    <w:rsid w:val="00D27B6E"/>
    <w:rsid w:val="00D27EFA"/>
    <w:rsid w:val="00D3015D"/>
    <w:rsid w:val="00D30725"/>
    <w:rsid w:val="00D3087B"/>
    <w:rsid w:val="00D30B59"/>
    <w:rsid w:val="00D31201"/>
    <w:rsid w:val="00D3175B"/>
    <w:rsid w:val="00D31C3A"/>
    <w:rsid w:val="00D31E30"/>
    <w:rsid w:val="00D32101"/>
    <w:rsid w:val="00D321DD"/>
    <w:rsid w:val="00D326D0"/>
    <w:rsid w:val="00D3291C"/>
    <w:rsid w:val="00D32A0E"/>
    <w:rsid w:val="00D32BC9"/>
    <w:rsid w:val="00D32C73"/>
    <w:rsid w:val="00D330AC"/>
    <w:rsid w:val="00D3343B"/>
    <w:rsid w:val="00D33526"/>
    <w:rsid w:val="00D33B06"/>
    <w:rsid w:val="00D33CE3"/>
    <w:rsid w:val="00D34076"/>
    <w:rsid w:val="00D3466A"/>
    <w:rsid w:val="00D3467F"/>
    <w:rsid w:val="00D34B72"/>
    <w:rsid w:val="00D34DE4"/>
    <w:rsid w:val="00D3540C"/>
    <w:rsid w:val="00D35463"/>
    <w:rsid w:val="00D354A9"/>
    <w:rsid w:val="00D3584C"/>
    <w:rsid w:val="00D36C1F"/>
    <w:rsid w:val="00D377BC"/>
    <w:rsid w:val="00D3780A"/>
    <w:rsid w:val="00D37869"/>
    <w:rsid w:val="00D37C1F"/>
    <w:rsid w:val="00D407FF"/>
    <w:rsid w:val="00D40BDA"/>
    <w:rsid w:val="00D410DA"/>
    <w:rsid w:val="00D4140E"/>
    <w:rsid w:val="00D41423"/>
    <w:rsid w:val="00D4148F"/>
    <w:rsid w:val="00D41740"/>
    <w:rsid w:val="00D41805"/>
    <w:rsid w:val="00D41899"/>
    <w:rsid w:val="00D4194C"/>
    <w:rsid w:val="00D41AB8"/>
    <w:rsid w:val="00D42410"/>
    <w:rsid w:val="00D42538"/>
    <w:rsid w:val="00D427F0"/>
    <w:rsid w:val="00D42943"/>
    <w:rsid w:val="00D42BE5"/>
    <w:rsid w:val="00D4304F"/>
    <w:rsid w:val="00D4305B"/>
    <w:rsid w:val="00D43379"/>
    <w:rsid w:val="00D43705"/>
    <w:rsid w:val="00D43B70"/>
    <w:rsid w:val="00D43C8C"/>
    <w:rsid w:val="00D44006"/>
    <w:rsid w:val="00D4433B"/>
    <w:rsid w:val="00D44A1E"/>
    <w:rsid w:val="00D45193"/>
    <w:rsid w:val="00D453FD"/>
    <w:rsid w:val="00D45829"/>
    <w:rsid w:val="00D4583B"/>
    <w:rsid w:val="00D45964"/>
    <w:rsid w:val="00D45C82"/>
    <w:rsid w:val="00D4648E"/>
    <w:rsid w:val="00D465EB"/>
    <w:rsid w:val="00D46606"/>
    <w:rsid w:val="00D46639"/>
    <w:rsid w:val="00D46785"/>
    <w:rsid w:val="00D467F8"/>
    <w:rsid w:val="00D46914"/>
    <w:rsid w:val="00D46BF0"/>
    <w:rsid w:val="00D4775F"/>
    <w:rsid w:val="00D4786A"/>
    <w:rsid w:val="00D47B14"/>
    <w:rsid w:val="00D47B5E"/>
    <w:rsid w:val="00D47C52"/>
    <w:rsid w:val="00D47F2D"/>
    <w:rsid w:val="00D47F58"/>
    <w:rsid w:val="00D5078E"/>
    <w:rsid w:val="00D50D0F"/>
    <w:rsid w:val="00D50D57"/>
    <w:rsid w:val="00D510D5"/>
    <w:rsid w:val="00D51646"/>
    <w:rsid w:val="00D518E2"/>
    <w:rsid w:val="00D51B60"/>
    <w:rsid w:val="00D51C84"/>
    <w:rsid w:val="00D51D78"/>
    <w:rsid w:val="00D52006"/>
    <w:rsid w:val="00D520E4"/>
    <w:rsid w:val="00D5241F"/>
    <w:rsid w:val="00D52696"/>
    <w:rsid w:val="00D52793"/>
    <w:rsid w:val="00D527DA"/>
    <w:rsid w:val="00D52831"/>
    <w:rsid w:val="00D52D52"/>
    <w:rsid w:val="00D53D50"/>
    <w:rsid w:val="00D5407E"/>
    <w:rsid w:val="00D5424C"/>
    <w:rsid w:val="00D5492C"/>
    <w:rsid w:val="00D54A17"/>
    <w:rsid w:val="00D551BA"/>
    <w:rsid w:val="00D55228"/>
    <w:rsid w:val="00D5526F"/>
    <w:rsid w:val="00D55739"/>
    <w:rsid w:val="00D55940"/>
    <w:rsid w:val="00D562B0"/>
    <w:rsid w:val="00D5630E"/>
    <w:rsid w:val="00D57149"/>
    <w:rsid w:val="00D571D4"/>
    <w:rsid w:val="00D57272"/>
    <w:rsid w:val="00D57322"/>
    <w:rsid w:val="00D573F0"/>
    <w:rsid w:val="00D57BDF"/>
    <w:rsid w:val="00D6016B"/>
    <w:rsid w:val="00D604C9"/>
    <w:rsid w:val="00D60823"/>
    <w:rsid w:val="00D60876"/>
    <w:rsid w:val="00D6096B"/>
    <w:rsid w:val="00D60B78"/>
    <w:rsid w:val="00D60C72"/>
    <w:rsid w:val="00D629E6"/>
    <w:rsid w:val="00D6335B"/>
    <w:rsid w:val="00D63805"/>
    <w:rsid w:val="00D638F4"/>
    <w:rsid w:val="00D63B85"/>
    <w:rsid w:val="00D63EF8"/>
    <w:rsid w:val="00D64089"/>
    <w:rsid w:val="00D64F25"/>
    <w:rsid w:val="00D64F60"/>
    <w:rsid w:val="00D655E3"/>
    <w:rsid w:val="00D657D2"/>
    <w:rsid w:val="00D65958"/>
    <w:rsid w:val="00D65C77"/>
    <w:rsid w:val="00D65E38"/>
    <w:rsid w:val="00D65F23"/>
    <w:rsid w:val="00D66329"/>
    <w:rsid w:val="00D66688"/>
    <w:rsid w:val="00D671F9"/>
    <w:rsid w:val="00D675C3"/>
    <w:rsid w:val="00D678DB"/>
    <w:rsid w:val="00D67A36"/>
    <w:rsid w:val="00D67EA1"/>
    <w:rsid w:val="00D70766"/>
    <w:rsid w:val="00D70B45"/>
    <w:rsid w:val="00D70C9D"/>
    <w:rsid w:val="00D70D6C"/>
    <w:rsid w:val="00D7111F"/>
    <w:rsid w:val="00D7136F"/>
    <w:rsid w:val="00D72363"/>
    <w:rsid w:val="00D7280E"/>
    <w:rsid w:val="00D72B0C"/>
    <w:rsid w:val="00D72BF1"/>
    <w:rsid w:val="00D72F02"/>
    <w:rsid w:val="00D73082"/>
    <w:rsid w:val="00D73210"/>
    <w:rsid w:val="00D73726"/>
    <w:rsid w:val="00D738E1"/>
    <w:rsid w:val="00D73AE2"/>
    <w:rsid w:val="00D7428E"/>
    <w:rsid w:val="00D7440A"/>
    <w:rsid w:val="00D744AF"/>
    <w:rsid w:val="00D74B9C"/>
    <w:rsid w:val="00D74DE5"/>
    <w:rsid w:val="00D74FFF"/>
    <w:rsid w:val="00D750EE"/>
    <w:rsid w:val="00D758E0"/>
    <w:rsid w:val="00D761DE"/>
    <w:rsid w:val="00D76A24"/>
    <w:rsid w:val="00D76F73"/>
    <w:rsid w:val="00D76FD4"/>
    <w:rsid w:val="00D80450"/>
    <w:rsid w:val="00D80502"/>
    <w:rsid w:val="00D80A4A"/>
    <w:rsid w:val="00D81341"/>
    <w:rsid w:val="00D8135E"/>
    <w:rsid w:val="00D81739"/>
    <w:rsid w:val="00D81866"/>
    <w:rsid w:val="00D81897"/>
    <w:rsid w:val="00D81B69"/>
    <w:rsid w:val="00D823E6"/>
    <w:rsid w:val="00D82523"/>
    <w:rsid w:val="00D826A3"/>
    <w:rsid w:val="00D82CE2"/>
    <w:rsid w:val="00D833CB"/>
    <w:rsid w:val="00D83596"/>
    <w:rsid w:val="00D836BD"/>
    <w:rsid w:val="00D8383E"/>
    <w:rsid w:val="00D838FD"/>
    <w:rsid w:val="00D83D7C"/>
    <w:rsid w:val="00D83F97"/>
    <w:rsid w:val="00D840D4"/>
    <w:rsid w:val="00D84366"/>
    <w:rsid w:val="00D848E4"/>
    <w:rsid w:val="00D84974"/>
    <w:rsid w:val="00D8510C"/>
    <w:rsid w:val="00D851B4"/>
    <w:rsid w:val="00D85369"/>
    <w:rsid w:val="00D85BA7"/>
    <w:rsid w:val="00D85D19"/>
    <w:rsid w:val="00D85F8F"/>
    <w:rsid w:val="00D860E4"/>
    <w:rsid w:val="00D86587"/>
    <w:rsid w:val="00D869F6"/>
    <w:rsid w:val="00D86F63"/>
    <w:rsid w:val="00D87509"/>
    <w:rsid w:val="00D8777A"/>
    <w:rsid w:val="00D87830"/>
    <w:rsid w:val="00D87A13"/>
    <w:rsid w:val="00D87A2C"/>
    <w:rsid w:val="00D87C90"/>
    <w:rsid w:val="00D90042"/>
    <w:rsid w:val="00D904FC"/>
    <w:rsid w:val="00D9059C"/>
    <w:rsid w:val="00D90665"/>
    <w:rsid w:val="00D90749"/>
    <w:rsid w:val="00D90C2B"/>
    <w:rsid w:val="00D90DC4"/>
    <w:rsid w:val="00D912E4"/>
    <w:rsid w:val="00D913E7"/>
    <w:rsid w:val="00D91A03"/>
    <w:rsid w:val="00D91AC2"/>
    <w:rsid w:val="00D91F93"/>
    <w:rsid w:val="00D92024"/>
    <w:rsid w:val="00D927B7"/>
    <w:rsid w:val="00D92981"/>
    <w:rsid w:val="00D92C08"/>
    <w:rsid w:val="00D92E0A"/>
    <w:rsid w:val="00D9337B"/>
    <w:rsid w:val="00D9395D"/>
    <w:rsid w:val="00D939F7"/>
    <w:rsid w:val="00D93E6D"/>
    <w:rsid w:val="00D94090"/>
    <w:rsid w:val="00D94369"/>
    <w:rsid w:val="00D94505"/>
    <w:rsid w:val="00D945AA"/>
    <w:rsid w:val="00D946D7"/>
    <w:rsid w:val="00D94731"/>
    <w:rsid w:val="00D949A7"/>
    <w:rsid w:val="00D94ADD"/>
    <w:rsid w:val="00D95059"/>
    <w:rsid w:val="00D9517A"/>
    <w:rsid w:val="00D954B4"/>
    <w:rsid w:val="00D956E9"/>
    <w:rsid w:val="00D958C7"/>
    <w:rsid w:val="00D9596D"/>
    <w:rsid w:val="00D95D71"/>
    <w:rsid w:val="00D96159"/>
    <w:rsid w:val="00D964A5"/>
    <w:rsid w:val="00D96864"/>
    <w:rsid w:val="00D975E2"/>
    <w:rsid w:val="00D979DB"/>
    <w:rsid w:val="00D97E56"/>
    <w:rsid w:val="00DA0292"/>
    <w:rsid w:val="00DA068E"/>
    <w:rsid w:val="00DA077E"/>
    <w:rsid w:val="00DA093A"/>
    <w:rsid w:val="00DA0D68"/>
    <w:rsid w:val="00DA1261"/>
    <w:rsid w:val="00DA174D"/>
    <w:rsid w:val="00DA18BB"/>
    <w:rsid w:val="00DA1F0E"/>
    <w:rsid w:val="00DA20BA"/>
    <w:rsid w:val="00DA215A"/>
    <w:rsid w:val="00DA252B"/>
    <w:rsid w:val="00DA3251"/>
    <w:rsid w:val="00DA3423"/>
    <w:rsid w:val="00DA3CE1"/>
    <w:rsid w:val="00DA3D34"/>
    <w:rsid w:val="00DA3E66"/>
    <w:rsid w:val="00DA411B"/>
    <w:rsid w:val="00DA495A"/>
    <w:rsid w:val="00DA4C8E"/>
    <w:rsid w:val="00DA4C93"/>
    <w:rsid w:val="00DA4D21"/>
    <w:rsid w:val="00DA51A5"/>
    <w:rsid w:val="00DA5506"/>
    <w:rsid w:val="00DA5FEA"/>
    <w:rsid w:val="00DA6358"/>
    <w:rsid w:val="00DA6486"/>
    <w:rsid w:val="00DA6490"/>
    <w:rsid w:val="00DA6F74"/>
    <w:rsid w:val="00DA751B"/>
    <w:rsid w:val="00DA7935"/>
    <w:rsid w:val="00DA7CBE"/>
    <w:rsid w:val="00DA7E61"/>
    <w:rsid w:val="00DB0366"/>
    <w:rsid w:val="00DB061E"/>
    <w:rsid w:val="00DB06C0"/>
    <w:rsid w:val="00DB07F0"/>
    <w:rsid w:val="00DB0868"/>
    <w:rsid w:val="00DB1427"/>
    <w:rsid w:val="00DB17FD"/>
    <w:rsid w:val="00DB18D1"/>
    <w:rsid w:val="00DB1AC2"/>
    <w:rsid w:val="00DB1E91"/>
    <w:rsid w:val="00DB1F4A"/>
    <w:rsid w:val="00DB2414"/>
    <w:rsid w:val="00DB282F"/>
    <w:rsid w:val="00DB336C"/>
    <w:rsid w:val="00DB3B1F"/>
    <w:rsid w:val="00DB3E2F"/>
    <w:rsid w:val="00DB3E3D"/>
    <w:rsid w:val="00DB3E4D"/>
    <w:rsid w:val="00DB42D0"/>
    <w:rsid w:val="00DB4371"/>
    <w:rsid w:val="00DB440B"/>
    <w:rsid w:val="00DB4B7B"/>
    <w:rsid w:val="00DB4E6A"/>
    <w:rsid w:val="00DB537B"/>
    <w:rsid w:val="00DB59BA"/>
    <w:rsid w:val="00DB59F9"/>
    <w:rsid w:val="00DB5B1A"/>
    <w:rsid w:val="00DB5CEB"/>
    <w:rsid w:val="00DB5D51"/>
    <w:rsid w:val="00DB5D73"/>
    <w:rsid w:val="00DB6305"/>
    <w:rsid w:val="00DB6DF2"/>
    <w:rsid w:val="00DB6E15"/>
    <w:rsid w:val="00DB7CB9"/>
    <w:rsid w:val="00DC0382"/>
    <w:rsid w:val="00DC1015"/>
    <w:rsid w:val="00DC17E5"/>
    <w:rsid w:val="00DC1F60"/>
    <w:rsid w:val="00DC2003"/>
    <w:rsid w:val="00DC2331"/>
    <w:rsid w:val="00DC2411"/>
    <w:rsid w:val="00DC24AE"/>
    <w:rsid w:val="00DC2506"/>
    <w:rsid w:val="00DC25DA"/>
    <w:rsid w:val="00DC35C2"/>
    <w:rsid w:val="00DC376A"/>
    <w:rsid w:val="00DC4616"/>
    <w:rsid w:val="00DC4CBB"/>
    <w:rsid w:val="00DC4EA6"/>
    <w:rsid w:val="00DC4FBA"/>
    <w:rsid w:val="00DC5485"/>
    <w:rsid w:val="00DC5D00"/>
    <w:rsid w:val="00DC5F20"/>
    <w:rsid w:val="00DC72DF"/>
    <w:rsid w:val="00DC732D"/>
    <w:rsid w:val="00DC7B7E"/>
    <w:rsid w:val="00DD1103"/>
    <w:rsid w:val="00DD1121"/>
    <w:rsid w:val="00DD1978"/>
    <w:rsid w:val="00DD1C0B"/>
    <w:rsid w:val="00DD2625"/>
    <w:rsid w:val="00DD2BDA"/>
    <w:rsid w:val="00DD2E9B"/>
    <w:rsid w:val="00DD308D"/>
    <w:rsid w:val="00DD327F"/>
    <w:rsid w:val="00DD3514"/>
    <w:rsid w:val="00DD3A1D"/>
    <w:rsid w:val="00DD3B61"/>
    <w:rsid w:val="00DD406F"/>
    <w:rsid w:val="00DD446B"/>
    <w:rsid w:val="00DD448A"/>
    <w:rsid w:val="00DD4528"/>
    <w:rsid w:val="00DD467B"/>
    <w:rsid w:val="00DD4898"/>
    <w:rsid w:val="00DD489C"/>
    <w:rsid w:val="00DD4922"/>
    <w:rsid w:val="00DD5638"/>
    <w:rsid w:val="00DD58CC"/>
    <w:rsid w:val="00DD5AEB"/>
    <w:rsid w:val="00DD5BFF"/>
    <w:rsid w:val="00DD5D79"/>
    <w:rsid w:val="00DD6191"/>
    <w:rsid w:val="00DD6F32"/>
    <w:rsid w:val="00DD7117"/>
    <w:rsid w:val="00DD75BB"/>
    <w:rsid w:val="00DD76EC"/>
    <w:rsid w:val="00DD7797"/>
    <w:rsid w:val="00DD7866"/>
    <w:rsid w:val="00DD78FE"/>
    <w:rsid w:val="00DD7A4E"/>
    <w:rsid w:val="00DD7E16"/>
    <w:rsid w:val="00DE04B5"/>
    <w:rsid w:val="00DE0696"/>
    <w:rsid w:val="00DE0CE3"/>
    <w:rsid w:val="00DE1F76"/>
    <w:rsid w:val="00DE244B"/>
    <w:rsid w:val="00DE28DD"/>
    <w:rsid w:val="00DE2B17"/>
    <w:rsid w:val="00DE2E08"/>
    <w:rsid w:val="00DE2EA4"/>
    <w:rsid w:val="00DE3488"/>
    <w:rsid w:val="00DE3536"/>
    <w:rsid w:val="00DE3A5B"/>
    <w:rsid w:val="00DE3B33"/>
    <w:rsid w:val="00DE41D1"/>
    <w:rsid w:val="00DE42F8"/>
    <w:rsid w:val="00DE4C6C"/>
    <w:rsid w:val="00DE4DC9"/>
    <w:rsid w:val="00DE5304"/>
    <w:rsid w:val="00DE53E4"/>
    <w:rsid w:val="00DE5820"/>
    <w:rsid w:val="00DE5C94"/>
    <w:rsid w:val="00DE629B"/>
    <w:rsid w:val="00DE65FE"/>
    <w:rsid w:val="00DE6952"/>
    <w:rsid w:val="00DE6E9B"/>
    <w:rsid w:val="00DE7095"/>
    <w:rsid w:val="00DE7564"/>
    <w:rsid w:val="00DE7CFC"/>
    <w:rsid w:val="00DF0E22"/>
    <w:rsid w:val="00DF0E3B"/>
    <w:rsid w:val="00DF0FFB"/>
    <w:rsid w:val="00DF18AA"/>
    <w:rsid w:val="00DF19EC"/>
    <w:rsid w:val="00DF2302"/>
    <w:rsid w:val="00DF2477"/>
    <w:rsid w:val="00DF2791"/>
    <w:rsid w:val="00DF2953"/>
    <w:rsid w:val="00DF2D40"/>
    <w:rsid w:val="00DF2E98"/>
    <w:rsid w:val="00DF31B7"/>
    <w:rsid w:val="00DF34B6"/>
    <w:rsid w:val="00DF3B02"/>
    <w:rsid w:val="00DF3BEF"/>
    <w:rsid w:val="00DF3CCD"/>
    <w:rsid w:val="00DF4156"/>
    <w:rsid w:val="00DF4161"/>
    <w:rsid w:val="00DF42AB"/>
    <w:rsid w:val="00DF4957"/>
    <w:rsid w:val="00DF4E4D"/>
    <w:rsid w:val="00DF55A4"/>
    <w:rsid w:val="00DF5809"/>
    <w:rsid w:val="00DF596C"/>
    <w:rsid w:val="00DF5A65"/>
    <w:rsid w:val="00DF5C41"/>
    <w:rsid w:val="00DF5E43"/>
    <w:rsid w:val="00DF5E48"/>
    <w:rsid w:val="00DF5FB8"/>
    <w:rsid w:val="00DF646B"/>
    <w:rsid w:val="00DF6847"/>
    <w:rsid w:val="00DF6FC7"/>
    <w:rsid w:val="00DF707B"/>
    <w:rsid w:val="00DF7093"/>
    <w:rsid w:val="00DF7231"/>
    <w:rsid w:val="00DF7589"/>
    <w:rsid w:val="00DF78C3"/>
    <w:rsid w:val="00DF79A9"/>
    <w:rsid w:val="00DF7CE4"/>
    <w:rsid w:val="00E000E5"/>
    <w:rsid w:val="00E005A3"/>
    <w:rsid w:val="00E0071C"/>
    <w:rsid w:val="00E007F6"/>
    <w:rsid w:val="00E007FC"/>
    <w:rsid w:val="00E01386"/>
    <w:rsid w:val="00E014D9"/>
    <w:rsid w:val="00E0155D"/>
    <w:rsid w:val="00E018E3"/>
    <w:rsid w:val="00E01915"/>
    <w:rsid w:val="00E019C9"/>
    <w:rsid w:val="00E01BFF"/>
    <w:rsid w:val="00E020EE"/>
    <w:rsid w:val="00E020F1"/>
    <w:rsid w:val="00E02841"/>
    <w:rsid w:val="00E02936"/>
    <w:rsid w:val="00E02A2F"/>
    <w:rsid w:val="00E02E47"/>
    <w:rsid w:val="00E02EA7"/>
    <w:rsid w:val="00E02F5F"/>
    <w:rsid w:val="00E0307D"/>
    <w:rsid w:val="00E0343A"/>
    <w:rsid w:val="00E0367A"/>
    <w:rsid w:val="00E039E7"/>
    <w:rsid w:val="00E03ED0"/>
    <w:rsid w:val="00E03FF0"/>
    <w:rsid w:val="00E04036"/>
    <w:rsid w:val="00E042BA"/>
    <w:rsid w:val="00E045A5"/>
    <w:rsid w:val="00E0480A"/>
    <w:rsid w:val="00E05229"/>
    <w:rsid w:val="00E0556D"/>
    <w:rsid w:val="00E05749"/>
    <w:rsid w:val="00E05EC5"/>
    <w:rsid w:val="00E05F37"/>
    <w:rsid w:val="00E06083"/>
    <w:rsid w:val="00E0657D"/>
    <w:rsid w:val="00E06822"/>
    <w:rsid w:val="00E06EC5"/>
    <w:rsid w:val="00E07505"/>
    <w:rsid w:val="00E07835"/>
    <w:rsid w:val="00E078A7"/>
    <w:rsid w:val="00E108E1"/>
    <w:rsid w:val="00E10A11"/>
    <w:rsid w:val="00E10AE9"/>
    <w:rsid w:val="00E10BB2"/>
    <w:rsid w:val="00E10FA0"/>
    <w:rsid w:val="00E11349"/>
    <w:rsid w:val="00E116A5"/>
    <w:rsid w:val="00E11918"/>
    <w:rsid w:val="00E11F45"/>
    <w:rsid w:val="00E1243D"/>
    <w:rsid w:val="00E124DA"/>
    <w:rsid w:val="00E124F2"/>
    <w:rsid w:val="00E1295C"/>
    <w:rsid w:val="00E12AE1"/>
    <w:rsid w:val="00E131FA"/>
    <w:rsid w:val="00E134F4"/>
    <w:rsid w:val="00E13523"/>
    <w:rsid w:val="00E13781"/>
    <w:rsid w:val="00E13B7F"/>
    <w:rsid w:val="00E14134"/>
    <w:rsid w:val="00E14D7B"/>
    <w:rsid w:val="00E14FDE"/>
    <w:rsid w:val="00E15059"/>
    <w:rsid w:val="00E155FA"/>
    <w:rsid w:val="00E1586E"/>
    <w:rsid w:val="00E159E4"/>
    <w:rsid w:val="00E15E99"/>
    <w:rsid w:val="00E16648"/>
    <w:rsid w:val="00E177EC"/>
    <w:rsid w:val="00E17818"/>
    <w:rsid w:val="00E17BBB"/>
    <w:rsid w:val="00E17FEC"/>
    <w:rsid w:val="00E2007F"/>
    <w:rsid w:val="00E203DB"/>
    <w:rsid w:val="00E20973"/>
    <w:rsid w:val="00E20982"/>
    <w:rsid w:val="00E20A0A"/>
    <w:rsid w:val="00E20BDD"/>
    <w:rsid w:val="00E21318"/>
    <w:rsid w:val="00E21593"/>
    <w:rsid w:val="00E218D1"/>
    <w:rsid w:val="00E21D2E"/>
    <w:rsid w:val="00E21F53"/>
    <w:rsid w:val="00E21FA1"/>
    <w:rsid w:val="00E220DF"/>
    <w:rsid w:val="00E2216C"/>
    <w:rsid w:val="00E224E0"/>
    <w:rsid w:val="00E22598"/>
    <w:rsid w:val="00E23094"/>
    <w:rsid w:val="00E23407"/>
    <w:rsid w:val="00E237C9"/>
    <w:rsid w:val="00E24340"/>
    <w:rsid w:val="00E24444"/>
    <w:rsid w:val="00E246CA"/>
    <w:rsid w:val="00E247BF"/>
    <w:rsid w:val="00E24C91"/>
    <w:rsid w:val="00E25849"/>
    <w:rsid w:val="00E25CAD"/>
    <w:rsid w:val="00E25EBC"/>
    <w:rsid w:val="00E26032"/>
    <w:rsid w:val="00E26CD9"/>
    <w:rsid w:val="00E27598"/>
    <w:rsid w:val="00E2793E"/>
    <w:rsid w:val="00E27E0B"/>
    <w:rsid w:val="00E27E92"/>
    <w:rsid w:val="00E27FB1"/>
    <w:rsid w:val="00E3025A"/>
    <w:rsid w:val="00E304EC"/>
    <w:rsid w:val="00E306BB"/>
    <w:rsid w:val="00E30786"/>
    <w:rsid w:val="00E30955"/>
    <w:rsid w:val="00E30997"/>
    <w:rsid w:val="00E30B59"/>
    <w:rsid w:val="00E30F69"/>
    <w:rsid w:val="00E31224"/>
    <w:rsid w:val="00E31324"/>
    <w:rsid w:val="00E316BD"/>
    <w:rsid w:val="00E31BC1"/>
    <w:rsid w:val="00E31FB9"/>
    <w:rsid w:val="00E32201"/>
    <w:rsid w:val="00E32331"/>
    <w:rsid w:val="00E32D99"/>
    <w:rsid w:val="00E32E2D"/>
    <w:rsid w:val="00E32FB7"/>
    <w:rsid w:val="00E34255"/>
    <w:rsid w:val="00E345C9"/>
    <w:rsid w:val="00E34736"/>
    <w:rsid w:val="00E3491D"/>
    <w:rsid w:val="00E34A5A"/>
    <w:rsid w:val="00E34F4F"/>
    <w:rsid w:val="00E3511D"/>
    <w:rsid w:val="00E354F8"/>
    <w:rsid w:val="00E355D8"/>
    <w:rsid w:val="00E35965"/>
    <w:rsid w:val="00E35ADD"/>
    <w:rsid w:val="00E35CFE"/>
    <w:rsid w:val="00E36300"/>
    <w:rsid w:val="00E36456"/>
    <w:rsid w:val="00E364C5"/>
    <w:rsid w:val="00E36ED3"/>
    <w:rsid w:val="00E36FB2"/>
    <w:rsid w:val="00E37561"/>
    <w:rsid w:val="00E37681"/>
    <w:rsid w:val="00E37848"/>
    <w:rsid w:val="00E37A6D"/>
    <w:rsid w:val="00E37BE6"/>
    <w:rsid w:val="00E4011F"/>
    <w:rsid w:val="00E401F8"/>
    <w:rsid w:val="00E409EA"/>
    <w:rsid w:val="00E40B30"/>
    <w:rsid w:val="00E40F63"/>
    <w:rsid w:val="00E40F95"/>
    <w:rsid w:val="00E411E0"/>
    <w:rsid w:val="00E41436"/>
    <w:rsid w:val="00E4143A"/>
    <w:rsid w:val="00E41933"/>
    <w:rsid w:val="00E41BCF"/>
    <w:rsid w:val="00E41CBB"/>
    <w:rsid w:val="00E42393"/>
    <w:rsid w:val="00E423E3"/>
    <w:rsid w:val="00E429C6"/>
    <w:rsid w:val="00E43021"/>
    <w:rsid w:val="00E4308A"/>
    <w:rsid w:val="00E431B1"/>
    <w:rsid w:val="00E43C34"/>
    <w:rsid w:val="00E43DB3"/>
    <w:rsid w:val="00E440F3"/>
    <w:rsid w:val="00E4434E"/>
    <w:rsid w:val="00E44782"/>
    <w:rsid w:val="00E44FC7"/>
    <w:rsid w:val="00E450EC"/>
    <w:rsid w:val="00E45929"/>
    <w:rsid w:val="00E45E37"/>
    <w:rsid w:val="00E46469"/>
    <w:rsid w:val="00E46478"/>
    <w:rsid w:val="00E46963"/>
    <w:rsid w:val="00E47223"/>
    <w:rsid w:val="00E479E0"/>
    <w:rsid w:val="00E47C6B"/>
    <w:rsid w:val="00E47D29"/>
    <w:rsid w:val="00E506E1"/>
    <w:rsid w:val="00E5115D"/>
    <w:rsid w:val="00E5145E"/>
    <w:rsid w:val="00E51874"/>
    <w:rsid w:val="00E5192D"/>
    <w:rsid w:val="00E519C9"/>
    <w:rsid w:val="00E51B87"/>
    <w:rsid w:val="00E52270"/>
    <w:rsid w:val="00E523CF"/>
    <w:rsid w:val="00E52A3B"/>
    <w:rsid w:val="00E52C23"/>
    <w:rsid w:val="00E52FFF"/>
    <w:rsid w:val="00E53080"/>
    <w:rsid w:val="00E53D78"/>
    <w:rsid w:val="00E53E11"/>
    <w:rsid w:val="00E53E5A"/>
    <w:rsid w:val="00E54230"/>
    <w:rsid w:val="00E54371"/>
    <w:rsid w:val="00E54491"/>
    <w:rsid w:val="00E54EB4"/>
    <w:rsid w:val="00E54F41"/>
    <w:rsid w:val="00E55100"/>
    <w:rsid w:val="00E555FA"/>
    <w:rsid w:val="00E55665"/>
    <w:rsid w:val="00E55B9C"/>
    <w:rsid w:val="00E55C65"/>
    <w:rsid w:val="00E560EF"/>
    <w:rsid w:val="00E562F9"/>
    <w:rsid w:val="00E5659E"/>
    <w:rsid w:val="00E5662B"/>
    <w:rsid w:val="00E56816"/>
    <w:rsid w:val="00E57001"/>
    <w:rsid w:val="00E5732D"/>
    <w:rsid w:val="00E57EEE"/>
    <w:rsid w:val="00E60768"/>
    <w:rsid w:val="00E6084E"/>
    <w:rsid w:val="00E60DAA"/>
    <w:rsid w:val="00E60DDB"/>
    <w:rsid w:val="00E6149F"/>
    <w:rsid w:val="00E615B0"/>
    <w:rsid w:val="00E61B44"/>
    <w:rsid w:val="00E62083"/>
    <w:rsid w:val="00E62108"/>
    <w:rsid w:val="00E62364"/>
    <w:rsid w:val="00E626C4"/>
    <w:rsid w:val="00E64873"/>
    <w:rsid w:val="00E64D50"/>
    <w:rsid w:val="00E64E53"/>
    <w:rsid w:val="00E64FF2"/>
    <w:rsid w:val="00E65250"/>
    <w:rsid w:val="00E6543C"/>
    <w:rsid w:val="00E65A21"/>
    <w:rsid w:val="00E65ED1"/>
    <w:rsid w:val="00E66413"/>
    <w:rsid w:val="00E66552"/>
    <w:rsid w:val="00E66A35"/>
    <w:rsid w:val="00E66B5C"/>
    <w:rsid w:val="00E66BCF"/>
    <w:rsid w:val="00E66E6C"/>
    <w:rsid w:val="00E6796D"/>
    <w:rsid w:val="00E67A75"/>
    <w:rsid w:val="00E67C53"/>
    <w:rsid w:val="00E67F30"/>
    <w:rsid w:val="00E67FEE"/>
    <w:rsid w:val="00E702FD"/>
    <w:rsid w:val="00E7077A"/>
    <w:rsid w:val="00E709E2"/>
    <w:rsid w:val="00E70A19"/>
    <w:rsid w:val="00E70BB7"/>
    <w:rsid w:val="00E71446"/>
    <w:rsid w:val="00E722B4"/>
    <w:rsid w:val="00E72D32"/>
    <w:rsid w:val="00E7340B"/>
    <w:rsid w:val="00E73C76"/>
    <w:rsid w:val="00E759B4"/>
    <w:rsid w:val="00E75AD9"/>
    <w:rsid w:val="00E75BD6"/>
    <w:rsid w:val="00E76392"/>
    <w:rsid w:val="00E765FD"/>
    <w:rsid w:val="00E76A4B"/>
    <w:rsid w:val="00E771CD"/>
    <w:rsid w:val="00E77368"/>
    <w:rsid w:val="00E773DA"/>
    <w:rsid w:val="00E7743D"/>
    <w:rsid w:val="00E776A7"/>
    <w:rsid w:val="00E776A9"/>
    <w:rsid w:val="00E77A21"/>
    <w:rsid w:val="00E77C22"/>
    <w:rsid w:val="00E77C87"/>
    <w:rsid w:val="00E77E63"/>
    <w:rsid w:val="00E80031"/>
    <w:rsid w:val="00E8048F"/>
    <w:rsid w:val="00E804CA"/>
    <w:rsid w:val="00E808B8"/>
    <w:rsid w:val="00E80E64"/>
    <w:rsid w:val="00E81D44"/>
    <w:rsid w:val="00E81E90"/>
    <w:rsid w:val="00E8201C"/>
    <w:rsid w:val="00E8210A"/>
    <w:rsid w:val="00E82221"/>
    <w:rsid w:val="00E82A26"/>
    <w:rsid w:val="00E82F0E"/>
    <w:rsid w:val="00E82F4F"/>
    <w:rsid w:val="00E83400"/>
    <w:rsid w:val="00E83C73"/>
    <w:rsid w:val="00E83FAE"/>
    <w:rsid w:val="00E840D2"/>
    <w:rsid w:val="00E84AF0"/>
    <w:rsid w:val="00E84D07"/>
    <w:rsid w:val="00E8565C"/>
    <w:rsid w:val="00E858E5"/>
    <w:rsid w:val="00E85CD3"/>
    <w:rsid w:val="00E8601F"/>
    <w:rsid w:val="00E86282"/>
    <w:rsid w:val="00E863AF"/>
    <w:rsid w:val="00E86AB1"/>
    <w:rsid w:val="00E87399"/>
    <w:rsid w:val="00E87695"/>
    <w:rsid w:val="00E878CD"/>
    <w:rsid w:val="00E87977"/>
    <w:rsid w:val="00E90255"/>
    <w:rsid w:val="00E90268"/>
    <w:rsid w:val="00E9042B"/>
    <w:rsid w:val="00E90AB5"/>
    <w:rsid w:val="00E90C85"/>
    <w:rsid w:val="00E90D05"/>
    <w:rsid w:val="00E90E08"/>
    <w:rsid w:val="00E90F89"/>
    <w:rsid w:val="00E914FA"/>
    <w:rsid w:val="00E9158D"/>
    <w:rsid w:val="00E91A07"/>
    <w:rsid w:val="00E91AD0"/>
    <w:rsid w:val="00E91C0E"/>
    <w:rsid w:val="00E91DC4"/>
    <w:rsid w:val="00E91DC7"/>
    <w:rsid w:val="00E91DD8"/>
    <w:rsid w:val="00E92073"/>
    <w:rsid w:val="00E9220A"/>
    <w:rsid w:val="00E92D13"/>
    <w:rsid w:val="00E9305F"/>
    <w:rsid w:val="00E9329B"/>
    <w:rsid w:val="00E940F5"/>
    <w:rsid w:val="00E941B2"/>
    <w:rsid w:val="00E94462"/>
    <w:rsid w:val="00E94781"/>
    <w:rsid w:val="00E95296"/>
    <w:rsid w:val="00E954EC"/>
    <w:rsid w:val="00E959D6"/>
    <w:rsid w:val="00E95A06"/>
    <w:rsid w:val="00E96084"/>
    <w:rsid w:val="00E9681B"/>
    <w:rsid w:val="00E96ABD"/>
    <w:rsid w:val="00E96E05"/>
    <w:rsid w:val="00E96FAD"/>
    <w:rsid w:val="00E97510"/>
    <w:rsid w:val="00E9764D"/>
    <w:rsid w:val="00E9798B"/>
    <w:rsid w:val="00E97ECA"/>
    <w:rsid w:val="00E97F8A"/>
    <w:rsid w:val="00EA0459"/>
    <w:rsid w:val="00EA04B4"/>
    <w:rsid w:val="00EA04DB"/>
    <w:rsid w:val="00EA055D"/>
    <w:rsid w:val="00EA0605"/>
    <w:rsid w:val="00EA062B"/>
    <w:rsid w:val="00EA0B1D"/>
    <w:rsid w:val="00EA1099"/>
    <w:rsid w:val="00EA12D2"/>
    <w:rsid w:val="00EA1968"/>
    <w:rsid w:val="00EA1C34"/>
    <w:rsid w:val="00EA1E41"/>
    <w:rsid w:val="00EA1FA6"/>
    <w:rsid w:val="00EA256D"/>
    <w:rsid w:val="00EA2ABF"/>
    <w:rsid w:val="00EA2F60"/>
    <w:rsid w:val="00EA309D"/>
    <w:rsid w:val="00EA332C"/>
    <w:rsid w:val="00EA35C0"/>
    <w:rsid w:val="00EA3C2D"/>
    <w:rsid w:val="00EA3D4F"/>
    <w:rsid w:val="00EA3E6F"/>
    <w:rsid w:val="00EA3FF0"/>
    <w:rsid w:val="00EA4011"/>
    <w:rsid w:val="00EA4170"/>
    <w:rsid w:val="00EA42ED"/>
    <w:rsid w:val="00EA46C0"/>
    <w:rsid w:val="00EA5489"/>
    <w:rsid w:val="00EA594C"/>
    <w:rsid w:val="00EA5DD2"/>
    <w:rsid w:val="00EA5DE0"/>
    <w:rsid w:val="00EA6307"/>
    <w:rsid w:val="00EA64F2"/>
    <w:rsid w:val="00EA6A1A"/>
    <w:rsid w:val="00EA6A1F"/>
    <w:rsid w:val="00EA780B"/>
    <w:rsid w:val="00EA7962"/>
    <w:rsid w:val="00EA7D15"/>
    <w:rsid w:val="00EA7DA3"/>
    <w:rsid w:val="00EB0783"/>
    <w:rsid w:val="00EB0ADC"/>
    <w:rsid w:val="00EB0AE7"/>
    <w:rsid w:val="00EB0B57"/>
    <w:rsid w:val="00EB0D84"/>
    <w:rsid w:val="00EB12C6"/>
    <w:rsid w:val="00EB1643"/>
    <w:rsid w:val="00EB1B36"/>
    <w:rsid w:val="00EB1ED2"/>
    <w:rsid w:val="00EB1F7D"/>
    <w:rsid w:val="00EB2D19"/>
    <w:rsid w:val="00EB2ECF"/>
    <w:rsid w:val="00EB36F8"/>
    <w:rsid w:val="00EB3926"/>
    <w:rsid w:val="00EB3A17"/>
    <w:rsid w:val="00EB3AC5"/>
    <w:rsid w:val="00EB42FF"/>
    <w:rsid w:val="00EB434D"/>
    <w:rsid w:val="00EB4547"/>
    <w:rsid w:val="00EB4555"/>
    <w:rsid w:val="00EB484E"/>
    <w:rsid w:val="00EB4D6C"/>
    <w:rsid w:val="00EB4FBF"/>
    <w:rsid w:val="00EB5319"/>
    <w:rsid w:val="00EB5D66"/>
    <w:rsid w:val="00EB5EB8"/>
    <w:rsid w:val="00EB6381"/>
    <w:rsid w:val="00EB6B54"/>
    <w:rsid w:val="00EB6B72"/>
    <w:rsid w:val="00EB6C93"/>
    <w:rsid w:val="00EB71A1"/>
    <w:rsid w:val="00EB797B"/>
    <w:rsid w:val="00EC00F5"/>
    <w:rsid w:val="00EC01B4"/>
    <w:rsid w:val="00EC038B"/>
    <w:rsid w:val="00EC074F"/>
    <w:rsid w:val="00EC105C"/>
    <w:rsid w:val="00EC143D"/>
    <w:rsid w:val="00EC14DB"/>
    <w:rsid w:val="00EC17F6"/>
    <w:rsid w:val="00EC194D"/>
    <w:rsid w:val="00EC1984"/>
    <w:rsid w:val="00EC19EE"/>
    <w:rsid w:val="00EC1A63"/>
    <w:rsid w:val="00EC1BD5"/>
    <w:rsid w:val="00EC21FE"/>
    <w:rsid w:val="00EC2598"/>
    <w:rsid w:val="00EC27D1"/>
    <w:rsid w:val="00EC295D"/>
    <w:rsid w:val="00EC34C6"/>
    <w:rsid w:val="00EC3FDA"/>
    <w:rsid w:val="00EC4336"/>
    <w:rsid w:val="00EC487A"/>
    <w:rsid w:val="00EC4C48"/>
    <w:rsid w:val="00EC4C71"/>
    <w:rsid w:val="00EC4D7A"/>
    <w:rsid w:val="00EC4FFC"/>
    <w:rsid w:val="00EC5025"/>
    <w:rsid w:val="00EC5150"/>
    <w:rsid w:val="00EC5202"/>
    <w:rsid w:val="00EC566C"/>
    <w:rsid w:val="00EC575E"/>
    <w:rsid w:val="00EC5B8D"/>
    <w:rsid w:val="00EC5EF5"/>
    <w:rsid w:val="00EC666D"/>
    <w:rsid w:val="00EC6A68"/>
    <w:rsid w:val="00EC6ABE"/>
    <w:rsid w:val="00EC6D7A"/>
    <w:rsid w:val="00EC6FE4"/>
    <w:rsid w:val="00EC70A3"/>
    <w:rsid w:val="00EC7C1E"/>
    <w:rsid w:val="00EC7CC9"/>
    <w:rsid w:val="00ED0A35"/>
    <w:rsid w:val="00ED0B39"/>
    <w:rsid w:val="00ED18CD"/>
    <w:rsid w:val="00ED1DE5"/>
    <w:rsid w:val="00ED1FF8"/>
    <w:rsid w:val="00ED21C9"/>
    <w:rsid w:val="00ED258A"/>
    <w:rsid w:val="00ED2A5D"/>
    <w:rsid w:val="00ED2D3F"/>
    <w:rsid w:val="00ED2DD1"/>
    <w:rsid w:val="00ED2ECF"/>
    <w:rsid w:val="00ED327A"/>
    <w:rsid w:val="00ED3839"/>
    <w:rsid w:val="00ED3A61"/>
    <w:rsid w:val="00ED416E"/>
    <w:rsid w:val="00ED48A6"/>
    <w:rsid w:val="00ED490E"/>
    <w:rsid w:val="00ED51C5"/>
    <w:rsid w:val="00ED5965"/>
    <w:rsid w:val="00ED640E"/>
    <w:rsid w:val="00ED69A5"/>
    <w:rsid w:val="00ED6F60"/>
    <w:rsid w:val="00ED6FDC"/>
    <w:rsid w:val="00ED7057"/>
    <w:rsid w:val="00ED70D3"/>
    <w:rsid w:val="00ED790E"/>
    <w:rsid w:val="00ED7C14"/>
    <w:rsid w:val="00EE026F"/>
    <w:rsid w:val="00EE04CE"/>
    <w:rsid w:val="00EE06CC"/>
    <w:rsid w:val="00EE07FF"/>
    <w:rsid w:val="00EE0BA9"/>
    <w:rsid w:val="00EE1662"/>
    <w:rsid w:val="00EE1B10"/>
    <w:rsid w:val="00EE1CEA"/>
    <w:rsid w:val="00EE1FAE"/>
    <w:rsid w:val="00EE2221"/>
    <w:rsid w:val="00EE22DE"/>
    <w:rsid w:val="00EE25B2"/>
    <w:rsid w:val="00EE2940"/>
    <w:rsid w:val="00EE2B41"/>
    <w:rsid w:val="00EE2BB9"/>
    <w:rsid w:val="00EE3117"/>
    <w:rsid w:val="00EE388B"/>
    <w:rsid w:val="00EE3A66"/>
    <w:rsid w:val="00EE3BAC"/>
    <w:rsid w:val="00EE3BEA"/>
    <w:rsid w:val="00EE3F45"/>
    <w:rsid w:val="00EE4382"/>
    <w:rsid w:val="00EE47C9"/>
    <w:rsid w:val="00EE4ED7"/>
    <w:rsid w:val="00EE5555"/>
    <w:rsid w:val="00EE574A"/>
    <w:rsid w:val="00EE57E4"/>
    <w:rsid w:val="00EE61D8"/>
    <w:rsid w:val="00EE6614"/>
    <w:rsid w:val="00EE7139"/>
    <w:rsid w:val="00EE7809"/>
    <w:rsid w:val="00EE7959"/>
    <w:rsid w:val="00EE7EB4"/>
    <w:rsid w:val="00EE7ED2"/>
    <w:rsid w:val="00EF06A5"/>
    <w:rsid w:val="00EF0AB8"/>
    <w:rsid w:val="00EF0BA7"/>
    <w:rsid w:val="00EF19CA"/>
    <w:rsid w:val="00EF1C56"/>
    <w:rsid w:val="00EF1E71"/>
    <w:rsid w:val="00EF2CA9"/>
    <w:rsid w:val="00EF2CF1"/>
    <w:rsid w:val="00EF39F5"/>
    <w:rsid w:val="00EF467A"/>
    <w:rsid w:val="00EF467F"/>
    <w:rsid w:val="00EF46DD"/>
    <w:rsid w:val="00EF4738"/>
    <w:rsid w:val="00EF496F"/>
    <w:rsid w:val="00EF4A93"/>
    <w:rsid w:val="00EF5004"/>
    <w:rsid w:val="00EF5524"/>
    <w:rsid w:val="00EF5A7E"/>
    <w:rsid w:val="00EF601F"/>
    <w:rsid w:val="00EF605F"/>
    <w:rsid w:val="00EF61C4"/>
    <w:rsid w:val="00EF6435"/>
    <w:rsid w:val="00EF6556"/>
    <w:rsid w:val="00EF6CBE"/>
    <w:rsid w:val="00EF72CB"/>
    <w:rsid w:val="00EF745C"/>
    <w:rsid w:val="00EF7E33"/>
    <w:rsid w:val="00F00404"/>
    <w:rsid w:val="00F007BD"/>
    <w:rsid w:val="00F00B78"/>
    <w:rsid w:val="00F00D36"/>
    <w:rsid w:val="00F01169"/>
    <w:rsid w:val="00F011C4"/>
    <w:rsid w:val="00F01C4C"/>
    <w:rsid w:val="00F01CBD"/>
    <w:rsid w:val="00F01E72"/>
    <w:rsid w:val="00F0207F"/>
    <w:rsid w:val="00F0214A"/>
    <w:rsid w:val="00F02509"/>
    <w:rsid w:val="00F02887"/>
    <w:rsid w:val="00F028C2"/>
    <w:rsid w:val="00F02B6E"/>
    <w:rsid w:val="00F02B79"/>
    <w:rsid w:val="00F031E7"/>
    <w:rsid w:val="00F034AC"/>
    <w:rsid w:val="00F035BB"/>
    <w:rsid w:val="00F03924"/>
    <w:rsid w:val="00F039DA"/>
    <w:rsid w:val="00F03D0D"/>
    <w:rsid w:val="00F03E90"/>
    <w:rsid w:val="00F04971"/>
    <w:rsid w:val="00F04E9A"/>
    <w:rsid w:val="00F04ED5"/>
    <w:rsid w:val="00F053A3"/>
    <w:rsid w:val="00F057DB"/>
    <w:rsid w:val="00F05916"/>
    <w:rsid w:val="00F05C30"/>
    <w:rsid w:val="00F05E7D"/>
    <w:rsid w:val="00F060FA"/>
    <w:rsid w:val="00F0651E"/>
    <w:rsid w:val="00F0653C"/>
    <w:rsid w:val="00F0659B"/>
    <w:rsid w:val="00F065A1"/>
    <w:rsid w:val="00F06D25"/>
    <w:rsid w:val="00F0720B"/>
    <w:rsid w:val="00F074CF"/>
    <w:rsid w:val="00F10757"/>
    <w:rsid w:val="00F10836"/>
    <w:rsid w:val="00F10AE5"/>
    <w:rsid w:val="00F10F0D"/>
    <w:rsid w:val="00F111A6"/>
    <w:rsid w:val="00F11313"/>
    <w:rsid w:val="00F11475"/>
    <w:rsid w:val="00F117F1"/>
    <w:rsid w:val="00F118A5"/>
    <w:rsid w:val="00F119EA"/>
    <w:rsid w:val="00F11AFB"/>
    <w:rsid w:val="00F11CFC"/>
    <w:rsid w:val="00F1263B"/>
    <w:rsid w:val="00F12670"/>
    <w:rsid w:val="00F127C0"/>
    <w:rsid w:val="00F12986"/>
    <w:rsid w:val="00F12B30"/>
    <w:rsid w:val="00F13116"/>
    <w:rsid w:val="00F13186"/>
    <w:rsid w:val="00F1320F"/>
    <w:rsid w:val="00F13CD1"/>
    <w:rsid w:val="00F13F21"/>
    <w:rsid w:val="00F14093"/>
    <w:rsid w:val="00F1469F"/>
    <w:rsid w:val="00F14796"/>
    <w:rsid w:val="00F14BD9"/>
    <w:rsid w:val="00F14D57"/>
    <w:rsid w:val="00F1508A"/>
    <w:rsid w:val="00F15090"/>
    <w:rsid w:val="00F15305"/>
    <w:rsid w:val="00F1537C"/>
    <w:rsid w:val="00F1583A"/>
    <w:rsid w:val="00F16115"/>
    <w:rsid w:val="00F161C6"/>
    <w:rsid w:val="00F16694"/>
    <w:rsid w:val="00F1697B"/>
    <w:rsid w:val="00F16B83"/>
    <w:rsid w:val="00F17126"/>
    <w:rsid w:val="00F174BA"/>
    <w:rsid w:val="00F1757B"/>
    <w:rsid w:val="00F179C4"/>
    <w:rsid w:val="00F17FBD"/>
    <w:rsid w:val="00F17FC0"/>
    <w:rsid w:val="00F20B8E"/>
    <w:rsid w:val="00F20DA4"/>
    <w:rsid w:val="00F212F9"/>
    <w:rsid w:val="00F213A4"/>
    <w:rsid w:val="00F22063"/>
    <w:rsid w:val="00F226DA"/>
    <w:rsid w:val="00F22818"/>
    <w:rsid w:val="00F22C30"/>
    <w:rsid w:val="00F232F3"/>
    <w:rsid w:val="00F236C4"/>
    <w:rsid w:val="00F237AB"/>
    <w:rsid w:val="00F239CB"/>
    <w:rsid w:val="00F23C46"/>
    <w:rsid w:val="00F24162"/>
    <w:rsid w:val="00F24431"/>
    <w:rsid w:val="00F245E3"/>
    <w:rsid w:val="00F24E86"/>
    <w:rsid w:val="00F25097"/>
    <w:rsid w:val="00F255F0"/>
    <w:rsid w:val="00F25AD1"/>
    <w:rsid w:val="00F26354"/>
    <w:rsid w:val="00F263FD"/>
    <w:rsid w:val="00F264B8"/>
    <w:rsid w:val="00F271FF"/>
    <w:rsid w:val="00F27216"/>
    <w:rsid w:val="00F2799D"/>
    <w:rsid w:val="00F27D01"/>
    <w:rsid w:val="00F27E9D"/>
    <w:rsid w:val="00F27FFA"/>
    <w:rsid w:val="00F300AF"/>
    <w:rsid w:val="00F302B4"/>
    <w:rsid w:val="00F30BF5"/>
    <w:rsid w:val="00F30C7E"/>
    <w:rsid w:val="00F3108E"/>
    <w:rsid w:val="00F31402"/>
    <w:rsid w:val="00F31627"/>
    <w:rsid w:val="00F316EF"/>
    <w:rsid w:val="00F3177E"/>
    <w:rsid w:val="00F31B0A"/>
    <w:rsid w:val="00F31EE2"/>
    <w:rsid w:val="00F324D3"/>
    <w:rsid w:val="00F32899"/>
    <w:rsid w:val="00F329E8"/>
    <w:rsid w:val="00F33162"/>
    <w:rsid w:val="00F33877"/>
    <w:rsid w:val="00F33C11"/>
    <w:rsid w:val="00F33CD9"/>
    <w:rsid w:val="00F34692"/>
    <w:rsid w:val="00F348A8"/>
    <w:rsid w:val="00F34913"/>
    <w:rsid w:val="00F350D9"/>
    <w:rsid w:val="00F3568C"/>
    <w:rsid w:val="00F358CF"/>
    <w:rsid w:val="00F358E1"/>
    <w:rsid w:val="00F362BB"/>
    <w:rsid w:val="00F36340"/>
    <w:rsid w:val="00F36617"/>
    <w:rsid w:val="00F36DAC"/>
    <w:rsid w:val="00F37F38"/>
    <w:rsid w:val="00F405D4"/>
    <w:rsid w:val="00F40D28"/>
    <w:rsid w:val="00F4169E"/>
    <w:rsid w:val="00F41A8C"/>
    <w:rsid w:val="00F41B50"/>
    <w:rsid w:val="00F41E75"/>
    <w:rsid w:val="00F41F7B"/>
    <w:rsid w:val="00F420C9"/>
    <w:rsid w:val="00F424E6"/>
    <w:rsid w:val="00F42BB2"/>
    <w:rsid w:val="00F42E14"/>
    <w:rsid w:val="00F42E66"/>
    <w:rsid w:val="00F42EE7"/>
    <w:rsid w:val="00F430BD"/>
    <w:rsid w:val="00F436AF"/>
    <w:rsid w:val="00F4394A"/>
    <w:rsid w:val="00F44250"/>
    <w:rsid w:val="00F44818"/>
    <w:rsid w:val="00F44F2A"/>
    <w:rsid w:val="00F45126"/>
    <w:rsid w:val="00F45558"/>
    <w:rsid w:val="00F45659"/>
    <w:rsid w:val="00F45B76"/>
    <w:rsid w:val="00F45C93"/>
    <w:rsid w:val="00F45DD8"/>
    <w:rsid w:val="00F45EB2"/>
    <w:rsid w:val="00F45EC5"/>
    <w:rsid w:val="00F45F53"/>
    <w:rsid w:val="00F46C7E"/>
    <w:rsid w:val="00F46CBD"/>
    <w:rsid w:val="00F4703B"/>
    <w:rsid w:val="00F47384"/>
    <w:rsid w:val="00F475F3"/>
    <w:rsid w:val="00F47B72"/>
    <w:rsid w:val="00F47D44"/>
    <w:rsid w:val="00F47FB8"/>
    <w:rsid w:val="00F503A9"/>
    <w:rsid w:val="00F50A2F"/>
    <w:rsid w:val="00F50EC8"/>
    <w:rsid w:val="00F510E7"/>
    <w:rsid w:val="00F51CCD"/>
    <w:rsid w:val="00F521F6"/>
    <w:rsid w:val="00F526D8"/>
    <w:rsid w:val="00F52CAC"/>
    <w:rsid w:val="00F53111"/>
    <w:rsid w:val="00F531AF"/>
    <w:rsid w:val="00F53C76"/>
    <w:rsid w:val="00F53C95"/>
    <w:rsid w:val="00F53E9E"/>
    <w:rsid w:val="00F53EA1"/>
    <w:rsid w:val="00F53EE4"/>
    <w:rsid w:val="00F5403E"/>
    <w:rsid w:val="00F5439F"/>
    <w:rsid w:val="00F54409"/>
    <w:rsid w:val="00F545A6"/>
    <w:rsid w:val="00F545FC"/>
    <w:rsid w:val="00F5466C"/>
    <w:rsid w:val="00F54853"/>
    <w:rsid w:val="00F54917"/>
    <w:rsid w:val="00F55150"/>
    <w:rsid w:val="00F55389"/>
    <w:rsid w:val="00F55B38"/>
    <w:rsid w:val="00F56C46"/>
    <w:rsid w:val="00F56CA5"/>
    <w:rsid w:val="00F5702C"/>
    <w:rsid w:val="00F57852"/>
    <w:rsid w:val="00F57868"/>
    <w:rsid w:val="00F606E5"/>
    <w:rsid w:val="00F6075E"/>
    <w:rsid w:val="00F607C9"/>
    <w:rsid w:val="00F60CCC"/>
    <w:rsid w:val="00F60EA3"/>
    <w:rsid w:val="00F60EDC"/>
    <w:rsid w:val="00F61016"/>
    <w:rsid w:val="00F610F8"/>
    <w:rsid w:val="00F619BB"/>
    <w:rsid w:val="00F61C22"/>
    <w:rsid w:val="00F61E22"/>
    <w:rsid w:val="00F6222F"/>
    <w:rsid w:val="00F623A4"/>
    <w:rsid w:val="00F623D7"/>
    <w:rsid w:val="00F6245A"/>
    <w:rsid w:val="00F624C6"/>
    <w:rsid w:val="00F62F7B"/>
    <w:rsid w:val="00F630D1"/>
    <w:rsid w:val="00F63122"/>
    <w:rsid w:val="00F63747"/>
    <w:rsid w:val="00F63806"/>
    <w:rsid w:val="00F638B2"/>
    <w:rsid w:val="00F63D01"/>
    <w:rsid w:val="00F64689"/>
    <w:rsid w:val="00F647BC"/>
    <w:rsid w:val="00F6502C"/>
    <w:rsid w:val="00F65809"/>
    <w:rsid w:val="00F6594D"/>
    <w:rsid w:val="00F65CD3"/>
    <w:rsid w:val="00F6653C"/>
    <w:rsid w:val="00F665B3"/>
    <w:rsid w:val="00F667BC"/>
    <w:rsid w:val="00F6691F"/>
    <w:rsid w:val="00F66D36"/>
    <w:rsid w:val="00F67217"/>
    <w:rsid w:val="00F67B6E"/>
    <w:rsid w:val="00F67B9F"/>
    <w:rsid w:val="00F67CC1"/>
    <w:rsid w:val="00F70062"/>
    <w:rsid w:val="00F7014F"/>
    <w:rsid w:val="00F701DD"/>
    <w:rsid w:val="00F709C7"/>
    <w:rsid w:val="00F715CF"/>
    <w:rsid w:val="00F716B8"/>
    <w:rsid w:val="00F716DF"/>
    <w:rsid w:val="00F7260A"/>
    <w:rsid w:val="00F72B42"/>
    <w:rsid w:val="00F72FFB"/>
    <w:rsid w:val="00F73885"/>
    <w:rsid w:val="00F739EC"/>
    <w:rsid w:val="00F740D0"/>
    <w:rsid w:val="00F742CD"/>
    <w:rsid w:val="00F74683"/>
    <w:rsid w:val="00F7506A"/>
    <w:rsid w:val="00F7590F"/>
    <w:rsid w:val="00F75AF5"/>
    <w:rsid w:val="00F75B86"/>
    <w:rsid w:val="00F75C33"/>
    <w:rsid w:val="00F75C8F"/>
    <w:rsid w:val="00F75D53"/>
    <w:rsid w:val="00F76C41"/>
    <w:rsid w:val="00F76E35"/>
    <w:rsid w:val="00F773BF"/>
    <w:rsid w:val="00F7749B"/>
    <w:rsid w:val="00F776FC"/>
    <w:rsid w:val="00F77884"/>
    <w:rsid w:val="00F802D6"/>
    <w:rsid w:val="00F805AC"/>
    <w:rsid w:val="00F80673"/>
    <w:rsid w:val="00F80CB5"/>
    <w:rsid w:val="00F80CF8"/>
    <w:rsid w:val="00F80D54"/>
    <w:rsid w:val="00F80EF4"/>
    <w:rsid w:val="00F81080"/>
    <w:rsid w:val="00F8137C"/>
    <w:rsid w:val="00F814E2"/>
    <w:rsid w:val="00F814F1"/>
    <w:rsid w:val="00F818DF"/>
    <w:rsid w:val="00F81963"/>
    <w:rsid w:val="00F81AEF"/>
    <w:rsid w:val="00F81CD8"/>
    <w:rsid w:val="00F81EE6"/>
    <w:rsid w:val="00F82612"/>
    <w:rsid w:val="00F827D5"/>
    <w:rsid w:val="00F8282E"/>
    <w:rsid w:val="00F8286D"/>
    <w:rsid w:val="00F82EE8"/>
    <w:rsid w:val="00F835D5"/>
    <w:rsid w:val="00F835FC"/>
    <w:rsid w:val="00F83D22"/>
    <w:rsid w:val="00F83D9C"/>
    <w:rsid w:val="00F83E6A"/>
    <w:rsid w:val="00F8422E"/>
    <w:rsid w:val="00F842F5"/>
    <w:rsid w:val="00F844E9"/>
    <w:rsid w:val="00F84621"/>
    <w:rsid w:val="00F84772"/>
    <w:rsid w:val="00F84CA7"/>
    <w:rsid w:val="00F84E9E"/>
    <w:rsid w:val="00F858FF"/>
    <w:rsid w:val="00F85EE4"/>
    <w:rsid w:val="00F8624F"/>
    <w:rsid w:val="00F86360"/>
    <w:rsid w:val="00F86E0A"/>
    <w:rsid w:val="00F86F79"/>
    <w:rsid w:val="00F873FE"/>
    <w:rsid w:val="00F876B8"/>
    <w:rsid w:val="00F901A7"/>
    <w:rsid w:val="00F90342"/>
    <w:rsid w:val="00F9052B"/>
    <w:rsid w:val="00F90585"/>
    <w:rsid w:val="00F905AB"/>
    <w:rsid w:val="00F90B6B"/>
    <w:rsid w:val="00F90B85"/>
    <w:rsid w:val="00F91017"/>
    <w:rsid w:val="00F91042"/>
    <w:rsid w:val="00F91159"/>
    <w:rsid w:val="00F91569"/>
    <w:rsid w:val="00F91664"/>
    <w:rsid w:val="00F91975"/>
    <w:rsid w:val="00F91C46"/>
    <w:rsid w:val="00F91F00"/>
    <w:rsid w:val="00F9203C"/>
    <w:rsid w:val="00F92809"/>
    <w:rsid w:val="00F92FEF"/>
    <w:rsid w:val="00F9347E"/>
    <w:rsid w:val="00F9372A"/>
    <w:rsid w:val="00F93B92"/>
    <w:rsid w:val="00F93CF0"/>
    <w:rsid w:val="00F94083"/>
    <w:rsid w:val="00F941C9"/>
    <w:rsid w:val="00F9423C"/>
    <w:rsid w:val="00F949F3"/>
    <w:rsid w:val="00F94EAA"/>
    <w:rsid w:val="00F94F86"/>
    <w:rsid w:val="00F953FF"/>
    <w:rsid w:val="00F95DE5"/>
    <w:rsid w:val="00F96159"/>
    <w:rsid w:val="00F97BA8"/>
    <w:rsid w:val="00F97D3E"/>
    <w:rsid w:val="00F97EEC"/>
    <w:rsid w:val="00F97F69"/>
    <w:rsid w:val="00F97FA6"/>
    <w:rsid w:val="00FA07EE"/>
    <w:rsid w:val="00FA0ABC"/>
    <w:rsid w:val="00FA0AD2"/>
    <w:rsid w:val="00FA1033"/>
    <w:rsid w:val="00FA1127"/>
    <w:rsid w:val="00FA1404"/>
    <w:rsid w:val="00FA14CC"/>
    <w:rsid w:val="00FA1B9A"/>
    <w:rsid w:val="00FA2300"/>
    <w:rsid w:val="00FA2464"/>
    <w:rsid w:val="00FA247F"/>
    <w:rsid w:val="00FA2798"/>
    <w:rsid w:val="00FA28EA"/>
    <w:rsid w:val="00FA2A02"/>
    <w:rsid w:val="00FA2AD2"/>
    <w:rsid w:val="00FA2B66"/>
    <w:rsid w:val="00FA2BC3"/>
    <w:rsid w:val="00FA2CD3"/>
    <w:rsid w:val="00FA31A7"/>
    <w:rsid w:val="00FA343D"/>
    <w:rsid w:val="00FA358C"/>
    <w:rsid w:val="00FA3A47"/>
    <w:rsid w:val="00FA4058"/>
    <w:rsid w:val="00FA43D4"/>
    <w:rsid w:val="00FA49C9"/>
    <w:rsid w:val="00FA4F94"/>
    <w:rsid w:val="00FA566A"/>
    <w:rsid w:val="00FA5EC2"/>
    <w:rsid w:val="00FA61EF"/>
    <w:rsid w:val="00FA6569"/>
    <w:rsid w:val="00FA6B15"/>
    <w:rsid w:val="00FA6B5E"/>
    <w:rsid w:val="00FA6E39"/>
    <w:rsid w:val="00FA6F81"/>
    <w:rsid w:val="00FA7187"/>
    <w:rsid w:val="00FA7576"/>
    <w:rsid w:val="00FA7780"/>
    <w:rsid w:val="00FA7ECE"/>
    <w:rsid w:val="00FB0179"/>
    <w:rsid w:val="00FB0567"/>
    <w:rsid w:val="00FB0802"/>
    <w:rsid w:val="00FB10EB"/>
    <w:rsid w:val="00FB11FB"/>
    <w:rsid w:val="00FB1318"/>
    <w:rsid w:val="00FB1576"/>
    <w:rsid w:val="00FB17B6"/>
    <w:rsid w:val="00FB1812"/>
    <w:rsid w:val="00FB18F2"/>
    <w:rsid w:val="00FB195D"/>
    <w:rsid w:val="00FB196A"/>
    <w:rsid w:val="00FB1B94"/>
    <w:rsid w:val="00FB1C0E"/>
    <w:rsid w:val="00FB21D6"/>
    <w:rsid w:val="00FB2510"/>
    <w:rsid w:val="00FB2582"/>
    <w:rsid w:val="00FB2B75"/>
    <w:rsid w:val="00FB3463"/>
    <w:rsid w:val="00FB448D"/>
    <w:rsid w:val="00FB4533"/>
    <w:rsid w:val="00FB461C"/>
    <w:rsid w:val="00FB4773"/>
    <w:rsid w:val="00FB47BB"/>
    <w:rsid w:val="00FB4901"/>
    <w:rsid w:val="00FB4944"/>
    <w:rsid w:val="00FB4C8C"/>
    <w:rsid w:val="00FB4EFA"/>
    <w:rsid w:val="00FB5558"/>
    <w:rsid w:val="00FB5736"/>
    <w:rsid w:val="00FB5C8E"/>
    <w:rsid w:val="00FB5CBF"/>
    <w:rsid w:val="00FB5D48"/>
    <w:rsid w:val="00FB647F"/>
    <w:rsid w:val="00FB763F"/>
    <w:rsid w:val="00FB7CB2"/>
    <w:rsid w:val="00FC0058"/>
    <w:rsid w:val="00FC0D23"/>
    <w:rsid w:val="00FC120D"/>
    <w:rsid w:val="00FC1517"/>
    <w:rsid w:val="00FC1722"/>
    <w:rsid w:val="00FC1790"/>
    <w:rsid w:val="00FC195F"/>
    <w:rsid w:val="00FC1B7F"/>
    <w:rsid w:val="00FC1C88"/>
    <w:rsid w:val="00FC1ED1"/>
    <w:rsid w:val="00FC1EE3"/>
    <w:rsid w:val="00FC2587"/>
    <w:rsid w:val="00FC258B"/>
    <w:rsid w:val="00FC269C"/>
    <w:rsid w:val="00FC2C80"/>
    <w:rsid w:val="00FC2CFB"/>
    <w:rsid w:val="00FC2D2F"/>
    <w:rsid w:val="00FC2FC9"/>
    <w:rsid w:val="00FC338D"/>
    <w:rsid w:val="00FC3911"/>
    <w:rsid w:val="00FC3C5F"/>
    <w:rsid w:val="00FC3E91"/>
    <w:rsid w:val="00FC3F4B"/>
    <w:rsid w:val="00FC40C5"/>
    <w:rsid w:val="00FC4635"/>
    <w:rsid w:val="00FC47D2"/>
    <w:rsid w:val="00FC4CDF"/>
    <w:rsid w:val="00FC4F0D"/>
    <w:rsid w:val="00FC530E"/>
    <w:rsid w:val="00FC53CA"/>
    <w:rsid w:val="00FC5412"/>
    <w:rsid w:val="00FC5E9C"/>
    <w:rsid w:val="00FC60F1"/>
    <w:rsid w:val="00FC628B"/>
    <w:rsid w:val="00FC643D"/>
    <w:rsid w:val="00FC66DB"/>
    <w:rsid w:val="00FC66FD"/>
    <w:rsid w:val="00FC76F2"/>
    <w:rsid w:val="00FC771D"/>
    <w:rsid w:val="00FC781C"/>
    <w:rsid w:val="00FC7E85"/>
    <w:rsid w:val="00FD03AF"/>
    <w:rsid w:val="00FD0B59"/>
    <w:rsid w:val="00FD0E7F"/>
    <w:rsid w:val="00FD120B"/>
    <w:rsid w:val="00FD1334"/>
    <w:rsid w:val="00FD1435"/>
    <w:rsid w:val="00FD1444"/>
    <w:rsid w:val="00FD1590"/>
    <w:rsid w:val="00FD1748"/>
    <w:rsid w:val="00FD1B33"/>
    <w:rsid w:val="00FD1C0E"/>
    <w:rsid w:val="00FD1CD1"/>
    <w:rsid w:val="00FD287B"/>
    <w:rsid w:val="00FD2B8B"/>
    <w:rsid w:val="00FD2C1E"/>
    <w:rsid w:val="00FD35F5"/>
    <w:rsid w:val="00FD385F"/>
    <w:rsid w:val="00FD3995"/>
    <w:rsid w:val="00FD3F89"/>
    <w:rsid w:val="00FD4514"/>
    <w:rsid w:val="00FD45B8"/>
    <w:rsid w:val="00FD478C"/>
    <w:rsid w:val="00FD48F1"/>
    <w:rsid w:val="00FD4D4E"/>
    <w:rsid w:val="00FD4F5D"/>
    <w:rsid w:val="00FD52A6"/>
    <w:rsid w:val="00FD5626"/>
    <w:rsid w:val="00FD5883"/>
    <w:rsid w:val="00FD5A77"/>
    <w:rsid w:val="00FD5D0E"/>
    <w:rsid w:val="00FD6389"/>
    <w:rsid w:val="00FD7253"/>
    <w:rsid w:val="00FD751F"/>
    <w:rsid w:val="00FD7931"/>
    <w:rsid w:val="00FD7961"/>
    <w:rsid w:val="00FD7ADB"/>
    <w:rsid w:val="00FD7D88"/>
    <w:rsid w:val="00FE0096"/>
    <w:rsid w:val="00FE019D"/>
    <w:rsid w:val="00FE0674"/>
    <w:rsid w:val="00FE088E"/>
    <w:rsid w:val="00FE149C"/>
    <w:rsid w:val="00FE153F"/>
    <w:rsid w:val="00FE2235"/>
    <w:rsid w:val="00FE2A6D"/>
    <w:rsid w:val="00FE2B94"/>
    <w:rsid w:val="00FE32BB"/>
    <w:rsid w:val="00FE37AC"/>
    <w:rsid w:val="00FE38C8"/>
    <w:rsid w:val="00FE38E6"/>
    <w:rsid w:val="00FE3A87"/>
    <w:rsid w:val="00FE44AC"/>
    <w:rsid w:val="00FE44D1"/>
    <w:rsid w:val="00FE4B78"/>
    <w:rsid w:val="00FE4BA1"/>
    <w:rsid w:val="00FE4C11"/>
    <w:rsid w:val="00FE5539"/>
    <w:rsid w:val="00FE5963"/>
    <w:rsid w:val="00FE5A35"/>
    <w:rsid w:val="00FE5BAA"/>
    <w:rsid w:val="00FE65BC"/>
    <w:rsid w:val="00FE718E"/>
    <w:rsid w:val="00FE7C15"/>
    <w:rsid w:val="00FE7F98"/>
    <w:rsid w:val="00FF015A"/>
    <w:rsid w:val="00FF03BB"/>
    <w:rsid w:val="00FF068D"/>
    <w:rsid w:val="00FF0C7E"/>
    <w:rsid w:val="00FF0D74"/>
    <w:rsid w:val="00FF0E50"/>
    <w:rsid w:val="00FF0F8A"/>
    <w:rsid w:val="00FF0FA5"/>
    <w:rsid w:val="00FF18AE"/>
    <w:rsid w:val="00FF1914"/>
    <w:rsid w:val="00FF1C6D"/>
    <w:rsid w:val="00FF2882"/>
    <w:rsid w:val="00FF2C9C"/>
    <w:rsid w:val="00FF2DA7"/>
    <w:rsid w:val="00FF317B"/>
    <w:rsid w:val="00FF31BF"/>
    <w:rsid w:val="00FF31F9"/>
    <w:rsid w:val="00FF3644"/>
    <w:rsid w:val="00FF42F3"/>
    <w:rsid w:val="00FF4522"/>
    <w:rsid w:val="00FF464D"/>
    <w:rsid w:val="00FF4878"/>
    <w:rsid w:val="00FF52E7"/>
    <w:rsid w:val="00FF56CF"/>
    <w:rsid w:val="00FF5C7B"/>
    <w:rsid w:val="00FF5E5B"/>
    <w:rsid w:val="00FF60A7"/>
    <w:rsid w:val="00FF6247"/>
    <w:rsid w:val="00FF64B6"/>
    <w:rsid w:val="00FF6941"/>
    <w:rsid w:val="00FF7472"/>
    <w:rsid w:val="00FF7A3C"/>
    <w:rsid w:val="00FF7AC0"/>
    <w:rsid w:val="04662CAB"/>
    <w:rsid w:val="05D1C231"/>
    <w:rsid w:val="0775C37B"/>
    <w:rsid w:val="09115079"/>
    <w:rsid w:val="09E4B875"/>
    <w:rsid w:val="0ACA6B89"/>
    <w:rsid w:val="0C6519DC"/>
    <w:rsid w:val="0C696EAB"/>
    <w:rsid w:val="0D8E6697"/>
    <w:rsid w:val="0EBC726D"/>
    <w:rsid w:val="0EEC9AAF"/>
    <w:rsid w:val="111C625E"/>
    <w:rsid w:val="11644DAA"/>
    <w:rsid w:val="121B7B2C"/>
    <w:rsid w:val="12BB2710"/>
    <w:rsid w:val="14F980D8"/>
    <w:rsid w:val="152C7F35"/>
    <w:rsid w:val="15A2783D"/>
    <w:rsid w:val="1693EF78"/>
    <w:rsid w:val="16BD6BB2"/>
    <w:rsid w:val="184014A8"/>
    <w:rsid w:val="1858ADDA"/>
    <w:rsid w:val="193259B9"/>
    <w:rsid w:val="1965B0A4"/>
    <w:rsid w:val="1E494B36"/>
    <w:rsid w:val="1EBF443E"/>
    <w:rsid w:val="1F2D3D08"/>
    <w:rsid w:val="207573AA"/>
    <w:rsid w:val="21FC4BDD"/>
    <w:rsid w:val="222D9E2E"/>
    <w:rsid w:val="23306651"/>
    <w:rsid w:val="24A6FE7D"/>
    <w:rsid w:val="24C63057"/>
    <w:rsid w:val="257F3C82"/>
    <w:rsid w:val="25FAAA2A"/>
    <w:rsid w:val="260368E4"/>
    <w:rsid w:val="26253F1F"/>
    <w:rsid w:val="2A901CB0"/>
    <w:rsid w:val="2B8F0D99"/>
    <w:rsid w:val="2BD98783"/>
    <w:rsid w:val="2C65019E"/>
    <w:rsid w:val="2E1C8190"/>
    <w:rsid w:val="2F72922B"/>
    <w:rsid w:val="2FDCF51A"/>
    <w:rsid w:val="3074AA1E"/>
    <w:rsid w:val="30792DAD"/>
    <w:rsid w:val="308773F3"/>
    <w:rsid w:val="30877427"/>
    <w:rsid w:val="312A081A"/>
    <w:rsid w:val="324D80D2"/>
    <w:rsid w:val="3435914E"/>
    <w:rsid w:val="34D20B05"/>
    <w:rsid w:val="36D6D459"/>
    <w:rsid w:val="3721ADD9"/>
    <w:rsid w:val="38A5D353"/>
    <w:rsid w:val="3A3064EC"/>
    <w:rsid w:val="3A6B58B0"/>
    <w:rsid w:val="3CA4C164"/>
    <w:rsid w:val="3E883795"/>
    <w:rsid w:val="405A5909"/>
    <w:rsid w:val="4081AE11"/>
    <w:rsid w:val="43486182"/>
    <w:rsid w:val="440EEA67"/>
    <w:rsid w:val="442D3CC8"/>
    <w:rsid w:val="464BA3AA"/>
    <w:rsid w:val="466C481D"/>
    <w:rsid w:val="471C1C0E"/>
    <w:rsid w:val="47478D3D"/>
    <w:rsid w:val="4752E2AE"/>
    <w:rsid w:val="49612C77"/>
    <w:rsid w:val="4B274B20"/>
    <w:rsid w:val="4DFDE8B9"/>
    <w:rsid w:val="4EE32364"/>
    <w:rsid w:val="4FB7101E"/>
    <w:rsid w:val="4FFE96C3"/>
    <w:rsid w:val="50DC03F6"/>
    <w:rsid w:val="51907356"/>
    <w:rsid w:val="53363785"/>
    <w:rsid w:val="53C5DE1B"/>
    <w:rsid w:val="54392A1B"/>
    <w:rsid w:val="546FF96D"/>
    <w:rsid w:val="56C7422B"/>
    <w:rsid w:val="58769836"/>
    <w:rsid w:val="592DB349"/>
    <w:rsid w:val="5A01A9B4"/>
    <w:rsid w:val="5B3C1412"/>
    <w:rsid w:val="5B6EBA8B"/>
    <w:rsid w:val="5CD8F67E"/>
    <w:rsid w:val="5CE04B91"/>
    <w:rsid w:val="5CEE3067"/>
    <w:rsid w:val="5D00883A"/>
    <w:rsid w:val="5D24F309"/>
    <w:rsid w:val="5D35D876"/>
    <w:rsid w:val="5DABA38E"/>
    <w:rsid w:val="5E5B9E82"/>
    <w:rsid w:val="5F4470CF"/>
    <w:rsid w:val="60109740"/>
    <w:rsid w:val="60D396A0"/>
    <w:rsid w:val="61047B0A"/>
    <w:rsid w:val="61933F44"/>
    <w:rsid w:val="632D7D5D"/>
    <w:rsid w:val="63483802"/>
    <w:rsid w:val="64582396"/>
    <w:rsid w:val="673A098F"/>
    <w:rsid w:val="67F43A4E"/>
    <w:rsid w:val="680D2D00"/>
    <w:rsid w:val="69F58665"/>
    <w:rsid w:val="6A1F8DBF"/>
    <w:rsid w:val="6A8F00A3"/>
    <w:rsid w:val="6B01BDDE"/>
    <w:rsid w:val="6BA5C44B"/>
    <w:rsid w:val="6BB8E78D"/>
    <w:rsid w:val="6C66F717"/>
    <w:rsid w:val="6CED53E0"/>
    <w:rsid w:val="6E279D1D"/>
    <w:rsid w:val="6E81714A"/>
    <w:rsid w:val="70D196E6"/>
    <w:rsid w:val="70E42220"/>
    <w:rsid w:val="7253655A"/>
    <w:rsid w:val="72B44A8D"/>
    <w:rsid w:val="739B38B5"/>
    <w:rsid w:val="742961F4"/>
    <w:rsid w:val="78F33F28"/>
    <w:rsid w:val="7A8F8E62"/>
    <w:rsid w:val="7AEBD0C0"/>
    <w:rsid w:val="7BB8BAF2"/>
    <w:rsid w:val="7D3D1C7C"/>
    <w:rsid w:val="7D847119"/>
    <w:rsid w:val="7E03189F"/>
    <w:rsid w:val="7E032486"/>
    <w:rsid w:val="7EE6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49C1C"/>
  <w15:chartTrackingRefBased/>
  <w15:docId w15:val="{2DBF3C33-503B-4050-9674-621AF593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3D"/>
    <w:pPr>
      <w:jc w:val="both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8AB"/>
    <w:pPr>
      <w:keepNext/>
      <w:keepLines/>
      <w:numPr>
        <w:numId w:val="5"/>
      </w:numPr>
      <w:shd w:val="clear" w:color="auto" w:fill="2F5496" w:themeFill="accent1" w:themeFillShade="BF"/>
      <w:spacing w:before="240" w:after="40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8AB"/>
    <w:pPr>
      <w:keepNext/>
      <w:keepLines/>
      <w:numPr>
        <w:ilvl w:val="1"/>
        <w:numId w:val="5"/>
      </w:numPr>
      <w:shd w:val="clear" w:color="auto" w:fill="8EAADB" w:themeFill="accent1" w:themeFillTint="99"/>
      <w:spacing w:before="40" w:after="40"/>
      <w:outlineLvl w:val="1"/>
    </w:pPr>
    <w:rPr>
      <w:rFonts w:asciiTheme="majorHAnsi" w:eastAsiaTheme="majorEastAsia" w:hAnsiTheme="majorHAnsi" w:cstheme="majorBidi"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8AB"/>
    <w:pPr>
      <w:keepNext/>
      <w:keepLines/>
      <w:numPr>
        <w:ilvl w:val="2"/>
        <w:numId w:val="5"/>
      </w:numPr>
      <w:pBdr>
        <w:bottom w:val="single" w:sz="4" w:space="1" w:color="2F5496" w:themeColor="accent1" w:themeShade="BF"/>
      </w:pBdr>
      <w:spacing w:before="40" w:after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412"/>
    <w:pPr>
      <w:keepNext/>
      <w:keepLines/>
      <w:numPr>
        <w:ilvl w:val="3"/>
        <w:numId w:val="5"/>
      </w:numPr>
      <w:pBdr>
        <w:bottom w:val="single" w:sz="4" w:space="1" w:color="2F5496" w:themeColor="accent1" w:themeShade="BF"/>
      </w:pBdr>
      <w:spacing w:before="40" w:after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9F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9F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9F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9F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9F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2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78AB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2F5496" w:themeFill="accent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AE78AB"/>
    <w:rPr>
      <w:rFonts w:asciiTheme="majorHAnsi" w:eastAsiaTheme="majorEastAsia" w:hAnsiTheme="majorHAnsi" w:cstheme="majorBidi"/>
      <w:color w:val="FFFFFF" w:themeColor="background1"/>
      <w:sz w:val="26"/>
      <w:szCs w:val="26"/>
      <w:shd w:val="clear" w:color="auto" w:fill="8EAADB" w:themeFill="accent1" w:themeFill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2F325C"/>
    <w:pPr>
      <w:numPr>
        <w:numId w:val="0"/>
      </w:numPr>
      <w:outlineLvl w:val="9"/>
    </w:pPr>
    <w:rPr>
      <w:lang w:val="fr-CH" w:eastAsia="fr-CH"/>
    </w:rPr>
  </w:style>
  <w:style w:type="paragraph" w:styleId="TOC1">
    <w:name w:val="toc 1"/>
    <w:basedOn w:val="Normal"/>
    <w:next w:val="Normal"/>
    <w:autoRedefine/>
    <w:uiPriority w:val="39"/>
    <w:unhideWhenUsed/>
    <w:rsid w:val="003B62ED"/>
    <w:pPr>
      <w:tabs>
        <w:tab w:val="left" w:pos="660"/>
        <w:tab w:val="right" w:leader="dot" w:pos="9062"/>
      </w:tabs>
      <w:spacing w:after="80"/>
    </w:pPr>
  </w:style>
  <w:style w:type="paragraph" w:styleId="TOC2">
    <w:name w:val="toc 2"/>
    <w:basedOn w:val="Normal"/>
    <w:next w:val="Normal"/>
    <w:autoRedefine/>
    <w:uiPriority w:val="39"/>
    <w:unhideWhenUsed/>
    <w:rsid w:val="003B62ED"/>
    <w:pPr>
      <w:tabs>
        <w:tab w:val="left" w:pos="880"/>
        <w:tab w:val="right" w:leader="dot" w:pos="9062"/>
      </w:tabs>
      <w:spacing w:after="70"/>
      <w:ind w:left="221"/>
    </w:pPr>
  </w:style>
  <w:style w:type="character" w:styleId="Hyperlink">
    <w:name w:val="Hyperlink"/>
    <w:basedOn w:val="DefaultParagraphFont"/>
    <w:uiPriority w:val="99"/>
    <w:unhideWhenUsed/>
    <w:qFormat/>
    <w:rsid w:val="005579F4"/>
    <w:rPr>
      <w:i/>
      <w:color w:val="auto"/>
      <w:sz w:val="20"/>
      <w:u w:val="single"/>
    </w:rPr>
  </w:style>
  <w:style w:type="paragraph" w:styleId="NoSpacing">
    <w:name w:val="No Spacing"/>
    <w:link w:val="NoSpacingChar"/>
    <w:uiPriority w:val="1"/>
    <w:qFormat/>
    <w:rsid w:val="006960C0"/>
    <w:pPr>
      <w:spacing w:after="0" w:line="240" w:lineRule="auto"/>
    </w:pPr>
    <w:rPr>
      <w:rFonts w:eastAsiaTheme="minorEastAsia"/>
      <w:lang w:val="fr-CH" w:eastAsia="fr-CH"/>
    </w:rPr>
  </w:style>
  <w:style w:type="character" w:customStyle="1" w:styleId="NoSpacingChar">
    <w:name w:val="No Spacing Char"/>
    <w:basedOn w:val="DefaultParagraphFont"/>
    <w:link w:val="NoSpacing"/>
    <w:uiPriority w:val="1"/>
    <w:rsid w:val="006960C0"/>
    <w:rPr>
      <w:rFonts w:eastAsiaTheme="minorEastAsia"/>
      <w:lang w:val="fr-CH" w:eastAsia="fr-CH"/>
    </w:rPr>
  </w:style>
  <w:style w:type="paragraph" w:styleId="Header">
    <w:name w:val="header"/>
    <w:basedOn w:val="Normal"/>
    <w:link w:val="HeaderChar"/>
    <w:uiPriority w:val="99"/>
    <w:unhideWhenUsed/>
    <w:rsid w:val="00766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043"/>
  </w:style>
  <w:style w:type="paragraph" w:styleId="Footer">
    <w:name w:val="footer"/>
    <w:basedOn w:val="Normal"/>
    <w:link w:val="FooterChar"/>
    <w:uiPriority w:val="99"/>
    <w:unhideWhenUsed/>
    <w:rsid w:val="00766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043"/>
  </w:style>
  <w:style w:type="paragraph" w:styleId="BalloonText">
    <w:name w:val="Balloon Text"/>
    <w:basedOn w:val="Normal"/>
    <w:link w:val="BalloonTextChar"/>
    <w:uiPriority w:val="99"/>
    <w:semiHidden/>
    <w:unhideWhenUsed/>
    <w:rsid w:val="006A5220"/>
    <w:pPr>
      <w:spacing w:after="0" w:line="240" w:lineRule="auto"/>
    </w:pPr>
    <w:rPr>
      <w:rFonts w:ascii="Calibri Light" w:hAnsi="Calibri Light" w:cs="Calibri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20"/>
    <w:rPr>
      <w:rFonts w:ascii="Calibri Light" w:hAnsi="Calibri Light" w:cs="Calibri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C51387"/>
    <w:pPr>
      <w:ind w:left="720"/>
      <w:contextualSpacing/>
    </w:pPr>
  </w:style>
  <w:style w:type="table" w:styleId="TableGrid">
    <w:name w:val="Table Grid"/>
    <w:basedOn w:val="TableNormal"/>
    <w:uiPriority w:val="39"/>
    <w:rsid w:val="00997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E78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2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2E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2E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E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E97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33526"/>
    <w:pPr>
      <w:spacing w:after="60"/>
      <w:ind w:left="442"/>
    </w:pPr>
  </w:style>
  <w:style w:type="character" w:customStyle="1" w:styleId="Heading4Char">
    <w:name w:val="Heading 4 Char"/>
    <w:basedOn w:val="DefaultParagraphFont"/>
    <w:link w:val="Heading4"/>
    <w:uiPriority w:val="9"/>
    <w:rsid w:val="00D869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9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9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9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9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9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1D7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450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DefaultParagraphFont"/>
    <w:uiPriority w:val="99"/>
    <w:semiHidden/>
    <w:unhideWhenUsed/>
    <w:rsid w:val="00D8045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61764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39071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9071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Espacetableau">
    <w:name w:val="Espace tableau"/>
    <w:basedOn w:val="Normal"/>
    <w:next w:val="Normal"/>
    <w:qFormat/>
    <w:rsid w:val="00390715"/>
    <w:pPr>
      <w:spacing w:after="0"/>
    </w:pPr>
    <w:rPr>
      <w:sz w:val="16"/>
      <w:szCs w:val="16"/>
    </w:rPr>
  </w:style>
  <w:style w:type="table" w:styleId="ListTable2-Accent1">
    <w:name w:val="List Table 2 Accent 1"/>
    <w:basedOn w:val="TableNormal"/>
    <w:uiPriority w:val="47"/>
    <w:rsid w:val="0039071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uiviliste">
    <w:name w:val="Suivi liste"/>
    <w:basedOn w:val="Normal"/>
    <w:qFormat/>
    <w:rsid w:val="005B4CF2"/>
    <w:pPr>
      <w:spacing w:after="0"/>
    </w:pPr>
  </w:style>
  <w:style w:type="table" w:customStyle="1" w:styleId="Tableauenumeration">
    <w:name w:val="Tableau enumeration"/>
    <w:basedOn w:val="GridTable4-Accent1"/>
    <w:uiPriority w:val="99"/>
    <w:rsid w:val="003C4861"/>
    <w:tblPr/>
    <w:trPr>
      <w:cantSplit/>
    </w:trPr>
    <w:tblStylePr w:type="firstRow">
      <w:rPr>
        <w:b/>
        <w:bCs/>
        <w:color w:val="FFFFFF" w:themeColor="background1"/>
      </w:rPr>
      <w:tblPr/>
      <w:trPr>
        <w:tblHeader/>
      </w:trPr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pPr>
        <w:jc w:val="left"/>
      </w:pPr>
      <w:tblPr/>
      <w:tcPr>
        <w:shd w:val="clear" w:color="auto" w:fill="D9E2F3" w:themeFill="accent1" w:themeFillTint="33"/>
        <w:vAlign w:val="center"/>
      </w:tcPr>
    </w:tblStylePr>
    <w:tblStylePr w:type="band2Horz">
      <w:pPr>
        <w:jc w:val="left"/>
      </w:pPr>
      <w:tblPr/>
      <w:tcPr>
        <w:vAlign w:val="center"/>
      </w:tcPr>
    </w:tblStylePr>
  </w:style>
  <w:style w:type="table" w:styleId="GridTable4-Accent5">
    <w:name w:val="Grid Table 4 Accent 5"/>
    <w:basedOn w:val="TableNormal"/>
    <w:uiPriority w:val="49"/>
    <w:rsid w:val="00CA58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audescclasse">
    <w:name w:val="Tableau desc classe"/>
    <w:basedOn w:val="ListTable2-Accent1"/>
    <w:uiPriority w:val="99"/>
    <w:rsid w:val="003C4861"/>
    <w:tblPr/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3C48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itregras">
    <w:name w:val="Titre gras"/>
    <w:basedOn w:val="Normal"/>
    <w:next w:val="Normal"/>
    <w:qFormat/>
    <w:rsid w:val="00330F31"/>
    <w:pPr>
      <w:spacing w:before="120" w:after="0"/>
    </w:pPr>
    <w:rPr>
      <w:b/>
      <w:bCs/>
      <w:u w:val="single"/>
    </w:rPr>
  </w:style>
  <w:style w:type="paragraph" w:customStyle="1" w:styleId="Titre1sans">
    <w:name w:val="Titre 1 sans #"/>
    <w:basedOn w:val="Heading1"/>
    <w:next w:val="Normal"/>
    <w:qFormat/>
    <w:rsid w:val="00AE78AB"/>
    <w:pPr>
      <w:numPr>
        <w:numId w:val="0"/>
      </w:numPr>
    </w:pPr>
  </w:style>
  <w:style w:type="paragraph" w:customStyle="1" w:styleId="Titre2sans">
    <w:name w:val="Titre 2 sans #"/>
    <w:basedOn w:val="Heading2"/>
    <w:next w:val="Normal"/>
    <w:qFormat/>
    <w:rsid w:val="00AE78AB"/>
    <w:pPr>
      <w:numPr>
        <w:ilvl w:val="0"/>
        <w:numId w:val="0"/>
      </w:numPr>
    </w:pPr>
  </w:style>
  <w:style w:type="paragraph" w:customStyle="1" w:styleId="Information">
    <w:name w:val="Information"/>
    <w:basedOn w:val="ListParagraph"/>
    <w:next w:val="Normal"/>
    <w:qFormat/>
    <w:rsid w:val="00CA3733"/>
    <w:pPr>
      <w:numPr>
        <w:numId w:val="1"/>
      </w:numPr>
      <w:spacing w:line="276" w:lineRule="auto"/>
    </w:pPr>
    <w:rPr>
      <w:i/>
      <w:iCs/>
    </w:rPr>
  </w:style>
  <w:style w:type="paragraph" w:customStyle="1" w:styleId="Attention">
    <w:name w:val="Attention"/>
    <w:basedOn w:val="ListParagraph"/>
    <w:next w:val="Normal"/>
    <w:qFormat/>
    <w:rsid w:val="00264827"/>
    <w:pPr>
      <w:numPr>
        <w:numId w:val="2"/>
      </w:numPr>
      <w:spacing w:line="276" w:lineRule="auto"/>
    </w:pPr>
    <w:rPr>
      <w:i/>
    </w:rPr>
  </w:style>
  <w:style w:type="paragraph" w:customStyle="1" w:styleId="Faire">
    <w:name w:val="Faire"/>
    <w:basedOn w:val="ListParagraph"/>
    <w:qFormat/>
    <w:rsid w:val="008C7E3F"/>
    <w:pPr>
      <w:numPr>
        <w:numId w:val="3"/>
      </w:numPr>
    </w:pPr>
    <w:rPr>
      <w:color w:val="00B050"/>
    </w:rPr>
  </w:style>
  <w:style w:type="paragraph" w:customStyle="1" w:styleId="Nepasfaire">
    <w:name w:val="Ne pas faire"/>
    <w:basedOn w:val="ListParagraph"/>
    <w:qFormat/>
    <w:rsid w:val="008C7E3F"/>
    <w:pPr>
      <w:numPr>
        <w:numId w:val="4"/>
      </w:numPr>
    </w:pPr>
    <w:rPr>
      <w:color w:val="FF0000"/>
    </w:rPr>
  </w:style>
  <w:style w:type="character" w:styleId="UnresolvedMention">
    <w:name w:val="Unresolved Mention"/>
    <w:basedOn w:val="DefaultParagraphFont"/>
    <w:uiPriority w:val="99"/>
    <w:unhideWhenUsed/>
    <w:rsid w:val="00D912E4"/>
    <w:rPr>
      <w:color w:val="605E5C"/>
      <w:shd w:val="clear" w:color="auto" w:fill="E1DFDD"/>
    </w:rPr>
  </w:style>
  <w:style w:type="paragraph" w:customStyle="1" w:styleId="Titre1noTDM">
    <w:name w:val="Titre 1 no TDM"/>
    <w:basedOn w:val="Titre1sans"/>
    <w:qFormat/>
    <w:rsid w:val="00AE78AB"/>
  </w:style>
  <w:style w:type="paragraph" w:customStyle="1" w:styleId="Titre2noTDM">
    <w:name w:val="Titre 2 no TDM"/>
    <w:basedOn w:val="Titre2sans"/>
    <w:next w:val="Normal"/>
    <w:qFormat/>
    <w:rsid w:val="00AE78AB"/>
  </w:style>
  <w:style w:type="paragraph" w:customStyle="1" w:styleId="Faire2">
    <w:name w:val="Faire 2"/>
    <w:basedOn w:val="Faire"/>
    <w:qFormat/>
    <w:rsid w:val="00264827"/>
    <w:rPr>
      <w:color w:val="auto"/>
    </w:rPr>
  </w:style>
  <w:style w:type="paragraph" w:customStyle="1" w:styleId="Nepasfaire2">
    <w:name w:val="Ne pas faire 2"/>
    <w:basedOn w:val="Nepasfaire"/>
    <w:qFormat/>
    <w:rsid w:val="00264827"/>
    <w:rPr>
      <w:color w:val="auto"/>
    </w:rPr>
  </w:style>
  <w:style w:type="table" w:styleId="GridTable5Dark-Accent1">
    <w:name w:val="Grid Table 5 Dark Accent 1"/>
    <w:basedOn w:val="TableNormal"/>
    <w:uiPriority w:val="50"/>
    <w:rsid w:val="00CE58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customStyle="1" w:styleId="Normalsuiviliste">
    <w:name w:val="Normal suivi liste"/>
    <w:basedOn w:val="Normal"/>
    <w:qFormat/>
    <w:rsid w:val="00685F9F"/>
    <w:pPr>
      <w:spacing w:after="0" w:line="240" w:lineRule="auto"/>
    </w:pPr>
    <w:rPr>
      <w:lang w:val="fr-CH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5F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5F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5F9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685F9F"/>
    <w:pPr>
      <w:spacing w:before="100" w:beforeAutospacing="1" w:after="100" w:afterAutospacing="1" w:line="240" w:lineRule="auto"/>
      <w:jc w:val="left"/>
    </w:pPr>
    <w:rPr>
      <w:rFonts w:ascii="Courier New" w:eastAsia="Courier New" w:hAnsi="Courier New" w:cs="Courier New"/>
      <w:sz w:val="24"/>
      <w:szCs w:val="24"/>
      <w:lang w:val="fr-CH" w:eastAsia="fr-CH"/>
    </w:rPr>
  </w:style>
  <w:style w:type="character" w:styleId="Strong">
    <w:name w:val="Strong"/>
    <w:basedOn w:val="DefaultParagraphFont"/>
    <w:uiPriority w:val="22"/>
    <w:qFormat/>
    <w:rsid w:val="00685F9F"/>
    <w:rPr>
      <w:b/>
      <w:bCs/>
    </w:rPr>
  </w:style>
  <w:style w:type="character" w:styleId="Emphasis">
    <w:name w:val="Emphasis"/>
    <w:basedOn w:val="DefaultParagraphFont"/>
    <w:uiPriority w:val="20"/>
    <w:qFormat/>
    <w:rsid w:val="00685F9F"/>
    <w:rPr>
      <w:i/>
      <w:iCs/>
    </w:rPr>
  </w:style>
  <w:style w:type="character" w:styleId="Mention">
    <w:name w:val="Mention"/>
    <w:basedOn w:val="DefaultParagraphFont"/>
    <w:uiPriority w:val="99"/>
    <w:unhideWhenUsed/>
    <w:rsid w:val="00CC462E"/>
    <w:rPr>
      <w:color w:val="2B579A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A57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34EB2"/>
    <w:rPr>
      <w:rFonts w:ascii="Yu Mincho" w:eastAsia="Courier New" w:hAnsi="Yu Mincho" w:cs="Yu Mincho"/>
      <w:sz w:val="20"/>
      <w:szCs w:val="20"/>
    </w:rPr>
  </w:style>
  <w:style w:type="paragraph" w:customStyle="1" w:styleId="Code">
    <w:name w:val="Code"/>
    <w:basedOn w:val="Normal"/>
    <w:link w:val="CodeCar"/>
    <w:qFormat/>
    <w:rsid w:val="00834EB2"/>
    <w:rPr>
      <w:rFonts w:ascii="Yu Gothic Light" w:hAnsi="Yu Gothic Light"/>
    </w:rPr>
  </w:style>
  <w:style w:type="paragraph" w:customStyle="1" w:styleId="paragraph">
    <w:name w:val="paragraph"/>
    <w:basedOn w:val="Normal"/>
    <w:rsid w:val="00834EB2"/>
    <w:pPr>
      <w:spacing w:before="100" w:beforeAutospacing="1" w:after="100" w:afterAutospacing="1" w:line="240" w:lineRule="auto"/>
      <w:jc w:val="left"/>
    </w:pPr>
    <w:rPr>
      <w:rFonts w:ascii="Courier New" w:eastAsia="Courier New" w:hAnsi="Courier New" w:cs="Courier New"/>
      <w:sz w:val="24"/>
      <w:szCs w:val="24"/>
      <w:lang w:val="fr-CH" w:eastAsia="fr-CH"/>
    </w:rPr>
  </w:style>
  <w:style w:type="character" w:customStyle="1" w:styleId="CodeCar">
    <w:name w:val="Code Car"/>
    <w:basedOn w:val="DefaultParagraphFont"/>
    <w:link w:val="Code"/>
    <w:rsid w:val="00834EB2"/>
    <w:rPr>
      <w:rFonts w:ascii="Yu Gothic Light" w:hAnsi="Yu Gothic Light"/>
    </w:rPr>
  </w:style>
  <w:style w:type="character" w:customStyle="1" w:styleId="normaltextrun">
    <w:name w:val="normaltextrun"/>
    <w:basedOn w:val="DefaultParagraphFont"/>
    <w:rsid w:val="00834EB2"/>
  </w:style>
  <w:style w:type="character" w:customStyle="1" w:styleId="eop">
    <w:name w:val="eop"/>
    <w:basedOn w:val="DefaultParagraphFont"/>
    <w:rsid w:val="00834EB2"/>
  </w:style>
  <w:style w:type="character" w:customStyle="1" w:styleId="superscript">
    <w:name w:val="superscript"/>
    <w:basedOn w:val="DefaultParagraphFont"/>
    <w:rsid w:val="00834EB2"/>
  </w:style>
  <w:style w:type="character" w:customStyle="1" w:styleId="scxw157987399">
    <w:name w:val="scxw157987399"/>
    <w:basedOn w:val="DefaultParagraphFont"/>
    <w:rsid w:val="00834EB2"/>
  </w:style>
  <w:style w:type="paragraph" w:styleId="TOC4">
    <w:name w:val="toc 4"/>
    <w:basedOn w:val="Normal"/>
    <w:next w:val="Normal"/>
    <w:autoRedefine/>
    <w:uiPriority w:val="39"/>
    <w:unhideWhenUsed/>
    <w:rsid w:val="00433F9F"/>
    <w:pPr>
      <w:spacing w:after="100"/>
      <w:ind w:left="660"/>
      <w:jc w:val="left"/>
    </w:pPr>
    <w:rPr>
      <w:rFonts w:eastAsiaTheme="minorEastAsia"/>
      <w:lang w:val="fr-CH" w:eastAsia="fr-CH"/>
    </w:rPr>
  </w:style>
  <w:style w:type="paragraph" w:styleId="TOC5">
    <w:name w:val="toc 5"/>
    <w:basedOn w:val="Normal"/>
    <w:next w:val="Normal"/>
    <w:autoRedefine/>
    <w:uiPriority w:val="39"/>
    <w:unhideWhenUsed/>
    <w:rsid w:val="00433F9F"/>
    <w:pPr>
      <w:spacing w:after="100"/>
      <w:ind w:left="880"/>
      <w:jc w:val="left"/>
    </w:pPr>
    <w:rPr>
      <w:rFonts w:eastAsiaTheme="minorEastAsia"/>
      <w:lang w:val="fr-CH" w:eastAsia="fr-CH"/>
    </w:rPr>
  </w:style>
  <w:style w:type="paragraph" w:styleId="TOC6">
    <w:name w:val="toc 6"/>
    <w:basedOn w:val="Normal"/>
    <w:next w:val="Normal"/>
    <w:autoRedefine/>
    <w:uiPriority w:val="39"/>
    <w:unhideWhenUsed/>
    <w:rsid w:val="00433F9F"/>
    <w:pPr>
      <w:spacing w:after="100"/>
      <w:ind w:left="1100"/>
      <w:jc w:val="left"/>
    </w:pPr>
    <w:rPr>
      <w:rFonts w:eastAsiaTheme="minorEastAsia"/>
      <w:lang w:val="fr-CH" w:eastAsia="fr-CH"/>
    </w:rPr>
  </w:style>
  <w:style w:type="paragraph" w:styleId="TOC7">
    <w:name w:val="toc 7"/>
    <w:basedOn w:val="Normal"/>
    <w:next w:val="Normal"/>
    <w:autoRedefine/>
    <w:uiPriority w:val="39"/>
    <w:unhideWhenUsed/>
    <w:rsid w:val="00433F9F"/>
    <w:pPr>
      <w:spacing w:after="100"/>
      <w:ind w:left="1320"/>
      <w:jc w:val="left"/>
    </w:pPr>
    <w:rPr>
      <w:rFonts w:eastAsiaTheme="minorEastAsia"/>
      <w:lang w:val="fr-CH" w:eastAsia="fr-CH"/>
    </w:rPr>
  </w:style>
  <w:style w:type="paragraph" w:styleId="TOC8">
    <w:name w:val="toc 8"/>
    <w:basedOn w:val="Normal"/>
    <w:next w:val="Normal"/>
    <w:autoRedefine/>
    <w:uiPriority w:val="39"/>
    <w:unhideWhenUsed/>
    <w:rsid w:val="00433F9F"/>
    <w:pPr>
      <w:spacing w:after="100"/>
      <w:ind w:left="1540"/>
      <w:jc w:val="left"/>
    </w:pPr>
    <w:rPr>
      <w:rFonts w:eastAsiaTheme="minorEastAsia"/>
      <w:lang w:val="fr-CH" w:eastAsia="fr-CH"/>
    </w:rPr>
  </w:style>
  <w:style w:type="paragraph" w:styleId="TOC9">
    <w:name w:val="toc 9"/>
    <w:basedOn w:val="Normal"/>
    <w:next w:val="Normal"/>
    <w:autoRedefine/>
    <w:uiPriority w:val="39"/>
    <w:unhideWhenUsed/>
    <w:rsid w:val="00433F9F"/>
    <w:pPr>
      <w:spacing w:after="100"/>
      <w:ind w:left="1760"/>
      <w:jc w:val="left"/>
    </w:pPr>
    <w:rPr>
      <w:rFonts w:eastAsiaTheme="minorEastAsia"/>
      <w:lang w:val="fr-CH" w:eastAsia="fr-CH"/>
    </w:rPr>
  </w:style>
  <w:style w:type="character" w:customStyle="1" w:styleId="Contrast">
    <w:name w:val="Contrasté"/>
    <w:basedOn w:val="DefaultParagraphFont"/>
    <w:uiPriority w:val="1"/>
    <w:qFormat/>
    <w:rsid w:val="004E584C"/>
    <w:rPr>
      <w:rFonts w:ascii="Calibri" w:hAnsi="Calibri" w:cs="Calibri"/>
      <w:color w:val="538135" w:themeColor="accent6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fr-CH" w:eastAsia="fr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F0B"/>
    <w:rPr>
      <w:rFonts w:ascii="Courier New" w:eastAsia="Times New Roman" w:hAnsi="Courier New" w:cs="Courier New"/>
      <w:sz w:val="20"/>
      <w:szCs w:val="20"/>
      <w:lang w:val="fr-CH" w:eastAsia="fr-CH"/>
    </w:rPr>
  </w:style>
  <w:style w:type="character" w:customStyle="1" w:styleId="token">
    <w:name w:val="token"/>
    <w:basedOn w:val="DefaultParagraphFont"/>
    <w:rsid w:val="0057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5738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5737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8735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" TargetMode="External"/><Relationship Id="rId21" Type="http://schemas.openxmlformats.org/officeDocument/2006/relationships/hyperlink" Target="https://github.com/Ozurah-HES/SaphirLion" TargetMode="External"/><Relationship Id="rId34" Type="http://schemas.openxmlformats.org/officeDocument/2006/relationships/hyperlink" Target="http://localhost:8080/media" TargetMode="External"/><Relationship Id="rId42" Type="http://schemas.openxmlformats.org/officeDocument/2006/relationships/hyperlink" Target="https://www.animenewsnetwork.com/encyclopedia/api.php" TargetMode="External"/><Relationship Id="rId47" Type="http://schemas.openxmlformats.org/officeDocument/2006/relationships/image" Target="media/image13.png"/><Relationship Id="rId50" Type="http://schemas.openxmlformats.org/officeDocument/2006/relationships/image" Target="media/image16.png"/><Relationship Id="rId55" Type="http://schemas.openxmlformats.org/officeDocument/2006/relationships/image" Target="media/image21.png"/><Relationship Id="rId63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Ozurah-HES/SaphirLion" TargetMode="External"/><Relationship Id="rId29" Type="http://schemas.openxmlformats.org/officeDocument/2006/relationships/image" Target="media/image6.png"/><Relationship Id="rId11" Type="http://schemas.openxmlformats.org/officeDocument/2006/relationships/hyperlink" Target="mailto:jonas.allemann@he-arc.ch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://localhost:8080/" TargetMode="External"/><Relationship Id="rId37" Type="http://schemas.openxmlformats.org/officeDocument/2006/relationships/hyperlink" Target="http://localhost:8080/media/edit/99" TargetMode="External"/><Relationship Id="rId40" Type="http://schemas.openxmlformats.org/officeDocument/2006/relationships/hyperlink" Target="https://github.com/Ozurah-HES/TopazLion/archive/refs/heads/main.zip" TargetMode="External"/><Relationship Id="rId45" Type="http://schemas.openxmlformats.org/officeDocument/2006/relationships/hyperlink" Target="localhost:8161/admin/queues.jsp" TargetMode="External"/><Relationship Id="rId53" Type="http://schemas.openxmlformats.org/officeDocument/2006/relationships/image" Target="media/image19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footer" Target="footer3.xml"/><Relationship Id="rId19" Type="http://schemas.openxmlformats.org/officeDocument/2006/relationships/hyperlink" Target="https://github.com/Ozurah-HES/SaphirLion/wiki" TargetMode="External"/><Relationship Id="rId14" Type="http://schemas.openxmlformats.org/officeDocument/2006/relationships/hyperlink" Target="https://github.com/seba-chappuis" TargetMode="External"/><Relationship Id="rId22" Type="http://schemas.openxmlformats.org/officeDocument/2006/relationships/hyperlink" Target="https://github.com/Ozurah-HES/SaphirLion/archive/refs/heads/SP.zip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://localhost:8080/login" TargetMode="External"/><Relationship Id="rId35" Type="http://schemas.openxmlformats.org/officeDocument/2006/relationships/image" Target="media/image9.png"/><Relationship Id="rId43" Type="http://schemas.openxmlformats.org/officeDocument/2006/relationships/hyperlink" Target="http://localhost:8161" TargetMode="External"/><Relationship Id="rId48" Type="http://schemas.openxmlformats.org/officeDocument/2006/relationships/image" Target="media/image14.png"/><Relationship Id="rId56" Type="http://schemas.openxmlformats.org/officeDocument/2006/relationships/header" Target="header1.xml"/><Relationship Id="rId64" Type="http://schemas.openxmlformats.org/officeDocument/2006/relationships/glossaryDocument" Target="glossary/document.xml"/><Relationship Id="rId8" Type="http://schemas.openxmlformats.org/officeDocument/2006/relationships/comments" Target="comments.xml"/><Relationship Id="rId51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hyperlink" Target="https://github.com/Ozurah" TargetMode="External"/><Relationship Id="rId17" Type="http://schemas.openxmlformats.org/officeDocument/2006/relationships/hyperlink" Target="https://github.com/Ozurah-HES/TopazLion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8.png"/><Relationship Id="rId38" Type="http://schemas.openxmlformats.org/officeDocument/2006/relationships/image" Target="media/image10.png"/><Relationship Id="rId46" Type="http://schemas.openxmlformats.org/officeDocument/2006/relationships/hyperlink" Target="https://insomnia.rest/download" TargetMode="External"/><Relationship Id="rId59" Type="http://schemas.openxmlformats.org/officeDocument/2006/relationships/footer" Target="footer2.xml"/><Relationship Id="rId20" Type="http://schemas.microsoft.com/office/2018/08/relationships/commentsExtensible" Target="commentsExtensible.xml"/><Relationship Id="rId41" Type="http://schemas.openxmlformats.org/officeDocument/2006/relationships/image" Target="media/image11.png"/><Relationship Id="rId54" Type="http://schemas.openxmlformats.org/officeDocument/2006/relationships/image" Target="media/image20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ailto:sebastien.chevre@he-arc.ch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localhost:8080/" TargetMode="External"/><Relationship Id="rId36" Type="http://schemas.openxmlformats.org/officeDocument/2006/relationships/hyperlink" Target="http://localhost:8080/media/add" TargetMode="External"/><Relationship Id="rId49" Type="http://schemas.openxmlformats.org/officeDocument/2006/relationships/image" Target="media/image15.png"/><Relationship Id="rId57" Type="http://schemas.openxmlformats.org/officeDocument/2006/relationships/header" Target="header2.xml"/><Relationship Id="rId10" Type="http://schemas.microsoft.com/office/2016/09/relationships/commentsIds" Target="commentsIds.xml"/><Relationship Id="rId31" Type="http://schemas.openxmlformats.org/officeDocument/2006/relationships/image" Target="media/image7.png"/><Relationship Id="rId44" Type="http://schemas.openxmlformats.org/officeDocument/2006/relationships/image" Target="media/image12.png"/><Relationship Id="rId52" Type="http://schemas.openxmlformats.org/officeDocument/2006/relationships/image" Target="media/image18.png"/><Relationship Id="rId60" Type="http://schemas.openxmlformats.org/officeDocument/2006/relationships/header" Target="header3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hyperlink" Target="mailto:sebastien.chappuis1@he-arc.ch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s://github.com/Ozurah-HES/TopazLion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nimenewsnetwork.com/encyclopedia/api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OneDrive%20-%20HESSO\2eme\P2\Mod&#232;le%20Doc%20P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393EE60B724A2FBE34EB0F3E270C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3289BF-7B15-4B1E-AB27-E61E7E6C4945}"/>
      </w:docPartPr>
      <w:docPartBody>
        <w:p w:rsidR="00107F5E" w:rsidRDefault="008467E4" w:rsidP="008467E4">
          <w:pPr>
            <w:pStyle w:val="4E393EE60B724A2FBE34EB0F3E270CF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E760A809C6994178ADADE8F48182E1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8A8167-6ACB-4994-80F7-ABF71B3CB356}"/>
      </w:docPartPr>
      <w:docPartBody>
        <w:p w:rsidR="00107F5E" w:rsidRDefault="008467E4" w:rsidP="008467E4">
          <w:pPr>
            <w:pStyle w:val="E760A809C6994178ADADE8F48182E1F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1FE5741250F9409589E91386CF7B33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5FE111-2573-4979-AAC4-8E6386862783}"/>
      </w:docPartPr>
      <w:docPartBody>
        <w:p w:rsidR="00107F5E" w:rsidRDefault="008467E4" w:rsidP="008467E4">
          <w:pPr>
            <w:pStyle w:val="1FE5741250F9409589E91386CF7B33D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CD17D50FDFDB4849B7758C0E2CF5F8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88D160-A6D6-4CCB-B64B-A36B488CA956}"/>
      </w:docPartPr>
      <w:docPartBody>
        <w:p w:rsidR="00107F5E" w:rsidRDefault="008467E4" w:rsidP="008467E4">
          <w:pPr>
            <w:pStyle w:val="CD17D50FDFDB4849B7758C0E2CF5F8B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BD95E9DEB62B43DD8A75B0D116EB86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A1C014-8B5A-4843-996E-319281C426BB}"/>
      </w:docPartPr>
      <w:docPartBody>
        <w:p w:rsidR="00107F5E" w:rsidRDefault="008467E4" w:rsidP="008467E4">
          <w:pPr>
            <w:pStyle w:val="BD95E9DEB62B43DD8A75B0D116EB86D9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A0"/>
    <w:rsid w:val="000D28F6"/>
    <w:rsid w:val="000E6400"/>
    <w:rsid w:val="000F64DB"/>
    <w:rsid w:val="00101074"/>
    <w:rsid w:val="00107F5E"/>
    <w:rsid w:val="001A02FB"/>
    <w:rsid w:val="002073AF"/>
    <w:rsid w:val="00220D46"/>
    <w:rsid w:val="00222297"/>
    <w:rsid w:val="00232DE7"/>
    <w:rsid w:val="002933D2"/>
    <w:rsid w:val="002B7EA0"/>
    <w:rsid w:val="002C381C"/>
    <w:rsid w:val="00346BA1"/>
    <w:rsid w:val="00390B7D"/>
    <w:rsid w:val="003B3832"/>
    <w:rsid w:val="003E1A7C"/>
    <w:rsid w:val="003F50E8"/>
    <w:rsid w:val="0040023F"/>
    <w:rsid w:val="00456300"/>
    <w:rsid w:val="00467AB3"/>
    <w:rsid w:val="004D140B"/>
    <w:rsid w:val="0052344A"/>
    <w:rsid w:val="005761CB"/>
    <w:rsid w:val="0067658F"/>
    <w:rsid w:val="00683764"/>
    <w:rsid w:val="00693FE4"/>
    <w:rsid w:val="00754F6A"/>
    <w:rsid w:val="007839BA"/>
    <w:rsid w:val="008467E4"/>
    <w:rsid w:val="008930AC"/>
    <w:rsid w:val="00A121BC"/>
    <w:rsid w:val="00A432BE"/>
    <w:rsid w:val="00AD3B8F"/>
    <w:rsid w:val="00AF09AF"/>
    <w:rsid w:val="00B00D05"/>
    <w:rsid w:val="00B6674B"/>
    <w:rsid w:val="00BB5A77"/>
    <w:rsid w:val="00C53866"/>
    <w:rsid w:val="00C54087"/>
    <w:rsid w:val="00D04076"/>
    <w:rsid w:val="00D0775B"/>
    <w:rsid w:val="00D44DB6"/>
    <w:rsid w:val="00E61FB9"/>
    <w:rsid w:val="00EA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393EE60B724A2FBE34EB0F3E270CF1">
    <w:name w:val="4E393EE60B724A2FBE34EB0F3E270CF1"/>
    <w:rsid w:val="008467E4"/>
  </w:style>
  <w:style w:type="paragraph" w:customStyle="1" w:styleId="E760A809C6994178ADADE8F48182E1F8">
    <w:name w:val="E760A809C6994178ADADE8F48182E1F8"/>
    <w:rsid w:val="008467E4"/>
  </w:style>
  <w:style w:type="paragraph" w:customStyle="1" w:styleId="1FE5741250F9409589E91386CF7B33D8">
    <w:name w:val="1FE5741250F9409589E91386CF7B33D8"/>
    <w:rsid w:val="008467E4"/>
  </w:style>
  <w:style w:type="paragraph" w:customStyle="1" w:styleId="CD17D50FDFDB4849B7758C0E2CF5F8B5">
    <w:name w:val="CD17D50FDFDB4849B7758C0E2CF5F8B5"/>
    <w:rsid w:val="008467E4"/>
  </w:style>
  <w:style w:type="paragraph" w:customStyle="1" w:styleId="BD95E9DEB62B43DD8A75B0D116EB86D9">
    <w:name w:val="BD95E9DEB62B43DD8A75B0D116EB86D9"/>
    <w:rsid w:val="008467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ED158-F6B6-4F4D-97CE-51F50664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Doc P2.dotx</Template>
  <TotalTime>2286</TotalTime>
  <Pages>1</Pages>
  <Words>2952</Words>
  <Characters>16828</Characters>
  <Application>Microsoft Office Word</Application>
  <DocSecurity>4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Saphir Lion</vt:lpstr>
    </vt:vector>
  </TitlesOfParts>
  <Company>HE-Arc</Company>
  <LinksUpToDate>false</LinksUpToDate>
  <CharactersWithSpaces>19741</CharactersWithSpaces>
  <SharedDoc>false</SharedDoc>
  <HLinks>
    <vt:vector size="264" baseType="variant">
      <vt:variant>
        <vt:i4>3866751</vt:i4>
      </vt:variant>
      <vt:variant>
        <vt:i4>246</vt:i4>
      </vt:variant>
      <vt:variant>
        <vt:i4>0</vt:i4>
      </vt:variant>
      <vt:variant>
        <vt:i4>5</vt:i4>
      </vt:variant>
      <vt:variant>
        <vt:lpwstr>https://insomnia.rest/download</vt:lpwstr>
      </vt:variant>
      <vt:variant>
        <vt:lpwstr/>
      </vt:variant>
      <vt:variant>
        <vt:i4>6357090</vt:i4>
      </vt:variant>
      <vt:variant>
        <vt:i4>243</vt:i4>
      </vt:variant>
      <vt:variant>
        <vt:i4>0</vt:i4>
      </vt:variant>
      <vt:variant>
        <vt:i4>5</vt:i4>
      </vt:variant>
      <vt:variant>
        <vt:lpwstr>localhost:8161/admin/queues.jsp</vt:lpwstr>
      </vt:variant>
      <vt:variant>
        <vt:lpwstr/>
      </vt:variant>
      <vt:variant>
        <vt:i4>7471142</vt:i4>
      </vt:variant>
      <vt:variant>
        <vt:i4>237</vt:i4>
      </vt:variant>
      <vt:variant>
        <vt:i4>0</vt:i4>
      </vt:variant>
      <vt:variant>
        <vt:i4>5</vt:i4>
      </vt:variant>
      <vt:variant>
        <vt:lpwstr>http://localhost:8161/</vt:lpwstr>
      </vt:variant>
      <vt:variant>
        <vt:lpwstr/>
      </vt:variant>
      <vt:variant>
        <vt:i4>6094915</vt:i4>
      </vt:variant>
      <vt:variant>
        <vt:i4>228</vt:i4>
      </vt:variant>
      <vt:variant>
        <vt:i4>0</vt:i4>
      </vt:variant>
      <vt:variant>
        <vt:i4>5</vt:i4>
      </vt:variant>
      <vt:variant>
        <vt:lpwstr>https://www.animenewsnetwork.com/encyclopedia/api.php</vt:lpwstr>
      </vt:variant>
      <vt:variant>
        <vt:lpwstr/>
      </vt:variant>
      <vt:variant>
        <vt:i4>3014692</vt:i4>
      </vt:variant>
      <vt:variant>
        <vt:i4>216</vt:i4>
      </vt:variant>
      <vt:variant>
        <vt:i4>0</vt:i4>
      </vt:variant>
      <vt:variant>
        <vt:i4>5</vt:i4>
      </vt:variant>
      <vt:variant>
        <vt:lpwstr>https://github.com/Ozurah-HES/TopazLion/archive/refs/heads/main.zip</vt:lpwstr>
      </vt:variant>
      <vt:variant>
        <vt:lpwstr/>
      </vt:variant>
      <vt:variant>
        <vt:i4>7143460</vt:i4>
      </vt:variant>
      <vt:variant>
        <vt:i4>213</vt:i4>
      </vt:variant>
      <vt:variant>
        <vt:i4>0</vt:i4>
      </vt:variant>
      <vt:variant>
        <vt:i4>5</vt:i4>
      </vt:variant>
      <vt:variant>
        <vt:lpwstr>https://github.com/Ozurah-HES/TopazLion</vt:lpwstr>
      </vt:variant>
      <vt:variant>
        <vt:lpwstr/>
      </vt:variant>
      <vt:variant>
        <vt:i4>7733357</vt:i4>
      </vt:variant>
      <vt:variant>
        <vt:i4>207</vt:i4>
      </vt:variant>
      <vt:variant>
        <vt:i4>0</vt:i4>
      </vt:variant>
      <vt:variant>
        <vt:i4>5</vt:i4>
      </vt:variant>
      <vt:variant>
        <vt:lpwstr>http://localhost:8080/media/edit/99</vt:lpwstr>
      </vt:variant>
      <vt:variant>
        <vt:lpwstr/>
      </vt:variant>
      <vt:variant>
        <vt:i4>3866671</vt:i4>
      </vt:variant>
      <vt:variant>
        <vt:i4>204</vt:i4>
      </vt:variant>
      <vt:variant>
        <vt:i4>0</vt:i4>
      </vt:variant>
      <vt:variant>
        <vt:i4>5</vt:i4>
      </vt:variant>
      <vt:variant>
        <vt:lpwstr>http://localhost:8080/media/add</vt:lpwstr>
      </vt:variant>
      <vt:variant>
        <vt:lpwstr/>
      </vt:variant>
      <vt:variant>
        <vt:i4>7340079</vt:i4>
      </vt:variant>
      <vt:variant>
        <vt:i4>198</vt:i4>
      </vt:variant>
      <vt:variant>
        <vt:i4>0</vt:i4>
      </vt:variant>
      <vt:variant>
        <vt:i4>5</vt:i4>
      </vt:variant>
      <vt:variant>
        <vt:lpwstr>http://localhost:8080/media</vt:lpwstr>
      </vt:variant>
      <vt:variant>
        <vt:lpwstr/>
      </vt:variant>
      <vt:variant>
        <vt:i4>8126502</vt:i4>
      </vt:variant>
      <vt:variant>
        <vt:i4>192</vt:i4>
      </vt:variant>
      <vt:variant>
        <vt:i4>0</vt:i4>
      </vt:variant>
      <vt:variant>
        <vt:i4>5</vt:i4>
      </vt:variant>
      <vt:variant>
        <vt:lpwstr>http://localhost:8080/</vt:lpwstr>
      </vt:variant>
      <vt:variant>
        <vt:lpwstr/>
      </vt:variant>
      <vt:variant>
        <vt:i4>7995437</vt:i4>
      </vt:variant>
      <vt:variant>
        <vt:i4>186</vt:i4>
      </vt:variant>
      <vt:variant>
        <vt:i4>0</vt:i4>
      </vt:variant>
      <vt:variant>
        <vt:i4>5</vt:i4>
      </vt:variant>
      <vt:variant>
        <vt:lpwstr>http://localhost:8080/login</vt:lpwstr>
      </vt:variant>
      <vt:variant>
        <vt:lpwstr/>
      </vt:variant>
      <vt:variant>
        <vt:i4>8126502</vt:i4>
      </vt:variant>
      <vt:variant>
        <vt:i4>180</vt:i4>
      </vt:variant>
      <vt:variant>
        <vt:i4>0</vt:i4>
      </vt:variant>
      <vt:variant>
        <vt:i4>5</vt:i4>
      </vt:variant>
      <vt:variant>
        <vt:lpwstr>http://localhost:8080/</vt:lpwstr>
      </vt:variant>
      <vt:variant>
        <vt:lpwstr/>
      </vt:variant>
      <vt:variant>
        <vt:i4>8126502</vt:i4>
      </vt:variant>
      <vt:variant>
        <vt:i4>174</vt:i4>
      </vt:variant>
      <vt:variant>
        <vt:i4>0</vt:i4>
      </vt:variant>
      <vt:variant>
        <vt:i4>5</vt:i4>
      </vt:variant>
      <vt:variant>
        <vt:lpwstr>http://localhost:8080/</vt:lpwstr>
      </vt:variant>
      <vt:variant>
        <vt:lpwstr/>
      </vt:variant>
      <vt:variant>
        <vt:i4>8192110</vt:i4>
      </vt:variant>
      <vt:variant>
        <vt:i4>150</vt:i4>
      </vt:variant>
      <vt:variant>
        <vt:i4>0</vt:i4>
      </vt:variant>
      <vt:variant>
        <vt:i4>5</vt:i4>
      </vt:variant>
      <vt:variant>
        <vt:lpwstr>https://github.com/Ozurah-HES/SaphirLion/archive/refs/heads/SP.zip</vt:lpwstr>
      </vt:variant>
      <vt:variant>
        <vt:lpwstr/>
      </vt:variant>
      <vt:variant>
        <vt:i4>1835098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https://github.com/Ozurah-HES/SaphirLion</vt:lpwstr>
      </vt:variant>
      <vt:variant>
        <vt:lpwstr/>
      </vt:variant>
      <vt:variant>
        <vt:i4>1441853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_Toc135505921</vt:lpwstr>
      </vt:variant>
      <vt:variant>
        <vt:i4>1441853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_Toc135505920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_Toc135505919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_Toc135505918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_Toc135505917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_Toc135505916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_Toc135505915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_Toc135505914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_Toc135505913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_Toc135505912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_Toc135505911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_Toc135505910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_Toc135505909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_Toc135505908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_Toc135505907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_Toc135505906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_Toc135505905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_Toc135505904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_Toc135505903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_Toc135505902</vt:lpwstr>
      </vt:variant>
      <vt:variant>
        <vt:i4>28</vt:i4>
      </vt:variant>
      <vt:variant>
        <vt:i4>21</vt:i4>
      </vt:variant>
      <vt:variant>
        <vt:i4>0</vt:i4>
      </vt:variant>
      <vt:variant>
        <vt:i4>5</vt:i4>
      </vt:variant>
      <vt:variant>
        <vt:lpwstr>https://github.com/Ozurah-HES/SaphirLion/wiki</vt:lpwstr>
      </vt:variant>
      <vt:variant>
        <vt:lpwstr/>
      </vt:variant>
      <vt:variant>
        <vt:i4>7143460</vt:i4>
      </vt:variant>
      <vt:variant>
        <vt:i4>18</vt:i4>
      </vt:variant>
      <vt:variant>
        <vt:i4>0</vt:i4>
      </vt:variant>
      <vt:variant>
        <vt:i4>5</vt:i4>
      </vt:variant>
      <vt:variant>
        <vt:lpwstr>https://github.com/Ozurah-HES/TopazLion</vt:lpwstr>
      </vt:variant>
      <vt:variant>
        <vt:lpwstr/>
      </vt:variant>
      <vt:variant>
        <vt:i4>1835098</vt:i4>
      </vt:variant>
      <vt:variant>
        <vt:i4>15</vt:i4>
      </vt:variant>
      <vt:variant>
        <vt:i4>0</vt:i4>
      </vt:variant>
      <vt:variant>
        <vt:i4>5</vt:i4>
      </vt:variant>
      <vt:variant>
        <vt:lpwstr>https://github.com/Ozurah-HES/SaphirLion</vt:lpwstr>
      </vt:variant>
      <vt:variant>
        <vt:lpwstr/>
      </vt:variant>
      <vt:variant>
        <vt:i4>3604499</vt:i4>
      </vt:variant>
      <vt:variant>
        <vt:i4>12</vt:i4>
      </vt:variant>
      <vt:variant>
        <vt:i4>0</vt:i4>
      </vt:variant>
      <vt:variant>
        <vt:i4>5</vt:i4>
      </vt:variant>
      <vt:variant>
        <vt:lpwstr>mailto:sebastien.chevre@he-arc.ch</vt:lpwstr>
      </vt:variant>
      <vt:variant>
        <vt:lpwstr/>
      </vt:variant>
      <vt:variant>
        <vt:i4>6160471</vt:i4>
      </vt:variant>
      <vt:variant>
        <vt:i4>9</vt:i4>
      </vt:variant>
      <vt:variant>
        <vt:i4>0</vt:i4>
      </vt:variant>
      <vt:variant>
        <vt:i4>5</vt:i4>
      </vt:variant>
      <vt:variant>
        <vt:lpwstr>https://github.com/seba-chappuis</vt:lpwstr>
      </vt:variant>
      <vt:variant>
        <vt:lpwstr/>
      </vt:variant>
      <vt:variant>
        <vt:i4>6029355</vt:i4>
      </vt:variant>
      <vt:variant>
        <vt:i4>6</vt:i4>
      </vt:variant>
      <vt:variant>
        <vt:i4>0</vt:i4>
      </vt:variant>
      <vt:variant>
        <vt:i4>5</vt:i4>
      </vt:variant>
      <vt:variant>
        <vt:lpwstr>mailto:sebastien.chappuis1@he-arc.ch</vt:lpwstr>
      </vt:variant>
      <vt:variant>
        <vt:lpwstr/>
      </vt:variant>
      <vt:variant>
        <vt:i4>458816</vt:i4>
      </vt:variant>
      <vt:variant>
        <vt:i4>3</vt:i4>
      </vt:variant>
      <vt:variant>
        <vt:i4>0</vt:i4>
      </vt:variant>
      <vt:variant>
        <vt:i4>5</vt:i4>
      </vt:variant>
      <vt:variant>
        <vt:lpwstr>https://github.com/Ozurah</vt:lpwstr>
      </vt:variant>
      <vt:variant>
        <vt:lpwstr/>
      </vt:variant>
      <vt:variant>
        <vt:i4>6226037</vt:i4>
      </vt:variant>
      <vt:variant>
        <vt:i4>0</vt:i4>
      </vt:variant>
      <vt:variant>
        <vt:i4>0</vt:i4>
      </vt:variant>
      <vt:variant>
        <vt:i4>5</vt:i4>
      </vt:variant>
      <vt:variant>
        <vt:lpwstr>mailto:jonas.allemann@he-arc.ch</vt:lpwstr>
      </vt:variant>
      <vt:variant>
        <vt:lpwstr/>
      </vt:variant>
      <vt:variant>
        <vt:i4>6094915</vt:i4>
      </vt:variant>
      <vt:variant>
        <vt:i4>0</vt:i4>
      </vt:variant>
      <vt:variant>
        <vt:i4>0</vt:i4>
      </vt:variant>
      <vt:variant>
        <vt:i4>5</vt:i4>
      </vt:variant>
      <vt:variant>
        <vt:lpwstr>https://www.animenewsnetwork.com/encyclopedia/api.php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Saphir Lion &amp; Topaz Lion</dc:title>
  <dc:subject>Guide d’installation (SP)</dc:subject>
  <dc:creator>Allemann Jonas</dc:creator>
  <cp:keywords/>
  <dc:description/>
  <cp:lastModifiedBy>Allemann Jonas</cp:lastModifiedBy>
  <cp:revision>3597</cp:revision>
  <cp:lastPrinted>2023-05-21T03:13:00Z</cp:lastPrinted>
  <dcterms:created xsi:type="dcterms:W3CDTF">2022-01-05T20:09:00Z</dcterms:created>
  <dcterms:modified xsi:type="dcterms:W3CDTF">2023-05-21T03:13:00Z</dcterms:modified>
</cp:coreProperties>
</file>